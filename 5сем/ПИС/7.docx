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0E15C" w14:textId="77777777" w:rsidR="00F17093" w:rsidRDefault="00715276" w:rsidP="00F17093">
      <w:pPr>
        <w:pStyle w:val="af4"/>
      </w:pPr>
      <w:r w:rsidRPr="006174DB">
        <w:t>М</w:t>
      </w:r>
      <w:r w:rsidRPr="00664B60">
        <w:t>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00024B96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731A5FB4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55D66EA8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1E600ACF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658B70A1" w14:textId="7F328A14" w:rsidR="00715276" w:rsidRPr="00715276" w:rsidRDefault="00715276" w:rsidP="003B071B">
      <w:pPr>
        <w:pStyle w:val="af4"/>
      </w:pPr>
      <w:r w:rsidRPr="00715276">
        <w:t>Кафедра «</w:t>
      </w:r>
      <w:r w:rsidR="00764BE2" w:rsidRPr="006174DB">
        <w:t>Корпоративные информационные системы</w:t>
      </w:r>
      <w:r w:rsidRPr="00715276">
        <w:t>»</w:t>
      </w:r>
    </w:p>
    <w:p w14:paraId="316CAAA1" w14:textId="77777777" w:rsidR="00715276" w:rsidRPr="00715276" w:rsidRDefault="00715276" w:rsidP="003B071B">
      <w:pPr>
        <w:pStyle w:val="af4"/>
      </w:pPr>
    </w:p>
    <w:p w14:paraId="30DAA9AC" w14:textId="77777777" w:rsidR="00715276" w:rsidRDefault="00715276" w:rsidP="003B071B">
      <w:pPr>
        <w:pStyle w:val="af4"/>
      </w:pPr>
    </w:p>
    <w:p w14:paraId="4FABF464" w14:textId="77777777" w:rsidR="007E17CC" w:rsidRDefault="007E17CC" w:rsidP="003B071B">
      <w:pPr>
        <w:pStyle w:val="af4"/>
      </w:pPr>
    </w:p>
    <w:p w14:paraId="12CB700E" w14:textId="77777777" w:rsidR="007E17CC" w:rsidRDefault="007E17CC" w:rsidP="003B071B">
      <w:pPr>
        <w:pStyle w:val="af4"/>
      </w:pPr>
    </w:p>
    <w:p w14:paraId="219686C1" w14:textId="77777777" w:rsidR="007E17CC" w:rsidRDefault="007E17CC" w:rsidP="003B071B">
      <w:pPr>
        <w:pStyle w:val="af4"/>
      </w:pPr>
    </w:p>
    <w:p w14:paraId="26BC6066" w14:textId="77777777" w:rsidR="007E17CC" w:rsidRDefault="007E17CC" w:rsidP="003B071B">
      <w:pPr>
        <w:pStyle w:val="af4"/>
      </w:pPr>
    </w:p>
    <w:p w14:paraId="23CAEB12" w14:textId="77777777" w:rsidR="00840C32" w:rsidRDefault="00840C32" w:rsidP="003B071B">
      <w:pPr>
        <w:pStyle w:val="af4"/>
      </w:pPr>
    </w:p>
    <w:p w14:paraId="3AA8C5FD" w14:textId="77777777" w:rsidR="007E17CC" w:rsidRPr="006174DB" w:rsidRDefault="007E17CC" w:rsidP="003B071B">
      <w:pPr>
        <w:pStyle w:val="af4"/>
      </w:pPr>
    </w:p>
    <w:p w14:paraId="77C05A71" w14:textId="77777777" w:rsidR="003B071B" w:rsidRDefault="003B071B" w:rsidP="003B071B">
      <w:pPr>
        <w:pStyle w:val="af4"/>
      </w:pPr>
    </w:p>
    <w:p w14:paraId="295A9198" w14:textId="77777777" w:rsidR="00CA2A36" w:rsidRDefault="00CA2A36" w:rsidP="003B071B">
      <w:pPr>
        <w:pStyle w:val="af4"/>
      </w:pPr>
    </w:p>
    <w:p w14:paraId="12904778" w14:textId="77777777" w:rsidR="007E17CC" w:rsidRPr="00715276" w:rsidRDefault="007E17CC" w:rsidP="003B071B">
      <w:pPr>
        <w:pStyle w:val="af4"/>
      </w:pPr>
    </w:p>
    <w:p w14:paraId="44127280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8630174D4811461B8A504B7A66023C9B"/>
        </w:placeholder>
      </w:sdtPr>
      <w:sdtEndPr>
        <w:rPr>
          <w:rStyle w:val="a1"/>
        </w:rPr>
      </w:sdtEndPr>
      <w:sdtContent>
        <w:p w14:paraId="12BF8347" w14:textId="5F8FDF22" w:rsidR="00715276" w:rsidRPr="00425278" w:rsidRDefault="006E134B" w:rsidP="00425278">
          <w:pPr>
            <w:pStyle w:val="ac"/>
          </w:pPr>
          <w:r w:rsidRPr="00425278">
            <w:rPr>
              <w:rStyle w:val="ad"/>
            </w:rPr>
            <w:t>Лабораторная работа №</w:t>
          </w:r>
          <w:r w:rsidR="002A6967">
            <w:rPr>
              <w:rStyle w:val="ad"/>
            </w:rPr>
            <w:t>6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8630174D4811461B8A504B7A66023C9B"/>
        </w:placeholder>
      </w:sdtPr>
      <w:sdtEndPr>
        <w:rPr>
          <w:rStyle w:val="af"/>
        </w:rPr>
      </w:sdtEndPr>
      <w:sdtContent>
        <w:p w14:paraId="581BE80C" w14:textId="77DE398C" w:rsidR="00715276" w:rsidRPr="00425278" w:rsidRDefault="006E134B" w:rsidP="00425278">
          <w:pPr>
            <w:pStyle w:val="ae"/>
          </w:pPr>
          <w:r w:rsidRPr="00425278">
            <w:rPr>
              <w:rStyle w:val="af"/>
              <w:b/>
              <w:bCs/>
            </w:rPr>
            <w:t>«</w:t>
          </w:r>
          <w:r w:rsidR="00353BDD" w:rsidRPr="00353BDD">
            <w:rPr>
              <w:rStyle w:val="af"/>
              <w:b/>
              <w:bCs/>
            </w:rPr>
            <w:t>Работа с клиентами, ERP</w:t>
          </w:r>
          <w:r w:rsidRPr="00425278">
            <w:rPr>
              <w:rStyle w:val="af"/>
              <w:b/>
              <w:bCs/>
            </w:rPr>
            <w:t>»</w:t>
          </w:r>
        </w:p>
      </w:sdtContent>
    </w:sdt>
    <w:p w14:paraId="41A20979" w14:textId="77777777" w:rsidR="00715276" w:rsidRPr="00715276" w:rsidRDefault="00715276" w:rsidP="003B071B">
      <w:pPr>
        <w:pStyle w:val="af4"/>
      </w:pPr>
    </w:p>
    <w:p w14:paraId="00523D21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8630174D4811461B8A504B7A66023C9B"/>
        </w:placeholder>
      </w:sdtPr>
      <w:sdtEndPr>
        <w:rPr>
          <w:rStyle w:val="a1"/>
        </w:rPr>
      </w:sdtEndPr>
      <w:sdtContent>
        <w:p w14:paraId="6DFFCA1E" w14:textId="7D3DFEE4" w:rsidR="00715276" w:rsidRPr="00425278" w:rsidRDefault="00111606" w:rsidP="00425278">
          <w:pPr>
            <w:pStyle w:val="af0"/>
          </w:pPr>
          <w:r w:rsidRPr="00425278">
            <w:rPr>
              <w:rStyle w:val="af1"/>
              <w:b/>
              <w:bCs/>
            </w:rPr>
            <w:t>Проектирование информационных систем</w:t>
          </w:r>
        </w:p>
      </w:sdtContent>
    </w:sdt>
    <w:p w14:paraId="08F9C469" w14:textId="77777777" w:rsidR="00715276" w:rsidRPr="00715276" w:rsidRDefault="00715276" w:rsidP="003B071B">
      <w:pPr>
        <w:pStyle w:val="af4"/>
      </w:pPr>
    </w:p>
    <w:p w14:paraId="70F09408" w14:textId="77777777" w:rsidR="00715276" w:rsidRPr="00715276" w:rsidRDefault="00715276" w:rsidP="003B071B">
      <w:pPr>
        <w:pStyle w:val="af4"/>
      </w:pPr>
    </w:p>
    <w:p w14:paraId="586BF755" w14:textId="77777777" w:rsidR="00715276" w:rsidRPr="00715276" w:rsidRDefault="00715276" w:rsidP="003B071B">
      <w:pPr>
        <w:pStyle w:val="af4"/>
      </w:pPr>
    </w:p>
    <w:p w14:paraId="40FC5E9B" w14:textId="77777777" w:rsidR="00715276" w:rsidRDefault="00715276" w:rsidP="003B071B">
      <w:pPr>
        <w:pStyle w:val="af4"/>
      </w:pPr>
    </w:p>
    <w:p w14:paraId="2CC63B46" w14:textId="77777777" w:rsidR="00D6547A" w:rsidRPr="00715276" w:rsidRDefault="00D6547A" w:rsidP="003B071B">
      <w:pPr>
        <w:pStyle w:val="af4"/>
      </w:pPr>
    </w:p>
    <w:p w14:paraId="4BDCB389" w14:textId="77777777" w:rsidR="00840C32" w:rsidRDefault="00840C32" w:rsidP="000C6A5D">
      <w:pPr>
        <w:pStyle w:val="af4"/>
      </w:pPr>
    </w:p>
    <w:p w14:paraId="6CE07711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6E134B" w14:paraId="205A04DD" w14:textId="77777777" w:rsidTr="004F712C">
        <w:tc>
          <w:tcPr>
            <w:tcW w:w="4962" w:type="dxa"/>
          </w:tcPr>
          <w:p w14:paraId="7A44C161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3ABBB055" w14:textId="77777777" w:rsidR="000C6A5D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EB3DF283C7514221B48ECCA16A61BE80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4D687DBA" w14:textId="77777777" w:rsidR="00664D13" w:rsidRPr="00715276" w:rsidRDefault="00A319C4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</w:rPr>
            </w:pPr>
            <w:sdt>
              <w:sdtPr>
                <w:rPr>
                  <w:rStyle w:val="af5"/>
                </w:rPr>
                <w:alias w:val="ФИО студента"/>
                <w:tag w:val="ФИО студента"/>
                <w:id w:val="-332912795"/>
                <w:lock w:val="sdtContentLocked"/>
                <w:placeholder>
                  <w:docPart w:val="EB3DF283C7514221B48ECCA16A61BE80"/>
                </w:placeholder>
              </w:sdtPr>
              <w:sdtEndPr>
                <w:rPr>
                  <w:rStyle w:val="af5"/>
                </w:rPr>
              </w:sdtEndPr>
              <w:sdtContent>
                <w:r w:rsidR="00664D13" w:rsidRPr="003B071B">
                  <w:rPr>
                    <w:rStyle w:val="af5"/>
                  </w:rPr>
                  <w:t>Бояркин Е. В.</w:t>
                </w:r>
              </w:sdtContent>
            </w:sdt>
          </w:p>
          <w:sdt>
            <w:sdtPr>
              <w:rPr>
                <w:rStyle w:val="af5"/>
              </w:rPr>
              <w:alias w:val="Вариант студента"/>
              <w:tag w:val="Вариант студента"/>
              <w:id w:val="-1785715980"/>
              <w:lock w:val="sdtContentLocked"/>
              <w:placeholder>
                <w:docPart w:val="EB3DF283C7514221B48ECCA16A61BE80"/>
              </w:placeholder>
            </w:sdtPr>
            <w:sdtEndPr>
              <w:rPr>
                <w:rStyle w:val="af5"/>
              </w:rPr>
            </w:sdtEndPr>
            <w:sdtContent>
              <w:p w14:paraId="3CAC2209" w14:textId="77777777" w:rsidR="00664D13" w:rsidRPr="00715276" w:rsidRDefault="00664D13" w:rsidP="00664D13">
                <w:pPr>
                  <w:spacing w:line="240" w:lineRule="auto"/>
                  <w:ind w:firstLine="0"/>
                  <w:contextualSpacing/>
                  <w:jc w:val="left"/>
                  <w:rPr>
                    <w:rFonts w:ascii="Times New Roman" w:hAnsi="Times New Roman" w:cs="Times New Roman"/>
                    <w:szCs w:val="28"/>
                  </w:rPr>
                </w:pPr>
                <w:r w:rsidRPr="003B071B">
                  <w:rPr>
                    <w:rStyle w:val="af5"/>
                  </w:rPr>
                  <w:t>Вариант №</w:t>
                </w:r>
                <w:r w:rsidR="002F42C7">
                  <w:rPr>
                    <w:rStyle w:val="af5"/>
                  </w:rPr>
                  <w:t>3</w:t>
                </w:r>
              </w:p>
            </w:sdtContent>
          </w:sdt>
          <w:p w14:paraId="32A28877" w14:textId="28C8B078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EB3DF283C7514221B48ECCA16A61BE80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</w:rPr>
              </w:sdtEndPr>
              <w:sdtContent>
                <w:r w:rsidR="005601BB">
                  <w:rPr>
                    <w:rStyle w:val="af5"/>
                  </w:rPr>
                  <w:t>Буланов Г. А.</w:t>
                </w:r>
              </w:sdtContent>
            </w:sdt>
          </w:p>
        </w:tc>
      </w:tr>
    </w:tbl>
    <w:p w14:paraId="38795EA3" w14:textId="77777777" w:rsidR="00BD603D" w:rsidRPr="006D6540" w:rsidRDefault="00BD603D" w:rsidP="003B071B">
      <w:pPr>
        <w:pStyle w:val="af4"/>
      </w:pPr>
    </w:p>
    <w:p w14:paraId="23307094" w14:textId="77777777" w:rsidR="008040C7" w:rsidRDefault="008040C7" w:rsidP="003B071B">
      <w:pPr>
        <w:pStyle w:val="af4"/>
      </w:pPr>
    </w:p>
    <w:p w14:paraId="76668659" w14:textId="77777777" w:rsidR="007C2D32" w:rsidRDefault="007C2D32" w:rsidP="003B071B">
      <w:pPr>
        <w:pStyle w:val="af4"/>
      </w:pPr>
    </w:p>
    <w:p w14:paraId="145B9DAF" w14:textId="77777777" w:rsidR="003B071B" w:rsidRDefault="003B071B" w:rsidP="003B071B">
      <w:pPr>
        <w:pStyle w:val="af4"/>
      </w:pPr>
    </w:p>
    <w:p w14:paraId="5E5F06D1" w14:textId="77777777" w:rsidR="00AC13D2" w:rsidRDefault="00AC13D2" w:rsidP="003B071B">
      <w:pPr>
        <w:pStyle w:val="af4"/>
      </w:pPr>
    </w:p>
    <w:p w14:paraId="00DF0668" w14:textId="77777777" w:rsidR="00CA2A36" w:rsidRDefault="00CA2A36" w:rsidP="00A028F5">
      <w:pPr>
        <w:pStyle w:val="af4"/>
        <w:jc w:val="both"/>
      </w:pPr>
    </w:p>
    <w:p w14:paraId="07058379" w14:textId="77777777" w:rsidR="004F712C" w:rsidRDefault="004F712C" w:rsidP="003B071B">
      <w:pPr>
        <w:pStyle w:val="af4"/>
      </w:pPr>
    </w:p>
    <w:p w14:paraId="79917B91" w14:textId="77777777" w:rsidR="00664D13" w:rsidRDefault="00664D13" w:rsidP="003B071B">
      <w:pPr>
        <w:pStyle w:val="af4"/>
      </w:pPr>
    </w:p>
    <w:p w14:paraId="5D3E615F" w14:textId="77777777" w:rsidR="00BD603D" w:rsidRDefault="00BD603D" w:rsidP="003B071B">
      <w:pPr>
        <w:pStyle w:val="af4"/>
      </w:pPr>
    </w:p>
    <w:p w14:paraId="3D2A6D20" w14:textId="7A4666B9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6B074B">
        <w:rPr>
          <w:noProof/>
        </w:rPr>
        <w:t>2024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b/>
          <w:caps w:val="0"/>
          <w:szCs w:val="22"/>
          <w:lang w:val="en-US" w:eastAsia="en-US"/>
        </w:rPr>
        <w:id w:val="-779795622"/>
        <w:docPartObj>
          <w:docPartGallery w:val="Table of Contents"/>
          <w:docPartUnique/>
        </w:docPartObj>
      </w:sdtPr>
      <w:sdtEndPr>
        <w:rPr>
          <w:b w:val="0"/>
          <w:lang w:val="ru-RU"/>
        </w:rPr>
      </w:sdtEndPr>
      <w:sdtContent>
        <w:p w14:paraId="1FA948E2" w14:textId="77777777" w:rsidR="002D0E78" w:rsidRPr="004D1E12" w:rsidRDefault="008731F3" w:rsidP="004D1E12">
          <w:pPr>
            <w:pStyle w:val="af7"/>
          </w:pPr>
          <w:r w:rsidRPr="004D1E12">
            <w:t>Содержание</w:t>
          </w:r>
        </w:p>
        <w:p w14:paraId="743251A9" w14:textId="41748838" w:rsidR="000758AB" w:rsidRDefault="002D0E78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87749" w:history="1">
            <w:r w:rsidR="000758AB" w:rsidRPr="00E075FF">
              <w:rPr>
                <w:rStyle w:val="af6"/>
                <w:noProof/>
              </w:rPr>
              <w:t>1 Цель работы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_Toc181187749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3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4973A59F" w14:textId="4D526CE0" w:rsidR="000758AB" w:rsidRDefault="00A319C4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0" w:history="1">
            <w:r w:rsidR="000758AB" w:rsidRPr="00E075FF">
              <w:rPr>
                <w:rStyle w:val="af6"/>
                <w:noProof/>
              </w:rPr>
              <w:t>2 Задание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_Toc181187750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4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74A5ADE2" w14:textId="48DB27B6" w:rsidR="000758AB" w:rsidRDefault="00A319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1" w:history="1">
            <w:r w:rsidR="000758AB" w:rsidRPr="00E075FF">
              <w:rPr>
                <w:rStyle w:val="af6"/>
                <w:noProof/>
              </w:rPr>
              <w:t>2.1 Заполнение информации и настройка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_Toc181187751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4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130CB13D" w14:textId="4231DE59" w:rsidR="000758AB" w:rsidRDefault="00A319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2" w:history="1">
            <w:r w:rsidR="000758AB" w:rsidRPr="00E075FF">
              <w:rPr>
                <w:rStyle w:val="af6"/>
                <w:noProof/>
              </w:rPr>
              <w:t>2.2 Операции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_Toc181187752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4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68F827A1" w14:textId="0E3002EB" w:rsidR="000758AB" w:rsidRDefault="00A319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3" w:history="1">
            <w:r w:rsidR="000758AB" w:rsidRPr="00E075FF">
              <w:rPr>
                <w:rStyle w:val="af6"/>
                <w:noProof/>
              </w:rPr>
              <w:t>2.3 Отчёты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_Toc181187753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4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13154DB7" w14:textId="2B37BAB6" w:rsidR="000758AB" w:rsidRDefault="00A319C4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4" w:history="1">
            <w:r w:rsidR="000758AB" w:rsidRPr="00E075FF">
              <w:rPr>
                <w:rStyle w:val="af6"/>
                <w:noProof/>
              </w:rPr>
              <w:t>3 Ход работы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_Toc181187754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5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3353337B" w14:textId="638DF671" w:rsidR="000758AB" w:rsidRDefault="00A319C4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187755" w:history="1">
            <w:r w:rsidR="000758AB" w:rsidRPr="00E075FF">
              <w:rPr>
                <w:rStyle w:val="af6"/>
                <w:noProof/>
              </w:rPr>
              <w:t>4 Вывод</w:t>
            </w:r>
            <w:r w:rsidR="000758AB">
              <w:rPr>
                <w:noProof/>
                <w:webHidden/>
              </w:rPr>
              <w:tab/>
            </w:r>
            <w:r w:rsidR="000758AB">
              <w:rPr>
                <w:noProof/>
                <w:webHidden/>
              </w:rPr>
              <w:fldChar w:fldCharType="begin"/>
            </w:r>
            <w:r w:rsidR="000758AB">
              <w:rPr>
                <w:noProof/>
                <w:webHidden/>
              </w:rPr>
              <w:instrText xml:space="preserve"> PAGEREF _Toc181187755 \h </w:instrText>
            </w:r>
            <w:r w:rsidR="000758AB">
              <w:rPr>
                <w:noProof/>
                <w:webHidden/>
              </w:rPr>
            </w:r>
            <w:r w:rsidR="000758AB">
              <w:rPr>
                <w:noProof/>
                <w:webHidden/>
              </w:rPr>
              <w:fldChar w:fldCharType="separate"/>
            </w:r>
            <w:r w:rsidR="000758AB">
              <w:rPr>
                <w:noProof/>
                <w:webHidden/>
              </w:rPr>
              <w:t>10</w:t>
            </w:r>
            <w:r w:rsidR="000758AB">
              <w:rPr>
                <w:noProof/>
                <w:webHidden/>
              </w:rPr>
              <w:fldChar w:fldCharType="end"/>
            </w:r>
          </w:hyperlink>
        </w:p>
        <w:p w14:paraId="72D8F21B" w14:textId="19EAD2E6" w:rsidR="005A01FA" w:rsidRPr="005A01FA" w:rsidRDefault="002D0E78" w:rsidP="005A01FA">
          <w:pPr>
            <w:pStyle w:val="11"/>
          </w:pPr>
          <w:r>
            <w:fldChar w:fldCharType="end"/>
          </w:r>
        </w:p>
      </w:sdtContent>
    </w:sdt>
    <w:p w14:paraId="21417B57" w14:textId="34CAFE2D" w:rsidR="0032748D" w:rsidRDefault="004301C9" w:rsidP="00D0472D">
      <w:pPr>
        <w:pStyle w:val="1"/>
      </w:pPr>
      <w:bookmarkStart w:id="0" w:name="_Toc181187749"/>
      <w:r>
        <w:lastRenderedPageBreak/>
        <w:t>1</w:t>
      </w:r>
      <w:r w:rsidR="004E6B09">
        <w:t xml:space="preserve"> </w:t>
      </w:r>
      <w:r w:rsidR="007310EE">
        <w:t>Цель работы</w:t>
      </w:r>
      <w:bookmarkEnd w:id="0"/>
    </w:p>
    <w:p w14:paraId="1B457D0E" w14:textId="1353FFF4" w:rsidR="00C815F7" w:rsidRPr="00C815F7" w:rsidRDefault="00AF7AAA" w:rsidP="00C815F7">
      <w:r w:rsidRPr="00AF7AAA">
        <w:t>Закрепить навыки работы с клиентами в 1</w:t>
      </w:r>
      <w:proofErr w:type="gramStart"/>
      <w:r w:rsidRPr="00AF7AAA">
        <w:t>С:УНФ</w:t>
      </w:r>
      <w:proofErr w:type="gramEnd"/>
      <w:r w:rsidRPr="00AF7AAA">
        <w:t>, изучить настройки и различия решений «Управление нашей фирмой» и «ERP».</w:t>
      </w:r>
    </w:p>
    <w:p w14:paraId="7A3B2FAD" w14:textId="26715238" w:rsidR="007310EE" w:rsidRDefault="007310EE" w:rsidP="007310EE">
      <w:pPr>
        <w:pStyle w:val="1"/>
      </w:pPr>
      <w:bookmarkStart w:id="1" w:name="_Toc181187750"/>
      <w:r>
        <w:lastRenderedPageBreak/>
        <w:t xml:space="preserve">2 </w:t>
      </w:r>
      <w:r w:rsidR="00B24452">
        <w:t>Задание</w:t>
      </w:r>
      <w:bookmarkEnd w:id="1"/>
    </w:p>
    <w:p w14:paraId="6AA8EF2C" w14:textId="15A76FF2" w:rsidR="003636FA" w:rsidRDefault="003636FA" w:rsidP="003636FA">
      <w:pPr>
        <w:pStyle w:val="2"/>
      </w:pPr>
      <w:r>
        <w:t xml:space="preserve">2.1 Работа с </w:t>
      </w:r>
      <w:proofErr w:type="spellStart"/>
      <w:r>
        <w:t>лидами</w:t>
      </w:r>
      <w:proofErr w:type="spellEnd"/>
    </w:p>
    <w:p w14:paraId="6DEC4C64" w14:textId="2E5C266C" w:rsidR="003636FA" w:rsidRDefault="003636FA" w:rsidP="003636FA">
      <w:pPr>
        <w:pStyle w:val="a8"/>
        <w:numPr>
          <w:ilvl w:val="0"/>
          <w:numId w:val="37"/>
        </w:numPr>
        <w:ind w:left="0" w:firstLine="709"/>
      </w:pPr>
      <w:r>
        <w:t xml:space="preserve">Создайте нового </w:t>
      </w:r>
      <w:proofErr w:type="spellStart"/>
      <w:r>
        <w:t>лида</w:t>
      </w:r>
      <w:proofErr w:type="spellEnd"/>
      <w:r>
        <w:t>, который обратился после рекламы на сайте, с которым состоялся телефонный звонок для договорённости о личной встрече;</w:t>
      </w:r>
    </w:p>
    <w:p w14:paraId="1D3B7744" w14:textId="3A629E33" w:rsidR="003636FA" w:rsidRDefault="003636FA" w:rsidP="003636FA">
      <w:pPr>
        <w:pStyle w:val="a8"/>
        <w:numPr>
          <w:ilvl w:val="0"/>
          <w:numId w:val="37"/>
        </w:numPr>
        <w:ind w:left="0" w:firstLine="709"/>
      </w:pPr>
      <w:r>
        <w:t xml:space="preserve">Перед встречей перевести </w:t>
      </w:r>
      <w:proofErr w:type="spellStart"/>
      <w:r>
        <w:t>лида</w:t>
      </w:r>
      <w:proofErr w:type="spellEnd"/>
      <w:r>
        <w:t xml:space="preserve"> в новое состояние и после зафиксировать информацию о том, как прошла встреча;</w:t>
      </w:r>
    </w:p>
    <w:p w14:paraId="7C96F011" w14:textId="223F7930" w:rsidR="003636FA" w:rsidRDefault="003636FA" w:rsidP="003636FA">
      <w:pPr>
        <w:pStyle w:val="a8"/>
        <w:numPr>
          <w:ilvl w:val="0"/>
          <w:numId w:val="37"/>
        </w:numPr>
        <w:ind w:left="0" w:firstLine="709"/>
      </w:pPr>
      <w:r>
        <w:t xml:space="preserve">Перевести </w:t>
      </w:r>
      <w:proofErr w:type="spellStart"/>
      <w:r>
        <w:t>лида</w:t>
      </w:r>
      <w:proofErr w:type="spellEnd"/>
      <w:r>
        <w:t xml:space="preserve"> в покупателя.</w:t>
      </w:r>
    </w:p>
    <w:p w14:paraId="4584C61E" w14:textId="537E6404" w:rsidR="003636FA" w:rsidRDefault="003636FA" w:rsidP="003636FA">
      <w:pPr>
        <w:pStyle w:val="2"/>
      </w:pPr>
      <w:r>
        <w:t>2.2 Работа с покупателем</w:t>
      </w:r>
    </w:p>
    <w:p w14:paraId="11B1562D" w14:textId="73D7D256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Составить новому покупателю коммерческое предложение из 2-х (или более) вариантов;</w:t>
      </w:r>
    </w:p>
    <w:p w14:paraId="5B43B7B1" w14:textId="70C9EE39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Отредактировать форму на печать для коммерческого предложения и сохранить изменённую версию;</w:t>
      </w:r>
    </w:p>
    <w:p w14:paraId="4FEAD5BF" w14:textId="29D1B8B4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Зарегистрировать событие о выборе покупателем одного из вариантов коммерческого предложение;</w:t>
      </w:r>
    </w:p>
    <w:p w14:paraId="29126803" w14:textId="30D13626" w:rsidR="003636FA" w:rsidRDefault="003636FA" w:rsidP="003636FA">
      <w:pPr>
        <w:pStyle w:val="a8"/>
        <w:numPr>
          <w:ilvl w:val="0"/>
          <w:numId w:val="35"/>
        </w:numPr>
        <w:ind w:left="0" w:firstLine="709"/>
      </w:pPr>
      <w:r>
        <w:t>Провести по заказу: получение оплаты и передачу товаров со склада.</w:t>
      </w:r>
    </w:p>
    <w:p w14:paraId="422D14C7" w14:textId="32CFC3C6" w:rsidR="003636FA" w:rsidRDefault="003636FA" w:rsidP="003636FA">
      <w:pPr>
        <w:pStyle w:val="2"/>
      </w:pPr>
      <w:r>
        <w:t>2.3 Исследование</w:t>
      </w:r>
    </w:p>
    <w:p w14:paraId="56830064" w14:textId="5B10A8F0" w:rsidR="003636FA" w:rsidRDefault="003636FA" w:rsidP="003636FA">
      <w:pPr>
        <w:pStyle w:val="a8"/>
        <w:numPr>
          <w:ilvl w:val="0"/>
          <w:numId w:val="34"/>
        </w:numPr>
        <w:ind w:left="0" w:firstLine="709"/>
      </w:pPr>
      <w:r>
        <w:t>Проанализируйте возможности решение «1</w:t>
      </w:r>
      <w:proofErr w:type="gramStart"/>
      <w:r>
        <w:t>С:ERP</w:t>
      </w:r>
      <w:proofErr w:type="gramEnd"/>
      <w:r>
        <w:t xml:space="preserve"> управление предприятием 2»;</w:t>
      </w:r>
    </w:p>
    <w:p w14:paraId="7AB2DDF5" w14:textId="3E98CCA9" w:rsidR="003636FA" w:rsidRDefault="003636FA" w:rsidP="003636FA">
      <w:pPr>
        <w:pStyle w:val="a8"/>
        <w:numPr>
          <w:ilvl w:val="0"/>
          <w:numId w:val="34"/>
        </w:numPr>
        <w:ind w:left="0" w:firstLine="709"/>
      </w:pPr>
      <w:r>
        <w:t>Опишите 1 общую функциональную опцию;</w:t>
      </w:r>
    </w:p>
    <w:p w14:paraId="537B8A2B" w14:textId="5811E3A5" w:rsidR="003636FA" w:rsidRPr="003636FA" w:rsidRDefault="003636FA" w:rsidP="003636FA">
      <w:pPr>
        <w:pStyle w:val="a8"/>
        <w:numPr>
          <w:ilvl w:val="0"/>
          <w:numId w:val="34"/>
        </w:numPr>
        <w:ind w:left="0" w:firstLine="709"/>
      </w:pPr>
      <w:r>
        <w:t>Опишите 1 функциональную опцию, которой нет в решении «УНФ» и за что она отвечает.</w:t>
      </w:r>
    </w:p>
    <w:p w14:paraId="0BEE3F5F" w14:textId="1346CCBD" w:rsidR="00F54DE3" w:rsidRDefault="005E27B7" w:rsidP="00362ECB">
      <w:pPr>
        <w:pStyle w:val="1"/>
      </w:pPr>
      <w:bookmarkStart w:id="2" w:name="_Toc181187754"/>
      <w:r>
        <w:lastRenderedPageBreak/>
        <w:t>3 Ход работы</w:t>
      </w:r>
      <w:bookmarkEnd w:id="2"/>
    </w:p>
    <w:p w14:paraId="2EE39E4A" w14:textId="722D744F" w:rsidR="00FF065A" w:rsidRPr="006B074B" w:rsidRDefault="00FF065A" w:rsidP="00FF065A">
      <w:pPr>
        <w:pStyle w:val="2"/>
      </w:pPr>
      <w:r>
        <w:t xml:space="preserve">3.1 Работа с </w:t>
      </w:r>
      <w:proofErr w:type="spellStart"/>
      <w:r>
        <w:t>лидами</w:t>
      </w:r>
      <w:proofErr w:type="spellEnd"/>
    </w:p>
    <w:p w14:paraId="2D73F300" w14:textId="07A4370E" w:rsidR="00E60155" w:rsidRPr="00E60155" w:rsidRDefault="00E60155" w:rsidP="00A609BF">
      <w:pPr>
        <w:keepNext/>
      </w:pPr>
      <w:r>
        <w:t xml:space="preserve">Создание </w:t>
      </w:r>
      <w:proofErr w:type="spellStart"/>
      <w:r>
        <w:t>лида</w:t>
      </w:r>
      <w:proofErr w:type="spellEnd"/>
      <w:r>
        <w:t xml:space="preserve"> представлено на рисунке 1.</w:t>
      </w:r>
    </w:p>
    <w:p w14:paraId="170B7660" w14:textId="77777777" w:rsidR="00C87A1D" w:rsidRDefault="007C1377" w:rsidP="00C87A1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ADEFDF" wp14:editId="36209377">
            <wp:extent cx="5940425" cy="3702050"/>
            <wp:effectExtent l="0" t="0" r="3175" b="0"/>
            <wp:docPr id="40283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6E7" w14:textId="390A49DF" w:rsidR="003A2D3A" w:rsidRDefault="00C87A1D" w:rsidP="00C87A1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</w:t>
      </w:r>
      <w:r>
        <w:fldChar w:fldCharType="end"/>
      </w:r>
      <w:r w:rsidR="00E95C57">
        <w:t xml:space="preserve"> — Создание </w:t>
      </w:r>
      <w:proofErr w:type="spellStart"/>
      <w:r w:rsidR="00E95C57">
        <w:t>лида</w:t>
      </w:r>
      <w:proofErr w:type="spellEnd"/>
    </w:p>
    <w:p w14:paraId="59F7362B" w14:textId="33B93574" w:rsidR="00E50149" w:rsidRPr="00E50149" w:rsidRDefault="00E50149" w:rsidP="00A609BF">
      <w:pPr>
        <w:keepNext/>
      </w:pPr>
      <w:r>
        <w:t>Событие звонка представлено на рисунках 2–3.</w:t>
      </w:r>
    </w:p>
    <w:p w14:paraId="21DE6E48" w14:textId="77777777" w:rsidR="007A40B0" w:rsidRDefault="00B34C7F" w:rsidP="007A4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66633" wp14:editId="715ECD5C">
            <wp:extent cx="5940425" cy="1725930"/>
            <wp:effectExtent l="0" t="0" r="3175" b="7620"/>
            <wp:docPr id="43797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79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4FC0" w14:textId="1F0CEF66" w:rsidR="00B34C7F" w:rsidRDefault="007A40B0" w:rsidP="007A40B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2</w:t>
      </w:r>
      <w:r>
        <w:fldChar w:fldCharType="end"/>
      </w:r>
      <w:r w:rsidR="00366CFA">
        <w:t xml:space="preserve"> — Событие звонка</w:t>
      </w:r>
    </w:p>
    <w:p w14:paraId="4386D3A8" w14:textId="77777777" w:rsidR="0054519D" w:rsidRDefault="007A40B0" w:rsidP="0054519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F1E8D7" wp14:editId="42B113EB">
            <wp:extent cx="5940425" cy="2710815"/>
            <wp:effectExtent l="0" t="0" r="3175" b="0"/>
            <wp:docPr id="176872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22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EC9" w14:textId="168F0887" w:rsidR="007A40B0" w:rsidRDefault="0054519D" w:rsidP="0054519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3</w:t>
      </w:r>
      <w:r>
        <w:fldChar w:fldCharType="end"/>
      </w:r>
      <w:r w:rsidR="00CA01D5">
        <w:t xml:space="preserve"> — Подробная информация о событии звонка</w:t>
      </w:r>
    </w:p>
    <w:p w14:paraId="15FFACAD" w14:textId="3331349D" w:rsidR="00A609BF" w:rsidRPr="00A609BF" w:rsidRDefault="003C4344" w:rsidP="0014056F">
      <w:pPr>
        <w:keepNext/>
      </w:pPr>
      <w:r>
        <w:t xml:space="preserve">Изменение состояния </w:t>
      </w:r>
      <w:proofErr w:type="spellStart"/>
      <w:r>
        <w:t>лида</w:t>
      </w:r>
      <w:proofErr w:type="spellEnd"/>
      <w:r>
        <w:t xml:space="preserve"> представлено на рисунке 4.</w:t>
      </w:r>
    </w:p>
    <w:p w14:paraId="75F6984E" w14:textId="77777777" w:rsidR="00636DB3" w:rsidRDefault="003F13BD" w:rsidP="00636DB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AB9628" wp14:editId="41AC3B3F">
            <wp:extent cx="5171429" cy="1695238"/>
            <wp:effectExtent l="0" t="0" r="0" b="635"/>
            <wp:docPr id="29480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1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41B1" w14:textId="5CEC0AB6" w:rsidR="003F3A89" w:rsidRDefault="00636DB3" w:rsidP="004010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4</w:t>
      </w:r>
      <w:r>
        <w:fldChar w:fldCharType="end"/>
      </w:r>
      <w:r w:rsidR="00CB3A36">
        <w:t xml:space="preserve"> — Изменение состояния </w:t>
      </w:r>
      <w:proofErr w:type="spellStart"/>
      <w:r w:rsidR="00CB3A36">
        <w:t>лида</w:t>
      </w:r>
      <w:proofErr w:type="spellEnd"/>
    </w:p>
    <w:p w14:paraId="19CFF18F" w14:textId="12BB59C3" w:rsidR="006A4FA2" w:rsidRPr="006A4FA2" w:rsidRDefault="006A4FA2" w:rsidP="0014056F">
      <w:pPr>
        <w:keepNext/>
      </w:pPr>
      <w:r>
        <w:t>Событие личной встречи представлено на рисунках 5–6.</w:t>
      </w:r>
    </w:p>
    <w:p w14:paraId="6BF5725A" w14:textId="77777777" w:rsidR="002A5521" w:rsidRDefault="00AA00BB" w:rsidP="002A552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DFCA88" wp14:editId="01B9753E">
            <wp:extent cx="5940425" cy="1180465"/>
            <wp:effectExtent l="0" t="0" r="3175" b="635"/>
            <wp:docPr id="1593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0BD2" w14:textId="724A9DF4" w:rsidR="00401004" w:rsidRDefault="002A5521" w:rsidP="002A552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5</w:t>
      </w:r>
      <w:r>
        <w:fldChar w:fldCharType="end"/>
      </w:r>
      <w:r w:rsidR="002960CB">
        <w:t xml:space="preserve"> — Событие личной встречи</w:t>
      </w:r>
    </w:p>
    <w:p w14:paraId="77BA690C" w14:textId="77777777" w:rsidR="002A5521" w:rsidRDefault="002A5521" w:rsidP="002A5521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B6D2DC" wp14:editId="52F5FB94">
            <wp:extent cx="5940425" cy="2699385"/>
            <wp:effectExtent l="0" t="0" r="3175" b="5715"/>
            <wp:docPr id="9876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2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097D" w14:textId="2FDE0318" w:rsidR="002A5521" w:rsidRDefault="002A5521" w:rsidP="002A552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6</w:t>
      </w:r>
      <w:r>
        <w:fldChar w:fldCharType="end"/>
      </w:r>
      <w:r w:rsidR="00EB555B">
        <w:t xml:space="preserve"> — Подробная информация о событии личной встречи</w:t>
      </w:r>
    </w:p>
    <w:p w14:paraId="6890D1D5" w14:textId="55F6ED66" w:rsidR="0014056F" w:rsidRPr="0014056F" w:rsidRDefault="0014056F" w:rsidP="002A4E92">
      <w:pPr>
        <w:keepNext/>
      </w:pPr>
      <w:r>
        <w:t>Лид</w:t>
      </w:r>
      <w:r w:rsidR="008C249C">
        <w:t>,</w:t>
      </w:r>
      <w:r>
        <w:t xml:space="preserve"> переведённый в покупателя</w:t>
      </w:r>
      <w:r w:rsidR="008C249C">
        <w:t>,</w:t>
      </w:r>
      <w:r>
        <w:t xml:space="preserve"> представлен на рисунке 7.</w:t>
      </w:r>
    </w:p>
    <w:p w14:paraId="122627DC" w14:textId="77777777" w:rsidR="00744347" w:rsidRDefault="000A319F" w:rsidP="0074434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7AE5B3" wp14:editId="212FDBAE">
            <wp:extent cx="5940425" cy="3505200"/>
            <wp:effectExtent l="0" t="0" r="3175" b="0"/>
            <wp:docPr id="206396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3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9FD" w14:textId="54BE0F0F" w:rsidR="000762B9" w:rsidRDefault="00744347" w:rsidP="0074434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7</w:t>
      </w:r>
      <w:r>
        <w:fldChar w:fldCharType="end"/>
      </w:r>
      <w:r w:rsidR="00A34DD8">
        <w:t xml:space="preserve"> — Лид</w:t>
      </w:r>
      <w:r w:rsidR="00D228C4">
        <w:t>,</w:t>
      </w:r>
      <w:r w:rsidR="00A34DD8">
        <w:t xml:space="preserve"> переведённый в покупателя</w:t>
      </w:r>
      <w:r w:rsidR="006B074B">
        <w:tab/>
      </w:r>
    </w:p>
    <w:p w14:paraId="0E56BD6A" w14:textId="7BEF2321" w:rsidR="00FF065A" w:rsidRDefault="00FF065A" w:rsidP="00FF065A">
      <w:pPr>
        <w:pStyle w:val="2"/>
      </w:pPr>
      <w:r>
        <w:lastRenderedPageBreak/>
        <w:t>3.2 Работа с покупателем</w:t>
      </w:r>
    </w:p>
    <w:p w14:paraId="48BAB80E" w14:textId="6975A254" w:rsidR="0061106F" w:rsidRPr="0061106F" w:rsidRDefault="0061106F" w:rsidP="00444F95">
      <w:pPr>
        <w:keepNext/>
      </w:pPr>
      <w:r>
        <w:t>Заказ покупателя с двумя вариантам представлен на рисунках</w:t>
      </w:r>
      <w:r w:rsidR="00DC5F64">
        <w:t xml:space="preserve"> 8–9.</w:t>
      </w:r>
    </w:p>
    <w:p w14:paraId="4DDD5C06" w14:textId="77777777" w:rsidR="00C44008" w:rsidRDefault="00A33946" w:rsidP="00C4400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5D4882" wp14:editId="69DE9E0D">
            <wp:extent cx="5940425" cy="3488055"/>
            <wp:effectExtent l="0" t="0" r="3175" b="0"/>
            <wp:docPr id="73980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5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D8BC" w14:textId="32E6BACF" w:rsidR="00D11C1A" w:rsidRDefault="00C44008" w:rsidP="00C44008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8</w:t>
      </w:r>
      <w:r>
        <w:fldChar w:fldCharType="end"/>
      </w:r>
      <w:r w:rsidR="00FA28AA">
        <w:t xml:space="preserve"> — </w:t>
      </w:r>
      <w:r w:rsidR="005B5D9C">
        <w:t>Заказ покупателя</w:t>
      </w:r>
    </w:p>
    <w:p w14:paraId="3C6D6A61" w14:textId="77777777" w:rsidR="00A01DA6" w:rsidRDefault="00C44008" w:rsidP="00A01D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F1B36C" wp14:editId="2B1ACFCA">
            <wp:extent cx="5940425" cy="2220595"/>
            <wp:effectExtent l="0" t="0" r="3175" b="8255"/>
            <wp:docPr id="132365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4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AA98" w14:textId="6C793BFF" w:rsidR="00C44008" w:rsidRDefault="00A01DA6" w:rsidP="00A01DA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9</w:t>
      </w:r>
      <w:r>
        <w:fldChar w:fldCharType="end"/>
      </w:r>
      <w:r w:rsidR="003A3A2E">
        <w:t xml:space="preserve"> — Второй вариант заказа</w:t>
      </w:r>
      <w:r w:rsidR="00957897">
        <w:t xml:space="preserve"> покупателя</w:t>
      </w:r>
    </w:p>
    <w:p w14:paraId="34ABA88B" w14:textId="0B14810E" w:rsidR="002E577C" w:rsidRPr="002E577C" w:rsidRDefault="003C190A" w:rsidP="00444F95">
      <w:pPr>
        <w:keepNext/>
      </w:pPr>
      <w:r>
        <w:lastRenderedPageBreak/>
        <w:t>Коммерческое предложение представлено на рисунке 10.</w:t>
      </w:r>
    </w:p>
    <w:p w14:paraId="477F7084" w14:textId="77777777" w:rsidR="00CF6D0D" w:rsidRDefault="008217C9" w:rsidP="00CF6D0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6F8238" wp14:editId="31C2BDA5">
            <wp:extent cx="5940425" cy="6689725"/>
            <wp:effectExtent l="0" t="0" r="3175" b="0"/>
            <wp:docPr id="5435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4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D492" w14:textId="4CA27E49" w:rsidR="00A01DA6" w:rsidRDefault="00CF6D0D" w:rsidP="00CF6D0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10</w:t>
      </w:r>
      <w:r>
        <w:fldChar w:fldCharType="end"/>
      </w:r>
      <w:r w:rsidR="005D342F">
        <w:t xml:space="preserve"> — </w:t>
      </w:r>
      <w:r w:rsidR="00F074B5">
        <w:t>Коммерческое предложение</w:t>
      </w:r>
    </w:p>
    <w:p w14:paraId="40398084" w14:textId="4B07ED32" w:rsidR="00A953DC" w:rsidRPr="00A953DC" w:rsidRDefault="00A953DC" w:rsidP="00301751">
      <w:pPr>
        <w:keepNext/>
      </w:pPr>
      <w:r>
        <w:lastRenderedPageBreak/>
        <w:t xml:space="preserve">Коммерческое предложение в формате </w:t>
      </w:r>
      <w:r w:rsidRPr="00A953DC">
        <w:t>.</w:t>
      </w:r>
      <w:proofErr w:type="spellStart"/>
      <w:r>
        <w:rPr>
          <w:lang w:val="en-US"/>
        </w:rPr>
        <w:t>docx</w:t>
      </w:r>
      <w:proofErr w:type="spellEnd"/>
      <w:r w:rsidRPr="00A953DC">
        <w:t xml:space="preserve"> </w:t>
      </w:r>
      <w:r>
        <w:t>представлено на рисунке 11.</w:t>
      </w:r>
    </w:p>
    <w:p w14:paraId="0F68644D" w14:textId="77777777" w:rsidR="00971E9F" w:rsidRDefault="00D011D4" w:rsidP="00971E9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A0B8B0" wp14:editId="4BA10582">
            <wp:extent cx="5940425" cy="5088255"/>
            <wp:effectExtent l="0" t="0" r="3175" b="0"/>
            <wp:docPr id="52890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09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3D6" w14:textId="60D966A4" w:rsidR="00B517C5" w:rsidRDefault="00971E9F" w:rsidP="00B517C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11</w:t>
      </w:r>
      <w:r>
        <w:fldChar w:fldCharType="end"/>
      </w:r>
      <w:r w:rsidR="00596DFB">
        <w:t xml:space="preserve"> — Коммерческое предложение </w:t>
      </w:r>
      <w:r w:rsidR="00596DFB" w:rsidRPr="006B074B">
        <w:t>(.</w:t>
      </w:r>
      <w:proofErr w:type="spellStart"/>
      <w:r w:rsidR="00596DFB">
        <w:rPr>
          <w:lang w:val="en-US"/>
        </w:rPr>
        <w:t>docx</w:t>
      </w:r>
      <w:proofErr w:type="spellEnd"/>
      <w:r w:rsidR="00596DFB" w:rsidRPr="006B074B">
        <w:t>)</w:t>
      </w:r>
    </w:p>
    <w:p w14:paraId="00C25770" w14:textId="2E815FBD" w:rsidR="00301751" w:rsidRPr="00301751" w:rsidRDefault="00301751" w:rsidP="00C2657B">
      <w:pPr>
        <w:keepNext/>
      </w:pPr>
      <w:r>
        <w:lastRenderedPageBreak/>
        <w:t xml:space="preserve">Редактирование шаблона </w:t>
      </w:r>
      <w:r w:rsidR="000E72F5">
        <w:t>представлено на рисунках 12–13.</w:t>
      </w:r>
    </w:p>
    <w:p w14:paraId="1F38D592" w14:textId="77777777" w:rsidR="00CE4DF1" w:rsidRDefault="00D029A8" w:rsidP="00CE4DF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C8298B" wp14:editId="33AD8C3E">
            <wp:extent cx="5940425" cy="3449320"/>
            <wp:effectExtent l="0" t="0" r="3175" b="0"/>
            <wp:docPr id="60150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1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D0A" w14:textId="164FBB42" w:rsidR="00D029A8" w:rsidRPr="00106BEF" w:rsidRDefault="00CE4DF1" w:rsidP="00CE4DF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12</w:t>
      </w:r>
      <w:r>
        <w:fldChar w:fldCharType="end"/>
      </w:r>
      <w:r w:rsidR="00106BEF" w:rsidRPr="00106BEF">
        <w:t xml:space="preserve"> — </w:t>
      </w:r>
      <w:r w:rsidR="00106BEF">
        <w:t>Шаблон коммерческого предложения в 1</w:t>
      </w:r>
      <w:proofErr w:type="gramStart"/>
      <w:r w:rsidR="00106BEF">
        <w:t>С</w:t>
      </w:r>
      <w:r w:rsidR="00106BEF" w:rsidRPr="00106BEF">
        <w:t>:</w:t>
      </w:r>
      <w:r w:rsidR="00106BEF">
        <w:t>УНФ</w:t>
      </w:r>
      <w:proofErr w:type="gramEnd"/>
    </w:p>
    <w:p w14:paraId="32952080" w14:textId="77777777" w:rsidR="00535BFC" w:rsidRDefault="00C22773" w:rsidP="00535BF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1E0739" wp14:editId="487126BF">
            <wp:extent cx="5940425" cy="5087620"/>
            <wp:effectExtent l="0" t="0" r="3175" b="0"/>
            <wp:docPr id="176067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3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C22" w14:textId="21878CAA" w:rsidR="00826C11" w:rsidRDefault="00535BFC" w:rsidP="00D011D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13</w:t>
      </w:r>
      <w:r>
        <w:fldChar w:fldCharType="end"/>
      </w:r>
      <w:r w:rsidR="00B00A86">
        <w:t xml:space="preserve"> — </w:t>
      </w:r>
      <w:r w:rsidR="00C04502">
        <w:t>Изменённый ш</w:t>
      </w:r>
      <w:r w:rsidR="00B00A86">
        <w:t xml:space="preserve">аблон коммерческого предложения в </w:t>
      </w:r>
      <w:r w:rsidR="000A0DF9">
        <w:rPr>
          <w:lang w:val="en-US"/>
        </w:rPr>
        <w:t>Microsoft</w:t>
      </w:r>
      <w:r w:rsidR="000A0DF9" w:rsidRPr="000A0DF9">
        <w:t xml:space="preserve"> </w:t>
      </w:r>
      <w:r w:rsidR="00B00A86">
        <w:rPr>
          <w:lang w:val="en-US"/>
        </w:rPr>
        <w:t>Word</w:t>
      </w:r>
    </w:p>
    <w:p w14:paraId="2F657F05" w14:textId="2AACAB4E" w:rsidR="00812B7E" w:rsidRPr="00812B7E" w:rsidRDefault="00812B7E" w:rsidP="00956006">
      <w:pPr>
        <w:keepNext/>
      </w:pPr>
      <w:r>
        <w:lastRenderedPageBreak/>
        <w:t xml:space="preserve">Изменённое коммерческое предложение в формате </w:t>
      </w:r>
      <w:r w:rsidRPr="00812B7E">
        <w:t>.</w:t>
      </w:r>
      <w:proofErr w:type="spellStart"/>
      <w:r>
        <w:rPr>
          <w:lang w:val="en-US"/>
        </w:rPr>
        <w:t>docx</w:t>
      </w:r>
      <w:proofErr w:type="spellEnd"/>
      <w:r w:rsidRPr="00812B7E">
        <w:t xml:space="preserve"> </w:t>
      </w:r>
      <w:r>
        <w:t>представлено на рисунке 14.</w:t>
      </w:r>
    </w:p>
    <w:p w14:paraId="4C1C0A8C" w14:textId="77777777" w:rsidR="00D828BD" w:rsidRDefault="00E92E88" w:rsidP="00D828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598CEA" wp14:editId="0454FC00">
            <wp:extent cx="5940425" cy="5088255"/>
            <wp:effectExtent l="0" t="0" r="3175" b="0"/>
            <wp:docPr id="49865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6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CF8" w14:textId="6C0C273C" w:rsidR="00E16E45" w:rsidRDefault="00D828BD" w:rsidP="00D828B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14</w:t>
      </w:r>
      <w:r>
        <w:fldChar w:fldCharType="end"/>
      </w:r>
      <w:r w:rsidR="00AB14B5" w:rsidRPr="00AB14B5">
        <w:t xml:space="preserve"> — </w:t>
      </w:r>
      <w:r w:rsidR="00AB14B5">
        <w:t>Изменённ</w:t>
      </w:r>
      <w:r w:rsidR="00D91A2E">
        <w:t xml:space="preserve">ое </w:t>
      </w:r>
      <w:r w:rsidR="00AB14B5">
        <w:t>коммерческо</w:t>
      </w:r>
      <w:r w:rsidR="00D91A2E">
        <w:t xml:space="preserve">е </w:t>
      </w:r>
      <w:r w:rsidR="00AB14B5">
        <w:t>предложени</w:t>
      </w:r>
      <w:r w:rsidR="00D91A2E">
        <w:t>е</w:t>
      </w:r>
      <w:r w:rsidR="00AB14B5">
        <w:t xml:space="preserve"> (</w:t>
      </w:r>
      <w:r w:rsidR="00AB14B5" w:rsidRPr="00AB14B5">
        <w:t>.</w:t>
      </w:r>
      <w:proofErr w:type="spellStart"/>
      <w:r w:rsidR="00AB14B5">
        <w:rPr>
          <w:lang w:val="en-US"/>
        </w:rPr>
        <w:t>docx</w:t>
      </w:r>
      <w:proofErr w:type="spellEnd"/>
      <w:r w:rsidR="00AB14B5" w:rsidRPr="00AB14B5">
        <w:t>)</w:t>
      </w:r>
    </w:p>
    <w:p w14:paraId="0E762922" w14:textId="7A8E9C9B" w:rsidR="00956006" w:rsidRPr="00956006" w:rsidRDefault="00956006" w:rsidP="00D91049">
      <w:pPr>
        <w:keepNext/>
      </w:pPr>
      <w:r>
        <w:t>Выбор основного коммерческого предложения и продажа товара представлены на рисунках 15–17.</w:t>
      </w:r>
    </w:p>
    <w:p w14:paraId="4AA28F1C" w14:textId="77777777" w:rsidR="00AF20E7" w:rsidRDefault="00AF20E7" w:rsidP="00AF20E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91CEC2" wp14:editId="30B5CF6E">
            <wp:extent cx="2676190" cy="1038095"/>
            <wp:effectExtent l="0" t="0" r="0" b="0"/>
            <wp:docPr id="164921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7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2997" w14:textId="6A637FDA" w:rsidR="009C5E96" w:rsidRDefault="00AF20E7" w:rsidP="00AF20E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71C">
        <w:rPr>
          <w:noProof/>
        </w:rPr>
        <w:t>15</w:t>
      </w:r>
      <w:r>
        <w:fldChar w:fldCharType="end"/>
      </w:r>
      <w:r w:rsidR="003053BB">
        <w:t xml:space="preserve"> — Выбранное коммерческое предложение</w:t>
      </w:r>
    </w:p>
    <w:p w14:paraId="52ED9625" w14:textId="77777777" w:rsidR="003A671C" w:rsidRDefault="008D4A90" w:rsidP="003A671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BF364E" wp14:editId="61426BC0">
            <wp:extent cx="5940425" cy="3409950"/>
            <wp:effectExtent l="0" t="0" r="3175" b="0"/>
            <wp:docPr id="174798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8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12CF" w14:textId="458E5A7B" w:rsidR="008D4A90" w:rsidRPr="008D4A90" w:rsidRDefault="003A671C" w:rsidP="003A671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A15B95">
        <w:t xml:space="preserve"> — Расходная накладная</w:t>
      </w:r>
    </w:p>
    <w:p w14:paraId="6B12EBCF" w14:textId="77777777" w:rsidR="003A671C" w:rsidRDefault="007965DB" w:rsidP="003A671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3F0B0B" wp14:editId="2D1628A0">
            <wp:extent cx="5940425" cy="1744345"/>
            <wp:effectExtent l="0" t="0" r="3175" b="8255"/>
            <wp:docPr id="70914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3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5224" w14:textId="4337A15D" w:rsidR="00A221E7" w:rsidRPr="006B074B" w:rsidRDefault="003A671C" w:rsidP="003A671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CD7D9B">
        <w:t xml:space="preserve"> — Результат продажи</w:t>
      </w:r>
    </w:p>
    <w:p w14:paraId="33F0955D" w14:textId="66B24244" w:rsidR="00EE0354" w:rsidRPr="00BF1B1D" w:rsidRDefault="00BF1B1D" w:rsidP="00EE0354">
      <w:pPr>
        <w:pStyle w:val="2"/>
      </w:pPr>
      <w:r w:rsidRPr="00BF1B1D">
        <w:t>3.</w:t>
      </w:r>
      <w:r w:rsidRPr="007956FC">
        <w:t xml:space="preserve">3 </w:t>
      </w:r>
      <w:r w:rsidR="00593B69">
        <w:t>Исследование</w:t>
      </w:r>
    </w:p>
    <w:p w14:paraId="6E4457BC" w14:textId="4F553D3B" w:rsidR="00A6082F" w:rsidRPr="00A6082F" w:rsidRDefault="00581BB0" w:rsidP="007956FC">
      <w:bookmarkStart w:id="3" w:name="_GoBack"/>
      <w:r>
        <w:t>Общ</w:t>
      </w:r>
      <w:r w:rsidR="00F42EC0">
        <w:t>ие</w:t>
      </w:r>
      <w:r>
        <w:t xml:space="preserve"> функци</w:t>
      </w:r>
      <w:r w:rsidR="00F42EC0">
        <w:t>и</w:t>
      </w:r>
      <w:r>
        <w:t xml:space="preserve"> между </w:t>
      </w:r>
      <w:r w:rsidRPr="00581BB0">
        <w:t>1</w:t>
      </w:r>
      <w:proofErr w:type="gramStart"/>
      <w:r>
        <w:t>С</w:t>
      </w:r>
      <w:r w:rsidRPr="00581BB0">
        <w:t>:</w:t>
      </w:r>
      <w:r>
        <w:rPr>
          <w:lang w:val="en-US"/>
        </w:rPr>
        <w:t>ERP</w:t>
      </w:r>
      <w:proofErr w:type="gramEnd"/>
      <w:r w:rsidRPr="00581BB0">
        <w:t xml:space="preserve"> </w:t>
      </w:r>
      <w:r>
        <w:t>и 1С</w:t>
      </w:r>
      <w:r w:rsidRPr="00581BB0">
        <w:t>:</w:t>
      </w:r>
      <w:r>
        <w:t>УНФ</w:t>
      </w:r>
      <w:r w:rsidRPr="00581BB0">
        <w:t>:</w:t>
      </w:r>
      <w:r w:rsidR="007956FC">
        <w:t xml:space="preserve"> </w:t>
      </w:r>
      <w:r w:rsidR="00A6082F">
        <w:t xml:space="preserve">Склады, номенклатура, </w:t>
      </w:r>
      <w:r w:rsidR="00377B1A">
        <w:t>заказы, и так далее.</w:t>
      </w:r>
    </w:p>
    <w:p w14:paraId="78D8EF7A" w14:textId="2783BBA3" w:rsidR="0011705B" w:rsidRPr="00A6082F" w:rsidRDefault="00581BB0" w:rsidP="007956FC">
      <w:r>
        <w:t>Отсутствующ</w:t>
      </w:r>
      <w:r w:rsidR="006C2362">
        <w:t>ие</w:t>
      </w:r>
      <w:r>
        <w:t xml:space="preserve"> функци</w:t>
      </w:r>
      <w:r w:rsidR="006C2362">
        <w:t xml:space="preserve">и </w:t>
      </w:r>
      <w:r>
        <w:t xml:space="preserve">в </w:t>
      </w:r>
      <w:r w:rsidR="00813206">
        <w:t>1</w:t>
      </w:r>
      <w:proofErr w:type="gramStart"/>
      <w:r w:rsidR="00813206">
        <w:t>С</w:t>
      </w:r>
      <w:r w:rsidR="005D48A0" w:rsidRPr="005D48A0">
        <w:t>:</w:t>
      </w:r>
      <w:r w:rsidR="005D48A0">
        <w:t>УНФ</w:t>
      </w:r>
      <w:proofErr w:type="gramEnd"/>
      <w:r w:rsidR="005D48A0">
        <w:t>, но существующ</w:t>
      </w:r>
      <w:r w:rsidR="004A1B5B">
        <w:t>и</w:t>
      </w:r>
      <w:r w:rsidR="009D01BE">
        <w:t>е</w:t>
      </w:r>
      <w:r w:rsidR="005D48A0">
        <w:t xml:space="preserve"> в 1С</w:t>
      </w:r>
      <w:r w:rsidR="005D48A0" w:rsidRPr="005D48A0">
        <w:t>:</w:t>
      </w:r>
      <w:r w:rsidR="005D48A0">
        <w:rPr>
          <w:lang w:val="en-US"/>
        </w:rPr>
        <w:t>ERP</w:t>
      </w:r>
      <w:r w:rsidR="0011705B" w:rsidRPr="0011705B">
        <w:t>:</w:t>
      </w:r>
      <w:r w:rsidR="007956FC">
        <w:t xml:space="preserve"> </w:t>
      </w:r>
      <w:r w:rsidR="00593B69">
        <w:t xml:space="preserve">Правила оплаты, </w:t>
      </w:r>
      <w:r w:rsidR="00176FD5">
        <w:t>дополнительные виды номенклатуры</w:t>
      </w:r>
      <w:r w:rsidR="00B532EC">
        <w:t>, порядок оформления накладных, и так далее.</w:t>
      </w:r>
    </w:p>
    <w:p w14:paraId="10BC08C6" w14:textId="598834E9" w:rsidR="00E71F62" w:rsidRDefault="00100A6A" w:rsidP="00593B69">
      <w:pPr>
        <w:pStyle w:val="1"/>
      </w:pPr>
      <w:bookmarkStart w:id="4" w:name="_Toc181187755"/>
      <w:bookmarkEnd w:id="3"/>
      <w:r>
        <w:lastRenderedPageBreak/>
        <w:t>4 Вывод</w:t>
      </w:r>
      <w:bookmarkEnd w:id="4"/>
    </w:p>
    <w:p w14:paraId="398D2738" w14:textId="781D5045" w:rsidR="00593B69" w:rsidRPr="00AB751E" w:rsidRDefault="00BF47F7" w:rsidP="00593B69">
      <w:r>
        <w:t>В результате работы были закреплены</w:t>
      </w:r>
      <w:r w:rsidR="0075277D">
        <w:t xml:space="preserve"> навыки работы с клиентами в 1</w:t>
      </w:r>
      <w:proofErr w:type="gramStart"/>
      <w:r w:rsidR="0075277D">
        <w:t>С:УНФ</w:t>
      </w:r>
      <w:proofErr w:type="gramEnd"/>
      <w:r w:rsidR="0075277D">
        <w:t xml:space="preserve">, а также изучены </w:t>
      </w:r>
      <w:r w:rsidR="00AB751E">
        <w:t xml:space="preserve">различия между </w:t>
      </w:r>
      <w:r w:rsidR="006D5921">
        <w:t>1С:</w:t>
      </w:r>
      <w:r w:rsidR="00AB751E">
        <w:t xml:space="preserve">УНФ и </w:t>
      </w:r>
      <w:r w:rsidR="006D5921" w:rsidRPr="006D5921">
        <w:t>1</w:t>
      </w:r>
      <w:r w:rsidR="006D5921">
        <w:t>С:</w:t>
      </w:r>
      <w:r w:rsidR="00AB751E">
        <w:rPr>
          <w:lang w:val="en-US"/>
        </w:rPr>
        <w:t>ERP</w:t>
      </w:r>
      <w:r w:rsidR="00AB751E" w:rsidRPr="00AB751E">
        <w:t>.</w:t>
      </w:r>
    </w:p>
    <w:sectPr w:rsidR="00593B69" w:rsidRPr="00AB751E" w:rsidSect="00A4148D">
      <w:footerReference w:type="default" r:id="rId25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7E1D5" w14:textId="77777777" w:rsidR="00A319C4" w:rsidRPr="001D086C" w:rsidRDefault="00A319C4" w:rsidP="00D51497">
      <w:pPr>
        <w:spacing w:line="240" w:lineRule="auto"/>
      </w:pPr>
      <w:r w:rsidRPr="001D086C">
        <w:separator/>
      </w:r>
    </w:p>
  </w:endnote>
  <w:endnote w:type="continuationSeparator" w:id="0">
    <w:p w14:paraId="562ED8CB" w14:textId="77777777" w:rsidR="00A319C4" w:rsidRPr="001D086C" w:rsidRDefault="00A319C4" w:rsidP="00D51497">
      <w:pPr>
        <w:spacing w:line="240" w:lineRule="auto"/>
      </w:pPr>
      <w:r w:rsidRPr="001D086C">
        <w:continuationSeparator/>
      </w:r>
    </w:p>
  </w:endnote>
  <w:endnote w:type="continuationNotice" w:id="1">
    <w:p w14:paraId="4F0B2D25" w14:textId="77777777" w:rsidR="00A319C4" w:rsidRDefault="00A319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338335"/>
      <w:docPartObj>
        <w:docPartGallery w:val="Page Numbers (Bottom of Page)"/>
        <w:docPartUnique/>
      </w:docPartObj>
    </w:sdtPr>
    <w:sdtEndPr/>
    <w:sdtContent>
      <w:p w14:paraId="22D9F27B" w14:textId="77777777" w:rsidR="0023653B" w:rsidRPr="001D086C" w:rsidRDefault="001F6A6A" w:rsidP="005E11B1">
        <w:pPr>
          <w:pStyle w:val="a6"/>
          <w:ind w:firstLine="0"/>
          <w:jc w:val="center"/>
        </w:pPr>
        <w:r w:rsidRPr="001D086C">
          <w:fldChar w:fldCharType="begin"/>
        </w:r>
        <w:r w:rsidRPr="001D086C">
          <w:instrText>PAGE   \* MERGEFORMAT</w:instrText>
        </w:r>
        <w:r w:rsidRPr="001D086C">
          <w:fldChar w:fldCharType="separate"/>
        </w:r>
        <w:r w:rsidR="005F208A">
          <w:rPr>
            <w:noProof/>
          </w:rPr>
          <w:t>15</w:t>
        </w:r>
        <w:r w:rsidRPr="001D086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5AD5A" w14:textId="77777777" w:rsidR="00A319C4" w:rsidRPr="001D086C" w:rsidRDefault="00A319C4" w:rsidP="00D51497">
      <w:pPr>
        <w:spacing w:line="240" w:lineRule="auto"/>
      </w:pPr>
      <w:r w:rsidRPr="001D086C">
        <w:separator/>
      </w:r>
    </w:p>
  </w:footnote>
  <w:footnote w:type="continuationSeparator" w:id="0">
    <w:p w14:paraId="2908E28F" w14:textId="77777777" w:rsidR="00A319C4" w:rsidRPr="001D086C" w:rsidRDefault="00A319C4" w:rsidP="00D51497">
      <w:pPr>
        <w:spacing w:line="240" w:lineRule="auto"/>
      </w:pPr>
      <w:r w:rsidRPr="001D086C">
        <w:continuationSeparator/>
      </w:r>
    </w:p>
  </w:footnote>
  <w:footnote w:type="continuationNotice" w:id="1">
    <w:p w14:paraId="6E4A9E9A" w14:textId="77777777" w:rsidR="00A319C4" w:rsidRDefault="00A319C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F08"/>
    <w:multiLevelType w:val="hybridMultilevel"/>
    <w:tmpl w:val="29283C38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D40ED8C">
      <w:start w:val="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16FB"/>
    <w:multiLevelType w:val="hybridMultilevel"/>
    <w:tmpl w:val="93B27AF8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100"/>
    <w:multiLevelType w:val="multilevel"/>
    <w:tmpl w:val="295E7B5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A1873FC"/>
    <w:multiLevelType w:val="multilevel"/>
    <w:tmpl w:val="661483A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>
    <w:nsid w:val="11AA638C"/>
    <w:multiLevelType w:val="multilevel"/>
    <w:tmpl w:val="295E7B5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4873772"/>
    <w:multiLevelType w:val="multilevel"/>
    <w:tmpl w:val="86CA71B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67D71F7"/>
    <w:multiLevelType w:val="hybridMultilevel"/>
    <w:tmpl w:val="AC1E881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A78"/>
    <w:multiLevelType w:val="hybridMultilevel"/>
    <w:tmpl w:val="47143C5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8EA66A2"/>
    <w:multiLevelType w:val="hybridMultilevel"/>
    <w:tmpl w:val="41D87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B9C48D1"/>
    <w:multiLevelType w:val="hybridMultilevel"/>
    <w:tmpl w:val="0C22CF62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09392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61021"/>
    <w:multiLevelType w:val="hybridMultilevel"/>
    <w:tmpl w:val="F6C0E7B0"/>
    <w:lvl w:ilvl="0" w:tplc="86B07D8C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FFC1147"/>
    <w:multiLevelType w:val="hybridMultilevel"/>
    <w:tmpl w:val="E43A2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365C15"/>
    <w:multiLevelType w:val="hybridMultilevel"/>
    <w:tmpl w:val="4F90D206"/>
    <w:lvl w:ilvl="0" w:tplc="E4CE5972">
      <w:start w:val="1"/>
      <w:numFmt w:val="bullet"/>
      <w:lvlText w:val="-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2AF76FA"/>
    <w:multiLevelType w:val="hybridMultilevel"/>
    <w:tmpl w:val="EC7E39B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75A7C"/>
    <w:multiLevelType w:val="multilevel"/>
    <w:tmpl w:val="43D75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A6265"/>
    <w:multiLevelType w:val="hybridMultilevel"/>
    <w:tmpl w:val="FC168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9A506E2"/>
    <w:multiLevelType w:val="hybridMultilevel"/>
    <w:tmpl w:val="CD46A85C"/>
    <w:lvl w:ilvl="0" w:tplc="E87A1E54">
      <w:start w:val="3"/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A1B216F"/>
    <w:multiLevelType w:val="multilevel"/>
    <w:tmpl w:val="4A1B216F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7084C"/>
    <w:multiLevelType w:val="hybridMultilevel"/>
    <w:tmpl w:val="FDE27E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6F25401"/>
    <w:multiLevelType w:val="hybridMultilevel"/>
    <w:tmpl w:val="D4346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70E02B7"/>
    <w:multiLevelType w:val="hybridMultilevel"/>
    <w:tmpl w:val="E4065C90"/>
    <w:lvl w:ilvl="0" w:tplc="544E917C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95E35CB"/>
    <w:multiLevelType w:val="hybridMultilevel"/>
    <w:tmpl w:val="25604874"/>
    <w:lvl w:ilvl="0" w:tplc="119AB31E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5215F36"/>
    <w:multiLevelType w:val="hybridMultilevel"/>
    <w:tmpl w:val="AF7E2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9E484A"/>
    <w:multiLevelType w:val="hybridMultilevel"/>
    <w:tmpl w:val="18D28F8C"/>
    <w:lvl w:ilvl="0" w:tplc="D9B45F0E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8A8531E"/>
    <w:multiLevelType w:val="hybridMultilevel"/>
    <w:tmpl w:val="FA5AD8FE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EB03F0"/>
    <w:multiLevelType w:val="hybridMultilevel"/>
    <w:tmpl w:val="92D4712A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1E116C"/>
    <w:multiLevelType w:val="hybridMultilevel"/>
    <w:tmpl w:val="6D20F11E"/>
    <w:lvl w:ilvl="0" w:tplc="4F608CD6">
      <w:numFmt w:val="bullet"/>
      <w:lvlText w:val=""/>
      <w:lvlJc w:val="left"/>
      <w:pPr>
        <w:ind w:left="1429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AA85C1D"/>
    <w:multiLevelType w:val="multilevel"/>
    <w:tmpl w:val="815AC6B0"/>
    <w:numStyleLink w:val="a"/>
  </w:abstractNum>
  <w:abstractNum w:abstractNumId="33">
    <w:nsid w:val="7D421CCB"/>
    <w:multiLevelType w:val="hybridMultilevel"/>
    <w:tmpl w:val="1BBEBE7A"/>
    <w:lvl w:ilvl="0" w:tplc="6130F3D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D5B5C82"/>
    <w:multiLevelType w:val="hybridMultilevel"/>
    <w:tmpl w:val="816215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DE227BC"/>
    <w:multiLevelType w:val="hybridMultilevel"/>
    <w:tmpl w:val="1400A38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E4278D"/>
    <w:multiLevelType w:val="hybridMultilevel"/>
    <w:tmpl w:val="A150149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7"/>
  </w:num>
  <w:num w:numId="5">
    <w:abstractNumId w:val="4"/>
  </w:num>
  <w:num w:numId="6">
    <w:abstractNumId w:val="32"/>
  </w:num>
  <w:num w:numId="7">
    <w:abstractNumId w:val="9"/>
  </w:num>
  <w:num w:numId="8">
    <w:abstractNumId w:val="17"/>
  </w:num>
  <w:num w:numId="9">
    <w:abstractNumId w:val="5"/>
  </w:num>
  <w:num w:numId="10">
    <w:abstractNumId w:val="2"/>
  </w:num>
  <w:num w:numId="11">
    <w:abstractNumId w:val="21"/>
  </w:num>
  <w:num w:numId="12">
    <w:abstractNumId w:val="17"/>
  </w:num>
  <w:num w:numId="13">
    <w:abstractNumId w:val="3"/>
  </w:num>
  <w:num w:numId="14">
    <w:abstractNumId w:val="6"/>
  </w:num>
  <w:num w:numId="15">
    <w:abstractNumId w:val="23"/>
  </w:num>
  <w:num w:numId="16">
    <w:abstractNumId w:val="30"/>
  </w:num>
  <w:num w:numId="17">
    <w:abstractNumId w:val="24"/>
  </w:num>
  <w:num w:numId="18">
    <w:abstractNumId w:val="31"/>
  </w:num>
  <w:num w:numId="19">
    <w:abstractNumId w:val="1"/>
  </w:num>
  <w:num w:numId="20">
    <w:abstractNumId w:val="18"/>
  </w:num>
  <w:num w:numId="21">
    <w:abstractNumId w:val="20"/>
  </w:num>
  <w:num w:numId="22">
    <w:abstractNumId w:val="0"/>
  </w:num>
  <w:num w:numId="23">
    <w:abstractNumId w:val="36"/>
  </w:num>
  <w:num w:numId="24">
    <w:abstractNumId w:val="35"/>
  </w:num>
  <w:num w:numId="25">
    <w:abstractNumId w:val="10"/>
  </w:num>
  <w:num w:numId="26">
    <w:abstractNumId w:val="33"/>
  </w:num>
  <w:num w:numId="27">
    <w:abstractNumId w:val="27"/>
  </w:num>
  <w:num w:numId="28">
    <w:abstractNumId w:val="26"/>
  </w:num>
  <w:num w:numId="29">
    <w:abstractNumId w:val="11"/>
  </w:num>
  <w:num w:numId="30">
    <w:abstractNumId w:val="8"/>
  </w:num>
  <w:num w:numId="31">
    <w:abstractNumId w:val="16"/>
  </w:num>
  <w:num w:numId="32">
    <w:abstractNumId w:val="13"/>
  </w:num>
  <w:num w:numId="33">
    <w:abstractNumId w:val="12"/>
  </w:num>
  <w:num w:numId="34">
    <w:abstractNumId w:val="14"/>
  </w:num>
  <w:num w:numId="35">
    <w:abstractNumId w:val="29"/>
  </w:num>
  <w:num w:numId="36">
    <w:abstractNumId w:val="28"/>
  </w:num>
  <w:num w:numId="37">
    <w:abstractNumId w:val="3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4B"/>
    <w:rsid w:val="00004808"/>
    <w:rsid w:val="000051D1"/>
    <w:rsid w:val="00011DF5"/>
    <w:rsid w:val="00017FC3"/>
    <w:rsid w:val="00023135"/>
    <w:rsid w:val="000262DA"/>
    <w:rsid w:val="000329BA"/>
    <w:rsid w:val="00032DE3"/>
    <w:rsid w:val="000336D4"/>
    <w:rsid w:val="000416AC"/>
    <w:rsid w:val="00047119"/>
    <w:rsid w:val="000611FA"/>
    <w:rsid w:val="00063337"/>
    <w:rsid w:val="00066EA2"/>
    <w:rsid w:val="00070363"/>
    <w:rsid w:val="00074EC5"/>
    <w:rsid w:val="000758AB"/>
    <w:rsid w:val="000762B9"/>
    <w:rsid w:val="000766DE"/>
    <w:rsid w:val="00085337"/>
    <w:rsid w:val="000872FA"/>
    <w:rsid w:val="000923B2"/>
    <w:rsid w:val="0009328C"/>
    <w:rsid w:val="000A021F"/>
    <w:rsid w:val="000A0DF9"/>
    <w:rsid w:val="000A2E19"/>
    <w:rsid w:val="000A319F"/>
    <w:rsid w:val="000B0942"/>
    <w:rsid w:val="000B637E"/>
    <w:rsid w:val="000B643C"/>
    <w:rsid w:val="000C0ADD"/>
    <w:rsid w:val="000C140A"/>
    <w:rsid w:val="000C3D78"/>
    <w:rsid w:val="000C6A5D"/>
    <w:rsid w:val="000C7B32"/>
    <w:rsid w:val="000D02C0"/>
    <w:rsid w:val="000D394D"/>
    <w:rsid w:val="000D73C7"/>
    <w:rsid w:val="000E10AE"/>
    <w:rsid w:val="000E5423"/>
    <w:rsid w:val="000E587B"/>
    <w:rsid w:val="000E72F5"/>
    <w:rsid w:val="000F7CF8"/>
    <w:rsid w:val="00100A6A"/>
    <w:rsid w:val="0010285B"/>
    <w:rsid w:val="001041E8"/>
    <w:rsid w:val="00106BEF"/>
    <w:rsid w:val="0011069D"/>
    <w:rsid w:val="00111606"/>
    <w:rsid w:val="0011705B"/>
    <w:rsid w:val="0012213E"/>
    <w:rsid w:val="00131643"/>
    <w:rsid w:val="0013303F"/>
    <w:rsid w:val="0014056F"/>
    <w:rsid w:val="00142F16"/>
    <w:rsid w:val="00143619"/>
    <w:rsid w:val="00151398"/>
    <w:rsid w:val="00152516"/>
    <w:rsid w:val="00166149"/>
    <w:rsid w:val="00173B05"/>
    <w:rsid w:val="00176FD5"/>
    <w:rsid w:val="00182ECB"/>
    <w:rsid w:val="001B7C31"/>
    <w:rsid w:val="001C0147"/>
    <w:rsid w:val="001C73FA"/>
    <w:rsid w:val="001D086C"/>
    <w:rsid w:val="001D5D6A"/>
    <w:rsid w:val="001E1068"/>
    <w:rsid w:val="001E6E5A"/>
    <w:rsid w:val="001F1510"/>
    <w:rsid w:val="001F6A6A"/>
    <w:rsid w:val="00200DAB"/>
    <w:rsid w:val="002079C5"/>
    <w:rsid w:val="00213E59"/>
    <w:rsid w:val="00226E23"/>
    <w:rsid w:val="0023453C"/>
    <w:rsid w:val="0023653B"/>
    <w:rsid w:val="00240916"/>
    <w:rsid w:val="002413A0"/>
    <w:rsid w:val="00255A36"/>
    <w:rsid w:val="00260E6E"/>
    <w:rsid w:val="00265B82"/>
    <w:rsid w:val="0027587F"/>
    <w:rsid w:val="002761A3"/>
    <w:rsid w:val="002768CD"/>
    <w:rsid w:val="00284360"/>
    <w:rsid w:val="00294B53"/>
    <w:rsid w:val="002960CB"/>
    <w:rsid w:val="002966E8"/>
    <w:rsid w:val="002A01DD"/>
    <w:rsid w:val="002A1396"/>
    <w:rsid w:val="002A27AF"/>
    <w:rsid w:val="002A4167"/>
    <w:rsid w:val="002A4E92"/>
    <w:rsid w:val="002A5521"/>
    <w:rsid w:val="002A6967"/>
    <w:rsid w:val="002A790A"/>
    <w:rsid w:val="002B0200"/>
    <w:rsid w:val="002C1361"/>
    <w:rsid w:val="002C41BE"/>
    <w:rsid w:val="002C4BF5"/>
    <w:rsid w:val="002D0E78"/>
    <w:rsid w:val="002D3AFF"/>
    <w:rsid w:val="002D7D3D"/>
    <w:rsid w:val="002E577C"/>
    <w:rsid w:val="002F1DC1"/>
    <w:rsid w:val="002F42C7"/>
    <w:rsid w:val="002F718C"/>
    <w:rsid w:val="002F748D"/>
    <w:rsid w:val="00301751"/>
    <w:rsid w:val="003053BB"/>
    <w:rsid w:val="00305CC8"/>
    <w:rsid w:val="00310BCB"/>
    <w:rsid w:val="003163FF"/>
    <w:rsid w:val="00320FBA"/>
    <w:rsid w:val="003210E4"/>
    <w:rsid w:val="003239E5"/>
    <w:rsid w:val="0032578C"/>
    <w:rsid w:val="0032748D"/>
    <w:rsid w:val="00335897"/>
    <w:rsid w:val="003358E1"/>
    <w:rsid w:val="003456B3"/>
    <w:rsid w:val="00353BDD"/>
    <w:rsid w:val="00356B2E"/>
    <w:rsid w:val="00362ECB"/>
    <w:rsid w:val="00363280"/>
    <w:rsid w:val="003636FA"/>
    <w:rsid w:val="00365D03"/>
    <w:rsid w:val="003662A1"/>
    <w:rsid w:val="00366CFA"/>
    <w:rsid w:val="00370849"/>
    <w:rsid w:val="0037763F"/>
    <w:rsid w:val="00377B1A"/>
    <w:rsid w:val="00394092"/>
    <w:rsid w:val="003A2D3A"/>
    <w:rsid w:val="003A3A2E"/>
    <w:rsid w:val="003A416A"/>
    <w:rsid w:val="003A671C"/>
    <w:rsid w:val="003A747A"/>
    <w:rsid w:val="003B071B"/>
    <w:rsid w:val="003B419A"/>
    <w:rsid w:val="003B777B"/>
    <w:rsid w:val="003C190A"/>
    <w:rsid w:val="003C4344"/>
    <w:rsid w:val="003C5C2F"/>
    <w:rsid w:val="003D1A0D"/>
    <w:rsid w:val="003D23AE"/>
    <w:rsid w:val="003E5BFB"/>
    <w:rsid w:val="003E5DB0"/>
    <w:rsid w:val="003E5EEC"/>
    <w:rsid w:val="003F1133"/>
    <w:rsid w:val="003F13BD"/>
    <w:rsid w:val="003F24D4"/>
    <w:rsid w:val="003F3678"/>
    <w:rsid w:val="003F3A89"/>
    <w:rsid w:val="00400852"/>
    <w:rsid w:val="00401004"/>
    <w:rsid w:val="00402402"/>
    <w:rsid w:val="00406528"/>
    <w:rsid w:val="00415F26"/>
    <w:rsid w:val="004228D7"/>
    <w:rsid w:val="00422C74"/>
    <w:rsid w:val="00425278"/>
    <w:rsid w:val="00427BAF"/>
    <w:rsid w:val="004301C9"/>
    <w:rsid w:val="004377A2"/>
    <w:rsid w:val="00437BAB"/>
    <w:rsid w:val="00442D4B"/>
    <w:rsid w:val="00444B63"/>
    <w:rsid w:val="00444F95"/>
    <w:rsid w:val="00447FBA"/>
    <w:rsid w:val="00451FFB"/>
    <w:rsid w:val="00452B59"/>
    <w:rsid w:val="0046527E"/>
    <w:rsid w:val="00472CDB"/>
    <w:rsid w:val="00482CDE"/>
    <w:rsid w:val="00486892"/>
    <w:rsid w:val="00495B9E"/>
    <w:rsid w:val="00496D11"/>
    <w:rsid w:val="004A09D3"/>
    <w:rsid w:val="004A1B5B"/>
    <w:rsid w:val="004A1B7A"/>
    <w:rsid w:val="004A2F07"/>
    <w:rsid w:val="004A7AB7"/>
    <w:rsid w:val="004B4782"/>
    <w:rsid w:val="004B6290"/>
    <w:rsid w:val="004B62B8"/>
    <w:rsid w:val="004C1021"/>
    <w:rsid w:val="004C58E1"/>
    <w:rsid w:val="004C7A52"/>
    <w:rsid w:val="004D1B74"/>
    <w:rsid w:val="004D1E12"/>
    <w:rsid w:val="004D3709"/>
    <w:rsid w:val="004E4DB8"/>
    <w:rsid w:val="004E6B09"/>
    <w:rsid w:val="004F4CCB"/>
    <w:rsid w:val="004F712C"/>
    <w:rsid w:val="00503BF1"/>
    <w:rsid w:val="00507011"/>
    <w:rsid w:val="00510DAE"/>
    <w:rsid w:val="005119A8"/>
    <w:rsid w:val="00512FD2"/>
    <w:rsid w:val="005166D2"/>
    <w:rsid w:val="00524E26"/>
    <w:rsid w:val="00527263"/>
    <w:rsid w:val="00532C4F"/>
    <w:rsid w:val="00535BFC"/>
    <w:rsid w:val="00540A2A"/>
    <w:rsid w:val="0054519D"/>
    <w:rsid w:val="00550314"/>
    <w:rsid w:val="005601BB"/>
    <w:rsid w:val="005606A3"/>
    <w:rsid w:val="0056190E"/>
    <w:rsid w:val="0056453A"/>
    <w:rsid w:val="00567749"/>
    <w:rsid w:val="00572776"/>
    <w:rsid w:val="00577A05"/>
    <w:rsid w:val="00581BB0"/>
    <w:rsid w:val="00586602"/>
    <w:rsid w:val="00586876"/>
    <w:rsid w:val="00593B69"/>
    <w:rsid w:val="00596DFB"/>
    <w:rsid w:val="005A01FA"/>
    <w:rsid w:val="005A1276"/>
    <w:rsid w:val="005A1613"/>
    <w:rsid w:val="005A17D8"/>
    <w:rsid w:val="005A38A6"/>
    <w:rsid w:val="005B0812"/>
    <w:rsid w:val="005B13F0"/>
    <w:rsid w:val="005B3330"/>
    <w:rsid w:val="005B573F"/>
    <w:rsid w:val="005B5D9C"/>
    <w:rsid w:val="005B66A0"/>
    <w:rsid w:val="005B7DF5"/>
    <w:rsid w:val="005D0ECB"/>
    <w:rsid w:val="005D342F"/>
    <w:rsid w:val="005D48A0"/>
    <w:rsid w:val="005D4EDC"/>
    <w:rsid w:val="005D510B"/>
    <w:rsid w:val="005D54DC"/>
    <w:rsid w:val="005D5F70"/>
    <w:rsid w:val="005D61D4"/>
    <w:rsid w:val="005E11B1"/>
    <w:rsid w:val="005E27B7"/>
    <w:rsid w:val="005E5D91"/>
    <w:rsid w:val="005F1C47"/>
    <w:rsid w:val="005F208A"/>
    <w:rsid w:val="005F33B1"/>
    <w:rsid w:val="005F780F"/>
    <w:rsid w:val="00604F2D"/>
    <w:rsid w:val="00605480"/>
    <w:rsid w:val="006107D7"/>
    <w:rsid w:val="0061106F"/>
    <w:rsid w:val="00612449"/>
    <w:rsid w:val="00615E6D"/>
    <w:rsid w:val="00616215"/>
    <w:rsid w:val="006174DB"/>
    <w:rsid w:val="0062237A"/>
    <w:rsid w:val="00631D9C"/>
    <w:rsid w:val="006350A5"/>
    <w:rsid w:val="00636DB3"/>
    <w:rsid w:val="00640F30"/>
    <w:rsid w:val="00641C40"/>
    <w:rsid w:val="0064641A"/>
    <w:rsid w:val="00652F9C"/>
    <w:rsid w:val="006602CC"/>
    <w:rsid w:val="00663FCE"/>
    <w:rsid w:val="00664B60"/>
    <w:rsid w:val="00664D13"/>
    <w:rsid w:val="00665C6B"/>
    <w:rsid w:val="00665EAC"/>
    <w:rsid w:val="006768C2"/>
    <w:rsid w:val="006817DD"/>
    <w:rsid w:val="00683C3A"/>
    <w:rsid w:val="00686E95"/>
    <w:rsid w:val="00697B0D"/>
    <w:rsid w:val="006A4FA2"/>
    <w:rsid w:val="006B074B"/>
    <w:rsid w:val="006C1B37"/>
    <w:rsid w:val="006C2362"/>
    <w:rsid w:val="006C6E8D"/>
    <w:rsid w:val="006D1668"/>
    <w:rsid w:val="006D2F07"/>
    <w:rsid w:val="006D39F8"/>
    <w:rsid w:val="006D5464"/>
    <w:rsid w:val="006D5921"/>
    <w:rsid w:val="006D6540"/>
    <w:rsid w:val="006E134B"/>
    <w:rsid w:val="006E6BC0"/>
    <w:rsid w:val="00702423"/>
    <w:rsid w:val="00714438"/>
    <w:rsid w:val="00715276"/>
    <w:rsid w:val="00722AEF"/>
    <w:rsid w:val="00723DCD"/>
    <w:rsid w:val="00725EE5"/>
    <w:rsid w:val="00727509"/>
    <w:rsid w:val="007310EE"/>
    <w:rsid w:val="00731166"/>
    <w:rsid w:val="00733EF6"/>
    <w:rsid w:val="00736F8E"/>
    <w:rsid w:val="00737738"/>
    <w:rsid w:val="00744347"/>
    <w:rsid w:val="007452D6"/>
    <w:rsid w:val="0075277D"/>
    <w:rsid w:val="0076193D"/>
    <w:rsid w:val="0076391A"/>
    <w:rsid w:val="00764BE2"/>
    <w:rsid w:val="00775DA5"/>
    <w:rsid w:val="00776184"/>
    <w:rsid w:val="00785C59"/>
    <w:rsid w:val="007932BF"/>
    <w:rsid w:val="007956FC"/>
    <w:rsid w:val="007960A2"/>
    <w:rsid w:val="007965DB"/>
    <w:rsid w:val="007A40B0"/>
    <w:rsid w:val="007B5779"/>
    <w:rsid w:val="007B7A4D"/>
    <w:rsid w:val="007C07EE"/>
    <w:rsid w:val="007C1377"/>
    <w:rsid w:val="007C2D32"/>
    <w:rsid w:val="007D3031"/>
    <w:rsid w:val="007D4AE1"/>
    <w:rsid w:val="007D7EC2"/>
    <w:rsid w:val="007E17CC"/>
    <w:rsid w:val="007E3150"/>
    <w:rsid w:val="007E3F20"/>
    <w:rsid w:val="00800104"/>
    <w:rsid w:val="008040C7"/>
    <w:rsid w:val="008074EA"/>
    <w:rsid w:val="00810FCE"/>
    <w:rsid w:val="00812942"/>
    <w:rsid w:val="00812B7E"/>
    <w:rsid w:val="00813206"/>
    <w:rsid w:val="00814A25"/>
    <w:rsid w:val="00815747"/>
    <w:rsid w:val="0082134F"/>
    <w:rsid w:val="008217C9"/>
    <w:rsid w:val="00822B55"/>
    <w:rsid w:val="00826C11"/>
    <w:rsid w:val="00826FE4"/>
    <w:rsid w:val="00832B75"/>
    <w:rsid w:val="0083537D"/>
    <w:rsid w:val="00840C32"/>
    <w:rsid w:val="008440B8"/>
    <w:rsid w:val="0084572C"/>
    <w:rsid w:val="00850BDE"/>
    <w:rsid w:val="00851A09"/>
    <w:rsid w:val="00856111"/>
    <w:rsid w:val="0085699F"/>
    <w:rsid w:val="008571E8"/>
    <w:rsid w:val="00860219"/>
    <w:rsid w:val="008620E6"/>
    <w:rsid w:val="00862164"/>
    <w:rsid w:val="00863AAE"/>
    <w:rsid w:val="0087116F"/>
    <w:rsid w:val="008731F3"/>
    <w:rsid w:val="008752E9"/>
    <w:rsid w:val="00875556"/>
    <w:rsid w:val="00875ED8"/>
    <w:rsid w:val="00883242"/>
    <w:rsid w:val="00883EAC"/>
    <w:rsid w:val="008868B6"/>
    <w:rsid w:val="00891941"/>
    <w:rsid w:val="00893665"/>
    <w:rsid w:val="0089559D"/>
    <w:rsid w:val="00896D2F"/>
    <w:rsid w:val="00896E4C"/>
    <w:rsid w:val="008A022D"/>
    <w:rsid w:val="008A138A"/>
    <w:rsid w:val="008A638F"/>
    <w:rsid w:val="008B1D65"/>
    <w:rsid w:val="008B217F"/>
    <w:rsid w:val="008C06B4"/>
    <w:rsid w:val="008C0BD8"/>
    <w:rsid w:val="008C2073"/>
    <w:rsid w:val="008C249C"/>
    <w:rsid w:val="008C48E1"/>
    <w:rsid w:val="008D012F"/>
    <w:rsid w:val="008D4A90"/>
    <w:rsid w:val="008D7D5D"/>
    <w:rsid w:val="008E0045"/>
    <w:rsid w:val="008F0B39"/>
    <w:rsid w:val="008F766C"/>
    <w:rsid w:val="0090303B"/>
    <w:rsid w:val="00915E0F"/>
    <w:rsid w:val="00915E5E"/>
    <w:rsid w:val="00922E4D"/>
    <w:rsid w:val="0092637E"/>
    <w:rsid w:val="009264E3"/>
    <w:rsid w:val="00942A3A"/>
    <w:rsid w:val="00943D17"/>
    <w:rsid w:val="009449AE"/>
    <w:rsid w:val="00952AF8"/>
    <w:rsid w:val="00955BCC"/>
    <w:rsid w:val="00956006"/>
    <w:rsid w:val="00957897"/>
    <w:rsid w:val="00971E9F"/>
    <w:rsid w:val="00972E05"/>
    <w:rsid w:val="00973A72"/>
    <w:rsid w:val="00974289"/>
    <w:rsid w:val="009748FB"/>
    <w:rsid w:val="009750D5"/>
    <w:rsid w:val="0097785D"/>
    <w:rsid w:val="00984CB3"/>
    <w:rsid w:val="009863FF"/>
    <w:rsid w:val="0098720F"/>
    <w:rsid w:val="00987BCD"/>
    <w:rsid w:val="00992A09"/>
    <w:rsid w:val="009930DC"/>
    <w:rsid w:val="00997480"/>
    <w:rsid w:val="009A192D"/>
    <w:rsid w:val="009A4BAD"/>
    <w:rsid w:val="009A6EEB"/>
    <w:rsid w:val="009A7138"/>
    <w:rsid w:val="009C052D"/>
    <w:rsid w:val="009C28E0"/>
    <w:rsid w:val="009C5E96"/>
    <w:rsid w:val="009C7A7F"/>
    <w:rsid w:val="009D01BE"/>
    <w:rsid w:val="009D35EB"/>
    <w:rsid w:val="009D5223"/>
    <w:rsid w:val="009E3B6D"/>
    <w:rsid w:val="009F4E8A"/>
    <w:rsid w:val="00A01DA6"/>
    <w:rsid w:val="00A028F5"/>
    <w:rsid w:val="00A06534"/>
    <w:rsid w:val="00A117C0"/>
    <w:rsid w:val="00A12018"/>
    <w:rsid w:val="00A154F4"/>
    <w:rsid w:val="00A15B95"/>
    <w:rsid w:val="00A221E7"/>
    <w:rsid w:val="00A225E6"/>
    <w:rsid w:val="00A2469E"/>
    <w:rsid w:val="00A27091"/>
    <w:rsid w:val="00A319C4"/>
    <w:rsid w:val="00A32A26"/>
    <w:rsid w:val="00A33946"/>
    <w:rsid w:val="00A34DD8"/>
    <w:rsid w:val="00A40847"/>
    <w:rsid w:val="00A40AEF"/>
    <w:rsid w:val="00A40C51"/>
    <w:rsid w:val="00A4148D"/>
    <w:rsid w:val="00A470A8"/>
    <w:rsid w:val="00A4764B"/>
    <w:rsid w:val="00A51A1B"/>
    <w:rsid w:val="00A53609"/>
    <w:rsid w:val="00A53BBB"/>
    <w:rsid w:val="00A6082F"/>
    <w:rsid w:val="00A609BF"/>
    <w:rsid w:val="00A62D84"/>
    <w:rsid w:val="00A74538"/>
    <w:rsid w:val="00A76D6F"/>
    <w:rsid w:val="00A863E3"/>
    <w:rsid w:val="00A953DC"/>
    <w:rsid w:val="00A96BB6"/>
    <w:rsid w:val="00AA00BB"/>
    <w:rsid w:val="00AA59F4"/>
    <w:rsid w:val="00AA6950"/>
    <w:rsid w:val="00AB14B5"/>
    <w:rsid w:val="00AB4D57"/>
    <w:rsid w:val="00AB657A"/>
    <w:rsid w:val="00AB751E"/>
    <w:rsid w:val="00AC13D2"/>
    <w:rsid w:val="00AC4F93"/>
    <w:rsid w:val="00AD4B9F"/>
    <w:rsid w:val="00AE3C36"/>
    <w:rsid w:val="00AF20E7"/>
    <w:rsid w:val="00AF2DB1"/>
    <w:rsid w:val="00AF7A9E"/>
    <w:rsid w:val="00AF7AAA"/>
    <w:rsid w:val="00B00A86"/>
    <w:rsid w:val="00B02701"/>
    <w:rsid w:val="00B07D38"/>
    <w:rsid w:val="00B11BAD"/>
    <w:rsid w:val="00B1216F"/>
    <w:rsid w:val="00B12D92"/>
    <w:rsid w:val="00B23FA1"/>
    <w:rsid w:val="00B24452"/>
    <w:rsid w:val="00B31038"/>
    <w:rsid w:val="00B31DF8"/>
    <w:rsid w:val="00B31FAC"/>
    <w:rsid w:val="00B34C7F"/>
    <w:rsid w:val="00B466C9"/>
    <w:rsid w:val="00B5086D"/>
    <w:rsid w:val="00B517C5"/>
    <w:rsid w:val="00B532EC"/>
    <w:rsid w:val="00B5769A"/>
    <w:rsid w:val="00B670FB"/>
    <w:rsid w:val="00B84002"/>
    <w:rsid w:val="00B8553C"/>
    <w:rsid w:val="00B8745A"/>
    <w:rsid w:val="00B95D52"/>
    <w:rsid w:val="00B97188"/>
    <w:rsid w:val="00BA17F1"/>
    <w:rsid w:val="00BA19B4"/>
    <w:rsid w:val="00BA3C9A"/>
    <w:rsid w:val="00BA7E2E"/>
    <w:rsid w:val="00BB0268"/>
    <w:rsid w:val="00BB0C68"/>
    <w:rsid w:val="00BC1C68"/>
    <w:rsid w:val="00BC2DD2"/>
    <w:rsid w:val="00BD51E9"/>
    <w:rsid w:val="00BD603D"/>
    <w:rsid w:val="00BE6146"/>
    <w:rsid w:val="00BF1B1D"/>
    <w:rsid w:val="00BF47F7"/>
    <w:rsid w:val="00BF55FB"/>
    <w:rsid w:val="00C00FFF"/>
    <w:rsid w:val="00C04502"/>
    <w:rsid w:val="00C05C37"/>
    <w:rsid w:val="00C066C0"/>
    <w:rsid w:val="00C22773"/>
    <w:rsid w:val="00C2657B"/>
    <w:rsid w:val="00C26EF3"/>
    <w:rsid w:val="00C348C3"/>
    <w:rsid w:val="00C354D2"/>
    <w:rsid w:val="00C4219E"/>
    <w:rsid w:val="00C44008"/>
    <w:rsid w:val="00C45A78"/>
    <w:rsid w:val="00C502E4"/>
    <w:rsid w:val="00C53C62"/>
    <w:rsid w:val="00C54922"/>
    <w:rsid w:val="00C553C2"/>
    <w:rsid w:val="00C56BDA"/>
    <w:rsid w:val="00C64081"/>
    <w:rsid w:val="00C766D5"/>
    <w:rsid w:val="00C76AF3"/>
    <w:rsid w:val="00C815F7"/>
    <w:rsid w:val="00C84BE0"/>
    <w:rsid w:val="00C85CE1"/>
    <w:rsid w:val="00C87A1D"/>
    <w:rsid w:val="00C923DB"/>
    <w:rsid w:val="00C947CC"/>
    <w:rsid w:val="00CA01D5"/>
    <w:rsid w:val="00CA1D8C"/>
    <w:rsid w:val="00CA2A36"/>
    <w:rsid w:val="00CA47FE"/>
    <w:rsid w:val="00CB015B"/>
    <w:rsid w:val="00CB3A36"/>
    <w:rsid w:val="00CB4642"/>
    <w:rsid w:val="00CB711A"/>
    <w:rsid w:val="00CD749C"/>
    <w:rsid w:val="00CD7D9B"/>
    <w:rsid w:val="00CE01F1"/>
    <w:rsid w:val="00CE4DF1"/>
    <w:rsid w:val="00CE740A"/>
    <w:rsid w:val="00CF2FAA"/>
    <w:rsid w:val="00CF533C"/>
    <w:rsid w:val="00CF6D0D"/>
    <w:rsid w:val="00D00491"/>
    <w:rsid w:val="00D00735"/>
    <w:rsid w:val="00D011D4"/>
    <w:rsid w:val="00D029A8"/>
    <w:rsid w:val="00D02B4E"/>
    <w:rsid w:val="00D0472D"/>
    <w:rsid w:val="00D06436"/>
    <w:rsid w:val="00D102C7"/>
    <w:rsid w:val="00D11C1A"/>
    <w:rsid w:val="00D16D72"/>
    <w:rsid w:val="00D228C4"/>
    <w:rsid w:val="00D27836"/>
    <w:rsid w:val="00D27C2E"/>
    <w:rsid w:val="00D35BC8"/>
    <w:rsid w:val="00D37F14"/>
    <w:rsid w:val="00D51497"/>
    <w:rsid w:val="00D5157C"/>
    <w:rsid w:val="00D51AD9"/>
    <w:rsid w:val="00D542F4"/>
    <w:rsid w:val="00D55C04"/>
    <w:rsid w:val="00D55D5B"/>
    <w:rsid w:val="00D610F3"/>
    <w:rsid w:val="00D61A0F"/>
    <w:rsid w:val="00D6292B"/>
    <w:rsid w:val="00D6547A"/>
    <w:rsid w:val="00D65709"/>
    <w:rsid w:val="00D66D40"/>
    <w:rsid w:val="00D828BD"/>
    <w:rsid w:val="00D8498A"/>
    <w:rsid w:val="00D86710"/>
    <w:rsid w:val="00D91049"/>
    <w:rsid w:val="00D91A2E"/>
    <w:rsid w:val="00D953E5"/>
    <w:rsid w:val="00D9670E"/>
    <w:rsid w:val="00DA506B"/>
    <w:rsid w:val="00DB59C2"/>
    <w:rsid w:val="00DC1C8D"/>
    <w:rsid w:val="00DC2CC4"/>
    <w:rsid w:val="00DC4BBB"/>
    <w:rsid w:val="00DC5F64"/>
    <w:rsid w:val="00DD1F2B"/>
    <w:rsid w:val="00DD343A"/>
    <w:rsid w:val="00DD693A"/>
    <w:rsid w:val="00DE0A64"/>
    <w:rsid w:val="00DE18A0"/>
    <w:rsid w:val="00DF1920"/>
    <w:rsid w:val="00DF2761"/>
    <w:rsid w:val="00E00F60"/>
    <w:rsid w:val="00E04B2A"/>
    <w:rsid w:val="00E10B38"/>
    <w:rsid w:val="00E16E45"/>
    <w:rsid w:val="00E178E5"/>
    <w:rsid w:val="00E237BF"/>
    <w:rsid w:val="00E23D1A"/>
    <w:rsid w:val="00E24BDE"/>
    <w:rsid w:val="00E327D8"/>
    <w:rsid w:val="00E33692"/>
    <w:rsid w:val="00E42098"/>
    <w:rsid w:val="00E47C78"/>
    <w:rsid w:val="00E50149"/>
    <w:rsid w:val="00E50293"/>
    <w:rsid w:val="00E55256"/>
    <w:rsid w:val="00E60155"/>
    <w:rsid w:val="00E62CD6"/>
    <w:rsid w:val="00E66E62"/>
    <w:rsid w:val="00E71F62"/>
    <w:rsid w:val="00E832BD"/>
    <w:rsid w:val="00E87B32"/>
    <w:rsid w:val="00E92E88"/>
    <w:rsid w:val="00E92EF3"/>
    <w:rsid w:val="00E95C57"/>
    <w:rsid w:val="00EA1EFC"/>
    <w:rsid w:val="00EA3673"/>
    <w:rsid w:val="00EA6EC0"/>
    <w:rsid w:val="00EB14E7"/>
    <w:rsid w:val="00EB3296"/>
    <w:rsid w:val="00EB555B"/>
    <w:rsid w:val="00EB5BB6"/>
    <w:rsid w:val="00EC1669"/>
    <w:rsid w:val="00ED10E6"/>
    <w:rsid w:val="00EE0354"/>
    <w:rsid w:val="00EE66D3"/>
    <w:rsid w:val="00EE6DAC"/>
    <w:rsid w:val="00EF3199"/>
    <w:rsid w:val="00EF3FE8"/>
    <w:rsid w:val="00EF4225"/>
    <w:rsid w:val="00EF5A5F"/>
    <w:rsid w:val="00F00CE7"/>
    <w:rsid w:val="00F03C1D"/>
    <w:rsid w:val="00F074B5"/>
    <w:rsid w:val="00F12618"/>
    <w:rsid w:val="00F17093"/>
    <w:rsid w:val="00F1777B"/>
    <w:rsid w:val="00F24745"/>
    <w:rsid w:val="00F31AB5"/>
    <w:rsid w:val="00F31BC8"/>
    <w:rsid w:val="00F344BF"/>
    <w:rsid w:val="00F35E3F"/>
    <w:rsid w:val="00F42EC0"/>
    <w:rsid w:val="00F47642"/>
    <w:rsid w:val="00F54DE3"/>
    <w:rsid w:val="00F615CC"/>
    <w:rsid w:val="00F62DBE"/>
    <w:rsid w:val="00F65033"/>
    <w:rsid w:val="00F720FF"/>
    <w:rsid w:val="00F807E9"/>
    <w:rsid w:val="00F81FB0"/>
    <w:rsid w:val="00F8344E"/>
    <w:rsid w:val="00F84904"/>
    <w:rsid w:val="00F870E4"/>
    <w:rsid w:val="00F877B9"/>
    <w:rsid w:val="00F97D83"/>
    <w:rsid w:val="00FA28AA"/>
    <w:rsid w:val="00FC2481"/>
    <w:rsid w:val="00FC39A7"/>
    <w:rsid w:val="00FC52DC"/>
    <w:rsid w:val="00FC5C00"/>
    <w:rsid w:val="00FC6885"/>
    <w:rsid w:val="00FD3C16"/>
    <w:rsid w:val="00FF065A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68867"/>
  <w15:chartTrackingRefBased/>
  <w15:docId w15:val="{297DCDAA-6D90-43F0-9E8F-E43B4D80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4D13"/>
    <w:pPr>
      <w:spacing w:after="0" w:line="360" w:lineRule="auto"/>
      <w:ind w:firstLine="709"/>
      <w:jc w:val="both"/>
    </w:pPr>
    <w:rPr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E3F2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13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D8498A"/>
    <w:p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7E3F20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39"/>
    <w:rsid w:val="0066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6E1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6E134B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875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0174D4811461B8A504B7A66023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A65AA-B66A-4FF9-941B-468BE93D79A7}"/>
      </w:docPartPr>
      <w:docPartBody>
        <w:p w:rsidR="00BC41C9" w:rsidRDefault="00BC41C9">
          <w:pPr>
            <w:pStyle w:val="8630174D4811461B8A504B7A66023C9B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3DF283C7514221B48ECCA16A61B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ECFBFA-63BC-446B-8FC5-F3369823612B}"/>
      </w:docPartPr>
      <w:docPartBody>
        <w:p w:rsidR="00BC41C9" w:rsidRDefault="00BC41C9">
          <w:pPr>
            <w:pStyle w:val="EB3DF283C7514221B48ECCA16A61BE80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C9"/>
    <w:rsid w:val="000611FA"/>
    <w:rsid w:val="002A4167"/>
    <w:rsid w:val="002C41BE"/>
    <w:rsid w:val="004A1B7A"/>
    <w:rsid w:val="00665C6B"/>
    <w:rsid w:val="00697B0D"/>
    <w:rsid w:val="0085699F"/>
    <w:rsid w:val="00B31DC5"/>
    <w:rsid w:val="00B5769A"/>
    <w:rsid w:val="00BC41C9"/>
    <w:rsid w:val="00CE10A6"/>
    <w:rsid w:val="00D65709"/>
    <w:rsid w:val="00F720FF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630174D4811461B8A504B7A66023C9B">
    <w:name w:val="8630174D4811461B8A504B7A66023C9B"/>
  </w:style>
  <w:style w:type="paragraph" w:customStyle="1" w:styleId="EB3DF283C7514221B48ECCA16A61BE80">
    <w:name w:val="EB3DF283C7514221B48ECCA16A61B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EA48-0FB2-4806-A590-8C36DFBA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6543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Sasha Kuleshov</cp:lastModifiedBy>
  <cp:revision>624</cp:revision>
  <dcterms:created xsi:type="dcterms:W3CDTF">2024-09-03T14:32:00Z</dcterms:created>
  <dcterms:modified xsi:type="dcterms:W3CDTF">2024-12-12T18:28:00Z</dcterms:modified>
</cp:coreProperties>
</file>