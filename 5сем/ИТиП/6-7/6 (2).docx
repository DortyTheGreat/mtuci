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3B72" w14:textId="77777777" w:rsidR="00F17093" w:rsidRDefault="00715276" w:rsidP="00F17093">
      <w:pPr>
        <w:pStyle w:val="af4"/>
      </w:pPr>
      <w:r w:rsidRPr="00664B60">
        <w:t>МИНИСТЕРСТВО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29BE302D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004AE4D3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54392826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2FC62E2C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60E61337" w14:textId="77777777" w:rsidR="00715276" w:rsidRPr="00715276" w:rsidRDefault="00715276" w:rsidP="003B071B">
      <w:pPr>
        <w:pStyle w:val="af4"/>
      </w:pPr>
      <w:r w:rsidRPr="00715276">
        <w:t>Кафедра «Информатика»</w:t>
      </w:r>
    </w:p>
    <w:p w14:paraId="757C1EE3" w14:textId="77777777" w:rsidR="00715276" w:rsidRPr="00715276" w:rsidRDefault="00715276" w:rsidP="003B071B">
      <w:pPr>
        <w:pStyle w:val="af4"/>
      </w:pPr>
    </w:p>
    <w:p w14:paraId="35B9D89C" w14:textId="77777777" w:rsidR="00715276" w:rsidRDefault="00715276" w:rsidP="003B071B">
      <w:pPr>
        <w:pStyle w:val="af4"/>
      </w:pPr>
    </w:p>
    <w:p w14:paraId="35B7B31C" w14:textId="77777777" w:rsidR="007E17CC" w:rsidRDefault="007E17CC" w:rsidP="003B071B">
      <w:pPr>
        <w:pStyle w:val="af4"/>
      </w:pPr>
    </w:p>
    <w:p w14:paraId="635F1C3A" w14:textId="77777777" w:rsidR="007E17CC" w:rsidRDefault="007E17CC" w:rsidP="003B071B">
      <w:pPr>
        <w:pStyle w:val="af4"/>
      </w:pPr>
    </w:p>
    <w:p w14:paraId="52CABBDB" w14:textId="77777777" w:rsidR="007E17CC" w:rsidRDefault="007E17CC" w:rsidP="003B071B">
      <w:pPr>
        <w:pStyle w:val="af4"/>
      </w:pPr>
    </w:p>
    <w:p w14:paraId="469591C8" w14:textId="77777777" w:rsidR="007E17CC" w:rsidRDefault="007E17CC" w:rsidP="003B071B">
      <w:pPr>
        <w:pStyle w:val="af4"/>
      </w:pPr>
    </w:p>
    <w:p w14:paraId="73067B99" w14:textId="77777777" w:rsidR="00840C32" w:rsidRPr="007006D5" w:rsidRDefault="00840C32" w:rsidP="003B071B">
      <w:pPr>
        <w:pStyle w:val="af4"/>
      </w:pPr>
    </w:p>
    <w:p w14:paraId="5AC08388" w14:textId="77777777" w:rsidR="007E17CC" w:rsidRDefault="007E17CC" w:rsidP="003B071B">
      <w:pPr>
        <w:pStyle w:val="af4"/>
      </w:pPr>
    </w:p>
    <w:p w14:paraId="2682E86D" w14:textId="77777777" w:rsidR="003B071B" w:rsidRDefault="003B071B" w:rsidP="003B071B">
      <w:pPr>
        <w:pStyle w:val="af4"/>
      </w:pPr>
    </w:p>
    <w:p w14:paraId="071B6648" w14:textId="77777777" w:rsidR="00CA2A36" w:rsidRDefault="00CA2A36" w:rsidP="003B071B">
      <w:pPr>
        <w:pStyle w:val="af4"/>
      </w:pPr>
    </w:p>
    <w:p w14:paraId="412F92FA" w14:textId="77777777" w:rsidR="007E17CC" w:rsidRPr="00715276" w:rsidRDefault="007E17CC" w:rsidP="003B071B">
      <w:pPr>
        <w:pStyle w:val="af4"/>
      </w:pPr>
    </w:p>
    <w:p w14:paraId="59264AD9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A47574A8DF974F6D8C69DACE2745513C"/>
        </w:placeholder>
      </w:sdtPr>
      <w:sdtEndPr>
        <w:rPr>
          <w:rStyle w:val="a1"/>
        </w:rPr>
      </w:sdtEndPr>
      <w:sdtContent>
        <w:p w14:paraId="2D12525B" w14:textId="1ABF5C11" w:rsidR="00715276" w:rsidRPr="00086D61" w:rsidRDefault="00954580" w:rsidP="00086D61">
          <w:pPr>
            <w:pStyle w:val="ac"/>
          </w:pPr>
          <w:r w:rsidRPr="00086D61">
            <w:rPr>
              <w:rStyle w:val="ad"/>
            </w:rPr>
            <w:t>Лабораторная работа №</w:t>
          </w:r>
          <w:r w:rsidR="00FA2783">
            <w:rPr>
              <w:rStyle w:val="ad"/>
            </w:rPr>
            <w:t>6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A47574A8DF974F6D8C69DACE2745513C"/>
        </w:placeholder>
      </w:sdtPr>
      <w:sdtEndPr>
        <w:rPr>
          <w:rStyle w:val="af"/>
        </w:rPr>
      </w:sdtEndPr>
      <w:sdtContent>
        <w:p w14:paraId="32EE39A3" w14:textId="7207C88F" w:rsidR="00715276" w:rsidRPr="00D65F46" w:rsidRDefault="00954580" w:rsidP="00D65F46">
          <w:pPr>
            <w:pStyle w:val="ae"/>
          </w:pPr>
          <w:r w:rsidRPr="00D65F46">
            <w:rPr>
              <w:rStyle w:val="af"/>
              <w:b/>
              <w:bCs/>
            </w:rPr>
            <w:t>«</w:t>
          </w:r>
          <w:r w:rsidR="002B5B0F">
            <w:rPr>
              <w:rStyle w:val="af"/>
              <w:b/>
              <w:bCs/>
            </w:rPr>
            <w:t>Т</w:t>
          </w:r>
          <w:r w:rsidR="002B5B0F" w:rsidRPr="009931B6">
            <w:rPr>
              <w:rStyle w:val="af"/>
              <w:b/>
              <w:bCs/>
            </w:rPr>
            <w:t>ехнологии доступа к данным</w:t>
          </w:r>
          <w:r w:rsidRPr="00D65F46">
            <w:rPr>
              <w:rStyle w:val="af"/>
              <w:b/>
              <w:bCs/>
            </w:rPr>
            <w:t>»</w:t>
          </w:r>
        </w:p>
      </w:sdtContent>
    </w:sdt>
    <w:p w14:paraId="7825EE1D" w14:textId="77777777" w:rsidR="00715276" w:rsidRPr="00715276" w:rsidRDefault="00715276" w:rsidP="003B071B">
      <w:pPr>
        <w:pStyle w:val="af4"/>
      </w:pPr>
    </w:p>
    <w:p w14:paraId="622CCED0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A47574A8DF974F6D8C69DACE2745513C"/>
        </w:placeholder>
      </w:sdtPr>
      <w:sdtEndPr>
        <w:rPr>
          <w:rStyle w:val="a1"/>
        </w:rPr>
      </w:sdtEndPr>
      <w:sdtContent>
        <w:p w14:paraId="6C06DA33" w14:textId="73516295" w:rsidR="00715276" w:rsidRPr="00086D61" w:rsidRDefault="00832113" w:rsidP="00086D61">
          <w:pPr>
            <w:pStyle w:val="af0"/>
          </w:pPr>
          <w:r w:rsidRPr="00086D61">
            <w:rPr>
              <w:rStyle w:val="af1"/>
              <w:b/>
              <w:bCs/>
            </w:rPr>
            <w:t>Информационные технологии и программирование</w:t>
          </w:r>
        </w:p>
      </w:sdtContent>
    </w:sdt>
    <w:p w14:paraId="5DEDD228" w14:textId="77777777" w:rsidR="00715276" w:rsidRPr="00715276" w:rsidRDefault="00715276" w:rsidP="003B071B">
      <w:pPr>
        <w:pStyle w:val="af4"/>
      </w:pPr>
    </w:p>
    <w:p w14:paraId="07A43DA6" w14:textId="77777777" w:rsidR="00715276" w:rsidRPr="00715276" w:rsidRDefault="00715276" w:rsidP="003B071B">
      <w:pPr>
        <w:pStyle w:val="af4"/>
      </w:pPr>
    </w:p>
    <w:p w14:paraId="42DDB91C" w14:textId="77777777" w:rsidR="00715276" w:rsidRPr="00715276" w:rsidRDefault="00715276" w:rsidP="003B071B">
      <w:pPr>
        <w:pStyle w:val="af4"/>
      </w:pPr>
    </w:p>
    <w:p w14:paraId="4F133CAA" w14:textId="77777777" w:rsidR="00715276" w:rsidRDefault="00715276" w:rsidP="003B071B">
      <w:pPr>
        <w:pStyle w:val="af4"/>
      </w:pPr>
    </w:p>
    <w:p w14:paraId="300B2944" w14:textId="77777777" w:rsidR="00D6547A" w:rsidRPr="00715276" w:rsidRDefault="00D6547A" w:rsidP="003B071B">
      <w:pPr>
        <w:pStyle w:val="af4"/>
      </w:pPr>
    </w:p>
    <w:p w14:paraId="373AD192" w14:textId="77777777" w:rsidR="00840C32" w:rsidRDefault="00840C32" w:rsidP="000C6A5D">
      <w:pPr>
        <w:pStyle w:val="af4"/>
      </w:pPr>
    </w:p>
    <w:p w14:paraId="6686ACE5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2D6CCD" w14:paraId="51B38791" w14:textId="77777777" w:rsidTr="004F712C">
        <w:tc>
          <w:tcPr>
            <w:tcW w:w="4962" w:type="dxa"/>
          </w:tcPr>
          <w:p w14:paraId="57A3CBBF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41CC3035" w14:textId="77777777" w:rsidR="000C6A5D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9AB5B853608B4F0CBC9013A27D14AD89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51624894" w14:textId="77777777" w:rsidR="00664D13" w:rsidRPr="00715276" w:rsidRDefault="00FB2AFE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sdt>
              <w:sdtPr>
                <w:rPr>
                  <w:rStyle w:val="af5"/>
                </w:rPr>
                <w:alias w:val="ФИО студента"/>
                <w:tag w:val="ФИО студента"/>
                <w:id w:val="-332912795"/>
                <w:lock w:val="sdtContentLocked"/>
                <w:placeholder>
                  <w:docPart w:val="9AB5B853608B4F0CBC9013A27D14AD89"/>
                </w:placeholder>
              </w:sdtPr>
              <w:sdtEndPr>
                <w:rPr>
                  <w:rStyle w:val="af5"/>
                </w:rPr>
              </w:sdtEndPr>
              <w:sdtContent>
                <w:r w:rsidR="00664D13" w:rsidRPr="003B071B">
                  <w:rPr>
                    <w:rStyle w:val="af5"/>
                  </w:rPr>
                  <w:t>Бояркин Е. В.</w:t>
                </w:r>
              </w:sdtContent>
            </w:sdt>
          </w:p>
          <w:sdt>
            <w:sdtPr>
              <w:rPr>
                <w:rStyle w:val="af5"/>
              </w:rPr>
              <w:alias w:val="Вариант студента"/>
              <w:tag w:val="Вариант студента"/>
              <w:id w:val="-1785715980"/>
              <w:lock w:val="sdtContentLocked"/>
              <w:placeholder>
                <w:docPart w:val="9AB5B853608B4F0CBC9013A27D14AD89"/>
              </w:placeholder>
            </w:sdtPr>
            <w:sdtEndPr>
              <w:rPr>
                <w:rStyle w:val="af5"/>
              </w:rPr>
            </w:sdtEndPr>
            <w:sdtContent>
              <w:p w14:paraId="4287421D" w14:textId="77777777" w:rsidR="00664D13" w:rsidRPr="00715276" w:rsidRDefault="00664D13" w:rsidP="00664D13">
                <w:pPr>
                  <w:spacing w:line="240" w:lineRule="auto"/>
                  <w:ind w:firstLine="0"/>
                  <w:contextualSpacing/>
                  <w:jc w:val="left"/>
                  <w:rPr>
                    <w:rFonts w:ascii="Times New Roman" w:hAnsi="Times New Roman" w:cs="Times New Roman"/>
                    <w:szCs w:val="28"/>
                    <w:lang w:val="ru-RU"/>
                  </w:rPr>
                </w:pPr>
                <w:r w:rsidRPr="003B071B">
                  <w:rPr>
                    <w:rStyle w:val="af5"/>
                  </w:rPr>
                  <w:t>Вариант №</w:t>
                </w:r>
                <w:r w:rsidR="002F42C7">
                  <w:rPr>
                    <w:rStyle w:val="af5"/>
                  </w:rPr>
                  <w:t>3</w:t>
                </w:r>
              </w:p>
            </w:sdtContent>
          </w:sdt>
          <w:p w14:paraId="5A001F09" w14:textId="41CB9841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9AB5B853608B4F0CBC9013A27D14AD89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  <w:lang w:val="en-US"/>
                </w:rPr>
              </w:sdtEndPr>
              <w:sdtContent>
                <w:r w:rsidR="00086D61">
                  <w:rPr>
                    <w:rStyle w:val="af5"/>
                  </w:rPr>
                  <w:t xml:space="preserve">зав. кафедры «Информатика» </w:t>
                </w:r>
                <w:proofErr w:type="spellStart"/>
                <w:r w:rsidR="00086D61">
                  <w:rPr>
                    <w:rStyle w:val="af5"/>
                  </w:rPr>
                  <w:t>Халабия</w:t>
                </w:r>
                <w:proofErr w:type="spellEnd"/>
                <w:r w:rsidR="00086D61">
                  <w:rPr>
                    <w:rStyle w:val="af5"/>
                  </w:rPr>
                  <w:t xml:space="preserve"> Р. Ф.</w:t>
                </w:r>
              </w:sdtContent>
            </w:sdt>
          </w:p>
        </w:tc>
      </w:tr>
    </w:tbl>
    <w:p w14:paraId="4C7D698A" w14:textId="77777777" w:rsidR="003B071B" w:rsidRPr="00FD2867" w:rsidRDefault="003B071B" w:rsidP="00FD2867">
      <w:pPr>
        <w:pStyle w:val="af4"/>
      </w:pPr>
    </w:p>
    <w:p w14:paraId="0246C448" w14:textId="77777777" w:rsidR="00664D13" w:rsidRDefault="00664D13" w:rsidP="003B071B">
      <w:pPr>
        <w:pStyle w:val="af4"/>
      </w:pPr>
    </w:p>
    <w:p w14:paraId="6FE4ACE9" w14:textId="77777777" w:rsidR="00CA2A36" w:rsidRDefault="00CA2A36" w:rsidP="003B071B">
      <w:pPr>
        <w:pStyle w:val="af4"/>
      </w:pPr>
    </w:p>
    <w:p w14:paraId="32CA4DAD" w14:textId="77777777" w:rsidR="004F712C" w:rsidRDefault="004F712C" w:rsidP="003B071B">
      <w:pPr>
        <w:pStyle w:val="af4"/>
      </w:pPr>
    </w:p>
    <w:p w14:paraId="1612A6F7" w14:textId="77777777" w:rsidR="00664D13" w:rsidRDefault="00664D13" w:rsidP="003B071B">
      <w:pPr>
        <w:pStyle w:val="af4"/>
      </w:pPr>
    </w:p>
    <w:p w14:paraId="649BFF49" w14:textId="77777777" w:rsidR="00BD603D" w:rsidRDefault="00BD603D" w:rsidP="003B071B">
      <w:pPr>
        <w:pStyle w:val="af4"/>
      </w:pPr>
    </w:p>
    <w:p w14:paraId="4F9D7E24" w14:textId="744AAEC3" w:rsidR="00972E05" w:rsidRDefault="00715276" w:rsidP="003B071B">
      <w:pPr>
        <w:pStyle w:val="af4"/>
        <w:rPr>
          <w:lang w:val="en-US"/>
        </w:rPr>
      </w:pPr>
      <w:r w:rsidRPr="00715276">
        <w:t>Москва</w:t>
      </w:r>
      <w:r w:rsidRPr="000A2E19">
        <w:rPr>
          <w:lang w:val="en-US"/>
        </w:rPr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2D6CCD">
        <w:rPr>
          <w:noProof/>
        </w:rPr>
        <w:t>2024</w:t>
      </w:r>
      <w:r w:rsidR="00DD1F2B">
        <w:fldChar w:fldCharType="end"/>
      </w:r>
      <w:r w:rsidR="00AA59F4" w:rsidRPr="000A2E19">
        <w:rPr>
          <w:lang w:val="en-US"/>
        </w:rPr>
        <w:t xml:space="preserve"> </w:t>
      </w:r>
      <w:r w:rsidRPr="00715276">
        <w:t>г</w:t>
      </w:r>
      <w:r w:rsidR="005B66A0" w:rsidRPr="000A2E19">
        <w:rPr>
          <w:lang w:val="en-US"/>
        </w:rPr>
        <w:t>.</w:t>
      </w:r>
    </w:p>
    <w:sdt>
      <w:sdtPr>
        <w:rPr>
          <w:rFonts w:asciiTheme="minorHAnsi" w:eastAsiaTheme="minorHAnsi" w:hAnsiTheme="minorHAnsi" w:cstheme="minorBidi"/>
          <w:b/>
          <w:caps w:val="0"/>
          <w:szCs w:val="22"/>
          <w:lang w:val="en-US" w:eastAsia="en-US"/>
        </w:rPr>
        <w:id w:val="-779795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7FD171F" w14:textId="77777777" w:rsidR="002D0E78" w:rsidRPr="004D1E12" w:rsidRDefault="008731F3" w:rsidP="004D1E12">
          <w:pPr>
            <w:pStyle w:val="af7"/>
          </w:pPr>
          <w:r w:rsidRPr="004D1E12">
            <w:t>Содержание</w:t>
          </w:r>
        </w:p>
        <w:p w14:paraId="03CA8448" w14:textId="37EA5343" w:rsidR="00FB2AFE" w:rsidRDefault="002D0E78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67824" w:history="1">
            <w:r w:rsidR="00FB2AFE" w:rsidRPr="00523776">
              <w:rPr>
                <w:rStyle w:val="af6"/>
                <w:noProof/>
                <w:lang w:val="ru-RU"/>
              </w:rPr>
              <w:t>1 Постановка задачи</w:t>
            </w:r>
            <w:r w:rsidR="00FB2AFE">
              <w:rPr>
                <w:noProof/>
                <w:webHidden/>
              </w:rPr>
              <w:tab/>
            </w:r>
            <w:r w:rsidR="00FB2AFE">
              <w:rPr>
                <w:noProof/>
                <w:webHidden/>
              </w:rPr>
              <w:fldChar w:fldCharType="begin"/>
            </w:r>
            <w:r w:rsidR="00FB2AFE">
              <w:rPr>
                <w:noProof/>
                <w:webHidden/>
              </w:rPr>
              <w:instrText xml:space="preserve"> PAGEREF _Toc184167824 \h </w:instrText>
            </w:r>
            <w:r w:rsidR="00FB2AFE">
              <w:rPr>
                <w:noProof/>
                <w:webHidden/>
              </w:rPr>
            </w:r>
            <w:r w:rsidR="00FB2AFE">
              <w:rPr>
                <w:noProof/>
                <w:webHidden/>
              </w:rPr>
              <w:fldChar w:fldCharType="separate"/>
            </w:r>
            <w:r w:rsidR="00FB2AFE">
              <w:rPr>
                <w:noProof/>
                <w:webHidden/>
              </w:rPr>
              <w:t>4</w:t>
            </w:r>
            <w:r w:rsidR="00FB2AFE">
              <w:rPr>
                <w:noProof/>
                <w:webHidden/>
              </w:rPr>
              <w:fldChar w:fldCharType="end"/>
            </w:r>
          </w:hyperlink>
        </w:p>
        <w:p w14:paraId="0B4165CC" w14:textId="51303C1A" w:rsidR="00FB2AFE" w:rsidRDefault="00FB2AF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25" w:history="1">
            <w:r w:rsidRPr="00523776">
              <w:rPr>
                <w:rStyle w:val="af6"/>
                <w:noProof/>
              </w:rPr>
              <w:t xml:space="preserve">2 </w:t>
            </w:r>
            <w:r w:rsidRPr="00523776">
              <w:rPr>
                <w:rStyle w:val="af6"/>
                <w:noProof/>
                <w:lang w:val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F9F4" w14:textId="42138BC8" w:rsidR="00FB2AFE" w:rsidRDefault="00FB2AF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26" w:history="1">
            <w:r w:rsidRPr="00523776">
              <w:rPr>
                <w:rStyle w:val="af6"/>
                <w:noProof/>
                <w:lang w:val="ru-RU"/>
              </w:rPr>
              <w:t>3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0458" w14:textId="3C6F8B6F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27" w:history="1">
            <w:r w:rsidRPr="00523776">
              <w:rPr>
                <w:rStyle w:val="af6"/>
                <w:noProof/>
                <w:lang w:val="ru-RU"/>
              </w:rPr>
              <w:t>3.1 Функция get_valid_int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83BA" w14:textId="37CEDC72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28" w:history="1">
            <w:r w:rsidRPr="00523776">
              <w:rPr>
                <w:rStyle w:val="af6"/>
                <w:noProof/>
              </w:rPr>
              <w:t xml:space="preserve">3.2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get_valid_string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55A8" w14:textId="250112D5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29" w:history="1">
            <w:r w:rsidRPr="00523776">
              <w:rPr>
                <w:rStyle w:val="af6"/>
                <w:noProof/>
              </w:rPr>
              <w:t xml:space="preserve">3.3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get_valid_date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D4C4" w14:textId="2AEDE964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0" w:history="1">
            <w:r w:rsidRPr="00523776">
              <w:rPr>
                <w:rStyle w:val="af6"/>
                <w:noProof/>
                <w:lang w:val="ru-RU"/>
              </w:rPr>
              <w:t>Структура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28AA" w14:textId="08A31B68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1" w:history="1">
            <w:r w:rsidRPr="00523776">
              <w:rPr>
                <w:rStyle w:val="af6"/>
                <w:noProof/>
                <w:lang w:val="ru-RU"/>
              </w:rPr>
              <w:t>3.4 Метод 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C3D8" w14:textId="7462BB77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2" w:history="1">
            <w:r w:rsidRPr="00523776">
              <w:rPr>
                <w:rStyle w:val="af6"/>
                <w:noProof/>
                <w:lang w:val="ru-RU"/>
              </w:rPr>
              <w:t>3.5 Метод from_json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1740" w14:textId="607583A4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3" w:history="1">
            <w:r w:rsidRPr="00523776">
              <w:rPr>
                <w:rStyle w:val="af6"/>
                <w:noProof/>
                <w:lang w:val="ru-RU"/>
              </w:rPr>
              <w:t>Структура Dormitory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CDAA" w14:textId="015742A0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4" w:history="1">
            <w:r w:rsidRPr="00523776">
              <w:rPr>
                <w:rStyle w:val="af6"/>
                <w:noProof/>
                <w:lang w:val="ru-RU"/>
              </w:rPr>
              <w:t>3.6 Метод 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BD50" w14:textId="0F60DED6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5" w:history="1">
            <w:r w:rsidRPr="00523776">
              <w:rPr>
                <w:rStyle w:val="af6"/>
                <w:noProof/>
                <w:lang w:val="ru-RU"/>
              </w:rPr>
              <w:t>3.7 Метод from_json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75A3" w14:textId="74C08B24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6" w:history="1">
            <w:r w:rsidRPr="00523776">
              <w:rPr>
                <w:rStyle w:val="af6"/>
                <w:noProof/>
                <w:lang w:val="ru-RU"/>
              </w:rPr>
              <w:t>Структура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C44F" w14:textId="1BC1E590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7" w:history="1">
            <w:r w:rsidRPr="00523776">
              <w:rPr>
                <w:rStyle w:val="af6"/>
                <w:noProof/>
                <w:lang w:val="ru-RU"/>
              </w:rPr>
              <w:t>3.8 Метод 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D93A" w14:textId="30D04694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8" w:history="1">
            <w:r w:rsidRPr="00523776">
              <w:rPr>
                <w:rStyle w:val="af6"/>
                <w:noProof/>
                <w:lang w:val="ru-RU"/>
              </w:rPr>
              <w:t>3.9 Метод from_json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4755" w14:textId="09606B00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39" w:history="1">
            <w:r w:rsidRPr="00523776">
              <w:rPr>
                <w:rStyle w:val="af6"/>
                <w:noProof/>
                <w:lang w:val="ru-RU"/>
              </w:rPr>
              <w:t>Структура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69BC" w14:textId="044FFDBC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0" w:history="1">
            <w:r w:rsidRPr="00523776">
              <w:rPr>
                <w:rStyle w:val="af6"/>
                <w:noProof/>
                <w:lang w:val="ru-RU"/>
              </w:rPr>
              <w:t>3.10 Метод 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33AD" w14:textId="53244A98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1" w:history="1">
            <w:r w:rsidRPr="00523776">
              <w:rPr>
                <w:rStyle w:val="af6"/>
                <w:noProof/>
                <w:lang w:val="ru-RU"/>
              </w:rPr>
              <w:t>3.11 Метод from_json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60A4" w14:textId="04C696F0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2" w:history="1">
            <w:r w:rsidRPr="00523776">
              <w:rPr>
                <w:rStyle w:val="af6"/>
                <w:noProof/>
                <w:lang w:val="ru-RU"/>
              </w:rPr>
              <w:t>Структура</w:t>
            </w:r>
            <w:r w:rsidRPr="00523776">
              <w:rPr>
                <w:rStyle w:val="af6"/>
                <w:noProof/>
              </w:rPr>
              <w:t xml:space="preserve"> AccommodationInfo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69E4" w14:textId="191130B7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3" w:history="1">
            <w:r w:rsidRPr="00523776">
              <w:rPr>
                <w:rStyle w:val="af6"/>
                <w:noProof/>
              </w:rPr>
              <w:t xml:space="preserve">3.12 </w:t>
            </w:r>
            <w:r w:rsidRPr="00523776">
              <w:rPr>
                <w:rStyle w:val="af6"/>
                <w:noProof/>
                <w:lang w:val="ru-RU"/>
              </w:rPr>
              <w:t>Метод</w:t>
            </w:r>
            <w:r w:rsidRPr="00523776">
              <w:rPr>
                <w:rStyle w:val="af6"/>
                <w:noProof/>
              </w:rPr>
              <w:t xml:space="preserve"> 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2266" w14:textId="6D8D5DFB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4" w:history="1">
            <w:r w:rsidRPr="00523776">
              <w:rPr>
                <w:rStyle w:val="af6"/>
                <w:noProof/>
                <w:lang w:val="ru-RU"/>
              </w:rPr>
              <w:t>3.13 Метод from_json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8357" w14:textId="20383E4F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5" w:history="1">
            <w:r w:rsidRPr="00523776">
              <w:rPr>
                <w:rStyle w:val="af6"/>
                <w:noProof/>
                <w:lang w:val="ru-RU"/>
              </w:rPr>
              <w:t>Класс</w:t>
            </w:r>
            <w:r w:rsidRPr="00523776">
              <w:rPr>
                <w:rStyle w:val="af6"/>
                <w:noProof/>
              </w:rPr>
              <w:t xml:space="preserve">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63BD" w14:textId="094735AF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6" w:history="1">
            <w:r w:rsidRPr="00523776">
              <w:rPr>
                <w:rStyle w:val="af6"/>
                <w:noProof/>
              </w:rPr>
              <w:t xml:space="preserve">3.14 </w:t>
            </w:r>
            <w:r w:rsidRPr="00523776">
              <w:rPr>
                <w:rStyle w:val="af6"/>
                <w:noProof/>
                <w:lang w:val="ru-RU"/>
              </w:rPr>
              <w:t>Конструктор</w:t>
            </w:r>
            <w:r w:rsidRPr="00523776">
              <w:rPr>
                <w:rStyle w:val="af6"/>
                <w:noProof/>
              </w:rPr>
              <w:t xml:space="preserve"> Database(string fname)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4046" w14:textId="06BA1762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7" w:history="1">
            <w:r w:rsidRPr="00523776">
              <w:rPr>
                <w:rStyle w:val="af6"/>
                <w:noProof/>
                <w:lang w:val="ru-RU"/>
              </w:rPr>
              <w:t>3.15 Метод 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8584" w14:textId="77826004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8" w:history="1">
            <w:r w:rsidRPr="00523776">
              <w:rPr>
                <w:rStyle w:val="af6"/>
                <w:noProof/>
              </w:rPr>
              <w:t xml:space="preserve">3.16 </w:t>
            </w:r>
            <w:r w:rsidRPr="00523776">
              <w:rPr>
                <w:rStyle w:val="af6"/>
                <w:noProof/>
                <w:lang w:val="ru-RU"/>
              </w:rPr>
              <w:t>Метод</w:t>
            </w:r>
            <w:r w:rsidRPr="00523776">
              <w:rPr>
                <w:rStyle w:val="af6"/>
                <w:noProof/>
              </w:rPr>
              <w:t xml:space="preserve"> is_group_code_unique(const 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C263" w14:textId="43E54BE8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49" w:history="1">
            <w:r w:rsidRPr="00523776">
              <w:rPr>
                <w:rStyle w:val="af6"/>
                <w:noProof/>
              </w:rPr>
              <w:t xml:space="preserve">3.17 </w:t>
            </w:r>
            <w:r w:rsidRPr="00523776">
              <w:rPr>
                <w:rStyle w:val="af6"/>
                <w:noProof/>
                <w:lang w:val="ru-RU"/>
              </w:rPr>
              <w:t>Метод</w:t>
            </w:r>
            <w:r w:rsidRPr="00523776">
              <w:rPr>
                <w:rStyle w:val="af6"/>
                <w:noProof/>
              </w:rPr>
              <w:t xml:space="preserve"> group_exists(const 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3AF7" w14:textId="2D1C0AE0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0" w:history="1">
            <w:r w:rsidRPr="00523776">
              <w:rPr>
                <w:rStyle w:val="af6"/>
                <w:noProof/>
              </w:rPr>
              <w:t xml:space="preserve">3.18 </w:t>
            </w:r>
            <w:r w:rsidRPr="00523776">
              <w:rPr>
                <w:rStyle w:val="af6"/>
                <w:noProof/>
                <w:lang w:val="ru-RU"/>
              </w:rPr>
              <w:t>Метод</w:t>
            </w:r>
            <w:r w:rsidRPr="00523776">
              <w:rPr>
                <w:rStyle w:val="af6"/>
                <w:noProof/>
              </w:rPr>
              <w:t xml:space="preserve"> add_group(const Group&amp; group)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D7E5" w14:textId="25219748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1" w:history="1">
            <w:r w:rsidRPr="00523776">
              <w:rPr>
                <w:rStyle w:val="af6"/>
                <w:noProof/>
              </w:rPr>
              <w:t xml:space="preserve">3.19 </w:t>
            </w:r>
            <w:r w:rsidRPr="00523776">
              <w:rPr>
                <w:rStyle w:val="af6"/>
                <w:noProof/>
                <w:lang w:val="ru-RU"/>
              </w:rPr>
              <w:t>Метод</w:t>
            </w:r>
            <w:r w:rsidRPr="00523776">
              <w:rPr>
                <w:rStyle w:val="af6"/>
                <w:noProof/>
              </w:rPr>
              <w:t xml:space="preserve"> delete_group(int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2E94" w14:textId="37B80D32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2" w:history="1">
            <w:r w:rsidRPr="00523776">
              <w:rPr>
                <w:rStyle w:val="af6"/>
                <w:noProof/>
              </w:rPr>
              <w:t xml:space="preserve">3.20 </w:t>
            </w:r>
            <w:r w:rsidRPr="00523776">
              <w:rPr>
                <w:rStyle w:val="af6"/>
                <w:noProof/>
                <w:lang w:val="ru-RU"/>
              </w:rPr>
              <w:t>Метод</w:t>
            </w:r>
            <w:r w:rsidRPr="00523776">
              <w:rPr>
                <w:rStyle w:val="af6"/>
                <w:noProof/>
              </w:rPr>
              <w:t xml:space="preserve"> edit_group(const int code, const Group&amp; new_group)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BB0F" w14:textId="59A4123B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3" w:history="1">
            <w:r w:rsidRPr="00523776">
              <w:rPr>
                <w:rStyle w:val="af6"/>
                <w:noProof/>
              </w:rPr>
              <w:t xml:space="preserve">3.21 </w:t>
            </w:r>
            <w:r w:rsidRPr="00523776">
              <w:rPr>
                <w:rStyle w:val="af6"/>
                <w:noProof/>
                <w:lang w:val="ru-RU"/>
              </w:rPr>
              <w:t>Аналогичные</w:t>
            </w:r>
            <w:r w:rsidRPr="00523776">
              <w:rPr>
                <w:rStyle w:val="af6"/>
                <w:noProof/>
              </w:rPr>
              <w:t xml:space="preserve"> </w:t>
            </w:r>
            <w:r w:rsidRPr="00523776">
              <w:rPr>
                <w:rStyle w:val="af6"/>
                <w:noProof/>
                <w:lang w:val="ru-RU"/>
              </w:rPr>
              <w:t>методы</w:t>
            </w:r>
            <w:r w:rsidRPr="00523776">
              <w:rPr>
                <w:rStyle w:val="af6"/>
                <w:noProof/>
              </w:rPr>
              <w:t xml:space="preserve"> </w:t>
            </w:r>
            <w:r w:rsidRPr="00523776">
              <w:rPr>
                <w:rStyle w:val="af6"/>
                <w:noProof/>
                <w:lang w:val="ru-RU"/>
              </w:rPr>
              <w:t>для</w:t>
            </w:r>
            <w:r w:rsidRPr="00523776">
              <w:rPr>
                <w:rStyle w:val="af6"/>
                <w:noProof/>
              </w:rPr>
              <w:t xml:space="preserve"> Dormitory, Room, Student </w:t>
            </w:r>
            <w:r w:rsidRPr="00523776">
              <w:rPr>
                <w:rStyle w:val="af6"/>
                <w:noProof/>
                <w:lang w:val="ru-RU"/>
              </w:rPr>
              <w:t>и</w:t>
            </w:r>
            <w:r w:rsidRPr="00523776">
              <w:rPr>
                <w:rStyle w:val="af6"/>
                <w:noProof/>
              </w:rPr>
              <w:t xml:space="preserve"> AccommodationInfo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F960" w14:textId="281960B1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4" w:history="1">
            <w:r w:rsidRPr="00523776">
              <w:rPr>
                <w:rStyle w:val="af6"/>
                <w:noProof/>
                <w:lang w:val="ru-RU"/>
              </w:rPr>
              <w:t>3.22 Метод display_groups()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CA4B" w14:textId="314B1361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5" w:history="1">
            <w:r w:rsidRPr="00523776">
              <w:rPr>
                <w:rStyle w:val="af6"/>
                <w:noProof/>
              </w:rPr>
              <w:t xml:space="preserve">3.23 </w:t>
            </w:r>
            <w:r w:rsidRPr="00523776">
              <w:rPr>
                <w:rStyle w:val="af6"/>
                <w:noProof/>
                <w:lang w:val="ru-RU"/>
              </w:rPr>
              <w:t>Методы</w:t>
            </w:r>
            <w:r w:rsidRPr="00523776">
              <w:rPr>
                <w:rStyle w:val="af6"/>
                <w:noProof/>
              </w:rPr>
              <w:t xml:space="preserve"> display_dormitories(), display_rooms(), display_students(), display_accommodations()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60BC" w14:textId="53615436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6" w:history="1">
            <w:r w:rsidRPr="00523776">
              <w:rPr>
                <w:rStyle w:val="af6"/>
                <w:noProof/>
              </w:rPr>
              <w:t xml:space="preserve">3.24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menu_groups(Database&amp;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DCB2" w14:textId="3BB6D9E6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7" w:history="1">
            <w:r w:rsidRPr="00523776">
              <w:rPr>
                <w:rStyle w:val="af6"/>
                <w:noProof/>
              </w:rPr>
              <w:t xml:space="preserve">3.25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menu_dormitories(Database&amp;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6EAF" w14:textId="0DDCDDFE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8" w:history="1">
            <w:r w:rsidRPr="00523776">
              <w:rPr>
                <w:rStyle w:val="af6"/>
                <w:noProof/>
              </w:rPr>
              <w:t xml:space="preserve">3.26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menu_rooms(Database&amp;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F721" w14:textId="0632E827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59" w:history="1">
            <w:r w:rsidRPr="00523776">
              <w:rPr>
                <w:rStyle w:val="af6"/>
                <w:noProof/>
              </w:rPr>
              <w:t xml:space="preserve">3.27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menu_students(Database&amp;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98BD" w14:textId="1278A77B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60" w:history="1">
            <w:r w:rsidRPr="00523776">
              <w:rPr>
                <w:rStyle w:val="af6"/>
                <w:noProof/>
              </w:rPr>
              <w:t xml:space="preserve">3.28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menu_accommodations(Database&amp;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45C7" w14:textId="309D9342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61" w:history="1">
            <w:r w:rsidRPr="00523776">
              <w:rPr>
                <w:rStyle w:val="af6"/>
                <w:noProof/>
              </w:rPr>
              <w:t xml:space="preserve">3.29 </w:t>
            </w:r>
            <w:r w:rsidRPr="00523776">
              <w:rPr>
                <w:rStyle w:val="af6"/>
                <w:noProof/>
                <w:lang w:val="ru-RU"/>
              </w:rPr>
              <w:t>Функция</w:t>
            </w:r>
            <w:r w:rsidRPr="00523776">
              <w:rPr>
                <w:rStyle w:val="af6"/>
                <w:noProof/>
              </w:rPr>
              <w:t xml:space="preserve"> main_menu(Database&amp;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C932" w14:textId="1ABF39DC" w:rsidR="00FB2AFE" w:rsidRDefault="00FB2A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62" w:history="1">
            <w:r w:rsidRPr="00523776">
              <w:rPr>
                <w:rStyle w:val="af6"/>
                <w:noProof/>
                <w:lang w:val="ru-RU"/>
              </w:rPr>
              <w:t>3.30 Основная функция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5E35" w14:textId="51822928" w:rsidR="00FB2AFE" w:rsidRDefault="00FB2AF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63" w:history="1">
            <w:r w:rsidRPr="00523776">
              <w:rPr>
                <w:rStyle w:val="af6"/>
                <w:noProof/>
                <w:lang w:val="ru-RU"/>
              </w:rPr>
              <w:t>4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BEF8" w14:textId="3A5F333F" w:rsidR="00FB2AFE" w:rsidRDefault="00FB2AF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64" w:history="1">
            <w:r w:rsidRPr="00523776">
              <w:rPr>
                <w:rStyle w:val="af6"/>
                <w:noProof/>
                <w:lang w:val="ru-RU"/>
              </w:rPr>
              <w:t>5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EDE9" w14:textId="775EF9CE" w:rsidR="00FB2AFE" w:rsidRDefault="00FB2AF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67865" w:history="1">
            <w:r w:rsidRPr="00523776">
              <w:rPr>
                <w:rStyle w:val="af6"/>
                <w:noProof/>
                <w:lang w:val="ru-RU"/>
              </w:rPr>
              <w:t>6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6BD1" w14:textId="3D63D7DD" w:rsidR="005A01FA" w:rsidRPr="005A01FA" w:rsidRDefault="002D0E78" w:rsidP="005A01FA">
          <w:pPr>
            <w:pStyle w:val="11"/>
          </w:pPr>
          <w:r>
            <w:fldChar w:fldCharType="end"/>
          </w:r>
        </w:p>
      </w:sdtContent>
    </w:sdt>
    <w:p w14:paraId="1582CC84" w14:textId="658D7BE4" w:rsidR="00307C97" w:rsidRDefault="00B97E3C" w:rsidP="00B97E3C">
      <w:pPr>
        <w:pStyle w:val="1"/>
        <w:rPr>
          <w:lang w:val="ru-RU"/>
        </w:rPr>
      </w:pPr>
      <w:bookmarkStart w:id="0" w:name="_Toc184167824"/>
      <w:r>
        <w:rPr>
          <w:lang w:val="ru-RU"/>
        </w:rPr>
        <w:lastRenderedPageBreak/>
        <w:t xml:space="preserve">1 </w:t>
      </w:r>
      <w:r w:rsidR="00450068">
        <w:rPr>
          <w:lang w:val="ru-RU"/>
        </w:rPr>
        <w:t>Постановка задачи</w:t>
      </w:r>
      <w:bookmarkEnd w:id="0"/>
    </w:p>
    <w:p w14:paraId="1A4D3416" w14:textId="56A28CF5" w:rsidR="002E43BA" w:rsidRDefault="005944DE" w:rsidP="002E43BA">
      <w:pPr>
        <w:rPr>
          <w:lang w:val="ru-RU"/>
        </w:rPr>
      </w:pPr>
      <w:r>
        <w:rPr>
          <w:lang w:val="ru-RU"/>
        </w:rPr>
        <w:t>И</w:t>
      </w:r>
      <w:r w:rsidRPr="005944DE">
        <w:rPr>
          <w:lang w:val="ru-RU"/>
        </w:rPr>
        <w:t>зучить и освоить механизмы доступа и передачи данных (XML и JSON).</w:t>
      </w:r>
    </w:p>
    <w:p w14:paraId="0C04F86E" w14:textId="4AA0A872" w:rsidR="00446391" w:rsidRPr="002D6CCD" w:rsidRDefault="00446391" w:rsidP="00446391">
      <w:pPr>
        <w:rPr>
          <w:lang w:val="ru-RU"/>
        </w:rPr>
      </w:pPr>
      <w:r>
        <w:rPr>
          <w:lang w:val="ru-RU"/>
        </w:rPr>
        <w:t>Задание</w:t>
      </w:r>
      <w:r w:rsidRPr="002D6CCD">
        <w:rPr>
          <w:lang w:val="ru-RU"/>
        </w:rPr>
        <w:t>:</w:t>
      </w:r>
    </w:p>
    <w:p w14:paraId="2CC516B8" w14:textId="5B8C6D5B" w:rsidR="008F76B5" w:rsidRPr="00205E1D" w:rsidRDefault="00446391" w:rsidP="00205E1D">
      <w:pPr>
        <w:rPr>
          <w:lang w:val="ru-RU"/>
        </w:rPr>
      </w:pPr>
      <w:r w:rsidRPr="00446391">
        <w:rPr>
          <w:lang w:val="ru-RU"/>
        </w:rPr>
        <w:t>Написать программу согласно варианту, которая добавляет, удаляет и изменяет записи данных, хранящиеся определенном формате в файле заданного типа. Если файла нет, то необходимо его создавать, если все записи в файле удалены, то файл должен оставаться пустым. Также мы должны выводить информацию из файла на экран в табличном виде. Для редактирования данных необходимо небольшое простое меню. Таблицы организовать внутри программы как классы. И главное таблицы связанны между собой.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71"/>
        <w:gridCol w:w="6544"/>
        <w:gridCol w:w="1740"/>
      </w:tblGrid>
      <w:tr w:rsidR="008F76B5" w:rsidRPr="00B15755" w14:paraId="175DAAF6" w14:textId="77777777" w:rsidTr="008F76B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CD82B" w14:textId="3545BEAD" w:rsidR="008F76B5" w:rsidRPr="008F76B5" w:rsidRDefault="008F76B5" w:rsidP="008F76B5">
            <w:pPr>
              <w:ind w:firstLine="0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8F76B5">
              <w:rPr>
                <w:rFonts w:asciiTheme="majorHAnsi" w:eastAsia="Times New Roman" w:hAnsiTheme="majorHAnsi" w:cstheme="majorHAnsi"/>
                <w:szCs w:val="28"/>
                <w:lang w:val="ru-RU" w:eastAsia="ru-RU"/>
              </w:rPr>
              <w:t>Таблица 1 — Вариант задания</w:t>
            </w:r>
          </w:p>
        </w:tc>
      </w:tr>
      <w:tr w:rsidR="00963C3E" w:rsidRPr="00B15755" w14:paraId="57BB8B68" w14:textId="77777777" w:rsidTr="008F76B5">
        <w:trPr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19B78A3B" w14:textId="6A86CF50" w:rsidR="00963C3E" w:rsidRPr="00A539D5" w:rsidRDefault="00963C3E" w:rsidP="00B90383">
            <w:pPr>
              <w:ind w:firstLine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3ECAA8" w14:textId="78121260" w:rsidR="00963C3E" w:rsidRPr="00A539D5" w:rsidRDefault="00963C3E" w:rsidP="00B90383">
            <w:pPr>
              <w:ind w:firstLine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Структура данных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F164F9" w14:textId="3AA02707" w:rsidR="00963C3E" w:rsidRPr="00A539D5" w:rsidRDefault="00963C3E" w:rsidP="00B90383">
            <w:pPr>
              <w:ind w:firstLine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Формат файла хранения</w:t>
            </w:r>
          </w:p>
        </w:tc>
      </w:tr>
      <w:tr w:rsidR="00963C3E" w:rsidRPr="00B15755" w14:paraId="6745FB84" w14:textId="77777777" w:rsidTr="00A539D5">
        <w:tc>
          <w:tcPr>
            <w:tcW w:w="0" w:type="auto"/>
            <w:vAlign w:val="center"/>
          </w:tcPr>
          <w:p w14:paraId="724473A6" w14:textId="77777777" w:rsidR="00B15755" w:rsidRPr="00A539D5" w:rsidRDefault="00B15755" w:rsidP="00B15755">
            <w:pPr>
              <w:ind w:firstLine="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47158B42" w14:textId="569D65F0" w:rsidR="00B15755" w:rsidRPr="00A539D5" w:rsidRDefault="00B15755" w:rsidP="00B15755">
            <w:pPr>
              <w:ind w:firstLine="0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 xml:space="preserve">«Учёт студентов, проживающих в общежитиях» Информация должна </w:t>
            </w:r>
            <w:proofErr w:type="gramStart"/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хранится</w:t>
            </w:r>
            <w:proofErr w:type="gramEnd"/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 xml:space="preserve"> в следующей  </w:t>
            </w: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c</w:t>
            </w:r>
            <w:proofErr w:type="spellStart"/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труктуре</w:t>
            </w:r>
            <w:proofErr w:type="spellEnd"/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:</w:t>
            </w:r>
          </w:p>
          <w:p w14:paraId="208C48CE" w14:textId="7A1D5275" w:rsidR="00B15755" w:rsidRPr="00A539D5" w:rsidRDefault="00B15755" w:rsidP="00B15755">
            <w:pPr>
              <w:pStyle w:val="a8"/>
              <w:numPr>
                <w:ilvl w:val="0"/>
                <w:numId w:val="32"/>
              </w:numPr>
              <w:ind w:left="0" w:firstLine="0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группа (код группы, название группы, название факультета);</w:t>
            </w:r>
          </w:p>
          <w:p w14:paraId="40D1DAE8" w14:textId="560E103F" w:rsidR="00B15755" w:rsidRPr="00A539D5" w:rsidRDefault="00B15755" w:rsidP="00B15755">
            <w:pPr>
              <w:pStyle w:val="a8"/>
              <w:numPr>
                <w:ilvl w:val="0"/>
                <w:numId w:val="32"/>
              </w:numPr>
              <w:ind w:left="0" w:firstLine="0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общежитие (код общежития, название, адрес);</w:t>
            </w:r>
          </w:p>
          <w:p w14:paraId="4DC7C87A" w14:textId="6B4722D1" w:rsidR="00B15755" w:rsidRPr="00A539D5" w:rsidRDefault="00B15755" w:rsidP="00B15755">
            <w:pPr>
              <w:pStyle w:val="a8"/>
              <w:numPr>
                <w:ilvl w:val="0"/>
                <w:numId w:val="32"/>
              </w:numPr>
              <w:ind w:left="0" w:firstLine="0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комната (код комнаты, № комнаты, код общежития);</w:t>
            </w:r>
          </w:p>
          <w:p w14:paraId="5E70A75D" w14:textId="4A84B67A" w:rsidR="00B15755" w:rsidRPr="00A539D5" w:rsidRDefault="00B15755" w:rsidP="00B15755">
            <w:pPr>
              <w:pStyle w:val="a8"/>
              <w:numPr>
                <w:ilvl w:val="0"/>
                <w:numId w:val="32"/>
              </w:numPr>
              <w:ind w:left="0" w:firstLine="0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студент (код студента, ФИО студента, дата рождения, пол, код группы, серия паспорта, номер паспорта, кем и когда выдан);</w:t>
            </w:r>
          </w:p>
          <w:p w14:paraId="5C7BE15E" w14:textId="45079B30" w:rsidR="00B15755" w:rsidRPr="00A539D5" w:rsidRDefault="00B15755" w:rsidP="00B15755">
            <w:pPr>
              <w:pStyle w:val="a8"/>
              <w:numPr>
                <w:ilvl w:val="0"/>
                <w:numId w:val="32"/>
              </w:numPr>
              <w:ind w:left="0" w:firstLine="0"/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val="ru-RU" w:eastAsia="ru-RU"/>
              </w:rPr>
              <w:t>информация о заселении (код комнаты, код студента, дата заселения, дата выселения).</w:t>
            </w:r>
          </w:p>
        </w:tc>
        <w:tc>
          <w:tcPr>
            <w:tcW w:w="0" w:type="auto"/>
            <w:vAlign w:val="center"/>
          </w:tcPr>
          <w:p w14:paraId="1781BD40" w14:textId="77777777" w:rsidR="00B15755" w:rsidRPr="00A539D5" w:rsidRDefault="00B15755" w:rsidP="00B15755">
            <w:pPr>
              <w:ind w:firstLine="0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A539D5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JSON</w:t>
            </w:r>
          </w:p>
        </w:tc>
      </w:tr>
    </w:tbl>
    <w:p w14:paraId="47E689E2" w14:textId="77777777" w:rsidR="00B15755" w:rsidRPr="00B15755" w:rsidRDefault="00B15755" w:rsidP="00446391"/>
    <w:p w14:paraId="73DFB8DE" w14:textId="6623271C" w:rsidR="002274AE" w:rsidRDefault="002274AE" w:rsidP="00686D2C">
      <w:pPr>
        <w:pStyle w:val="1"/>
        <w:rPr>
          <w:lang w:val="ru-RU"/>
        </w:rPr>
      </w:pPr>
      <w:bookmarkStart w:id="1" w:name="_Toc184167825"/>
      <w:r>
        <w:lastRenderedPageBreak/>
        <w:t xml:space="preserve">2 </w:t>
      </w:r>
      <w:r w:rsidR="00793DD0">
        <w:rPr>
          <w:lang w:val="ru-RU"/>
        </w:rPr>
        <w:t>Диаграмма классов</w:t>
      </w:r>
      <w:bookmarkEnd w:id="1"/>
    </w:p>
    <w:p w14:paraId="5D29D851" w14:textId="6C1CB891" w:rsidR="008F3E28" w:rsidRPr="008F3E28" w:rsidRDefault="008F3E28" w:rsidP="005E7579">
      <w:pPr>
        <w:keepNext/>
        <w:rPr>
          <w:lang w:val="ru-RU"/>
        </w:rPr>
      </w:pPr>
      <w:r>
        <w:rPr>
          <w:lang w:val="ru-RU"/>
        </w:rPr>
        <w:t>Диаграмма классов представлена на рисунке 1.</w:t>
      </w:r>
    </w:p>
    <w:p w14:paraId="7B59EE7D" w14:textId="77777777" w:rsidR="0074294C" w:rsidRDefault="0047191E" w:rsidP="0074294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8ED110" wp14:editId="42998C89">
            <wp:extent cx="4592395" cy="8181975"/>
            <wp:effectExtent l="0" t="0" r="0" b="0"/>
            <wp:docPr id="89798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6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578" cy="82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ABD" w14:textId="32A72409" w:rsidR="000424EF" w:rsidRPr="0074294C" w:rsidRDefault="0074294C" w:rsidP="0074294C">
      <w:pPr>
        <w:pStyle w:val="a9"/>
        <w:rPr>
          <w:lang w:val="ru-RU"/>
        </w:rPr>
      </w:pPr>
      <w:r w:rsidRPr="0074294C">
        <w:rPr>
          <w:lang w:val="ru-RU"/>
        </w:rPr>
        <w:t xml:space="preserve">Рисунок </w:t>
      </w:r>
      <w:r>
        <w:fldChar w:fldCharType="begin"/>
      </w:r>
      <w:r w:rsidRPr="0074294C">
        <w:rPr>
          <w:lang w:val="ru-RU"/>
        </w:rPr>
        <w:instrText xml:space="preserve"> </w:instrText>
      </w:r>
      <w:r>
        <w:instrText>SEQ</w:instrText>
      </w:r>
      <w:r w:rsidRPr="0074294C">
        <w:rPr>
          <w:lang w:val="ru-RU"/>
        </w:rPr>
        <w:instrText xml:space="preserve"> Рисунок \* </w:instrText>
      </w:r>
      <w:r>
        <w:instrText>ARABIC</w:instrText>
      </w:r>
      <w:r w:rsidRPr="0074294C">
        <w:rPr>
          <w:lang w:val="ru-RU"/>
        </w:rPr>
        <w:instrText xml:space="preserve"> </w:instrText>
      </w:r>
      <w:r>
        <w:fldChar w:fldCharType="separate"/>
      </w:r>
      <w:r w:rsidR="006F6E59">
        <w:rPr>
          <w:noProof/>
        </w:rPr>
        <w:t>1</w:t>
      </w:r>
      <w:r>
        <w:fldChar w:fldCharType="end"/>
      </w:r>
      <w:r>
        <w:rPr>
          <w:lang w:val="ru-RU"/>
        </w:rPr>
        <w:t xml:space="preserve"> — Диаграмма классов</w:t>
      </w:r>
    </w:p>
    <w:p w14:paraId="20982100" w14:textId="791F05D1" w:rsidR="00405E39" w:rsidRDefault="00AF601B" w:rsidP="00686D2C">
      <w:pPr>
        <w:pStyle w:val="1"/>
        <w:rPr>
          <w:lang w:val="ru-RU"/>
        </w:rPr>
      </w:pPr>
      <w:bookmarkStart w:id="2" w:name="_Toc184167826"/>
      <w:r>
        <w:rPr>
          <w:lang w:val="ru-RU"/>
        </w:rPr>
        <w:lastRenderedPageBreak/>
        <w:t>3</w:t>
      </w:r>
      <w:r w:rsidR="00686D2C">
        <w:rPr>
          <w:lang w:val="ru-RU"/>
        </w:rPr>
        <w:t xml:space="preserve"> </w:t>
      </w:r>
      <w:r w:rsidR="00181246">
        <w:rPr>
          <w:lang w:val="ru-RU"/>
        </w:rPr>
        <w:t>Алгоритмы</w:t>
      </w:r>
      <w:bookmarkEnd w:id="2"/>
    </w:p>
    <w:p w14:paraId="40370E14" w14:textId="28CB6FD8" w:rsidR="00190293" w:rsidRPr="00190293" w:rsidRDefault="006F2E64" w:rsidP="00190293">
      <w:pPr>
        <w:pStyle w:val="2"/>
        <w:rPr>
          <w:lang w:val="ru-RU"/>
        </w:rPr>
      </w:pPr>
      <w:bookmarkStart w:id="3" w:name="_Toc184167827"/>
      <w:r w:rsidRPr="002D6CCD">
        <w:rPr>
          <w:lang w:val="ru-RU"/>
        </w:rPr>
        <w:t xml:space="preserve">3.1 </w:t>
      </w:r>
      <w:r w:rsidR="00190293" w:rsidRPr="00190293">
        <w:rPr>
          <w:lang w:val="ru-RU"/>
        </w:rPr>
        <w:t xml:space="preserve">Функция </w:t>
      </w:r>
      <w:proofErr w:type="spellStart"/>
      <w:r w:rsidR="00190293" w:rsidRPr="00190293">
        <w:rPr>
          <w:lang w:val="ru-RU"/>
        </w:rPr>
        <w:t>get_valid_int</w:t>
      </w:r>
      <w:bookmarkEnd w:id="3"/>
      <w:proofErr w:type="spellEnd"/>
    </w:p>
    <w:p w14:paraId="1B23F93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Запрос ввода числа</w:t>
      </w:r>
    </w:p>
    <w:p w14:paraId="4E1CBF0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Пользователю выводится сообщение с просьбой ввести целое число.</w:t>
      </w:r>
    </w:p>
    <w:p w14:paraId="3FD90F5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Обработка ввода</w:t>
      </w:r>
    </w:p>
    <w:p w14:paraId="052D4A8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Программа ожидает ввода пользователя.</w:t>
      </w:r>
    </w:p>
    <w:p w14:paraId="358FF38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Введённое значение пытается преобразоваться в целое число.</w:t>
      </w:r>
    </w:p>
    <w:p w14:paraId="6E7F6D5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Проверка корректности</w:t>
      </w:r>
    </w:p>
    <w:p w14:paraId="2993A6B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Если преобразование не удалось, выводится сообщение об ошибке.</w:t>
      </w:r>
    </w:p>
    <w:p w14:paraId="2070503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3.1.1. Ввод очищается от некорректных данных.</w:t>
      </w:r>
    </w:p>
    <w:p w14:paraId="0FC31B1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3.1.2. Пользователю предлагается повторить ввод.</w:t>
      </w:r>
    </w:p>
    <w:p w14:paraId="4AF3F10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 Если преобразование успешно, ввод завершается.</w:t>
      </w:r>
    </w:p>
    <w:p w14:paraId="0B72EDB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Возврат результата</w:t>
      </w:r>
    </w:p>
    <w:p w14:paraId="5317551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Функция возвращает валидное целое число, введённое пользователем.</w:t>
      </w:r>
    </w:p>
    <w:p w14:paraId="4127F646" w14:textId="65136E11" w:rsidR="00190293" w:rsidRPr="00190293" w:rsidRDefault="00C1502C" w:rsidP="00016B62">
      <w:pPr>
        <w:pStyle w:val="2"/>
      </w:pPr>
      <w:bookmarkStart w:id="4" w:name="_Toc184167828"/>
      <w:r>
        <w:t xml:space="preserve">3.2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get_valid_string</w:t>
      </w:r>
      <w:bookmarkEnd w:id="4"/>
      <w:proofErr w:type="spellEnd"/>
    </w:p>
    <w:p w14:paraId="351FA7A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</w:t>
      </w:r>
      <w:r w:rsidRPr="00190293">
        <w:t xml:space="preserve"> 1. </w:t>
      </w:r>
      <w:r w:rsidRPr="00190293">
        <w:rPr>
          <w:lang w:val="ru-RU"/>
        </w:rPr>
        <w:t>Запрос ввода строки</w:t>
      </w:r>
    </w:p>
    <w:p w14:paraId="1A6EC14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Пользователю выводится сообщение с просьбой ввести строку.</w:t>
      </w:r>
    </w:p>
    <w:p w14:paraId="25F988F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Обработка ввода</w:t>
      </w:r>
    </w:p>
    <w:p w14:paraId="7107A90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Программа ожидает ввода пользователя и считывает всю введённую строку.</w:t>
      </w:r>
    </w:p>
    <w:p w14:paraId="4DECF1D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Проверка корректности</w:t>
      </w:r>
    </w:p>
    <w:p w14:paraId="1607E0F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Если введённая строка пуста, выводится сообщение об ошибке.</w:t>
      </w:r>
    </w:p>
    <w:p w14:paraId="474F0FB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 Пользователю предлагается повторить ввод.</w:t>
      </w:r>
    </w:p>
    <w:p w14:paraId="3F1BD0F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Возврат результата</w:t>
      </w:r>
    </w:p>
    <w:p w14:paraId="292BEDD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Если строка не пуста, функция возвращает введённую строку.</w:t>
      </w:r>
    </w:p>
    <w:p w14:paraId="154F4837" w14:textId="033A6959" w:rsidR="00190293" w:rsidRPr="00190293" w:rsidRDefault="006F2E64" w:rsidP="00190293">
      <w:pPr>
        <w:pStyle w:val="2"/>
      </w:pPr>
      <w:bookmarkStart w:id="5" w:name="_Toc184167829"/>
      <w:r>
        <w:lastRenderedPageBreak/>
        <w:t>3.</w:t>
      </w:r>
      <w:r w:rsidR="00C1502C">
        <w:t>3</w:t>
      </w:r>
      <w:r>
        <w:t xml:space="preserve">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get_valid_date</w:t>
      </w:r>
      <w:bookmarkEnd w:id="5"/>
      <w:proofErr w:type="spellEnd"/>
    </w:p>
    <w:p w14:paraId="1D921EE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</w:t>
      </w:r>
      <w:r w:rsidRPr="00190293">
        <w:t xml:space="preserve"> 1. </w:t>
      </w:r>
      <w:r w:rsidRPr="00190293">
        <w:rPr>
          <w:lang w:val="ru-RU"/>
        </w:rPr>
        <w:t>Запрос ввода даты</w:t>
      </w:r>
    </w:p>
    <w:p w14:paraId="09B945B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Пользователю выводится сообщение с просьбой ввести дату в формате ДД.ММ.ГГГГ.</w:t>
      </w:r>
    </w:p>
    <w:p w14:paraId="23B51CC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Обработка ввода</w:t>
      </w:r>
    </w:p>
    <w:p w14:paraId="761D01A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Программа ожидает ввода пользователя и считывает введённую строку.</w:t>
      </w:r>
    </w:p>
    <w:p w14:paraId="51D6942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Проверка формата даты</w:t>
      </w:r>
    </w:p>
    <w:p w14:paraId="2FFE867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Проверяется соответствие введённой строки заданному регулярному выражению для даты.</w:t>
      </w:r>
    </w:p>
    <w:p w14:paraId="527A5FF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3.1.1. Если формат некорректен, выводится сообщение об ошибке.</w:t>
      </w:r>
    </w:p>
    <w:p w14:paraId="3BBFAE6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3.1.2. Пользователю предлагается повторить ввод.</w:t>
      </w:r>
    </w:p>
    <w:p w14:paraId="4392063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Проверка валидности даты</w:t>
      </w:r>
    </w:p>
    <w:p w14:paraId="5406898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Из введённой строки извлекаются день и месяц.</w:t>
      </w:r>
    </w:p>
    <w:p w14:paraId="19D62C4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4.1.1. Проверяется, что день находится в диапазоне от 1 до 31.</w:t>
      </w:r>
    </w:p>
    <w:p w14:paraId="486D506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4.1.2. Проверяется, что месяц находится в диапазоне от 1 до 12.</w:t>
      </w:r>
    </w:p>
    <w:p w14:paraId="24B314A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4.2. Если день или месяц некорректны, выводится сообщение об ошибке.</w:t>
      </w:r>
    </w:p>
    <w:p w14:paraId="052C273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4.2.1. Пользователю предлагается повторить ввод.</w:t>
      </w:r>
    </w:p>
    <w:p w14:paraId="09E8DC3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 Возврат результата</w:t>
      </w:r>
    </w:p>
    <w:p w14:paraId="4556150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5.1. Если все проверки пройдены успешно, функция возвращает введённую дату.</w:t>
      </w:r>
    </w:p>
    <w:p w14:paraId="1270C971" w14:textId="167FE03C" w:rsidR="00190293" w:rsidRPr="00190293" w:rsidRDefault="00190293" w:rsidP="00190293">
      <w:pPr>
        <w:pStyle w:val="2"/>
        <w:rPr>
          <w:lang w:val="ru-RU"/>
        </w:rPr>
      </w:pPr>
      <w:bookmarkStart w:id="6" w:name="_Toc184167830"/>
      <w:r w:rsidRPr="00190293">
        <w:rPr>
          <w:lang w:val="ru-RU"/>
        </w:rPr>
        <w:t>Структура Group</w:t>
      </w:r>
      <w:bookmarkEnd w:id="6"/>
    </w:p>
    <w:p w14:paraId="0BECB41E" w14:textId="501F0F76" w:rsidR="00190293" w:rsidRPr="00190293" w:rsidRDefault="006F2E64" w:rsidP="00190293">
      <w:pPr>
        <w:pStyle w:val="2"/>
        <w:rPr>
          <w:lang w:val="ru-RU"/>
        </w:rPr>
      </w:pPr>
      <w:bookmarkStart w:id="7" w:name="_Toc184167831"/>
      <w:r w:rsidRPr="006F2E64">
        <w:rPr>
          <w:lang w:val="ru-RU"/>
        </w:rPr>
        <w:t>3.</w:t>
      </w:r>
      <w:r w:rsidR="00C1502C" w:rsidRPr="002D6CCD">
        <w:rPr>
          <w:lang w:val="ru-RU"/>
        </w:rPr>
        <w:t>4</w:t>
      </w:r>
      <w:r w:rsidRPr="006F2E64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to_json</w:t>
      </w:r>
      <w:bookmarkEnd w:id="7"/>
      <w:proofErr w:type="spellEnd"/>
    </w:p>
    <w:p w14:paraId="12C6A1F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JSON-объекта</w:t>
      </w:r>
    </w:p>
    <w:p w14:paraId="69413E8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Формируется JSON-объект, содержащий код, название и факультет группы.</w:t>
      </w:r>
    </w:p>
    <w:p w14:paraId="07079B4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Возврат JSON-объекта</w:t>
      </w:r>
    </w:p>
    <w:p w14:paraId="49DDBAE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Метод возвращает сформированный JSON-объект.</w:t>
      </w:r>
    </w:p>
    <w:p w14:paraId="5A581944" w14:textId="0363F1C2" w:rsidR="00190293" w:rsidRPr="00190293" w:rsidRDefault="006F2E64" w:rsidP="00190293">
      <w:pPr>
        <w:pStyle w:val="2"/>
        <w:rPr>
          <w:lang w:val="ru-RU"/>
        </w:rPr>
      </w:pPr>
      <w:bookmarkStart w:id="8" w:name="_Toc184167832"/>
      <w:r w:rsidRPr="002D6CCD">
        <w:rPr>
          <w:lang w:val="ru-RU"/>
        </w:rPr>
        <w:lastRenderedPageBreak/>
        <w:t>3.</w:t>
      </w:r>
      <w:r w:rsidR="00C1502C" w:rsidRPr="002D6CCD">
        <w:rPr>
          <w:lang w:val="ru-RU"/>
        </w:rPr>
        <w:t>5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from_json</w:t>
      </w:r>
      <w:bookmarkEnd w:id="8"/>
      <w:proofErr w:type="spellEnd"/>
    </w:p>
    <w:p w14:paraId="00CE2E6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объекта группы</w:t>
      </w:r>
    </w:p>
    <w:p w14:paraId="00D60F9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Создаётся новый объект группы.</w:t>
      </w:r>
    </w:p>
    <w:p w14:paraId="2F1FD65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Заполнение данных из JSON</w:t>
      </w:r>
    </w:p>
    <w:p w14:paraId="736F84F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Из JSON-объекта извлекаются значения кода, названия и факультета.</w:t>
      </w:r>
    </w:p>
    <w:p w14:paraId="184CB46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Эти значения присваиваются соответствующим полям объекта группы.</w:t>
      </w:r>
    </w:p>
    <w:p w14:paraId="51B1021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Возврат объекта группы</w:t>
      </w:r>
    </w:p>
    <w:p w14:paraId="0EAB360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Метод возвращает заполненный объект группы.</w:t>
      </w:r>
    </w:p>
    <w:p w14:paraId="5944916B" w14:textId="5825E380" w:rsidR="00190293" w:rsidRPr="00190293" w:rsidRDefault="00190293" w:rsidP="00190293">
      <w:pPr>
        <w:pStyle w:val="2"/>
        <w:rPr>
          <w:lang w:val="ru-RU"/>
        </w:rPr>
      </w:pPr>
      <w:bookmarkStart w:id="9" w:name="_Toc184167833"/>
      <w:r w:rsidRPr="00190293">
        <w:rPr>
          <w:lang w:val="ru-RU"/>
        </w:rPr>
        <w:t xml:space="preserve">Структура </w:t>
      </w:r>
      <w:proofErr w:type="spellStart"/>
      <w:r w:rsidRPr="00190293">
        <w:rPr>
          <w:lang w:val="ru-RU"/>
        </w:rPr>
        <w:t>Dormitory</w:t>
      </w:r>
      <w:bookmarkEnd w:id="9"/>
      <w:proofErr w:type="spellEnd"/>
    </w:p>
    <w:p w14:paraId="368B9EC6" w14:textId="703492F6" w:rsidR="00190293" w:rsidRPr="00190293" w:rsidRDefault="006F2E64" w:rsidP="00190293">
      <w:pPr>
        <w:pStyle w:val="2"/>
        <w:rPr>
          <w:lang w:val="ru-RU"/>
        </w:rPr>
      </w:pPr>
      <w:bookmarkStart w:id="10" w:name="_Toc184167834"/>
      <w:r w:rsidRPr="002D6CCD">
        <w:rPr>
          <w:lang w:val="ru-RU"/>
        </w:rPr>
        <w:t>3.</w:t>
      </w:r>
      <w:r w:rsidR="00C1502C" w:rsidRPr="002D6CCD">
        <w:rPr>
          <w:lang w:val="ru-RU"/>
        </w:rPr>
        <w:t>6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to_json</w:t>
      </w:r>
      <w:bookmarkEnd w:id="10"/>
      <w:proofErr w:type="spellEnd"/>
    </w:p>
    <w:p w14:paraId="2556D0C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JSON-объекта</w:t>
      </w:r>
    </w:p>
    <w:p w14:paraId="0E94E4C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Формируется JSON-объект, содержащий код, название и адрес общежития.</w:t>
      </w:r>
    </w:p>
    <w:p w14:paraId="011A32E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Возврат JSON-объекта</w:t>
      </w:r>
    </w:p>
    <w:p w14:paraId="651FF57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Метод возвращает сформированный JSON-объект.</w:t>
      </w:r>
    </w:p>
    <w:p w14:paraId="161830B2" w14:textId="39BCE22F" w:rsidR="00190293" w:rsidRPr="00190293" w:rsidRDefault="006F2E64" w:rsidP="00190293">
      <w:pPr>
        <w:pStyle w:val="2"/>
        <w:rPr>
          <w:lang w:val="ru-RU"/>
        </w:rPr>
      </w:pPr>
      <w:bookmarkStart w:id="11" w:name="_Toc184167835"/>
      <w:r w:rsidRPr="002D6CCD">
        <w:rPr>
          <w:lang w:val="ru-RU"/>
        </w:rPr>
        <w:t>3.</w:t>
      </w:r>
      <w:r w:rsidR="00C1502C" w:rsidRPr="002D6CCD">
        <w:rPr>
          <w:lang w:val="ru-RU"/>
        </w:rPr>
        <w:t>7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from_json</w:t>
      </w:r>
      <w:bookmarkEnd w:id="11"/>
      <w:proofErr w:type="spellEnd"/>
    </w:p>
    <w:p w14:paraId="3910DB8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объекта общежития</w:t>
      </w:r>
    </w:p>
    <w:p w14:paraId="56C2B31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Создаётся новый объект общежития.</w:t>
      </w:r>
    </w:p>
    <w:p w14:paraId="065D6C8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Заполнение данных из JSON</w:t>
      </w:r>
    </w:p>
    <w:p w14:paraId="49190B2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Из JSON-объекта извлекаются значения кода, названия и адреса.</w:t>
      </w:r>
    </w:p>
    <w:p w14:paraId="60CC982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Эти значения присваиваются соответствующим полям объекта общежития.</w:t>
      </w:r>
    </w:p>
    <w:p w14:paraId="23F6D01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Возврат объекта общежития</w:t>
      </w:r>
    </w:p>
    <w:p w14:paraId="4E9AB33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Метод возвращает заполненный объект общежития.</w:t>
      </w:r>
    </w:p>
    <w:p w14:paraId="1FDB08AC" w14:textId="46C9A003" w:rsidR="00190293" w:rsidRPr="00190293" w:rsidRDefault="00190293" w:rsidP="00190293">
      <w:pPr>
        <w:pStyle w:val="2"/>
        <w:rPr>
          <w:lang w:val="ru-RU"/>
        </w:rPr>
      </w:pPr>
      <w:bookmarkStart w:id="12" w:name="_Toc184167836"/>
      <w:r w:rsidRPr="00190293">
        <w:rPr>
          <w:lang w:val="ru-RU"/>
        </w:rPr>
        <w:lastRenderedPageBreak/>
        <w:t xml:space="preserve">Структура </w:t>
      </w:r>
      <w:proofErr w:type="spellStart"/>
      <w:r w:rsidRPr="00190293">
        <w:rPr>
          <w:lang w:val="ru-RU"/>
        </w:rPr>
        <w:t>Room</w:t>
      </w:r>
      <w:bookmarkEnd w:id="12"/>
      <w:proofErr w:type="spellEnd"/>
    </w:p>
    <w:p w14:paraId="30E87C56" w14:textId="4A639473" w:rsidR="00190293" w:rsidRPr="00190293" w:rsidRDefault="006F2E64" w:rsidP="00190293">
      <w:pPr>
        <w:pStyle w:val="2"/>
        <w:rPr>
          <w:lang w:val="ru-RU"/>
        </w:rPr>
      </w:pPr>
      <w:bookmarkStart w:id="13" w:name="_Toc184167837"/>
      <w:r w:rsidRPr="006F2E64">
        <w:rPr>
          <w:lang w:val="ru-RU"/>
        </w:rPr>
        <w:t>3.</w:t>
      </w:r>
      <w:r w:rsidR="00C1502C" w:rsidRPr="002D6CCD">
        <w:rPr>
          <w:lang w:val="ru-RU"/>
        </w:rPr>
        <w:t>8</w:t>
      </w:r>
      <w:r w:rsidRPr="006F2E64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to_json</w:t>
      </w:r>
      <w:bookmarkEnd w:id="13"/>
      <w:proofErr w:type="spellEnd"/>
    </w:p>
    <w:p w14:paraId="61F6BE8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JSON-объекта</w:t>
      </w:r>
    </w:p>
    <w:p w14:paraId="51F7AE8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Формируется JSON-объект, содержащий код, номер комнаты и код общежития.</w:t>
      </w:r>
    </w:p>
    <w:p w14:paraId="25EF9CC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Возврат JSON-объекта</w:t>
      </w:r>
    </w:p>
    <w:p w14:paraId="745E646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Метод возвращает сформированный JSON-объект.</w:t>
      </w:r>
    </w:p>
    <w:p w14:paraId="643F4CD0" w14:textId="434783B8" w:rsidR="00190293" w:rsidRPr="00190293" w:rsidRDefault="006F2E64" w:rsidP="00190293">
      <w:pPr>
        <w:pStyle w:val="2"/>
        <w:rPr>
          <w:lang w:val="ru-RU"/>
        </w:rPr>
      </w:pPr>
      <w:bookmarkStart w:id="14" w:name="_Toc184167838"/>
      <w:r w:rsidRPr="002D6CCD">
        <w:rPr>
          <w:lang w:val="ru-RU"/>
        </w:rPr>
        <w:t>3.</w:t>
      </w:r>
      <w:r w:rsidR="00C1502C" w:rsidRPr="002D6CCD">
        <w:rPr>
          <w:lang w:val="ru-RU"/>
        </w:rPr>
        <w:t>9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from_json</w:t>
      </w:r>
      <w:bookmarkEnd w:id="14"/>
      <w:proofErr w:type="spellEnd"/>
    </w:p>
    <w:p w14:paraId="6B72AFC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объекта комнаты</w:t>
      </w:r>
    </w:p>
    <w:p w14:paraId="29CEA54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Создаётся новый объект комнаты.</w:t>
      </w:r>
    </w:p>
    <w:p w14:paraId="77A6BCE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Заполнение данных из JSON</w:t>
      </w:r>
    </w:p>
    <w:p w14:paraId="52A9C14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Из JSON-объекта извлекаются значения кода, номера и кода общежития.</w:t>
      </w:r>
    </w:p>
    <w:p w14:paraId="5568DF9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Эти значения присваиваются соответствующим полям объекта комнаты.</w:t>
      </w:r>
    </w:p>
    <w:p w14:paraId="3355938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Возврат объекта комнаты</w:t>
      </w:r>
    </w:p>
    <w:p w14:paraId="750A1B7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Метод возвращает заполненный объект комнаты.</w:t>
      </w:r>
    </w:p>
    <w:p w14:paraId="1FCD0B50" w14:textId="65858912" w:rsidR="00190293" w:rsidRPr="00190293" w:rsidRDefault="00190293" w:rsidP="00190293">
      <w:pPr>
        <w:pStyle w:val="2"/>
        <w:rPr>
          <w:lang w:val="ru-RU"/>
        </w:rPr>
      </w:pPr>
      <w:bookmarkStart w:id="15" w:name="_Toc184167839"/>
      <w:r w:rsidRPr="00190293">
        <w:rPr>
          <w:lang w:val="ru-RU"/>
        </w:rPr>
        <w:t xml:space="preserve">Структура </w:t>
      </w:r>
      <w:proofErr w:type="spellStart"/>
      <w:r w:rsidRPr="00190293">
        <w:rPr>
          <w:lang w:val="ru-RU"/>
        </w:rPr>
        <w:t>Student</w:t>
      </w:r>
      <w:bookmarkEnd w:id="15"/>
      <w:proofErr w:type="spellEnd"/>
    </w:p>
    <w:p w14:paraId="1837B66F" w14:textId="2630BF0B" w:rsidR="00190293" w:rsidRPr="00190293" w:rsidRDefault="006F2E64" w:rsidP="00190293">
      <w:pPr>
        <w:pStyle w:val="2"/>
        <w:rPr>
          <w:lang w:val="ru-RU"/>
        </w:rPr>
      </w:pPr>
      <w:bookmarkStart w:id="16" w:name="_Toc184167840"/>
      <w:r w:rsidRPr="002D6CCD">
        <w:rPr>
          <w:lang w:val="ru-RU"/>
        </w:rPr>
        <w:t>3.</w:t>
      </w:r>
      <w:r w:rsidR="00C1502C" w:rsidRPr="002D6CCD">
        <w:rPr>
          <w:lang w:val="ru-RU"/>
        </w:rPr>
        <w:t>10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to_json</w:t>
      </w:r>
      <w:bookmarkEnd w:id="16"/>
      <w:proofErr w:type="spellEnd"/>
    </w:p>
    <w:p w14:paraId="2C5E86E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JSON-объекта</w:t>
      </w:r>
    </w:p>
    <w:p w14:paraId="416A502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Формируется JSON-объект, содержащий код, полное имя, дату рождения, пол, код группы, паспортные данные и информацию о выдаче паспорта.</w:t>
      </w:r>
    </w:p>
    <w:p w14:paraId="26924BF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Возврат JSON-объекта</w:t>
      </w:r>
    </w:p>
    <w:p w14:paraId="55788A4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Метод возвращает сформированный JSON-объект.</w:t>
      </w:r>
    </w:p>
    <w:p w14:paraId="0C5EDB29" w14:textId="0E71D5FD" w:rsidR="00190293" w:rsidRPr="00190293" w:rsidRDefault="006F2E64" w:rsidP="00190293">
      <w:pPr>
        <w:pStyle w:val="2"/>
        <w:rPr>
          <w:lang w:val="ru-RU"/>
        </w:rPr>
      </w:pPr>
      <w:bookmarkStart w:id="17" w:name="_Toc184167841"/>
      <w:r w:rsidRPr="002D6CCD">
        <w:rPr>
          <w:lang w:val="ru-RU"/>
        </w:rPr>
        <w:t>3.1</w:t>
      </w:r>
      <w:r w:rsidR="00C1502C" w:rsidRPr="002D6CCD">
        <w:rPr>
          <w:lang w:val="ru-RU"/>
        </w:rPr>
        <w:t>1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from_json</w:t>
      </w:r>
      <w:bookmarkEnd w:id="17"/>
      <w:proofErr w:type="spellEnd"/>
    </w:p>
    <w:p w14:paraId="2E0A5AE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объекта студента</w:t>
      </w:r>
    </w:p>
    <w:p w14:paraId="5E4F4EA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Создаётся новый объект студента.</w:t>
      </w:r>
    </w:p>
    <w:p w14:paraId="23892F9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2. Заполнение данных из JSON</w:t>
      </w:r>
    </w:p>
    <w:p w14:paraId="60F476C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Из JSON-объекта извлекаются значения всех полей студента.</w:t>
      </w:r>
    </w:p>
    <w:p w14:paraId="1D7E450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Эти значения присваиваются соответствующим полям объекта студента.</w:t>
      </w:r>
    </w:p>
    <w:p w14:paraId="102A097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Возврат объекта студента</w:t>
      </w:r>
    </w:p>
    <w:p w14:paraId="37BAB6E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Метод возвращает заполненный объект студента.</w:t>
      </w:r>
    </w:p>
    <w:p w14:paraId="1106D7F8" w14:textId="53F59F85" w:rsidR="00190293" w:rsidRPr="00190293" w:rsidRDefault="00190293" w:rsidP="00190293">
      <w:pPr>
        <w:pStyle w:val="2"/>
      </w:pPr>
      <w:bookmarkStart w:id="18" w:name="_Toc184167842"/>
      <w:r w:rsidRPr="00190293">
        <w:rPr>
          <w:lang w:val="ru-RU"/>
        </w:rPr>
        <w:t>Структура</w:t>
      </w:r>
      <w:r w:rsidRPr="00190293">
        <w:t xml:space="preserve"> </w:t>
      </w:r>
      <w:proofErr w:type="spellStart"/>
      <w:r w:rsidRPr="00190293">
        <w:t>AccommodationInfo</w:t>
      </w:r>
      <w:bookmarkEnd w:id="18"/>
      <w:proofErr w:type="spellEnd"/>
    </w:p>
    <w:p w14:paraId="4E97ECBB" w14:textId="4EB85341" w:rsidR="00190293" w:rsidRPr="00190293" w:rsidRDefault="006F2E64" w:rsidP="00190293">
      <w:pPr>
        <w:pStyle w:val="2"/>
      </w:pPr>
      <w:bookmarkStart w:id="19" w:name="_Toc184167843"/>
      <w:r>
        <w:t>3.1</w:t>
      </w:r>
      <w:r w:rsidR="00C1502C">
        <w:t>2</w:t>
      </w:r>
      <w:r>
        <w:t xml:space="preserve"> </w:t>
      </w:r>
      <w:r w:rsidR="00190293" w:rsidRPr="00190293">
        <w:rPr>
          <w:lang w:val="ru-RU"/>
        </w:rPr>
        <w:t>Метод</w:t>
      </w:r>
      <w:r w:rsidR="00190293" w:rsidRPr="00190293">
        <w:t xml:space="preserve"> </w:t>
      </w:r>
      <w:proofErr w:type="spellStart"/>
      <w:r w:rsidR="00190293" w:rsidRPr="00190293">
        <w:t>to_json</w:t>
      </w:r>
      <w:bookmarkEnd w:id="19"/>
      <w:proofErr w:type="spellEnd"/>
    </w:p>
    <w:p w14:paraId="35619F2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</w:t>
      </w:r>
      <w:r w:rsidRPr="00190293">
        <w:t xml:space="preserve"> 1. </w:t>
      </w:r>
      <w:r w:rsidRPr="00190293">
        <w:rPr>
          <w:lang w:val="ru-RU"/>
        </w:rPr>
        <w:t>Создание JSON-объекта</w:t>
      </w:r>
    </w:p>
    <w:p w14:paraId="7D2326C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Формируется JSON-объект, содержащий код комнаты, код студента, дату заселения и дату выселения.</w:t>
      </w:r>
    </w:p>
    <w:p w14:paraId="4893A66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Возврат JSON-объекта</w:t>
      </w:r>
    </w:p>
    <w:p w14:paraId="63640FB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Метод возвращает сформированный JSON-объект.</w:t>
      </w:r>
    </w:p>
    <w:p w14:paraId="10BCC0B2" w14:textId="1E2A74E7" w:rsidR="00190293" w:rsidRPr="00190293" w:rsidRDefault="006F2E64" w:rsidP="00190293">
      <w:pPr>
        <w:pStyle w:val="2"/>
        <w:rPr>
          <w:lang w:val="ru-RU"/>
        </w:rPr>
      </w:pPr>
      <w:bookmarkStart w:id="20" w:name="_Toc184167844"/>
      <w:r w:rsidRPr="002D6CCD">
        <w:rPr>
          <w:lang w:val="ru-RU"/>
        </w:rPr>
        <w:t>3.1</w:t>
      </w:r>
      <w:r w:rsidR="00C1502C" w:rsidRPr="002D6CCD">
        <w:rPr>
          <w:lang w:val="ru-RU"/>
        </w:rPr>
        <w:t>3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from_json</w:t>
      </w:r>
      <w:bookmarkEnd w:id="20"/>
      <w:proofErr w:type="spellEnd"/>
    </w:p>
    <w:p w14:paraId="343929E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Создание объекта информации о заселении</w:t>
      </w:r>
    </w:p>
    <w:p w14:paraId="100885F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Создаётся новый объект информации о заселении.</w:t>
      </w:r>
    </w:p>
    <w:p w14:paraId="320722E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Заполнение данных из JSON</w:t>
      </w:r>
    </w:p>
    <w:p w14:paraId="56D3B6A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Из JSON-объекта извлекаются значения кодов комнаты и студента, а также даты заселения и выселения.</w:t>
      </w:r>
    </w:p>
    <w:p w14:paraId="1313661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Эти значения присваиваются соответствующим полям объекта информации о заселении.</w:t>
      </w:r>
    </w:p>
    <w:p w14:paraId="6A3F202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Возврат объекта информации о заселении</w:t>
      </w:r>
    </w:p>
    <w:p w14:paraId="12C1FFD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Метод возвращает заполненный объект информации о заселении.</w:t>
      </w:r>
    </w:p>
    <w:p w14:paraId="3780BC5D" w14:textId="70FE03C7" w:rsidR="00190293" w:rsidRPr="00190293" w:rsidRDefault="00190293" w:rsidP="00190293">
      <w:pPr>
        <w:pStyle w:val="2"/>
      </w:pPr>
      <w:bookmarkStart w:id="21" w:name="_Toc184167845"/>
      <w:r w:rsidRPr="00190293">
        <w:rPr>
          <w:lang w:val="ru-RU"/>
        </w:rPr>
        <w:t>Класс</w:t>
      </w:r>
      <w:r w:rsidRPr="00190293">
        <w:t xml:space="preserve"> Database</w:t>
      </w:r>
      <w:bookmarkEnd w:id="21"/>
    </w:p>
    <w:p w14:paraId="60C70CC8" w14:textId="13C17B93" w:rsidR="00190293" w:rsidRPr="00190293" w:rsidRDefault="006F2E64" w:rsidP="00190293">
      <w:pPr>
        <w:pStyle w:val="2"/>
      </w:pPr>
      <w:bookmarkStart w:id="22" w:name="_Toc184167846"/>
      <w:r>
        <w:t>3.1</w:t>
      </w:r>
      <w:r w:rsidR="00C1502C">
        <w:t>4</w:t>
      </w:r>
      <w:r>
        <w:t xml:space="preserve"> </w:t>
      </w:r>
      <w:r w:rsidR="00190293" w:rsidRPr="00190293">
        <w:rPr>
          <w:lang w:val="ru-RU"/>
        </w:rPr>
        <w:t>Конструктор</w:t>
      </w:r>
      <w:r w:rsidR="00190293" w:rsidRPr="00190293">
        <w:t xml:space="preserve"> </w:t>
      </w:r>
      <w:proofErr w:type="gramStart"/>
      <w:r w:rsidR="00190293" w:rsidRPr="00190293">
        <w:t>Database(</w:t>
      </w:r>
      <w:proofErr w:type="gramEnd"/>
      <w:r w:rsidR="00190293" w:rsidRPr="00190293">
        <w:t xml:space="preserve">string </w:t>
      </w:r>
      <w:proofErr w:type="spellStart"/>
      <w:r w:rsidR="00190293" w:rsidRPr="00190293">
        <w:t>fname</w:t>
      </w:r>
      <w:proofErr w:type="spellEnd"/>
      <w:r w:rsidR="00190293" w:rsidRPr="00190293">
        <w:t>)</w:t>
      </w:r>
      <w:bookmarkEnd w:id="22"/>
    </w:p>
    <w:p w14:paraId="4F423C0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</w:t>
      </w:r>
      <w:r w:rsidRPr="002D6CCD">
        <w:t xml:space="preserve"> 1. </w:t>
      </w:r>
      <w:r w:rsidRPr="00190293">
        <w:rPr>
          <w:lang w:val="ru-RU"/>
        </w:rPr>
        <w:t>Инициализация</w:t>
      </w:r>
    </w:p>
    <w:p w14:paraId="3B06D86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Сохраняется имя файла для хранения данных.</w:t>
      </w:r>
    </w:p>
    <w:p w14:paraId="10A8AFC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2. Загрузка данных из файла</w:t>
      </w:r>
    </w:p>
    <w:p w14:paraId="326D10C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Открывается файл с указанным именем.</w:t>
      </w:r>
    </w:p>
    <w:p w14:paraId="1D29A32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Проверяется, существует ли файл и доступен ли для чтения.</w:t>
      </w:r>
    </w:p>
    <w:p w14:paraId="616592A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2.2.1. Если файл существует, данные загружаются из него в структуру данных.</w:t>
      </w:r>
    </w:p>
    <w:p w14:paraId="10B79E9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2.2.2. Если файл не существует, создаётся новая структура данных с пустыми списками для всех категорий (группы, общежития, комнаты, студенты, информация о заселении).</w:t>
      </w:r>
    </w:p>
    <w:p w14:paraId="6F4C71E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Сохранение данных</w:t>
      </w:r>
    </w:p>
    <w:p w14:paraId="62BAA3B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Если файл не существовал, сохранённая структура данных записывается в новый файл.</w:t>
      </w:r>
    </w:p>
    <w:p w14:paraId="2D2702BD" w14:textId="60CF4F76" w:rsidR="00190293" w:rsidRPr="00190293" w:rsidRDefault="006F2E64" w:rsidP="00190293">
      <w:pPr>
        <w:pStyle w:val="2"/>
        <w:rPr>
          <w:lang w:val="ru-RU"/>
        </w:rPr>
      </w:pPr>
      <w:bookmarkStart w:id="23" w:name="_Toc184167847"/>
      <w:r w:rsidRPr="002D6CCD">
        <w:rPr>
          <w:lang w:val="ru-RU"/>
        </w:rPr>
        <w:t>3.1</w:t>
      </w:r>
      <w:r w:rsidR="00C1502C" w:rsidRPr="002D6CCD">
        <w:rPr>
          <w:lang w:val="ru-RU"/>
        </w:rPr>
        <w:t>5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save</w:t>
      </w:r>
      <w:proofErr w:type="spellEnd"/>
      <w:r w:rsidR="00190293" w:rsidRPr="00190293">
        <w:rPr>
          <w:lang w:val="ru-RU"/>
        </w:rPr>
        <w:t>()</w:t>
      </w:r>
      <w:bookmarkEnd w:id="23"/>
    </w:p>
    <w:p w14:paraId="4CA0D80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Открытие файла для записи</w:t>
      </w:r>
    </w:p>
    <w:p w14:paraId="518CC72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Файл с указанным именем открывается для записи.</w:t>
      </w:r>
    </w:p>
    <w:p w14:paraId="20C0327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Запись данных</w:t>
      </w:r>
    </w:p>
    <w:p w14:paraId="085D44F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Текущие данные форматируются с отступами для удобочитаемости.</w:t>
      </w:r>
    </w:p>
    <w:p w14:paraId="7D2B9EF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Форматированные данные записываются в файл.</w:t>
      </w:r>
    </w:p>
    <w:p w14:paraId="0D7EE89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Закрытие файла</w:t>
      </w:r>
    </w:p>
    <w:p w14:paraId="58ACAD0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Файл закрывается, завершая процесс сохранения.</w:t>
      </w:r>
    </w:p>
    <w:p w14:paraId="7376179D" w14:textId="0227D6A8" w:rsidR="00190293" w:rsidRPr="00190293" w:rsidRDefault="006F2E64" w:rsidP="00190293">
      <w:pPr>
        <w:pStyle w:val="2"/>
      </w:pPr>
      <w:bookmarkStart w:id="24" w:name="_Toc184167848"/>
      <w:r>
        <w:t>3.1</w:t>
      </w:r>
      <w:r w:rsidR="00C1502C">
        <w:t>6</w:t>
      </w:r>
      <w:r>
        <w:t xml:space="preserve"> </w:t>
      </w:r>
      <w:r w:rsidR="00190293" w:rsidRPr="00190293">
        <w:rPr>
          <w:lang w:val="ru-RU"/>
        </w:rPr>
        <w:t>Метод</w:t>
      </w:r>
      <w:r w:rsidR="00190293" w:rsidRPr="00190293">
        <w:t xml:space="preserve"> </w:t>
      </w:r>
      <w:proofErr w:type="spellStart"/>
      <w:r w:rsidR="00190293" w:rsidRPr="00190293">
        <w:t>is_group_code_</w:t>
      </w:r>
      <w:proofErr w:type="gramStart"/>
      <w:r w:rsidR="00190293" w:rsidRPr="00190293">
        <w:t>unique</w:t>
      </w:r>
      <w:proofErr w:type="spellEnd"/>
      <w:r w:rsidR="00190293" w:rsidRPr="00190293">
        <w:t>(</w:t>
      </w:r>
      <w:proofErr w:type="gramEnd"/>
      <w:r w:rsidR="00190293" w:rsidRPr="00190293">
        <w:t>const int code)</w:t>
      </w:r>
      <w:bookmarkEnd w:id="24"/>
    </w:p>
    <w:p w14:paraId="1474E5D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Проверка уникальности кода группы</w:t>
      </w:r>
    </w:p>
    <w:p w14:paraId="63A209B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Проходит проверка, что ни одна из существующих групп не имеет указанного кода.</w:t>
      </w:r>
    </w:p>
    <w:p w14:paraId="5A5AF26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Возврат результата</w:t>
      </w:r>
    </w:p>
    <w:p w14:paraId="6E11C26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 2.1. Если код уникален, возвращается </w:t>
      </w:r>
      <w:proofErr w:type="spellStart"/>
      <w:r w:rsidRPr="00190293">
        <w:rPr>
          <w:lang w:val="ru-RU"/>
        </w:rPr>
        <w:t>true</w:t>
      </w:r>
      <w:proofErr w:type="spellEnd"/>
      <w:r w:rsidRPr="00190293">
        <w:rPr>
          <w:lang w:val="ru-RU"/>
        </w:rPr>
        <w:t>.</w:t>
      </w:r>
    </w:p>
    <w:p w14:paraId="3A5C3F6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 2.2. </w:t>
      </w:r>
      <w:proofErr w:type="gramStart"/>
      <w:r w:rsidRPr="00190293">
        <w:rPr>
          <w:lang w:val="ru-RU"/>
        </w:rPr>
        <w:t>В противном случае,</w:t>
      </w:r>
      <w:proofErr w:type="gramEnd"/>
      <w:r w:rsidRPr="00190293">
        <w:rPr>
          <w:lang w:val="ru-RU"/>
        </w:rPr>
        <w:t xml:space="preserve"> возвращается </w:t>
      </w:r>
      <w:proofErr w:type="spellStart"/>
      <w:r w:rsidRPr="00190293">
        <w:rPr>
          <w:lang w:val="ru-RU"/>
        </w:rPr>
        <w:t>false</w:t>
      </w:r>
      <w:proofErr w:type="spellEnd"/>
      <w:r w:rsidRPr="00190293">
        <w:rPr>
          <w:lang w:val="ru-RU"/>
        </w:rPr>
        <w:t>.</w:t>
      </w:r>
    </w:p>
    <w:p w14:paraId="7FF9965A" w14:textId="5D13FFA1" w:rsidR="00190293" w:rsidRPr="00190293" w:rsidRDefault="006F2E64" w:rsidP="00190293">
      <w:pPr>
        <w:pStyle w:val="2"/>
      </w:pPr>
      <w:bookmarkStart w:id="25" w:name="_Toc184167849"/>
      <w:r>
        <w:t>3.1</w:t>
      </w:r>
      <w:r w:rsidR="00C1502C">
        <w:t>7</w:t>
      </w:r>
      <w:r>
        <w:t xml:space="preserve"> </w:t>
      </w:r>
      <w:r w:rsidR="00190293" w:rsidRPr="00190293">
        <w:rPr>
          <w:lang w:val="ru-RU"/>
        </w:rPr>
        <w:t>Метод</w:t>
      </w:r>
      <w:r w:rsidR="00190293" w:rsidRPr="00190293">
        <w:t xml:space="preserve"> </w:t>
      </w:r>
      <w:proofErr w:type="spellStart"/>
      <w:r w:rsidR="00190293" w:rsidRPr="00190293">
        <w:t>group_</w:t>
      </w:r>
      <w:proofErr w:type="gramStart"/>
      <w:r w:rsidR="00190293" w:rsidRPr="00190293">
        <w:t>exists</w:t>
      </w:r>
      <w:proofErr w:type="spellEnd"/>
      <w:r w:rsidR="00190293" w:rsidRPr="00190293">
        <w:t>(</w:t>
      </w:r>
      <w:proofErr w:type="gramEnd"/>
      <w:r w:rsidR="00190293" w:rsidRPr="00190293">
        <w:t>const int code)</w:t>
      </w:r>
      <w:bookmarkEnd w:id="25"/>
    </w:p>
    <w:p w14:paraId="2509FA8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Проверка существования группы</w:t>
      </w:r>
    </w:p>
    <w:p w14:paraId="0ADCBC0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1.1. Проходит проверка, что хотя бы одна группа имеет указанный код.</w:t>
      </w:r>
    </w:p>
    <w:p w14:paraId="512607B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Возврат результата</w:t>
      </w:r>
    </w:p>
    <w:p w14:paraId="3B0414D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 2.1. Если группа существует, возвращается </w:t>
      </w:r>
      <w:proofErr w:type="spellStart"/>
      <w:r w:rsidRPr="00190293">
        <w:rPr>
          <w:lang w:val="ru-RU"/>
        </w:rPr>
        <w:t>true</w:t>
      </w:r>
      <w:proofErr w:type="spellEnd"/>
      <w:r w:rsidRPr="00190293">
        <w:rPr>
          <w:lang w:val="ru-RU"/>
        </w:rPr>
        <w:t>.</w:t>
      </w:r>
    </w:p>
    <w:p w14:paraId="26A11A0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 2.2. </w:t>
      </w:r>
      <w:proofErr w:type="gramStart"/>
      <w:r w:rsidRPr="00190293">
        <w:rPr>
          <w:lang w:val="ru-RU"/>
        </w:rPr>
        <w:t>В противном случае,</w:t>
      </w:r>
      <w:proofErr w:type="gramEnd"/>
      <w:r w:rsidRPr="00190293">
        <w:rPr>
          <w:lang w:val="ru-RU"/>
        </w:rPr>
        <w:t xml:space="preserve"> возвращается </w:t>
      </w:r>
      <w:proofErr w:type="spellStart"/>
      <w:r w:rsidRPr="00190293">
        <w:rPr>
          <w:lang w:val="ru-RU"/>
        </w:rPr>
        <w:t>false</w:t>
      </w:r>
      <w:proofErr w:type="spellEnd"/>
      <w:r w:rsidRPr="00190293">
        <w:rPr>
          <w:lang w:val="ru-RU"/>
        </w:rPr>
        <w:t>.</w:t>
      </w:r>
    </w:p>
    <w:p w14:paraId="0D708425" w14:textId="10F30AA7" w:rsidR="00190293" w:rsidRPr="00190293" w:rsidRDefault="006F2E64" w:rsidP="00190293">
      <w:pPr>
        <w:pStyle w:val="2"/>
      </w:pPr>
      <w:bookmarkStart w:id="26" w:name="_Toc184167850"/>
      <w:r>
        <w:t>3.1</w:t>
      </w:r>
      <w:r w:rsidR="00C1502C">
        <w:t>8</w:t>
      </w:r>
      <w:r>
        <w:t xml:space="preserve"> </w:t>
      </w:r>
      <w:r w:rsidR="00190293" w:rsidRPr="00190293">
        <w:rPr>
          <w:lang w:val="ru-RU"/>
        </w:rPr>
        <w:t>Метод</w:t>
      </w:r>
      <w:r w:rsidR="00190293" w:rsidRPr="00190293">
        <w:t xml:space="preserve"> </w:t>
      </w:r>
      <w:proofErr w:type="spellStart"/>
      <w:r w:rsidR="00190293" w:rsidRPr="00190293">
        <w:t>add_</w:t>
      </w:r>
      <w:proofErr w:type="gramStart"/>
      <w:r w:rsidR="00190293" w:rsidRPr="00190293">
        <w:t>group</w:t>
      </w:r>
      <w:proofErr w:type="spellEnd"/>
      <w:r w:rsidR="00190293" w:rsidRPr="00190293">
        <w:t>(</w:t>
      </w:r>
      <w:proofErr w:type="gramEnd"/>
      <w:r w:rsidR="00190293" w:rsidRPr="00190293">
        <w:t>const Group&amp; group)</w:t>
      </w:r>
      <w:bookmarkEnd w:id="26"/>
    </w:p>
    <w:p w14:paraId="308A2DC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Проверка уникальности кода</w:t>
      </w:r>
    </w:p>
    <w:p w14:paraId="4009DBF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Проверяется, что код новой группы уникален.</w:t>
      </w:r>
    </w:p>
    <w:p w14:paraId="55487BE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Добавление группы</w:t>
      </w:r>
    </w:p>
    <w:p w14:paraId="58C7343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Если код уникален, группа добавляется в структуру данных.</w:t>
      </w:r>
    </w:p>
    <w:p w14:paraId="6D2A611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Данные сохраняются в файл.</w:t>
      </w:r>
    </w:p>
    <w:p w14:paraId="0DDBA40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Уведомление пользователя</w:t>
      </w:r>
    </w:p>
    <w:p w14:paraId="3E30269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Пользователю выводится сообщение об успешном добавлении или об ошибке, если код не уникален.</w:t>
      </w:r>
    </w:p>
    <w:p w14:paraId="584623DC" w14:textId="44754AAA" w:rsidR="00190293" w:rsidRPr="00190293" w:rsidRDefault="006F2E64" w:rsidP="00190293">
      <w:pPr>
        <w:pStyle w:val="2"/>
      </w:pPr>
      <w:bookmarkStart w:id="27" w:name="_Toc184167851"/>
      <w:r>
        <w:t>3.1</w:t>
      </w:r>
      <w:r w:rsidR="00C1502C">
        <w:t>9</w:t>
      </w:r>
      <w:r>
        <w:t xml:space="preserve"> </w:t>
      </w:r>
      <w:r w:rsidR="00190293" w:rsidRPr="00190293">
        <w:rPr>
          <w:lang w:val="ru-RU"/>
        </w:rPr>
        <w:t>Метод</w:t>
      </w:r>
      <w:r w:rsidR="00190293" w:rsidRPr="00190293">
        <w:t xml:space="preserve"> </w:t>
      </w:r>
      <w:proofErr w:type="spellStart"/>
      <w:r w:rsidR="00190293" w:rsidRPr="00190293">
        <w:t>delete_</w:t>
      </w:r>
      <w:proofErr w:type="gramStart"/>
      <w:r w:rsidR="00190293" w:rsidRPr="00190293">
        <w:t>group</w:t>
      </w:r>
      <w:proofErr w:type="spellEnd"/>
      <w:r w:rsidR="00190293" w:rsidRPr="00190293">
        <w:t>(</w:t>
      </w:r>
      <w:proofErr w:type="gramEnd"/>
      <w:r w:rsidR="00190293" w:rsidRPr="00190293">
        <w:t>int code)</w:t>
      </w:r>
      <w:bookmarkEnd w:id="27"/>
    </w:p>
    <w:p w14:paraId="15DA8C1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Проверка существования группы</w:t>
      </w:r>
    </w:p>
    <w:p w14:paraId="7C3BECD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Проверяется, существует ли группа с указанным кодом.</w:t>
      </w:r>
    </w:p>
    <w:p w14:paraId="21F9182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Проверка связанных студентов</w:t>
      </w:r>
    </w:p>
    <w:p w14:paraId="6C21086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Проверяется, связаны ли с этой группой какие-либо студенты.</w:t>
      </w:r>
    </w:p>
    <w:p w14:paraId="4A4C4F0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Удаление группы</w:t>
      </w:r>
    </w:p>
    <w:p w14:paraId="6C7FAF4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Если группа существует и не связана со студентами, она удаляется из структуры данных.</w:t>
      </w:r>
    </w:p>
    <w:p w14:paraId="79752A4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 Данные сохраняются в файл.</w:t>
      </w:r>
    </w:p>
    <w:p w14:paraId="1EE4228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Уведомление пользователя</w:t>
      </w:r>
    </w:p>
    <w:p w14:paraId="310DD0E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Пользователю выводится сообщение об успешном удалении или о невозможности удаления.</w:t>
      </w:r>
    </w:p>
    <w:p w14:paraId="7A137C9D" w14:textId="1CDF5572" w:rsidR="00190293" w:rsidRPr="00190293" w:rsidRDefault="006F2E64" w:rsidP="00190293">
      <w:pPr>
        <w:pStyle w:val="2"/>
      </w:pPr>
      <w:bookmarkStart w:id="28" w:name="_Toc184167852"/>
      <w:r>
        <w:t>3.</w:t>
      </w:r>
      <w:r w:rsidR="00C1502C">
        <w:t>20</w:t>
      </w:r>
      <w:r>
        <w:t xml:space="preserve"> </w:t>
      </w:r>
      <w:r w:rsidR="00190293" w:rsidRPr="00190293">
        <w:rPr>
          <w:lang w:val="ru-RU"/>
        </w:rPr>
        <w:t>Метод</w:t>
      </w:r>
      <w:r w:rsidR="00190293" w:rsidRPr="00190293">
        <w:t xml:space="preserve"> </w:t>
      </w:r>
      <w:proofErr w:type="spellStart"/>
      <w:r w:rsidR="00190293" w:rsidRPr="00190293">
        <w:t>edit_</w:t>
      </w:r>
      <w:proofErr w:type="gramStart"/>
      <w:r w:rsidR="00190293" w:rsidRPr="00190293">
        <w:t>group</w:t>
      </w:r>
      <w:proofErr w:type="spellEnd"/>
      <w:r w:rsidR="00190293" w:rsidRPr="00190293">
        <w:t>(</w:t>
      </w:r>
      <w:proofErr w:type="gramEnd"/>
      <w:r w:rsidR="00190293" w:rsidRPr="00190293">
        <w:t xml:space="preserve">const int code, const Group&amp; </w:t>
      </w:r>
      <w:proofErr w:type="spellStart"/>
      <w:r w:rsidR="00190293" w:rsidRPr="00190293">
        <w:t>new_group</w:t>
      </w:r>
      <w:proofErr w:type="spellEnd"/>
      <w:r w:rsidR="00190293" w:rsidRPr="00190293">
        <w:t>)</w:t>
      </w:r>
      <w:bookmarkEnd w:id="28"/>
    </w:p>
    <w:p w14:paraId="58A07F4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Поиск группы для изменения</w:t>
      </w:r>
    </w:p>
    <w:p w14:paraId="2040BF4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Проходит поиск группы с указанным кодом.</w:t>
      </w:r>
    </w:p>
    <w:p w14:paraId="6EF809B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2. Проверка уникальности нового кода</w:t>
      </w:r>
    </w:p>
    <w:p w14:paraId="3C99D7B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Если новый код отличается от текущего, проверяется его уникальность.</w:t>
      </w:r>
    </w:p>
    <w:p w14:paraId="74F6969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Обновление данных группы</w:t>
      </w:r>
    </w:p>
    <w:p w14:paraId="32FD429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Если проверки пройдены, данные группы обновляются в структуре данных.</w:t>
      </w:r>
    </w:p>
    <w:p w14:paraId="38F0FD1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 Данные сохраняются в файл.</w:t>
      </w:r>
    </w:p>
    <w:p w14:paraId="102936F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Уведомление пользователя</w:t>
      </w:r>
    </w:p>
    <w:p w14:paraId="182E67A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Пользователю выводится сообщение об успешном изменении или об ошибке.</w:t>
      </w:r>
    </w:p>
    <w:p w14:paraId="474AC41D" w14:textId="5ADC49B4" w:rsidR="00190293" w:rsidRPr="00190293" w:rsidRDefault="006F2E64" w:rsidP="00190293">
      <w:pPr>
        <w:pStyle w:val="2"/>
      </w:pPr>
      <w:bookmarkStart w:id="29" w:name="_Toc184167853"/>
      <w:r>
        <w:t>3.2</w:t>
      </w:r>
      <w:r w:rsidR="00C1502C">
        <w:t>1</w:t>
      </w:r>
      <w:r>
        <w:t xml:space="preserve"> </w:t>
      </w:r>
      <w:r w:rsidR="00190293" w:rsidRPr="00190293">
        <w:rPr>
          <w:lang w:val="ru-RU"/>
        </w:rPr>
        <w:t>Аналогичные</w:t>
      </w:r>
      <w:r w:rsidR="00190293" w:rsidRPr="00190293">
        <w:t xml:space="preserve"> </w:t>
      </w:r>
      <w:r w:rsidR="00190293" w:rsidRPr="00190293">
        <w:rPr>
          <w:lang w:val="ru-RU"/>
        </w:rPr>
        <w:t>методы</w:t>
      </w:r>
      <w:r w:rsidR="00190293" w:rsidRPr="00190293">
        <w:t xml:space="preserve"> </w:t>
      </w:r>
      <w:r w:rsidR="00190293" w:rsidRPr="00190293">
        <w:rPr>
          <w:lang w:val="ru-RU"/>
        </w:rPr>
        <w:t>для</w:t>
      </w:r>
      <w:r w:rsidR="00190293" w:rsidRPr="00190293">
        <w:t xml:space="preserve"> Dormitory, Room, Student </w:t>
      </w:r>
      <w:r w:rsidR="00190293" w:rsidRPr="00190293">
        <w:rPr>
          <w:lang w:val="ru-RU"/>
        </w:rPr>
        <w:t>и</w:t>
      </w:r>
      <w:r w:rsidR="00190293" w:rsidRPr="00190293">
        <w:t xml:space="preserve"> </w:t>
      </w:r>
      <w:proofErr w:type="spellStart"/>
      <w:r w:rsidR="00190293" w:rsidRPr="00190293">
        <w:t>AccommodationInfo</w:t>
      </w:r>
      <w:bookmarkEnd w:id="29"/>
      <w:proofErr w:type="spellEnd"/>
    </w:p>
    <w:p w14:paraId="1A525598" w14:textId="39A09235" w:rsidR="00190293" w:rsidRPr="00190293" w:rsidRDefault="00190293" w:rsidP="00190293">
      <w:r w:rsidRPr="00190293">
        <w:rPr>
          <w:lang w:val="ru-RU"/>
        </w:rPr>
        <w:t>Методы</w:t>
      </w:r>
      <w:r w:rsidRPr="00190293">
        <w:t xml:space="preserve"> </w:t>
      </w:r>
      <w:proofErr w:type="spellStart"/>
      <w:r w:rsidRPr="00190293">
        <w:t>is_dormitory_code_unique</w:t>
      </w:r>
      <w:proofErr w:type="spellEnd"/>
      <w:r w:rsidRPr="00190293">
        <w:t xml:space="preserve">, </w:t>
      </w:r>
      <w:proofErr w:type="spellStart"/>
      <w:r w:rsidRPr="00190293">
        <w:t>dormitory_exists</w:t>
      </w:r>
      <w:proofErr w:type="spellEnd"/>
      <w:r w:rsidRPr="00190293">
        <w:t xml:space="preserve">, </w:t>
      </w:r>
      <w:proofErr w:type="spellStart"/>
      <w:r w:rsidRPr="00190293">
        <w:t>add_dormitory</w:t>
      </w:r>
      <w:proofErr w:type="spellEnd"/>
      <w:r w:rsidRPr="00190293">
        <w:t xml:space="preserve">, </w:t>
      </w:r>
      <w:proofErr w:type="spellStart"/>
      <w:r w:rsidRPr="00190293">
        <w:t>delete_dormitory</w:t>
      </w:r>
      <w:proofErr w:type="spellEnd"/>
      <w:r w:rsidRPr="00190293">
        <w:t xml:space="preserve">, </w:t>
      </w:r>
      <w:proofErr w:type="spellStart"/>
      <w:r w:rsidRPr="00190293">
        <w:t>edit_dormitory</w:t>
      </w:r>
      <w:proofErr w:type="spellEnd"/>
      <w:r w:rsidRPr="00190293">
        <w:t xml:space="preserve">, </w:t>
      </w:r>
      <w:proofErr w:type="spellStart"/>
      <w:r w:rsidRPr="00190293">
        <w:t>is_room_code_unique</w:t>
      </w:r>
      <w:proofErr w:type="spellEnd"/>
      <w:r w:rsidRPr="00190293">
        <w:t xml:space="preserve">, </w:t>
      </w:r>
      <w:proofErr w:type="spellStart"/>
      <w:r w:rsidRPr="00190293">
        <w:t>room_exists</w:t>
      </w:r>
      <w:proofErr w:type="spellEnd"/>
      <w:r w:rsidRPr="00190293">
        <w:t xml:space="preserve">, </w:t>
      </w:r>
      <w:proofErr w:type="spellStart"/>
      <w:r w:rsidRPr="00190293">
        <w:t>add_room</w:t>
      </w:r>
      <w:proofErr w:type="spellEnd"/>
      <w:r w:rsidRPr="00190293">
        <w:t xml:space="preserve">, </w:t>
      </w:r>
      <w:proofErr w:type="spellStart"/>
      <w:r w:rsidRPr="00190293">
        <w:t>delete_room</w:t>
      </w:r>
      <w:proofErr w:type="spellEnd"/>
      <w:r w:rsidRPr="00190293">
        <w:t xml:space="preserve">, </w:t>
      </w:r>
      <w:proofErr w:type="spellStart"/>
      <w:r w:rsidRPr="00190293">
        <w:t>edit_room</w:t>
      </w:r>
      <w:proofErr w:type="spellEnd"/>
      <w:r w:rsidRPr="00190293">
        <w:t xml:space="preserve">, </w:t>
      </w:r>
      <w:proofErr w:type="spellStart"/>
      <w:r w:rsidRPr="00190293">
        <w:t>is_student_code_unique</w:t>
      </w:r>
      <w:proofErr w:type="spellEnd"/>
      <w:r w:rsidRPr="00190293">
        <w:t xml:space="preserve">, </w:t>
      </w:r>
      <w:proofErr w:type="spellStart"/>
      <w:r w:rsidRPr="00190293">
        <w:t>student_exists</w:t>
      </w:r>
      <w:proofErr w:type="spellEnd"/>
      <w:r w:rsidRPr="00190293">
        <w:t xml:space="preserve">, </w:t>
      </w:r>
      <w:proofErr w:type="spellStart"/>
      <w:r w:rsidRPr="00190293">
        <w:t>add_student</w:t>
      </w:r>
      <w:proofErr w:type="spellEnd"/>
      <w:r w:rsidRPr="00190293">
        <w:t xml:space="preserve">, </w:t>
      </w:r>
      <w:proofErr w:type="spellStart"/>
      <w:r w:rsidRPr="00190293">
        <w:t>delete_student</w:t>
      </w:r>
      <w:proofErr w:type="spellEnd"/>
      <w:r w:rsidRPr="00190293">
        <w:t xml:space="preserve">, </w:t>
      </w:r>
      <w:proofErr w:type="spellStart"/>
      <w:r w:rsidRPr="00190293">
        <w:t>edit_student</w:t>
      </w:r>
      <w:proofErr w:type="spellEnd"/>
      <w:r w:rsidRPr="00190293">
        <w:t xml:space="preserve">, </w:t>
      </w:r>
      <w:proofErr w:type="spellStart"/>
      <w:r w:rsidRPr="00190293">
        <w:t>is_accommodation_unique</w:t>
      </w:r>
      <w:proofErr w:type="spellEnd"/>
      <w:r w:rsidRPr="00190293">
        <w:t xml:space="preserve">, </w:t>
      </w:r>
      <w:proofErr w:type="spellStart"/>
      <w:r w:rsidRPr="00190293">
        <w:t>add_accommodation</w:t>
      </w:r>
      <w:proofErr w:type="spellEnd"/>
      <w:r w:rsidRPr="00190293">
        <w:t xml:space="preserve">, </w:t>
      </w:r>
      <w:proofErr w:type="spellStart"/>
      <w:r w:rsidRPr="00190293">
        <w:t>delete_accommodation</w:t>
      </w:r>
      <w:proofErr w:type="spellEnd"/>
      <w:r w:rsidRPr="00190293">
        <w:t xml:space="preserve">, </w:t>
      </w:r>
      <w:proofErr w:type="spellStart"/>
      <w:r w:rsidRPr="00190293">
        <w:t>edit_accommodation</w:t>
      </w:r>
      <w:proofErr w:type="spellEnd"/>
      <w:r w:rsidRPr="00190293">
        <w:t xml:space="preserve"> </w:t>
      </w:r>
      <w:r w:rsidRPr="00190293">
        <w:rPr>
          <w:lang w:val="ru-RU"/>
        </w:rPr>
        <w:t>работают</w:t>
      </w:r>
      <w:r w:rsidRPr="00190293">
        <w:t xml:space="preserve"> </w:t>
      </w:r>
      <w:r w:rsidRPr="00190293">
        <w:rPr>
          <w:lang w:val="ru-RU"/>
        </w:rPr>
        <w:t>аналогично</w:t>
      </w:r>
      <w:r w:rsidRPr="00190293">
        <w:t xml:space="preserve"> </w:t>
      </w:r>
      <w:r w:rsidRPr="00190293">
        <w:rPr>
          <w:lang w:val="ru-RU"/>
        </w:rPr>
        <w:t>методам</w:t>
      </w:r>
      <w:r w:rsidRPr="00190293">
        <w:t xml:space="preserve"> </w:t>
      </w:r>
      <w:r w:rsidRPr="00190293">
        <w:rPr>
          <w:lang w:val="ru-RU"/>
        </w:rPr>
        <w:t>для</w:t>
      </w:r>
      <w:r w:rsidRPr="00190293">
        <w:t xml:space="preserve"> </w:t>
      </w:r>
      <w:r w:rsidRPr="00190293">
        <w:rPr>
          <w:lang w:val="ru-RU"/>
        </w:rPr>
        <w:t>группы</w:t>
      </w:r>
      <w:r w:rsidRPr="00190293">
        <w:t xml:space="preserve">, </w:t>
      </w:r>
      <w:r w:rsidRPr="00190293">
        <w:rPr>
          <w:lang w:val="ru-RU"/>
        </w:rPr>
        <w:t>выполняя</w:t>
      </w:r>
      <w:r w:rsidRPr="00190293">
        <w:t xml:space="preserve"> </w:t>
      </w:r>
      <w:r w:rsidRPr="00190293">
        <w:rPr>
          <w:lang w:val="ru-RU"/>
        </w:rPr>
        <w:t>соответствующие</w:t>
      </w:r>
      <w:r w:rsidRPr="00190293">
        <w:t xml:space="preserve"> </w:t>
      </w:r>
      <w:r w:rsidRPr="00190293">
        <w:rPr>
          <w:lang w:val="ru-RU"/>
        </w:rPr>
        <w:t>проверки</w:t>
      </w:r>
      <w:r w:rsidRPr="00190293">
        <w:t xml:space="preserve">, </w:t>
      </w:r>
      <w:r w:rsidRPr="00190293">
        <w:rPr>
          <w:lang w:val="ru-RU"/>
        </w:rPr>
        <w:t>добавления</w:t>
      </w:r>
      <w:r w:rsidRPr="00190293">
        <w:t xml:space="preserve">, </w:t>
      </w:r>
      <w:r w:rsidRPr="00190293">
        <w:rPr>
          <w:lang w:val="ru-RU"/>
        </w:rPr>
        <w:t>удаления</w:t>
      </w:r>
      <w:r w:rsidRPr="00190293">
        <w:t xml:space="preserve"> </w:t>
      </w:r>
      <w:r w:rsidRPr="00190293">
        <w:rPr>
          <w:lang w:val="ru-RU"/>
        </w:rPr>
        <w:t>и</w:t>
      </w:r>
      <w:r w:rsidRPr="00190293">
        <w:t xml:space="preserve"> </w:t>
      </w:r>
      <w:r w:rsidRPr="00190293">
        <w:rPr>
          <w:lang w:val="ru-RU"/>
        </w:rPr>
        <w:t>изменения</w:t>
      </w:r>
      <w:r w:rsidRPr="00190293">
        <w:t xml:space="preserve"> </w:t>
      </w:r>
      <w:r w:rsidRPr="00190293">
        <w:rPr>
          <w:lang w:val="ru-RU"/>
        </w:rPr>
        <w:t>данных</w:t>
      </w:r>
      <w:r w:rsidRPr="00190293">
        <w:t xml:space="preserve"> </w:t>
      </w:r>
      <w:r w:rsidRPr="00190293">
        <w:rPr>
          <w:lang w:val="ru-RU"/>
        </w:rPr>
        <w:t>для</w:t>
      </w:r>
      <w:r w:rsidRPr="00190293">
        <w:t xml:space="preserve"> </w:t>
      </w:r>
      <w:r w:rsidRPr="00190293">
        <w:rPr>
          <w:lang w:val="ru-RU"/>
        </w:rPr>
        <w:t>общежитий</w:t>
      </w:r>
      <w:r w:rsidRPr="00190293">
        <w:t xml:space="preserve">, </w:t>
      </w:r>
      <w:r w:rsidRPr="00190293">
        <w:rPr>
          <w:lang w:val="ru-RU"/>
        </w:rPr>
        <w:t>комнат</w:t>
      </w:r>
      <w:r w:rsidRPr="00190293">
        <w:t xml:space="preserve">, </w:t>
      </w:r>
      <w:r w:rsidRPr="00190293">
        <w:rPr>
          <w:lang w:val="ru-RU"/>
        </w:rPr>
        <w:t>студентов</w:t>
      </w:r>
      <w:r w:rsidRPr="00190293">
        <w:t xml:space="preserve"> </w:t>
      </w:r>
      <w:r w:rsidRPr="00190293">
        <w:rPr>
          <w:lang w:val="ru-RU"/>
        </w:rPr>
        <w:t>и</w:t>
      </w:r>
      <w:r w:rsidRPr="00190293">
        <w:t xml:space="preserve"> </w:t>
      </w:r>
      <w:r w:rsidRPr="00190293">
        <w:rPr>
          <w:lang w:val="ru-RU"/>
        </w:rPr>
        <w:t>информации</w:t>
      </w:r>
      <w:r w:rsidRPr="00190293">
        <w:t xml:space="preserve"> </w:t>
      </w:r>
      <w:r w:rsidRPr="00190293">
        <w:rPr>
          <w:lang w:val="ru-RU"/>
        </w:rPr>
        <w:t>о</w:t>
      </w:r>
      <w:r w:rsidRPr="00190293">
        <w:t xml:space="preserve"> </w:t>
      </w:r>
      <w:r w:rsidRPr="00190293">
        <w:rPr>
          <w:lang w:val="ru-RU"/>
        </w:rPr>
        <w:t>заселении</w:t>
      </w:r>
      <w:r w:rsidRPr="00190293">
        <w:t>.</w:t>
      </w:r>
    </w:p>
    <w:p w14:paraId="1A1F26BE" w14:textId="5301525D" w:rsidR="00190293" w:rsidRPr="00190293" w:rsidRDefault="006F2E64" w:rsidP="00190293">
      <w:pPr>
        <w:pStyle w:val="2"/>
        <w:rPr>
          <w:lang w:val="ru-RU"/>
        </w:rPr>
      </w:pPr>
      <w:bookmarkStart w:id="30" w:name="_Toc184167854"/>
      <w:r w:rsidRPr="002D6CCD">
        <w:rPr>
          <w:lang w:val="ru-RU"/>
        </w:rPr>
        <w:t>3.2</w:t>
      </w:r>
      <w:r w:rsidR="00C1502C" w:rsidRPr="002D6CCD">
        <w:rPr>
          <w:lang w:val="ru-RU"/>
        </w:rPr>
        <w:t>2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 xml:space="preserve">Метод </w:t>
      </w:r>
      <w:proofErr w:type="spellStart"/>
      <w:r w:rsidR="00190293" w:rsidRPr="00190293">
        <w:rPr>
          <w:lang w:val="ru-RU"/>
        </w:rPr>
        <w:t>display_groups</w:t>
      </w:r>
      <w:proofErr w:type="spellEnd"/>
      <w:r w:rsidR="00190293" w:rsidRPr="00190293">
        <w:rPr>
          <w:lang w:val="ru-RU"/>
        </w:rPr>
        <w:t>()</w:t>
      </w:r>
      <w:bookmarkEnd w:id="30"/>
    </w:p>
    <w:p w14:paraId="381E0E0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Формирование заголовка таблицы</w:t>
      </w:r>
    </w:p>
    <w:p w14:paraId="740E106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Создаётся строка заголовка с названиями столбцов.</w:t>
      </w:r>
    </w:p>
    <w:p w14:paraId="5A98B0D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Вывод заголовка и разделительной линии</w:t>
      </w:r>
    </w:p>
    <w:p w14:paraId="2EC4E52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Заголовок выводится на экран.</w:t>
      </w:r>
    </w:p>
    <w:p w14:paraId="5298A43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2.2. Под заголовком выводится разделительная линия.</w:t>
      </w:r>
    </w:p>
    <w:p w14:paraId="44E1E7D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Вывод информации о группах</w:t>
      </w:r>
    </w:p>
    <w:p w14:paraId="2989077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Для каждой группы в структуре данных формируется строка с её информацией.</w:t>
      </w:r>
    </w:p>
    <w:p w14:paraId="08F0359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3.2. Строка выводится на экран.</w:t>
      </w:r>
    </w:p>
    <w:p w14:paraId="02441DF9" w14:textId="52D682B3" w:rsidR="00190293" w:rsidRPr="00190293" w:rsidRDefault="006F2E64" w:rsidP="00190293">
      <w:pPr>
        <w:pStyle w:val="2"/>
      </w:pPr>
      <w:bookmarkStart w:id="31" w:name="_Toc184167855"/>
      <w:r>
        <w:t>3.2</w:t>
      </w:r>
      <w:r w:rsidR="00C1502C">
        <w:t>3</w:t>
      </w:r>
      <w:r>
        <w:t xml:space="preserve"> </w:t>
      </w:r>
      <w:r w:rsidR="00190293" w:rsidRPr="00190293">
        <w:rPr>
          <w:lang w:val="ru-RU"/>
        </w:rPr>
        <w:t>Методы</w:t>
      </w:r>
      <w:r w:rsidR="00190293" w:rsidRPr="00190293">
        <w:t xml:space="preserve"> </w:t>
      </w:r>
      <w:proofErr w:type="spellStart"/>
      <w:r w:rsidR="00190293" w:rsidRPr="00190293">
        <w:t>display_</w:t>
      </w:r>
      <w:proofErr w:type="gramStart"/>
      <w:r w:rsidR="00190293" w:rsidRPr="00190293">
        <w:t>dormitories</w:t>
      </w:r>
      <w:proofErr w:type="spellEnd"/>
      <w:r w:rsidR="00190293" w:rsidRPr="00190293">
        <w:t>(</w:t>
      </w:r>
      <w:proofErr w:type="gramEnd"/>
      <w:r w:rsidR="00190293" w:rsidRPr="00190293">
        <w:t xml:space="preserve">), </w:t>
      </w:r>
      <w:proofErr w:type="spellStart"/>
      <w:r w:rsidR="00190293" w:rsidRPr="00190293">
        <w:t>display_rooms</w:t>
      </w:r>
      <w:proofErr w:type="spellEnd"/>
      <w:r w:rsidR="00190293" w:rsidRPr="00190293">
        <w:t xml:space="preserve">(), </w:t>
      </w:r>
      <w:proofErr w:type="spellStart"/>
      <w:r w:rsidR="00190293" w:rsidRPr="00190293">
        <w:t>display_students</w:t>
      </w:r>
      <w:proofErr w:type="spellEnd"/>
      <w:r w:rsidR="00190293" w:rsidRPr="00190293">
        <w:t xml:space="preserve">(), </w:t>
      </w:r>
      <w:proofErr w:type="spellStart"/>
      <w:r w:rsidR="00190293" w:rsidRPr="00190293">
        <w:t>display_accommodations</w:t>
      </w:r>
      <w:proofErr w:type="spellEnd"/>
      <w:r w:rsidR="00190293" w:rsidRPr="00190293">
        <w:t>()</w:t>
      </w:r>
      <w:bookmarkEnd w:id="31"/>
    </w:p>
    <w:p w14:paraId="0A3E9D9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Шаги 1-3 аналогичны методу </w:t>
      </w:r>
      <w:proofErr w:type="spellStart"/>
      <w:r w:rsidRPr="00190293">
        <w:rPr>
          <w:lang w:val="ru-RU"/>
        </w:rPr>
        <w:t>display_groups</w:t>
      </w:r>
      <w:proofErr w:type="spellEnd"/>
      <w:r w:rsidRPr="00190293">
        <w:rPr>
          <w:lang w:val="ru-RU"/>
        </w:rPr>
        <w:t>(), но с соответствующими заголовками и данными для общежитий, комнат, студентов и информации о заселении.</w:t>
      </w:r>
    </w:p>
    <w:p w14:paraId="015E9240" w14:textId="459940E3" w:rsidR="00190293" w:rsidRPr="00190293" w:rsidRDefault="006F2E64" w:rsidP="00190293">
      <w:pPr>
        <w:pStyle w:val="2"/>
      </w:pPr>
      <w:bookmarkStart w:id="32" w:name="_Toc184167856"/>
      <w:r>
        <w:t>3.2</w:t>
      </w:r>
      <w:r w:rsidR="00C1502C">
        <w:t>4</w:t>
      </w:r>
      <w:r>
        <w:t xml:space="preserve">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menu_</w:t>
      </w:r>
      <w:proofErr w:type="gramStart"/>
      <w:r w:rsidR="00190293" w:rsidRPr="00190293">
        <w:t>groups</w:t>
      </w:r>
      <w:proofErr w:type="spellEnd"/>
      <w:r w:rsidR="00190293" w:rsidRPr="00190293">
        <w:t>(</w:t>
      </w:r>
      <w:proofErr w:type="gramEnd"/>
      <w:r w:rsidR="00190293" w:rsidRPr="00190293">
        <w:t>Database&amp; db)</w:t>
      </w:r>
      <w:bookmarkEnd w:id="32"/>
    </w:p>
    <w:p w14:paraId="241D5D9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Отображение подменю управления группами</w:t>
      </w:r>
    </w:p>
    <w:p w14:paraId="159CD5E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Пользователю выводятся опции:</w:t>
      </w:r>
    </w:p>
    <w:p w14:paraId="3CC7747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Добавить группу</w:t>
      </w:r>
    </w:p>
    <w:p w14:paraId="4ACB8F6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Удалить группу</w:t>
      </w:r>
    </w:p>
    <w:p w14:paraId="7E497FF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Изменить группу</w:t>
      </w:r>
    </w:p>
    <w:p w14:paraId="64C00CB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Показать все группы</w:t>
      </w:r>
    </w:p>
    <w:p w14:paraId="36B5840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Назад</w:t>
      </w:r>
    </w:p>
    <w:p w14:paraId="6C95EFE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Обработка выбора пользователя</w:t>
      </w:r>
    </w:p>
    <w:p w14:paraId="4F2267E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Пользователь выбирает действие из предложенных опций.</w:t>
      </w:r>
    </w:p>
    <w:p w14:paraId="75FA1A0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Выполнение выбранного действия</w:t>
      </w:r>
    </w:p>
    <w:p w14:paraId="16C4A4E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Добавить группу:</w:t>
      </w:r>
    </w:p>
    <w:p w14:paraId="10F80F0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3.1.1. Запрашивается ввод кода группы.</w:t>
      </w:r>
    </w:p>
    <w:p w14:paraId="1764A3A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3.1.2. Проверяется уникальность кода.</w:t>
      </w:r>
    </w:p>
    <w:p w14:paraId="0AE82FE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3.1.3. Если код уникален, запрашиваются название группы и факультет.</w:t>
      </w:r>
    </w:p>
    <w:p w14:paraId="088203F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3.1.4. Группа добавляется в базу данных.</w:t>
      </w:r>
    </w:p>
    <w:p w14:paraId="7EDECEC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3.1.5. Пользователю сообщается об успешном добавлении.</w:t>
      </w:r>
    </w:p>
    <w:p w14:paraId="44B097E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Удалить группу:</w:t>
      </w:r>
    </w:p>
    <w:p w14:paraId="45BFE4C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3.2.1. Запрашивается ввод кода группы для удаления.</w:t>
      </w:r>
    </w:p>
    <w:p w14:paraId="6DB7EBF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3.2.2. Проверяется существование группы.</w:t>
      </w:r>
    </w:p>
    <w:p w14:paraId="43E589B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3.2.3. Проверяется наличие студентов в группе.</w:t>
      </w:r>
    </w:p>
    <w:p w14:paraId="57E07FC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3.2.4. Если проверка успешна, группа удаляется.</w:t>
      </w:r>
    </w:p>
    <w:p w14:paraId="5A93CB4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3.2.5. Пользователю сообщается об успешном удалении или о невозможности удаления.</w:t>
      </w:r>
    </w:p>
    <w:p w14:paraId="72E9C9D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Изменить группу:</w:t>
      </w:r>
    </w:p>
    <w:p w14:paraId="0DF12AA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3.3.1. Запрашивается ввод кода группы для изменения.</w:t>
      </w:r>
    </w:p>
    <w:p w14:paraId="77FE11B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3.3.2. Проверяется существование группы.</w:t>
      </w:r>
    </w:p>
    <w:p w14:paraId="68FAC3D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3.3.3. Запрашивается ввод нового кода группы.</w:t>
      </w:r>
    </w:p>
    <w:p w14:paraId="7738F79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3.3.4. Проверяется уникальность нового кода, если он изменился.</w:t>
      </w:r>
    </w:p>
    <w:p w14:paraId="5F7F0A7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3.3.5. Запрашиваются новое название и факультет.</w:t>
      </w:r>
    </w:p>
    <w:p w14:paraId="27C12A1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3.3.6. Данные группы обновляются в базе данных.</w:t>
      </w:r>
    </w:p>
    <w:p w14:paraId="3879347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3.3.7. Пользователю сообщается об успешном изменении.</w:t>
      </w:r>
    </w:p>
    <w:p w14:paraId="1CDE66D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Показать все группы:</w:t>
      </w:r>
    </w:p>
    <w:p w14:paraId="1B1CF78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3.4.1. Вызывается метод для отображения всех групп.</w:t>
      </w:r>
    </w:p>
    <w:p w14:paraId="4150448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Назад:</w:t>
      </w:r>
    </w:p>
    <w:p w14:paraId="3F61535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3.5.1. Возврат в главное меню.</w:t>
      </w:r>
    </w:p>
    <w:p w14:paraId="13C642B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Повторение меню</w:t>
      </w:r>
    </w:p>
    <w:p w14:paraId="37F921D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Меню отображается снова до тех пор, пока пользователь не выберет "Назад".</w:t>
      </w:r>
    </w:p>
    <w:p w14:paraId="6B9529DF" w14:textId="5D2F1E70" w:rsidR="00190293" w:rsidRPr="00190293" w:rsidRDefault="006F2E64" w:rsidP="00190293">
      <w:pPr>
        <w:pStyle w:val="2"/>
      </w:pPr>
      <w:bookmarkStart w:id="33" w:name="_Toc184167857"/>
      <w:r>
        <w:t>3.</w:t>
      </w:r>
      <w:r w:rsidR="00C1502C">
        <w:t>25</w:t>
      </w:r>
      <w:r>
        <w:t xml:space="preserve">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menu_</w:t>
      </w:r>
      <w:proofErr w:type="gramStart"/>
      <w:r w:rsidR="00190293" w:rsidRPr="00190293">
        <w:t>dormitories</w:t>
      </w:r>
      <w:proofErr w:type="spellEnd"/>
      <w:r w:rsidR="00190293" w:rsidRPr="00190293">
        <w:t>(</w:t>
      </w:r>
      <w:proofErr w:type="gramEnd"/>
      <w:r w:rsidR="00190293" w:rsidRPr="00190293">
        <w:t>Database&amp; db)</w:t>
      </w:r>
      <w:bookmarkEnd w:id="33"/>
    </w:p>
    <w:p w14:paraId="5474434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Шаги аналогичны функции </w:t>
      </w:r>
      <w:proofErr w:type="spellStart"/>
      <w:r w:rsidRPr="00190293">
        <w:rPr>
          <w:lang w:val="ru-RU"/>
        </w:rPr>
        <w:t>menu_groups</w:t>
      </w:r>
      <w:proofErr w:type="spellEnd"/>
      <w:r w:rsidRPr="00190293">
        <w:rPr>
          <w:lang w:val="ru-RU"/>
        </w:rPr>
        <w:t>, но применяются к общежитиям:</w:t>
      </w:r>
    </w:p>
    <w:p w14:paraId="0B44D62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Добавление, удаление, изменение общежитий.</w:t>
      </w:r>
    </w:p>
    <w:p w14:paraId="6AD953B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уникальности кода общежития.</w:t>
      </w:r>
    </w:p>
    <w:p w14:paraId="2E6D656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наличия связанных комнат при удалении.</w:t>
      </w:r>
    </w:p>
    <w:p w14:paraId="35D7023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Отображение всех общежитий.</w:t>
      </w:r>
    </w:p>
    <w:p w14:paraId="147DF3B8" w14:textId="306E9C2C" w:rsidR="00190293" w:rsidRPr="00190293" w:rsidRDefault="006F2E64" w:rsidP="00190293">
      <w:pPr>
        <w:pStyle w:val="2"/>
      </w:pPr>
      <w:bookmarkStart w:id="34" w:name="_Toc184167858"/>
      <w:r>
        <w:t>3.2</w:t>
      </w:r>
      <w:r w:rsidR="00C1502C">
        <w:t>6</w:t>
      </w:r>
      <w:r>
        <w:t xml:space="preserve">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menu_</w:t>
      </w:r>
      <w:proofErr w:type="gramStart"/>
      <w:r w:rsidR="00190293" w:rsidRPr="00190293">
        <w:t>rooms</w:t>
      </w:r>
      <w:proofErr w:type="spellEnd"/>
      <w:r w:rsidR="00190293" w:rsidRPr="00190293">
        <w:t>(</w:t>
      </w:r>
      <w:proofErr w:type="gramEnd"/>
      <w:r w:rsidR="00190293" w:rsidRPr="00190293">
        <w:t>Database&amp; db)</w:t>
      </w:r>
      <w:bookmarkEnd w:id="34"/>
    </w:p>
    <w:p w14:paraId="3EFBA29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Шаги аналогичны функциям </w:t>
      </w:r>
      <w:proofErr w:type="spellStart"/>
      <w:r w:rsidRPr="00190293">
        <w:rPr>
          <w:lang w:val="ru-RU"/>
        </w:rPr>
        <w:t>menu_groups</w:t>
      </w:r>
      <w:proofErr w:type="spellEnd"/>
      <w:r w:rsidRPr="00190293">
        <w:rPr>
          <w:lang w:val="ru-RU"/>
        </w:rPr>
        <w:t xml:space="preserve"> и </w:t>
      </w:r>
      <w:proofErr w:type="spellStart"/>
      <w:r w:rsidRPr="00190293">
        <w:rPr>
          <w:lang w:val="ru-RU"/>
        </w:rPr>
        <w:t>menu_dormitories</w:t>
      </w:r>
      <w:proofErr w:type="spellEnd"/>
      <w:r w:rsidRPr="00190293">
        <w:rPr>
          <w:lang w:val="ru-RU"/>
        </w:rPr>
        <w:t>, но применяются к комнатам:</w:t>
      </w:r>
    </w:p>
    <w:p w14:paraId="5699AFB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Добавление, удаление, изменение комнат.</w:t>
      </w:r>
    </w:p>
    <w:p w14:paraId="60F7853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уникальности кода комнаты.</w:t>
      </w:r>
    </w:p>
    <w:p w14:paraId="12BE07C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Проверка существования общежития при добавлении или изменении комнаты.</w:t>
      </w:r>
    </w:p>
    <w:p w14:paraId="1F3D997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наличия записей о заселении при удалении комнаты.</w:t>
      </w:r>
    </w:p>
    <w:p w14:paraId="19343B5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Отображение всех комнат.</w:t>
      </w:r>
    </w:p>
    <w:p w14:paraId="03D5A120" w14:textId="64E21D89" w:rsidR="00190293" w:rsidRPr="00190293" w:rsidRDefault="006F2E64" w:rsidP="00190293">
      <w:pPr>
        <w:pStyle w:val="2"/>
      </w:pPr>
      <w:bookmarkStart w:id="35" w:name="_Toc184167859"/>
      <w:r>
        <w:t>3.2</w:t>
      </w:r>
      <w:r w:rsidR="00C1502C">
        <w:t>7</w:t>
      </w:r>
      <w:r>
        <w:t xml:space="preserve">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menu_</w:t>
      </w:r>
      <w:proofErr w:type="gramStart"/>
      <w:r w:rsidR="00190293" w:rsidRPr="00190293">
        <w:t>students</w:t>
      </w:r>
      <w:proofErr w:type="spellEnd"/>
      <w:r w:rsidR="00190293" w:rsidRPr="00190293">
        <w:t>(</w:t>
      </w:r>
      <w:proofErr w:type="gramEnd"/>
      <w:r w:rsidR="00190293" w:rsidRPr="00190293">
        <w:t>Database&amp; db)</w:t>
      </w:r>
      <w:bookmarkEnd w:id="35"/>
    </w:p>
    <w:p w14:paraId="3592E94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Шаги аналогичны предыдущим меню, но применяются к студентам:</w:t>
      </w:r>
    </w:p>
    <w:p w14:paraId="600CC39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Добавление, удаление, изменение студентов.</w:t>
      </w:r>
    </w:p>
    <w:p w14:paraId="64B7DCB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уникальности кода студента.</w:t>
      </w:r>
    </w:p>
    <w:p w14:paraId="7C9BD53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существования группы при добавлении или изменении студента.</w:t>
      </w:r>
    </w:p>
    <w:p w14:paraId="014F6C5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наличия информации о заселении при удалении студента.</w:t>
      </w:r>
    </w:p>
    <w:p w14:paraId="5EFAD78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Валидация формата дат рождения и выдачи паспорта.</w:t>
      </w:r>
    </w:p>
    <w:p w14:paraId="582C600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Отображение всех студентов.</w:t>
      </w:r>
    </w:p>
    <w:p w14:paraId="396C614E" w14:textId="32FDEFF3" w:rsidR="00190293" w:rsidRPr="00190293" w:rsidRDefault="006F2E64" w:rsidP="00190293">
      <w:pPr>
        <w:pStyle w:val="2"/>
      </w:pPr>
      <w:bookmarkStart w:id="36" w:name="_Toc184167860"/>
      <w:r>
        <w:t>3.2</w:t>
      </w:r>
      <w:r w:rsidR="00C1502C">
        <w:t>8</w:t>
      </w:r>
      <w:r>
        <w:t xml:space="preserve">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menu_</w:t>
      </w:r>
      <w:proofErr w:type="gramStart"/>
      <w:r w:rsidR="00190293" w:rsidRPr="00190293">
        <w:t>accommodations</w:t>
      </w:r>
      <w:proofErr w:type="spellEnd"/>
      <w:r w:rsidR="00190293" w:rsidRPr="00190293">
        <w:t>(</w:t>
      </w:r>
      <w:proofErr w:type="gramEnd"/>
      <w:r w:rsidR="00190293" w:rsidRPr="00190293">
        <w:t>Database&amp; db)</w:t>
      </w:r>
      <w:bookmarkEnd w:id="36"/>
    </w:p>
    <w:p w14:paraId="0DDDBDB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Шаги аналогичны предыдущим меню, но применяются к информации о заселении:</w:t>
      </w:r>
    </w:p>
    <w:p w14:paraId="0EC4AB5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Добавление, удаление, изменение информации о заселении.</w:t>
      </w:r>
    </w:p>
    <w:p w14:paraId="29ED09F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существования комнаты и студента при добавлении или изменении информации.</w:t>
      </w:r>
    </w:p>
    <w:p w14:paraId="05A4CDE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Проверка уникальности информации о заселении для студента.</w:t>
      </w:r>
    </w:p>
    <w:p w14:paraId="1E7D04F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Валидация формата дат заселения и выселения.</w:t>
      </w:r>
    </w:p>
    <w:p w14:paraId="3D33777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Отображение всей информации о заселении.</w:t>
      </w:r>
    </w:p>
    <w:p w14:paraId="7A7A782D" w14:textId="1C11578B" w:rsidR="00190293" w:rsidRPr="00190293" w:rsidRDefault="006F2E64" w:rsidP="00190293">
      <w:pPr>
        <w:pStyle w:val="2"/>
      </w:pPr>
      <w:bookmarkStart w:id="37" w:name="_Toc184167861"/>
      <w:r>
        <w:t>3.2</w:t>
      </w:r>
      <w:r w:rsidR="00C1502C">
        <w:t>9</w:t>
      </w:r>
      <w:r>
        <w:t xml:space="preserve"> </w:t>
      </w:r>
      <w:r w:rsidR="00190293" w:rsidRPr="00190293">
        <w:rPr>
          <w:lang w:val="ru-RU"/>
        </w:rPr>
        <w:t>Функция</w:t>
      </w:r>
      <w:r w:rsidR="00190293" w:rsidRPr="00190293">
        <w:t xml:space="preserve"> </w:t>
      </w:r>
      <w:proofErr w:type="spellStart"/>
      <w:r w:rsidR="00190293" w:rsidRPr="00190293">
        <w:t>main_</w:t>
      </w:r>
      <w:proofErr w:type="gramStart"/>
      <w:r w:rsidR="00190293" w:rsidRPr="00190293">
        <w:t>menu</w:t>
      </w:r>
      <w:proofErr w:type="spellEnd"/>
      <w:r w:rsidR="00190293" w:rsidRPr="00190293">
        <w:t>(</w:t>
      </w:r>
      <w:proofErr w:type="gramEnd"/>
      <w:r w:rsidR="00190293" w:rsidRPr="00190293">
        <w:t>Database&amp; db)</w:t>
      </w:r>
      <w:bookmarkEnd w:id="37"/>
    </w:p>
    <w:p w14:paraId="47614AC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Отображение главного меню</w:t>
      </w:r>
    </w:p>
    <w:p w14:paraId="7A7EE55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Пользователю выводятся опции:</w:t>
      </w:r>
    </w:p>
    <w:p w14:paraId="7131697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Управление группами</w:t>
      </w:r>
    </w:p>
    <w:p w14:paraId="0FA8B87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Управление общежитиями</w:t>
      </w:r>
    </w:p>
    <w:p w14:paraId="56B8FE1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Управление комнатами</w:t>
      </w:r>
    </w:p>
    <w:p w14:paraId="11F8FB9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Управление студентами</w:t>
      </w:r>
    </w:p>
    <w:p w14:paraId="17D9C3E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Управление заселением</w:t>
      </w:r>
    </w:p>
    <w:p w14:paraId="183C3C4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Выход из программы</w:t>
      </w:r>
    </w:p>
    <w:p w14:paraId="59E1F3D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Обработка выбора пользователя</w:t>
      </w:r>
    </w:p>
    <w:p w14:paraId="4C5577B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2.1. Пользователь выбирает действие из предложенных опций.</w:t>
      </w:r>
    </w:p>
    <w:p w14:paraId="05DDBEA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Выполнение выбранного действия</w:t>
      </w:r>
    </w:p>
    <w:p w14:paraId="26E8087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В зависимости от выбора вызывается соответствующая функция управления.</w:t>
      </w:r>
    </w:p>
    <w:p w14:paraId="2E99005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Управление группами → </w:t>
      </w:r>
      <w:proofErr w:type="spellStart"/>
      <w:r w:rsidRPr="00190293">
        <w:rPr>
          <w:lang w:val="ru-RU"/>
        </w:rPr>
        <w:t>menu_groups</w:t>
      </w:r>
      <w:proofErr w:type="spellEnd"/>
    </w:p>
    <w:p w14:paraId="3EADE36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Управление общежитиями → </w:t>
      </w:r>
      <w:proofErr w:type="spellStart"/>
      <w:r w:rsidRPr="00190293">
        <w:rPr>
          <w:lang w:val="ru-RU"/>
        </w:rPr>
        <w:t>menu_dormitories</w:t>
      </w:r>
      <w:proofErr w:type="spellEnd"/>
    </w:p>
    <w:p w14:paraId="2FFA37F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Управление комнатами → </w:t>
      </w:r>
      <w:proofErr w:type="spellStart"/>
      <w:r w:rsidRPr="00190293">
        <w:rPr>
          <w:lang w:val="ru-RU"/>
        </w:rPr>
        <w:t>menu_rooms</w:t>
      </w:r>
      <w:proofErr w:type="spellEnd"/>
    </w:p>
    <w:p w14:paraId="2D42E6FD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Управление студентами → </w:t>
      </w:r>
      <w:proofErr w:type="spellStart"/>
      <w:r w:rsidRPr="00190293">
        <w:rPr>
          <w:lang w:val="ru-RU"/>
        </w:rPr>
        <w:t>menu_students</w:t>
      </w:r>
      <w:proofErr w:type="spellEnd"/>
    </w:p>
    <w:p w14:paraId="7AA437F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Управление заселением → </w:t>
      </w:r>
      <w:proofErr w:type="spellStart"/>
      <w:r w:rsidRPr="00190293">
        <w:rPr>
          <w:lang w:val="ru-RU"/>
        </w:rPr>
        <w:t>menu_accommodations</w:t>
      </w:r>
      <w:proofErr w:type="spellEnd"/>
    </w:p>
    <w:p w14:paraId="090430E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Выход → завершение программы</w:t>
      </w:r>
    </w:p>
    <w:p w14:paraId="00D5326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Обработка некорректного выбора</w:t>
      </w:r>
    </w:p>
    <w:p w14:paraId="0DFACE5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Если выбор некорректен, выводится сообщение об ошибке и меню отображается снова.</w:t>
      </w:r>
    </w:p>
    <w:p w14:paraId="69CAB94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 Повторение меню</w:t>
      </w:r>
    </w:p>
    <w:p w14:paraId="213367D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5.1. Меню отображается снова до тех пор, пока пользователь не выберет "Выход".</w:t>
      </w:r>
    </w:p>
    <w:p w14:paraId="4C23B9B6" w14:textId="728D8796" w:rsidR="00190293" w:rsidRPr="00190293" w:rsidRDefault="006F2E64" w:rsidP="00190293">
      <w:pPr>
        <w:pStyle w:val="2"/>
        <w:rPr>
          <w:lang w:val="ru-RU"/>
        </w:rPr>
      </w:pPr>
      <w:bookmarkStart w:id="38" w:name="_Toc184167862"/>
      <w:r w:rsidRPr="002D6CCD">
        <w:rPr>
          <w:lang w:val="ru-RU"/>
        </w:rPr>
        <w:t>3.</w:t>
      </w:r>
      <w:r w:rsidR="00C1502C" w:rsidRPr="002D6CCD">
        <w:rPr>
          <w:lang w:val="ru-RU"/>
        </w:rPr>
        <w:t>30</w:t>
      </w:r>
      <w:r w:rsidRPr="002D6CCD">
        <w:rPr>
          <w:lang w:val="ru-RU"/>
        </w:rPr>
        <w:t xml:space="preserve"> </w:t>
      </w:r>
      <w:r w:rsidR="00190293" w:rsidRPr="00190293">
        <w:rPr>
          <w:lang w:val="ru-RU"/>
        </w:rPr>
        <w:t>Основная функция main()</w:t>
      </w:r>
      <w:bookmarkEnd w:id="38"/>
    </w:p>
    <w:p w14:paraId="119858B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 Инициализация базы данных</w:t>
      </w:r>
    </w:p>
    <w:p w14:paraId="1C8FC63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1.1. Создаётся объект базы данных с использованием указанного файла.</w:t>
      </w:r>
    </w:p>
    <w:p w14:paraId="52B3D0C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2. Запуск главного меню</w:t>
      </w:r>
    </w:p>
    <w:p w14:paraId="575CF68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 xml:space="preserve">Шаг 2.1. Вызывается функция </w:t>
      </w:r>
      <w:proofErr w:type="spellStart"/>
      <w:r w:rsidRPr="00190293">
        <w:rPr>
          <w:lang w:val="ru-RU"/>
        </w:rPr>
        <w:t>main_menu</w:t>
      </w:r>
      <w:proofErr w:type="spellEnd"/>
      <w:r w:rsidRPr="00190293">
        <w:rPr>
          <w:lang w:val="ru-RU"/>
        </w:rPr>
        <w:t xml:space="preserve"> для начала взаимодействия с пользователем.</w:t>
      </w:r>
    </w:p>
    <w:p w14:paraId="246A4E2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 Обработка исключений</w:t>
      </w:r>
    </w:p>
    <w:p w14:paraId="1D45992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 Программа отслеживает возможные ошибки форматирования.</w:t>
      </w:r>
    </w:p>
    <w:p w14:paraId="1210EBE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3.1.1. При возникновении ошибки выводится соответствующее сообщение.</w:t>
      </w:r>
    </w:p>
    <w:p w14:paraId="2E3686A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3.2. Программа отслеживает ошибки при работе с JSON.</w:t>
      </w:r>
    </w:p>
    <w:p w14:paraId="7CD8CC6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3.2.1. При возникновении ошибки выводится соответствующее сообщение.</w:t>
      </w:r>
    </w:p>
    <w:p w14:paraId="2426381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 Программа отслеживает общие исключения.</w:t>
      </w:r>
    </w:p>
    <w:p w14:paraId="694214A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3.3.1. При возникновении общей ошибки выводится соответствующее сообщение.</w:t>
      </w:r>
    </w:p>
    <w:p w14:paraId="271E5BA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 Завершение программы</w:t>
      </w:r>
    </w:p>
    <w:p w14:paraId="52ADDB9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4.1. После завершения работы меню программа возвращает код завершения.</w:t>
      </w:r>
    </w:p>
    <w:p w14:paraId="72CF3C13" w14:textId="700849D8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Дополнительные шаги в программе</w:t>
      </w:r>
    </w:p>
    <w:p w14:paraId="1340928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 Обработка ошибок</w:t>
      </w:r>
    </w:p>
    <w:p w14:paraId="2F41EEA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5.1. Отслеживание ошибок форматирования</w:t>
      </w:r>
    </w:p>
    <w:p w14:paraId="0F6C691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5.1.1. Программа отслеживает ошибки, связанные с неправильным форматированием данных.</w:t>
      </w:r>
    </w:p>
    <w:p w14:paraId="4D0744B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5.2. Вывод сообщений об ошибках</w:t>
      </w:r>
    </w:p>
    <w:p w14:paraId="2AE4A36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5.2.1. При возникновении ошибки выводится соответствующее сообщение пользователю.</w:t>
      </w:r>
    </w:p>
    <w:p w14:paraId="205EA99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5.3. Отслеживание ошибок работы с JSON</w:t>
      </w:r>
    </w:p>
    <w:p w14:paraId="6A9C347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5.3.1. Программа отслеживает ошибки, возникающие при работе с JSON-данными.</w:t>
      </w:r>
    </w:p>
    <w:p w14:paraId="059648D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5.4. Вывод сообщений об ошибках JSON</w:t>
      </w:r>
    </w:p>
    <w:p w14:paraId="71757177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5.4.1. При возникновении ошибки выводится соответствующее сообщение пользователю.</w:t>
      </w:r>
    </w:p>
    <w:p w14:paraId="418ECAC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5.5. Отлавливание общих исключений</w:t>
      </w:r>
    </w:p>
    <w:p w14:paraId="1E0536F1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5.5.1. Программа отслеживает любые другие общие ошибки.</w:t>
      </w:r>
    </w:p>
    <w:p w14:paraId="4919737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5.6. Вывод сообщений об общих ошибках</w:t>
      </w:r>
    </w:p>
    <w:p w14:paraId="706EC99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5.6.1. При возникновении общей ошибки выводится сообщение о произошедшей ошибке.</w:t>
      </w:r>
    </w:p>
    <w:p w14:paraId="65384BE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6. Сохранение данных</w:t>
      </w:r>
    </w:p>
    <w:p w14:paraId="3BC55AB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6.1. Автоматическое сохранение после изменений</w:t>
      </w:r>
    </w:p>
    <w:p w14:paraId="1D356730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6.1.1. После каждого добавления, удаления или изменения данных выполняется сохранение текущего состояния базы данных в файл.</w:t>
      </w:r>
    </w:p>
    <w:p w14:paraId="24C44DF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6.2. Форматирование данных</w:t>
      </w:r>
    </w:p>
    <w:p w14:paraId="19EFD90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6.2.1. Данные форматируются с отступами для удобного чтения и хранения.</w:t>
      </w:r>
    </w:p>
    <w:p w14:paraId="21664C7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6.3. Учет структуры данных</w:t>
      </w:r>
    </w:p>
    <w:p w14:paraId="6C8F75E5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6.3.1. При сохранении учитывается структура, содержащая списки групп, общежитий, комнат, студентов и информации о заселении.</w:t>
      </w:r>
    </w:p>
    <w:p w14:paraId="56AAD32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 Взаимодействие с пользователем</w:t>
      </w:r>
    </w:p>
    <w:p w14:paraId="7272FD2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7.1. Постоянные запросы ввода</w:t>
      </w:r>
    </w:p>
    <w:p w14:paraId="406651F4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7.1.1. Программа постоянно запрашивает ввод данных у пользователя для выполнения различных операций.</w:t>
      </w:r>
    </w:p>
    <w:p w14:paraId="3062CB7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7.2. Проверка корректности ввода</w:t>
      </w:r>
    </w:p>
    <w:p w14:paraId="5925700C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7.2.1. Все вводимые данные проходят проверку на корректность и соответствие требуемому формату.</w:t>
      </w:r>
    </w:p>
    <w:p w14:paraId="0C485CF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7.3. Обработка некорректного ввода</w:t>
      </w:r>
    </w:p>
    <w:p w14:paraId="4F22688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7.3.1. В случае некорректного ввода пользователю предоставляются сообщения об ошибках и предлагается повторить ввод.</w:t>
      </w:r>
    </w:p>
    <w:p w14:paraId="76121C1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7.4. Уведомление о результате операций</w:t>
      </w:r>
    </w:p>
    <w:p w14:paraId="2FCBF4D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7.4.1. После успешного выполнения каждой операции пользователю отображается соответствующее уведомление.</w:t>
      </w:r>
    </w:p>
    <w:p w14:paraId="3E7CEAB2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 Форматирование и отображение данных</w:t>
      </w:r>
    </w:p>
    <w:p w14:paraId="59447B8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8.1. Использование форматирования для вывода</w:t>
      </w:r>
    </w:p>
    <w:p w14:paraId="334444E9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8.1.1. При отображении информации используется форматирование для выравнивания столбцов и улучшения читаемости.</w:t>
      </w:r>
    </w:p>
    <w:p w14:paraId="5D14681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8.2. Создание заголовков</w:t>
      </w:r>
    </w:p>
    <w:p w14:paraId="72E97B0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8.2.1. Для каждой категории данных (группы, общежития, комнаты, студенты, заселение) создаются заголовки с соответствующими полями.</w:t>
      </w:r>
    </w:p>
    <w:p w14:paraId="02221C2F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8.3. Отображение разделительных линий</w:t>
      </w:r>
    </w:p>
    <w:p w14:paraId="719FD9C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lastRenderedPageBreak/>
        <w:t>Шаг 8.3.1. Под заголовками отображаются разделительные линии для визуального отделения заголовков от данных.</w:t>
      </w:r>
    </w:p>
    <w:p w14:paraId="1C7211DE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8.4. Вывод каждой записи</w:t>
      </w:r>
    </w:p>
    <w:p w14:paraId="5F243E26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8.4.1. Каждая запись данных выводится в отдельной строке с выровненными по столбцам значениями.</w:t>
      </w:r>
    </w:p>
    <w:p w14:paraId="0C71231B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9. Конец работы программы</w:t>
      </w:r>
    </w:p>
    <w:p w14:paraId="6B5C7A7A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9.1. Завершение работы по выбору пользователя</w:t>
      </w:r>
    </w:p>
    <w:p w14:paraId="55D398F3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9.1.1. После выбора пользователем опции выхода, программа завершает свою работу.</w:t>
      </w:r>
    </w:p>
    <w:p w14:paraId="319F7B38" w14:textId="77777777" w:rsidR="00190293" w:rsidRPr="00190293" w:rsidRDefault="00190293" w:rsidP="00190293">
      <w:pPr>
        <w:rPr>
          <w:lang w:val="ru-RU"/>
        </w:rPr>
      </w:pPr>
      <w:r w:rsidRPr="00190293">
        <w:rPr>
          <w:lang w:val="ru-RU"/>
        </w:rPr>
        <w:t>Шаг 9.2. Освобождение ресурсов</w:t>
      </w:r>
    </w:p>
    <w:p w14:paraId="5A5118B0" w14:textId="4E46DE1F" w:rsidR="002E43BA" w:rsidRPr="0074294C" w:rsidRDefault="00190293" w:rsidP="00190293">
      <w:pPr>
        <w:rPr>
          <w:lang w:val="ru-RU"/>
        </w:rPr>
      </w:pPr>
      <w:r w:rsidRPr="00190293">
        <w:rPr>
          <w:lang w:val="ru-RU"/>
        </w:rPr>
        <w:t>Шаг 9.2.1. Все открытые файлы закрываются, и ресурсы освобождаются.</w:t>
      </w:r>
    </w:p>
    <w:p w14:paraId="100F1D44" w14:textId="32E433F7" w:rsidR="00AD6DDC" w:rsidRDefault="0068750C" w:rsidP="00AD6DDC">
      <w:pPr>
        <w:pStyle w:val="1"/>
        <w:rPr>
          <w:lang w:val="ru-RU"/>
        </w:rPr>
      </w:pPr>
      <w:bookmarkStart w:id="39" w:name="_Toc184167863"/>
      <w:r>
        <w:rPr>
          <w:lang w:val="ru-RU"/>
        </w:rPr>
        <w:lastRenderedPageBreak/>
        <w:t>4</w:t>
      </w:r>
      <w:r w:rsidR="008D5DBA">
        <w:rPr>
          <w:lang w:val="ru-RU"/>
        </w:rPr>
        <w:t xml:space="preserve"> Листинг программы</w:t>
      </w:r>
      <w:bookmarkEnd w:id="39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4339" w14:paraId="6E4C59AD" w14:textId="77777777" w:rsidTr="00F24339">
        <w:tc>
          <w:tcPr>
            <w:tcW w:w="9345" w:type="dxa"/>
          </w:tcPr>
          <w:p w14:paraId="469A3DEE" w14:textId="77777777" w:rsidR="00F24339" w:rsidRDefault="00F24339" w:rsidP="00F24339">
            <w:pPr>
              <w:pStyle w:val="aa"/>
            </w:pPr>
            <w:r>
              <w:t>#include &lt;iostream&gt;</w:t>
            </w:r>
          </w:p>
          <w:p w14:paraId="2646BA44" w14:textId="77777777" w:rsidR="00F24339" w:rsidRDefault="00F24339" w:rsidP="00F24339">
            <w:pPr>
              <w:pStyle w:val="aa"/>
            </w:pPr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02647E46" w14:textId="77777777" w:rsidR="00F24339" w:rsidRDefault="00F24339" w:rsidP="00F24339">
            <w:pPr>
              <w:pStyle w:val="aa"/>
            </w:pPr>
            <w:r>
              <w:t>#include &lt;string&gt;</w:t>
            </w:r>
          </w:p>
          <w:p w14:paraId="644D066A" w14:textId="77777777" w:rsidR="00F24339" w:rsidRDefault="00F24339" w:rsidP="00F24339">
            <w:pPr>
              <w:pStyle w:val="aa"/>
            </w:pPr>
            <w:r>
              <w:t>#include &lt;optional&gt;</w:t>
            </w:r>
          </w:p>
          <w:p w14:paraId="79FBF92F" w14:textId="77777777" w:rsidR="00F24339" w:rsidRDefault="00F24339" w:rsidP="00F24339">
            <w:pPr>
              <w:pStyle w:val="aa"/>
            </w:pPr>
            <w:r>
              <w:t>#include &lt;format&gt;</w:t>
            </w:r>
          </w:p>
          <w:p w14:paraId="52936766" w14:textId="77777777" w:rsidR="00F24339" w:rsidRDefault="00F24339" w:rsidP="00F24339">
            <w:pPr>
              <w:pStyle w:val="aa"/>
            </w:pPr>
            <w:r>
              <w:t>#include &lt;regex&gt;</w:t>
            </w:r>
          </w:p>
          <w:p w14:paraId="7BF2A079" w14:textId="77777777" w:rsidR="00F24339" w:rsidRDefault="00F24339" w:rsidP="00F24339">
            <w:pPr>
              <w:pStyle w:val="aa"/>
            </w:pPr>
            <w:r>
              <w:t>#include &lt;limits&gt;</w:t>
            </w:r>
          </w:p>
          <w:p w14:paraId="26033BCB" w14:textId="77777777" w:rsidR="00F24339" w:rsidRDefault="00F24339" w:rsidP="00F24339">
            <w:pPr>
              <w:pStyle w:val="aa"/>
            </w:pPr>
            <w:r>
              <w:t>#include "json.hpp"</w:t>
            </w:r>
          </w:p>
          <w:p w14:paraId="65199BB5" w14:textId="77777777" w:rsidR="00F24339" w:rsidRDefault="00F24339" w:rsidP="00F24339">
            <w:pPr>
              <w:pStyle w:val="aa"/>
            </w:pPr>
          </w:p>
          <w:p w14:paraId="22775B1A" w14:textId="77777777" w:rsidR="00F24339" w:rsidRDefault="00F24339" w:rsidP="00F24339">
            <w:pPr>
              <w:pStyle w:val="aa"/>
            </w:pPr>
            <w:r>
              <w:t xml:space="preserve">using </w:t>
            </w:r>
            <w:proofErr w:type="spellStart"/>
            <w:r>
              <w:t>json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nlohmann</w:t>
            </w:r>
            <w:proofErr w:type="spellEnd"/>
            <w:r>
              <w:t>::</w:t>
            </w:r>
            <w:proofErr w:type="spellStart"/>
            <w:proofErr w:type="gramEnd"/>
            <w:r>
              <w:t>json</w:t>
            </w:r>
            <w:proofErr w:type="spellEnd"/>
            <w:r>
              <w:t>;</w:t>
            </w:r>
          </w:p>
          <w:p w14:paraId="57EEC0F2" w14:textId="77777777" w:rsidR="00F24339" w:rsidRDefault="00F24339" w:rsidP="00F24339">
            <w:pPr>
              <w:pStyle w:val="aa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7D6CEF35" w14:textId="77777777" w:rsidR="00F24339" w:rsidRDefault="00F24339" w:rsidP="00F24339">
            <w:pPr>
              <w:pStyle w:val="aa"/>
            </w:pPr>
          </w:p>
          <w:p w14:paraId="5721C8A7" w14:textId="77777777" w:rsidR="00F24339" w:rsidRDefault="00F24339" w:rsidP="00F24339">
            <w:pPr>
              <w:pStyle w:val="aa"/>
            </w:pPr>
            <w:r>
              <w:t>namespace</w:t>
            </w:r>
          </w:p>
          <w:p w14:paraId="461B8702" w14:textId="77777777" w:rsidR="00F24339" w:rsidRDefault="00F24339" w:rsidP="00F24339">
            <w:pPr>
              <w:pStyle w:val="aa"/>
            </w:pPr>
            <w:r>
              <w:t>{</w:t>
            </w:r>
          </w:p>
          <w:p w14:paraId="2917377D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const string&amp; prompt)</w:t>
            </w:r>
          </w:p>
          <w:p w14:paraId="7AB86F21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108C3216" w14:textId="77777777" w:rsidR="00F24339" w:rsidRDefault="00F24339" w:rsidP="00F24339">
            <w:pPr>
              <w:pStyle w:val="aa"/>
            </w:pPr>
            <w:r>
              <w:t xml:space="preserve">        int </w:t>
            </w:r>
            <w:proofErr w:type="gramStart"/>
            <w:r>
              <w:t>value;</w:t>
            </w:r>
            <w:proofErr w:type="gramEnd"/>
          </w:p>
          <w:p w14:paraId="6D6A3B73" w14:textId="77777777" w:rsidR="00F24339" w:rsidRDefault="00F24339" w:rsidP="00F24339">
            <w:pPr>
              <w:pStyle w:val="aa"/>
            </w:pPr>
            <w:r>
              <w:t xml:space="preserve">        while (true)</w:t>
            </w:r>
          </w:p>
          <w:p w14:paraId="1F77933B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4957FA00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prompt;</w:t>
            </w:r>
            <w:proofErr w:type="gramEnd"/>
          </w:p>
          <w:p w14:paraId="4F1EBB59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value;</w:t>
            </w:r>
            <w:proofErr w:type="gramEnd"/>
          </w:p>
          <w:p w14:paraId="69062E01" w14:textId="77777777" w:rsidR="00F24339" w:rsidRDefault="00F24339" w:rsidP="00F24339">
            <w:pPr>
              <w:pStyle w:val="aa"/>
            </w:pPr>
            <w:r>
              <w:t xml:space="preserve">            if (</w:t>
            </w:r>
            <w:proofErr w:type="spellStart"/>
            <w:proofErr w:type="gramStart"/>
            <w:r>
              <w:t>cin.fail</w:t>
            </w:r>
            <w:proofErr w:type="spellEnd"/>
            <w:proofErr w:type="gramEnd"/>
            <w:r>
              <w:t>())</w:t>
            </w:r>
          </w:p>
          <w:p w14:paraId="2D1FD30D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0424EF">
              <w:rPr>
                <w:lang w:val="ru-RU"/>
              </w:rPr>
              <w:t>{</w:t>
            </w:r>
          </w:p>
          <w:p w14:paraId="38F068C6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0424EF">
              <w:rPr>
                <w:lang w:val="ru-RU"/>
              </w:rPr>
              <w:t xml:space="preserve"> &lt;&lt; "Неверный ввод. Пожалуйста, введите целое число.\</w:t>
            </w:r>
            <w:r>
              <w:t>n</w:t>
            </w:r>
            <w:r w:rsidRPr="000424EF">
              <w:rPr>
                <w:lang w:val="ru-RU"/>
              </w:rPr>
              <w:t>";</w:t>
            </w:r>
          </w:p>
          <w:p w14:paraId="79F03F9B" w14:textId="77777777" w:rsidR="00F24339" w:rsidRDefault="00F24339" w:rsidP="00F24339">
            <w:pPr>
              <w:pStyle w:val="aa"/>
            </w:pPr>
            <w:r w:rsidRPr="000424EF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cin.clear</w:t>
            </w:r>
            <w:proofErr w:type="spellEnd"/>
            <w:proofErr w:type="gramEnd"/>
            <w:r>
              <w:t>();</w:t>
            </w:r>
          </w:p>
          <w:p w14:paraId="10C508AF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71EAE049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5AAB51FF" w14:textId="77777777" w:rsidR="00F24339" w:rsidRDefault="00F24339" w:rsidP="00F24339">
            <w:pPr>
              <w:pStyle w:val="aa"/>
            </w:pPr>
            <w:r>
              <w:t xml:space="preserve">            else</w:t>
            </w:r>
          </w:p>
          <w:p w14:paraId="797578AD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2AA38B45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5F22AACF" w14:textId="77777777" w:rsidR="00F24339" w:rsidRDefault="00F24339" w:rsidP="00F24339">
            <w:pPr>
              <w:pStyle w:val="aa"/>
            </w:pPr>
            <w:r>
              <w:t xml:space="preserve">                return </w:t>
            </w:r>
            <w:proofErr w:type="gramStart"/>
            <w:r>
              <w:t>value;</w:t>
            </w:r>
            <w:proofErr w:type="gramEnd"/>
          </w:p>
          <w:p w14:paraId="4FFFB1BF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1F52D178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473A9D58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2EB30E04" w14:textId="77777777" w:rsidR="00F24339" w:rsidRDefault="00F24339" w:rsidP="00F24339">
            <w:pPr>
              <w:pStyle w:val="aa"/>
            </w:pPr>
          </w:p>
          <w:p w14:paraId="262D6926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const string&amp; prompt)</w:t>
            </w:r>
          </w:p>
          <w:p w14:paraId="3727AB66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07E744AB" w14:textId="77777777" w:rsidR="00F24339" w:rsidRDefault="00F24339" w:rsidP="00F24339">
            <w:pPr>
              <w:pStyle w:val="aa"/>
            </w:pPr>
            <w:r>
              <w:t xml:space="preserve">        string </w:t>
            </w:r>
            <w:proofErr w:type="gramStart"/>
            <w:r>
              <w:t>value;</w:t>
            </w:r>
            <w:proofErr w:type="gramEnd"/>
          </w:p>
          <w:p w14:paraId="4E421B14" w14:textId="77777777" w:rsidR="00F24339" w:rsidRDefault="00F24339" w:rsidP="00F24339">
            <w:pPr>
              <w:pStyle w:val="aa"/>
            </w:pPr>
            <w:r>
              <w:t xml:space="preserve">        while (true)</w:t>
            </w:r>
          </w:p>
          <w:p w14:paraId="5915A8A1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2EF30494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prompt;</w:t>
            </w:r>
            <w:proofErr w:type="gramEnd"/>
          </w:p>
          <w:p w14:paraId="3C035E4F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value);</w:t>
            </w:r>
          </w:p>
          <w:p w14:paraId="6845CD8B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if</w:t>
            </w:r>
            <w:r w:rsidRPr="002D6CCD">
              <w:rPr>
                <w:lang w:val="ru-RU"/>
              </w:rPr>
              <w:t xml:space="preserve"> (</w:t>
            </w:r>
            <w:proofErr w:type="gramStart"/>
            <w:r>
              <w:t>value</w:t>
            </w:r>
            <w:r w:rsidRPr="002D6CCD">
              <w:rPr>
                <w:lang w:val="ru-RU"/>
              </w:rPr>
              <w:t>.</w:t>
            </w:r>
            <w:r>
              <w:t>empty</w:t>
            </w:r>
            <w:proofErr w:type="gramEnd"/>
            <w:r w:rsidRPr="002D6CCD">
              <w:rPr>
                <w:lang w:val="ru-RU"/>
              </w:rPr>
              <w:t>())</w:t>
            </w:r>
          </w:p>
          <w:p w14:paraId="58EB4D53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2D6CCD">
              <w:rPr>
                <w:lang w:val="ru-RU"/>
              </w:rPr>
              <w:t xml:space="preserve">            </w:t>
            </w:r>
            <w:r w:rsidRPr="000424EF">
              <w:rPr>
                <w:lang w:val="ru-RU"/>
              </w:rPr>
              <w:t>{</w:t>
            </w:r>
          </w:p>
          <w:p w14:paraId="56023E58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0424EF">
              <w:rPr>
                <w:lang w:val="ru-RU"/>
              </w:rPr>
              <w:t xml:space="preserve"> &lt;&lt; "Ввод не может быть пустым. Пожалуйста, попробуйте снова.\</w:t>
            </w:r>
            <w:r>
              <w:t>n</w:t>
            </w:r>
            <w:r w:rsidRPr="000424EF">
              <w:rPr>
                <w:lang w:val="ru-RU"/>
              </w:rPr>
              <w:t>";</w:t>
            </w:r>
          </w:p>
          <w:p w14:paraId="2F1EA3F7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}</w:t>
            </w:r>
          </w:p>
          <w:p w14:paraId="45850715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</w:t>
            </w:r>
            <w:r>
              <w:t>else</w:t>
            </w:r>
          </w:p>
          <w:p w14:paraId="1B6D8DFE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{</w:t>
            </w:r>
          </w:p>
          <w:p w14:paraId="54ED0930" w14:textId="77777777" w:rsidR="00F24339" w:rsidRDefault="00F24339" w:rsidP="00F24339">
            <w:pPr>
              <w:pStyle w:val="aa"/>
            </w:pPr>
            <w:r w:rsidRPr="000424EF">
              <w:rPr>
                <w:lang w:val="ru-RU"/>
              </w:rPr>
              <w:t xml:space="preserve">                </w:t>
            </w:r>
            <w:r>
              <w:t xml:space="preserve">return </w:t>
            </w:r>
            <w:proofErr w:type="gramStart"/>
            <w:r>
              <w:t>value;</w:t>
            </w:r>
            <w:proofErr w:type="gramEnd"/>
          </w:p>
          <w:p w14:paraId="24864DF5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4F696979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1A002D03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13CB8EB4" w14:textId="77777777" w:rsidR="00F24339" w:rsidRDefault="00F24339" w:rsidP="00F24339">
            <w:pPr>
              <w:pStyle w:val="aa"/>
            </w:pPr>
          </w:p>
          <w:p w14:paraId="032E553A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get_valid_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const string&amp; prompt)</w:t>
            </w:r>
          </w:p>
          <w:p w14:paraId="238850A3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3F8A4A65" w14:textId="77777777" w:rsidR="00F24339" w:rsidRDefault="00F24339" w:rsidP="00F24339">
            <w:pPr>
              <w:pStyle w:val="aa"/>
            </w:pPr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3754D29E" w14:textId="77777777" w:rsidR="00F24339" w:rsidRDefault="00F24339" w:rsidP="00F24339">
            <w:pPr>
              <w:pStyle w:val="aa"/>
            </w:pPr>
            <w:r>
              <w:t xml:space="preserve">        const regex </w:t>
            </w:r>
            <w:proofErr w:type="spellStart"/>
            <w:r>
              <w:t>date_pattern</w:t>
            </w:r>
            <w:proofErr w:type="spellEnd"/>
            <w:r>
              <w:t>(R"(^\d{</w:t>
            </w:r>
            <w:proofErr w:type="gramStart"/>
            <w:r>
              <w:t>2}\.\d</w:t>
            </w:r>
            <w:proofErr w:type="gramEnd"/>
            <w:r>
              <w:t>{2}\.\d{4}$)");</w:t>
            </w:r>
          </w:p>
          <w:p w14:paraId="4C20CDA4" w14:textId="77777777" w:rsidR="00F24339" w:rsidRDefault="00F24339" w:rsidP="00F24339">
            <w:pPr>
              <w:pStyle w:val="aa"/>
            </w:pPr>
            <w:r>
              <w:t xml:space="preserve">        while (true)</w:t>
            </w:r>
          </w:p>
          <w:p w14:paraId="217DE90B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76620403" w14:textId="77777777" w:rsidR="00F24339" w:rsidRDefault="00F24339" w:rsidP="00F24339">
            <w:pPr>
              <w:pStyle w:val="aa"/>
            </w:pPr>
            <w:r>
              <w:lastRenderedPageBreak/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prompt;</w:t>
            </w:r>
            <w:proofErr w:type="gramEnd"/>
          </w:p>
          <w:p w14:paraId="2940F00F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date);</w:t>
            </w:r>
          </w:p>
          <w:p w14:paraId="3B464ACA" w14:textId="77777777" w:rsidR="00F24339" w:rsidRDefault="00F24339" w:rsidP="00F24339">
            <w:pPr>
              <w:pStyle w:val="aa"/>
            </w:pPr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regex</w:t>
            </w:r>
            <w:proofErr w:type="gramEnd"/>
            <w:r>
              <w:t>_match</w:t>
            </w:r>
            <w:proofErr w:type="spellEnd"/>
            <w:r>
              <w:t xml:space="preserve">(date, </w:t>
            </w:r>
            <w:proofErr w:type="spellStart"/>
            <w:r>
              <w:t>date_pattern</w:t>
            </w:r>
            <w:proofErr w:type="spellEnd"/>
            <w:r>
              <w:t>))</w:t>
            </w:r>
          </w:p>
          <w:p w14:paraId="12AFEAF9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0424EF">
              <w:rPr>
                <w:lang w:val="ru-RU"/>
              </w:rPr>
              <w:t>{</w:t>
            </w:r>
          </w:p>
          <w:p w14:paraId="01D5FFCB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0424EF">
              <w:rPr>
                <w:lang w:val="ru-RU"/>
              </w:rPr>
              <w:t xml:space="preserve"> &lt;&lt; "Неверный формат даты. Пожалуйста, используйте формат ДД.ММ.ГГГГ.\</w:t>
            </w:r>
            <w:r>
              <w:t>n</w:t>
            </w:r>
            <w:r w:rsidRPr="000424EF">
              <w:rPr>
                <w:lang w:val="ru-RU"/>
              </w:rPr>
              <w:t>";</w:t>
            </w:r>
          </w:p>
          <w:p w14:paraId="09C2BE1B" w14:textId="77777777" w:rsidR="00F24339" w:rsidRDefault="00F24339" w:rsidP="00F24339">
            <w:pPr>
              <w:pStyle w:val="aa"/>
            </w:pPr>
            <w:r w:rsidRPr="000424EF">
              <w:rPr>
                <w:lang w:val="ru-RU"/>
              </w:rPr>
              <w:t xml:space="preserve">            </w:t>
            </w:r>
            <w:r>
              <w:t>}</w:t>
            </w:r>
          </w:p>
          <w:p w14:paraId="0F03BD7F" w14:textId="77777777" w:rsidR="00F24339" w:rsidRDefault="00F24339" w:rsidP="00F24339">
            <w:pPr>
              <w:pStyle w:val="aa"/>
            </w:pPr>
            <w:r>
              <w:t xml:space="preserve">            else</w:t>
            </w:r>
          </w:p>
          <w:p w14:paraId="1D8977A3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3DBF6FE2" w14:textId="77777777" w:rsidR="00F24339" w:rsidRDefault="00F24339" w:rsidP="00F24339">
            <w:pPr>
              <w:pStyle w:val="aa"/>
            </w:pPr>
            <w:r>
              <w:t xml:space="preserve">                const int day = </w:t>
            </w:r>
            <w:proofErr w:type="spellStart"/>
            <w:proofErr w:type="gramStart"/>
            <w:r>
              <w:t>stoi</w:t>
            </w:r>
            <w:proofErr w:type="spellEnd"/>
            <w:r>
              <w:t>(</w:t>
            </w:r>
            <w:proofErr w:type="spellStart"/>
            <w:proofErr w:type="gramEnd"/>
            <w:r>
              <w:t>date.substr</w:t>
            </w:r>
            <w:proofErr w:type="spellEnd"/>
            <w:r>
              <w:t>(0, 2));</w:t>
            </w:r>
          </w:p>
          <w:p w14:paraId="7434141E" w14:textId="77777777" w:rsidR="00F24339" w:rsidRDefault="00F24339" w:rsidP="00F24339">
            <w:pPr>
              <w:pStyle w:val="aa"/>
            </w:pPr>
            <w:r>
              <w:t xml:space="preserve">                const int month = </w:t>
            </w:r>
            <w:proofErr w:type="spellStart"/>
            <w:proofErr w:type="gramStart"/>
            <w:r>
              <w:t>stoi</w:t>
            </w:r>
            <w:proofErr w:type="spellEnd"/>
            <w:r>
              <w:t>(</w:t>
            </w:r>
            <w:proofErr w:type="spellStart"/>
            <w:proofErr w:type="gramEnd"/>
            <w:r>
              <w:t>date.substr</w:t>
            </w:r>
            <w:proofErr w:type="spellEnd"/>
            <w:r>
              <w:t>(3, 2));</w:t>
            </w:r>
          </w:p>
          <w:p w14:paraId="0CF4B159" w14:textId="77777777" w:rsidR="00F24339" w:rsidRDefault="00F24339" w:rsidP="00F24339">
            <w:pPr>
              <w:pStyle w:val="aa"/>
            </w:pPr>
            <w:r>
              <w:t xml:space="preserve">                if (day &lt; 1 || day &gt; 31 || month &lt; 1 || month &gt; 12)</w:t>
            </w:r>
          </w:p>
          <w:p w14:paraId="22444CEB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0424EF">
              <w:rPr>
                <w:lang w:val="ru-RU"/>
              </w:rPr>
              <w:t>{</w:t>
            </w:r>
          </w:p>
          <w:p w14:paraId="3147A5F1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0424EF">
              <w:rPr>
                <w:lang w:val="ru-RU"/>
              </w:rPr>
              <w:t xml:space="preserve"> &lt;&lt; "Неверная дата. Пожалуйста, введите корректную дату.\</w:t>
            </w:r>
            <w:r>
              <w:t>n</w:t>
            </w:r>
            <w:r w:rsidRPr="000424EF">
              <w:rPr>
                <w:lang w:val="ru-RU"/>
              </w:rPr>
              <w:t>";</w:t>
            </w:r>
          </w:p>
          <w:p w14:paraId="24B5EED6" w14:textId="77777777" w:rsidR="00F24339" w:rsidRDefault="00F24339" w:rsidP="00F24339">
            <w:pPr>
              <w:pStyle w:val="aa"/>
            </w:pPr>
            <w:r w:rsidRPr="000424EF">
              <w:rPr>
                <w:lang w:val="ru-RU"/>
              </w:rPr>
              <w:t xml:space="preserve">                </w:t>
            </w:r>
            <w:r>
              <w:t>}</w:t>
            </w:r>
          </w:p>
          <w:p w14:paraId="72984AE0" w14:textId="77777777" w:rsidR="00F24339" w:rsidRDefault="00F24339" w:rsidP="00F24339">
            <w:pPr>
              <w:pStyle w:val="aa"/>
            </w:pPr>
            <w:r>
              <w:t xml:space="preserve">                else</w:t>
            </w:r>
          </w:p>
          <w:p w14:paraId="577D69FC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0157D712" w14:textId="77777777" w:rsidR="00F24339" w:rsidRDefault="00F24339" w:rsidP="00F24339">
            <w:pPr>
              <w:pStyle w:val="aa"/>
            </w:pPr>
            <w:r>
              <w:t xml:space="preserve">                    return </w:t>
            </w:r>
            <w:proofErr w:type="gramStart"/>
            <w:r>
              <w:t>date;</w:t>
            </w:r>
            <w:proofErr w:type="gramEnd"/>
          </w:p>
          <w:p w14:paraId="21E27DF2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09066D6F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56A0E2FF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75314483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7E1E3F16" w14:textId="77777777" w:rsidR="00F24339" w:rsidRDefault="00F24339" w:rsidP="00F24339">
            <w:pPr>
              <w:pStyle w:val="aa"/>
            </w:pPr>
            <w:r>
              <w:t>}</w:t>
            </w:r>
          </w:p>
          <w:p w14:paraId="6967259A" w14:textId="77777777" w:rsidR="00F24339" w:rsidRDefault="00F24339" w:rsidP="00F24339">
            <w:pPr>
              <w:pStyle w:val="aa"/>
            </w:pPr>
          </w:p>
          <w:p w14:paraId="351A7377" w14:textId="77777777" w:rsidR="00F24339" w:rsidRDefault="00F24339" w:rsidP="00F24339">
            <w:pPr>
              <w:pStyle w:val="aa"/>
            </w:pPr>
            <w:r>
              <w:t>struct Group</w:t>
            </w:r>
          </w:p>
          <w:p w14:paraId="52CC72FF" w14:textId="77777777" w:rsidR="00F24339" w:rsidRDefault="00F24339" w:rsidP="00F24339">
            <w:pPr>
              <w:pStyle w:val="aa"/>
            </w:pPr>
            <w:r>
              <w:t>{</w:t>
            </w:r>
          </w:p>
          <w:p w14:paraId="08648784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13AF957E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5206C1A3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gramStart"/>
            <w:r>
              <w:t>faculty;</w:t>
            </w:r>
            <w:proofErr w:type="gramEnd"/>
          </w:p>
          <w:p w14:paraId="683F7343" w14:textId="77777777" w:rsidR="00F24339" w:rsidRDefault="00F24339" w:rsidP="00F24339">
            <w:pPr>
              <w:pStyle w:val="aa"/>
            </w:pPr>
          </w:p>
          <w:p w14:paraId="6535C481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5AC069AB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2A2B90A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  <w:r>
              <w:t>{"code", code}, {"name", name}, {"faculty", faculty}};</w:t>
            </w:r>
          </w:p>
          <w:p w14:paraId="57A16808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6620EBF9" w14:textId="77777777" w:rsidR="00F24339" w:rsidRDefault="00F24339" w:rsidP="00F24339">
            <w:pPr>
              <w:pStyle w:val="aa"/>
            </w:pPr>
          </w:p>
          <w:p w14:paraId="18098CF8" w14:textId="77777777" w:rsidR="00F24339" w:rsidRDefault="00F24339" w:rsidP="00F24339">
            <w:pPr>
              <w:pStyle w:val="aa"/>
            </w:pPr>
            <w:r>
              <w:t xml:space="preserve">    static Group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4171D3F2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6DCBA30" w14:textId="77777777" w:rsidR="00F24339" w:rsidRDefault="00F24339" w:rsidP="00F24339">
            <w:pPr>
              <w:pStyle w:val="aa"/>
            </w:pPr>
            <w:r>
              <w:t xml:space="preserve">        Group </w:t>
            </w:r>
            <w:proofErr w:type="gramStart"/>
            <w:r>
              <w:t>g;</w:t>
            </w:r>
            <w:proofErr w:type="gramEnd"/>
          </w:p>
          <w:p w14:paraId="1CDFA406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 xml:space="preserve"> = j.at("code").get&lt;int&gt;();</w:t>
            </w:r>
          </w:p>
          <w:p w14:paraId="4AA432D3" w14:textId="77777777" w:rsidR="00F24339" w:rsidRDefault="00F24339" w:rsidP="00F24339">
            <w:pPr>
              <w:pStyle w:val="aa"/>
            </w:pPr>
            <w:r>
              <w:t xml:space="preserve">        g.name = j.at("name"</w:t>
            </w:r>
            <w:proofErr w:type="gramStart"/>
            <w:r>
              <w:t>).get</w:t>
            </w:r>
            <w:proofErr w:type="gramEnd"/>
            <w:r>
              <w:t>&lt;string&gt;();</w:t>
            </w:r>
          </w:p>
          <w:p w14:paraId="183EAEC8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g.faculty</w:t>
            </w:r>
            <w:proofErr w:type="spellEnd"/>
            <w:proofErr w:type="gramEnd"/>
            <w:r>
              <w:t xml:space="preserve"> = j.at("faculty").get&lt;string&gt;();</w:t>
            </w:r>
          </w:p>
          <w:p w14:paraId="37C3F83D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g;</w:t>
            </w:r>
            <w:proofErr w:type="gramEnd"/>
          </w:p>
          <w:p w14:paraId="7416FDDF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1163951" w14:textId="77777777" w:rsidR="00F24339" w:rsidRDefault="00F24339" w:rsidP="00F24339">
            <w:pPr>
              <w:pStyle w:val="aa"/>
            </w:pPr>
            <w:r>
              <w:t>};</w:t>
            </w:r>
          </w:p>
          <w:p w14:paraId="3CA1A215" w14:textId="77777777" w:rsidR="00F24339" w:rsidRDefault="00F24339" w:rsidP="00F24339">
            <w:pPr>
              <w:pStyle w:val="aa"/>
            </w:pPr>
          </w:p>
          <w:p w14:paraId="1FD3C850" w14:textId="77777777" w:rsidR="00F24339" w:rsidRDefault="00F24339" w:rsidP="00F24339">
            <w:pPr>
              <w:pStyle w:val="aa"/>
            </w:pPr>
            <w:r>
              <w:t>struct Dormitory</w:t>
            </w:r>
          </w:p>
          <w:p w14:paraId="1AB85FE2" w14:textId="77777777" w:rsidR="00F24339" w:rsidRDefault="00F24339" w:rsidP="00F24339">
            <w:pPr>
              <w:pStyle w:val="aa"/>
            </w:pPr>
            <w:r>
              <w:t>{</w:t>
            </w:r>
          </w:p>
          <w:p w14:paraId="2E432B22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61DA7C82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15E77A2B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gramStart"/>
            <w:r>
              <w:t>address;</w:t>
            </w:r>
            <w:proofErr w:type="gramEnd"/>
          </w:p>
          <w:p w14:paraId="6C468F85" w14:textId="77777777" w:rsidR="00F24339" w:rsidRDefault="00F24339" w:rsidP="00F24339">
            <w:pPr>
              <w:pStyle w:val="aa"/>
            </w:pPr>
          </w:p>
          <w:p w14:paraId="69FCE197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25675CDC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09623932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  <w:r>
              <w:t>{"code", code}, {"name", name}, {"address", address}};</w:t>
            </w:r>
          </w:p>
          <w:p w14:paraId="1838DB67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5845C6A6" w14:textId="77777777" w:rsidR="00F24339" w:rsidRDefault="00F24339" w:rsidP="00F24339">
            <w:pPr>
              <w:pStyle w:val="aa"/>
            </w:pPr>
          </w:p>
          <w:p w14:paraId="07E2AC0B" w14:textId="77777777" w:rsidR="00F24339" w:rsidRDefault="00F24339" w:rsidP="00F24339">
            <w:pPr>
              <w:pStyle w:val="aa"/>
            </w:pPr>
            <w:r>
              <w:t xml:space="preserve">    static Dormitory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1DEEDE64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6FD6653D" w14:textId="77777777" w:rsidR="00F24339" w:rsidRDefault="00F24339" w:rsidP="00F24339">
            <w:pPr>
              <w:pStyle w:val="aa"/>
            </w:pPr>
            <w:r>
              <w:t xml:space="preserve">        Dormitory </w:t>
            </w:r>
            <w:proofErr w:type="gramStart"/>
            <w:r>
              <w:t>d;</w:t>
            </w:r>
            <w:proofErr w:type="gramEnd"/>
          </w:p>
          <w:p w14:paraId="0EF6B6DF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d.code</w:t>
            </w:r>
            <w:proofErr w:type="spellEnd"/>
            <w:r>
              <w:t xml:space="preserve"> = j.at("code"</w:t>
            </w:r>
            <w:proofErr w:type="gramStart"/>
            <w:r>
              <w:t>).get</w:t>
            </w:r>
            <w:proofErr w:type="gramEnd"/>
            <w:r>
              <w:t>&lt;int&gt;();</w:t>
            </w:r>
          </w:p>
          <w:p w14:paraId="29D23718" w14:textId="77777777" w:rsidR="00F24339" w:rsidRDefault="00F24339" w:rsidP="00F24339">
            <w:pPr>
              <w:pStyle w:val="aa"/>
            </w:pPr>
            <w:r>
              <w:t xml:space="preserve">        d.name = j.at("name"</w:t>
            </w:r>
            <w:proofErr w:type="gramStart"/>
            <w:r>
              <w:t>).get</w:t>
            </w:r>
            <w:proofErr w:type="gramEnd"/>
            <w:r>
              <w:t>&lt;string&gt;();</w:t>
            </w:r>
          </w:p>
          <w:p w14:paraId="00986266" w14:textId="77777777" w:rsidR="00F24339" w:rsidRDefault="00F24339" w:rsidP="00F24339">
            <w:pPr>
              <w:pStyle w:val="aa"/>
            </w:pPr>
            <w:r>
              <w:lastRenderedPageBreak/>
              <w:t xml:space="preserve">        </w:t>
            </w:r>
            <w:proofErr w:type="spellStart"/>
            <w:r>
              <w:t>d.address</w:t>
            </w:r>
            <w:proofErr w:type="spellEnd"/>
            <w:r>
              <w:t xml:space="preserve"> = j.at("address"</w:t>
            </w:r>
            <w:proofErr w:type="gramStart"/>
            <w:r>
              <w:t>).get</w:t>
            </w:r>
            <w:proofErr w:type="gramEnd"/>
            <w:r>
              <w:t>&lt;string&gt;();</w:t>
            </w:r>
          </w:p>
          <w:p w14:paraId="71038BE3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d;</w:t>
            </w:r>
            <w:proofErr w:type="gramEnd"/>
          </w:p>
          <w:p w14:paraId="301A8372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043174B9" w14:textId="77777777" w:rsidR="00F24339" w:rsidRDefault="00F24339" w:rsidP="00F24339">
            <w:pPr>
              <w:pStyle w:val="aa"/>
            </w:pPr>
            <w:r>
              <w:t>};</w:t>
            </w:r>
          </w:p>
          <w:p w14:paraId="78579B8B" w14:textId="77777777" w:rsidR="00F24339" w:rsidRDefault="00F24339" w:rsidP="00F24339">
            <w:pPr>
              <w:pStyle w:val="aa"/>
            </w:pPr>
          </w:p>
          <w:p w14:paraId="53F7287E" w14:textId="77777777" w:rsidR="00F24339" w:rsidRDefault="00F24339" w:rsidP="00F24339">
            <w:pPr>
              <w:pStyle w:val="aa"/>
            </w:pPr>
            <w:r>
              <w:t>struct Room</w:t>
            </w:r>
          </w:p>
          <w:p w14:paraId="4BD9537F" w14:textId="77777777" w:rsidR="00F24339" w:rsidRDefault="00F24339" w:rsidP="00F24339">
            <w:pPr>
              <w:pStyle w:val="aa"/>
            </w:pPr>
            <w:r>
              <w:t>{</w:t>
            </w:r>
          </w:p>
          <w:p w14:paraId="6B65144A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1FC83CF7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gramStart"/>
            <w:r>
              <w:t>number;</w:t>
            </w:r>
            <w:proofErr w:type="gramEnd"/>
          </w:p>
          <w:p w14:paraId="5FD7A0BA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spellStart"/>
            <w:r>
              <w:t>dormitory_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6E3DE6F8" w14:textId="77777777" w:rsidR="00F24339" w:rsidRDefault="00F24339" w:rsidP="00F24339">
            <w:pPr>
              <w:pStyle w:val="aa"/>
            </w:pPr>
          </w:p>
          <w:p w14:paraId="57D2AB68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4806A39A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1BF1739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  <w:r>
              <w:t>{"code", code}, {"number", number}, {"</w:t>
            </w:r>
            <w:proofErr w:type="spellStart"/>
            <w:r>
              <w:t>dormitory_code</w:t>
            </w:r>
            <w:proofErr w:type="spellEnd"/>
            <w:r>
              <w:t xml:space="preserve">", </w:t>
            </w:r>
            <w:proofErr w:type="spellStart"/>
            <w:r>
              <w:t>dormitory_code</w:t>
            </w:r>
            <w:proofErr w:type="spellEnd"/>
            <w:r>
              <w:t>}};</w:t>
            </w:r>
          </w:p>
          <w:p w14:paraId="5AEABC19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7A3EF57A" w14:textId="77777777" w:rsidR="00F24339" w:rsidRDefault="00F24339" w:rsidP="00F24339">
            <w:pPr>
              <w:pStyle w:val="aa"/>
            </w:pPr>
          </w:p>
          <w:p w14:paraId="5C5C46D3" w14:textId="77777777" w:rsidR="00F24339" w:rsidRDefault="00F24339" w:rsidP="00F24339">
            <w:pPr>
              <w:pStyle w:val="aa"/>
            </w:pPr>
            <w:r>
              <w:t xml:space="preserve">    static Room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5B15F015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73A830E4" w14:textId="77777777" w:rsidR="00F24339" w:rsidRDefault="00F24339" w:rsidP="00F24339">
            <w:pPr>
              <w:pStyle w:val="aa"/>
            </w:pPr>
            <w:r>
              <w:t xml:space="preserve">        Room </w:t>
            </w:r>
            <w:proofErr w:type="gramStart"/>
            <w:r>
              <w:t>r;</w:t>
            </w:r>
            <w:proofErr w:type="gramEnd"/>
          </w:p>
          <w:p w14:paraId="16687DD0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 xml:space="preserve"> = j.at("code").get&lt;int&gt;();</w:t>
            </w:r>
          </w:p>
          <w:p w14:paraId="41AF4617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r.number</w:t>
            </w:r>
            <w:proofErr w:type="spellEnd"/>
            <w:proofErr w:type="gramEnd"/>
            <w:r>
              <w:t xml:space="preserve"> = j.at("number").get&lt;string&gt;();</w:t>
            </w:r>
          </w:p>
          <w:p w14:paraId="7C20BCAA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dormitory_code</w:t>
            </w:r>
            <w:proofErr w:type="spellEnd"/>
            <w:r>
              <w:t>").get&lt;int&gt;();</w:t>
            </w:r>
          </w:p>
          <w:p w14:paraId="0EF2BD92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r;</w:t>
            </w:r>
            <w:proofErr w:type="gramEnd"/>
          </w:p>
          <w:p w14:paraId="115F4E9A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10572524" w14:textId="77777777" w:rsidR="00F24339" w:rsidRDefault="00F24339" w:rsidP="00F24339">
            <w:pPr>
              <w:pStyle w:val="aa"/>
            </w:pPr>
            <w:r>
              <w:t>};</w:t>
            </w:r>
          </w:p>
          <w:p w14:paraId="7A389C95" w14:textId="77777777" w:rsidR="00F24339" w:rsidRDefault="00F24339" w:rsidP="00F24339">
            <w:pPr>
              <w:pStyle w:val="aa"/>
            </w:pPr>
          </w:p>
          <w:p w14:paraId="68DBFD68" w14:textId="77777777" w:rsidR="00F24339" w:rsidRDefault="00F24339" w:rsidP="00F24339">
            <w:pPr>
              <w:pStyle w:val="aa"/>
            </w:pPr>
            <w:r>
              <w:t>struct Student</w:t>
            </w:r>
          </w:p>
          <w:p w14:paraId="5A957398" w14:textId="77777777" w:rsidR="00F24339" w:rsidRDefault="00F24339" w:rsidP="00F24339">
            <w:pPr>
              <w:pStyle w:val="aa"/>
            </w:pPr>
            <w:r>
              <w:t>{</w:t>
            </w:r>
          </w:p>
          <w:p w14:paraId="32806EE1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042A6D5B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full_</w:t>
            </w:r>
            <w:proofErr w:type="gramStart"/>
            <w:r>
              <w:t>name</w:t>
            </w:r>
            <w:proofErr w:type="spellEnd"/>
            <w:r>
              <w:t>;</w:t>
            </w:r>
            <w:proofErr w:type="gramEnd"/>
          </w:p>
          <w:p w14:paraId="6AB1F7B3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birth_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48787E58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gramStart"/>
            <w:r>
              <w:t>gender;</w:t>
            </w:r>
            <w:proofErr w:type="gramEnd"/>
          </w:p>
          <w:p w14:paraId="5193DA86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spellStart"/>
            <w:r>
              <w:t>group_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30331761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passport_</w:t>
            </w:r>
            <w:proofErr w:type="gramStart"/>
            <w:r>
              <w:t>series</w:t>
            </w:r>
            <w:proofErr w:type="spellEnd"/>
            <w:r>
              <w:t>;</w:t>
            </w:r>
            <w:proofErr w:type="gramEnd"/>
          </w:p>
          <w:p w14:paraId="3314AFC4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passport_</w:t>
            </w:r>
            <w:proofErr w:type="gramStart"/>
            <w:r>
              <w:t>number</w:t>
            </w:r>
            <w:proofErr w:type="spellEnd"/>
            <w:r>
              <w:t>;</w:t>
            </w:r>
            <w:proofErr w:type="gramEnd"/>
          </w:p>
          <w:p w14:paraId="3BA7CFA4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issued_</w:t>
            </w:r>
            <w:proofErr w:type="gramStart"/>
            <w:r>
              <w:t>by</w:t>
            </w:r>
            <w:proofErr w:type="spellEnd"/>
            <w:r>
              <w:t>;</w:t>
            </w:r>
            <w:proofErr w:type="gramEnd"/>
          </w:p>
          <w:p w14:paraId="2FD58D76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issued_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2EA0BB44" w14:textId="77777777" w:rsidR="00F24339" w:rsidRDefault="00F24339" w:rsidP="00F24339">
            <w:pPr>
              <w:pStyle w:val="aa"/>
            </w:pPr>
          </w:p>
          <w:p w14:paraId="673CD98C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2472B264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F327AB2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</w:p>
          <w:p w14:paraId="2E99ECBC" w14:textId="77777777" w:rsidR="00F24339" w:rsidRDefault="00F24339" w:rsidP="00F24339">
            <w:pPr>
              <w:pStyle w:val="aa"/>
            </w:pPr>
            <w:r>
              <w:t xml:space="preserve">            {"code", code},</w:t>
            </w:r>
          </w:p>
          <w:p w14:paraId="621BBB9E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full_name</w:t>
            </w:r>
            <w:proofErr w:type="spellEnd"/>
            <w:r>
              <w:t xml:space="preserve">", </w:t>
            </w:r>
            <w:proofErr w:type="spellStart"/>
            <w:r>
              <w:t>full_name</w:t>
            </w:r>
            <w:proofErr w:type="spellEnd"/>
            <w:r>
              <w:t>},</w:t>
            </w:r>
          </w:p>
          <w:p w14:paraId="5CF975A3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birth_date</w:t>
            </w:r>
            <w:proofErr w:type="spellEnd"/>
            <w:r>
              <w:t xml:space="preserve">", </w:t>
            </w:r>
            <w:proofErr w:type="spellStart"/>
            <w:r>
              <w:t>birth_date</w:t>
            </w:r>
            <w:proofErr w:type="spellEnd"/>
            <w:r>
              <w:t>},</w:t>
            </w:r>
          </w:p>
          <w:p w14:paraId="6922D4DD" w14:textId="77777777" w:rsidR="00F24339" w:rsidRDefault="00F24339" w:rsidP="00F24339">
            <w:pPr>
              <w:pStyle w:val="aa"/>
            </w:pPr>
            <w:r>
              <w:t xml:space="preserve">            {"gender", gender},</w:t>
            </w:r>
          </w:p>
          <w:p w14:paraId="784D1CA4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group_code</w:t>
            </w:r>
            <w:proofErr w:type="spellEnd"/>
            <w:r>
              <w:t xml:space="preserve">", </w:t>
            </w:r>
            <w:proofErr w:type="spellStart"/>
            <w:r>
              <w:t>group_code</w:t>
            </w:r>
            <w:proofErr w:type="spellEnd"/>
            <w:r>
              <w:t>},</w:t>
            </w:r>
          </w:p>
          <w:p w14:paraId="4150B12B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passport_series</w:t>
            </w:r>
            <w:proofErr w:type="spellEnd"/>
            <w:r>
              <w:t xml:space="preserve">", </w:t>
            </w:r>
            <w:proofErr w:type="spellStart"/>
            <w:r>
              <w:t>passport_series</w:t>
            </w:r>
            <w:proofErr w:type="spellEnd"/>
            <w:r>
              <w:t>},</w:t>
            </w:r>
          </w:p>
          <w:p w14:paraId="4FA9A68C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passport_number</w:t>
            </w:r>
            <w:proofErr w:type="spellEnd"/>
            <w:r>
              <w:t xml:space="preserve">", </w:t>
            </w:r>
            <w:proofErr w:type="spellStart"/>
            <w:r>
              <w:t>passport_number</w:t>
            </w:r>
            <w:proofErr w:type="spellEnd"/>
            <w:r>
              <w:t>},</w:t>
            </w:r>
          </w:p>
          <w:p w14:paraId="3A67203A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issued_by</w:t>
            </w:r>
            <w:proofErr w:type="spellEnd"/>
            <w:r>
              <w:t xml:space="preserve">", </w:t>
            </w:r>
            <w:proofErr w:type="spellStart"/>
            <w:r>
              <w:t>issued_by</w:t>
            </w:r>
            <w:proofErr w:type="spellEnd"/>
            <w:r>
              <w:t>},</w:t>
            </w:r>
          </w:p>
          <w:p w14:paraId="214C22F8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issued_date</w:t>
            </w:r>
            <w:proofErr w:type="spellEnd"/>
            <w:r>
              <w:t xml:space="preserve">", </w:t>
            </w:r>
            <w:proofErr w:type="spellStart"/>
            <w:r>
              <w:t>issued_date</w:t>
            </w:r>
            <w:proofErr w:type="spellEnd"/>
            <w:r>
              <w:t>}</w:t>
            </w:r>
          </w:p>
          <w:p w14:paraId="00E64C07" w14:textId="77777777" w:rsidR="00F24339" w:rsidRDefault="00F24339" w:rsidP="00F24339">
            <w:pPr>
              <w:pStyle w:val="aa"/>
            </w:pPr>
            <w:r>
              <w:t xml:space="preserve">        };</w:t>
            </w:r>
          </w:p>
          <w:p w14:paraId="1DFF6A68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6AA1E4A8" w14:textId="77777777" w:rsidR="00F24339" w:rsidRDefault="00F24339" w:rsidP="00F24339">
            <w:pPr>
              <w:pStyle w:val="aa"/>
            </w:pPr>
          </w:p>
          <w:p w14:paraId="5FCDF44F" w14:textId="77777777" w:rsidR="00F24339" w:rsidRDefault="00F24339" w:rsidP="00F24339">
            <w:pPr>
              <w:pStyle w:val="aa"/>
            </w:pPr>
            <w:r>
              <w:t xml:space="preserve">    static Student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7B2252D0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6ECFE6C7" w14:textId="77777777" w:rsidR="00F24339" w:rsidRDefault="00F24339" w:rsidP="00F24339">
            <w:pPr>
              <w:pStyle w:val="aa"/>
            </w:pPr>
            <w:r>
              <w:t xml:space="preserve">        Student </w:t>
            </w:r>
            <w:proofErr w:type="gramStart"/>
            <w:r>
              <w:t>s;</w:t>
            </w:r>
            <w:proofErr w:type="gramEnd"/>
          </w:p>
          <w:p w14:paraId="38D54BD1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 xml:space="preserve"> = j.at("code").get&lt;int&gt;();</w:t>
            </w:r>
          </w:p>
          <w:p w14:paraId="69CA5D93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s.full</w:t>
            </w:r>
            <w:proofErr w:type="gramEnd"/>
            <w:r>
              <w:t>_name</w:t>
            </w:r>
            <w:proofErr w:type="spellEnd"/>
            <w:r>
              <w:t xml:space="preserve"> = j.at("</w:t>
            </w:r>
            <w:proofErr w:type="spellStart"/>
            <w:r>
              <w:t>full_name</w:t>
            </w:r>
            <w:proofErr w:type="spellEnd"/>
            <w:r>
              <w:t>").get&lt;string&gt;();</w:t>
            </w:r>
          </w:p>
          <w:p w14:paraId="1374C9A4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s.birth</w:t>
            </w:r>
            <w:proofErr w:type="gramEnd"/>
            <w:r>
              <w:t>_date</w:t>
            </w:r>
            <w:proofErr w:type="spellEnd"/>
            <w:r>
              <w:t xml:space="preserve"> = j.at("</w:t>
            </w:r>
            <w:proofErr w:type="spellStart"/>
            <w:r>
              <w:t>birth_date</w:t>
            </w:r>
            <w:proofErr w:type="spellEnd"/>
            <w:r>
              <w:t>").get&lt;string&gt;();</w:t>
            </w:r>
          </w:p>
          <w:p w14:paraId="02684803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s.gender</w:t>
            </w:r>
            <w:proofErr w:type="spellEnd"/>
            <w:proofErr w:type="gramEnd"/>
            <w:r>
              <w:t xml:space="preserve"> = j.at("gender").get&lt;string&gt;();</w:t>
            </w:r>
          </w:p>
          <w:p w14:paraId="759F4DBD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group_code</w:t>
            </w:r>
            <w:proofErr w:type="spellEnd"/>
            <w:r>
              <w:t>").get&lt;int&gt;();</w:t>
            </w:r>
          </w:p>
          <w:p w14:paraId="7B7643C5" w14:textId="77777777" w:rsidR="00F24339" w:rsidRDefault="00F24339" w:rsidP="00F24339">
            <w:pPr>
              <w:pStyle w:val="aa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s.passport</w:t>
            </w:r>
            <w:proofErr w:type="gramEnd"/>
            <w:r>
              <w:t>_series</w:t>
            </w:r>
            <w:proofErr w:type="spellEnd"/>
            <w:r>
              <w:t xml:space="preserve"> = j.at("</w:t>
            </w:r>
            <w:proofErr w:type="spellStart"/>
            <w:r>
              <w:t>passport_series</w:t>
            </w:r>
            <w:proofErr w:type="spellEnd"/>
            <w:r>
              <w:t>").get&lt;string&gt;();</w:t>
            </w:r>
          </w:p>
          <w:p w14:paraId="0312D3EE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s.passport</w:t>
            </w:r>
            <w:proofErr w:type="gramEnd"/>
            <w:r>
              <w:t>_number</w:t>
            </w:r>
            <w:proofErr w:type="spellEnd"/>
            <w:r>
              <w:t xml:space="preserve"> = j.at("</w:t>
            </w:r>
            <w:proofErr w:type="spellStart"/>
            <w:r>
              <w:t>passport_number</w:t>
            </w:r>
            <w:proofErr w:type="spellEnd"/>
            <w:r>
              <w:t>").get&lt;string&gt;();</w:t>
            </w:r>
          </w:p>
          <w:p w14:paraId="04591294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s.issued</w:t>
            </w:r>
            <w:proofErr w:type="gramEnd"/>
            <w:r>
              <w:t>_by</w:t>
            </w:r>
            <w:proofErr w:type="spellEnd"/>
            <w:r>
              <w:t xml:space="preserve"> = j.at("</w:t>
            </w:r>
            <w:proofErr w:type="spellStart"/>
            <w:r>
              <w:t>issued_by</w:t>
            </w:r>
            <w:proofErr w:type="spellEnd"/>
            <w:r>
              <w:t>").get&lt;string&gt;();</w:t>
            </w:r>
          </w:p>
          <w:p w14:paraId="682A6552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s.issued</w:t>
            </w:r>
            <w:proofErr w:type="gramEnd"/>
            <w:r>
              <w:t>_date</w:t>
            </w:r>
            <w:proofErr w:type="spellEnd"/>
            <w:r>
              <w:t xml:space="preserve"> = j.at("</w:t>
            </w:r>
            <w:proofErr w:type="spellStart"/>
            <w:r>
              <w:t>issued_date</w:t>
            </w:r>
            <w:proofErr w:type="spellEnd"/>
            <w:r>
              <w:t>").get&lt;string&gt;();</w:t>
            </w:r>
          </w:p>
          <w:p w14:paraId="3D7DFC68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s;</w:t>
            </w:r>
            <w:proofErr w:type="gramEnd"/>
          </w:p>
          <w:p w14:paraId="2548F57A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7AFE1F09" w14:textId="77777777" w:rsidR="00F24339" w:rsidRDefault="00F24339" w:rsidP="00F24339">
            <w:pPr>
              <w:pStyle w:val="aa"/>
            </w:pPr>
            <w:r>
              <w:t>};</w:t>
            </w:r>
          </w:p>
          <w:p w14:paraId="01F994AF" w14:textId="77777777" w:rsidR="00F24339" w:rsidRDefault="00F24339" w:rsidP="00F24339">
            <w:pPr>
              <w:pStyle w:val="aa"/>
            </w:pPr>
          </w:p>
          <w:p w14:paraId="5EC9AD27" w14:textId="77777777" w:rsidR="00F24339" w:rsidRDefault="00F24339" w:rsidP="00F24339">
            <w:pPr>
              <w:pStyle w:val="aa"/>
            </w:pPr>
            <w:r>
              <w:t xml:space="preserve">struct </w:t>
            </w:r>
            <w:proofErr w:type="spellStart"/>
            <w:r>
              <w:t>AccommodationInfo</w:t>
            </w:r>
            <w:proofErr w:type="spellEnd"/>
          </w:p>
          <w:p w14:paraId="7A04981E" w14:textId="77777777" w:rsidR="00F24339" w:rsidRDefault="00F24339" w:rsidP="00F24339">
            <w:pPr>
              <w:pStyle w:val="aa"/>
            </w:pPr>
            <w:r>
              <w:t>{</w:t>
            </w:r>
          </w:p>
          <w:p w14:paraId="1D4CBDC6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spellStart"/>
            <w:r>
              <w:t>room_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2419069C" w14:textId="77777777" w:rsidR="00F24339" w:rsidRDefault="00F24339" w:rsidP="00F24339">
            <w:pPr>
              <w:pStyle w:val="aa"/>
            </w:pPr>
            <w:r>
              <w:t xml:space="preserve">    int </w:t>
            </w:r>
            <w:proofErr w:type="spellStart"/>
            <w:r>
              <w:t>student_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6F1F528E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move_in_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1FAF0128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spellStart"/>
            <w:r>
              <w:t>move_out_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17CC20D8" w14:textId="77777777" w:rsidR="00F24339" w:rsidRDefault="00F24339" w:rsidP="00F24339">
            <w:pPr>
              <w:pStyle w:val="aa"/>
            </w:pPr>
          </w:p>
          <w:p w14:paraId="0D14B29F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6E15416B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07BA6E6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</w:p>
          <w:p w14:paraId="62BE974D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room_code</w:t>
            </w:r>
            <w:proofErr w:type="spellEnd"/>
            <w:r>
              <w:t xml:space="preserve">", </w:t>
            </w:r>
            <w:proofErr w:type="spellStart"/>
            <w:r>
              <w:t>room_code</w:t>
            </w:r>
            <w:proofErr w:type="spellEnd"/>
            <w:r>
              <w:t>},</w:t>
            </w:r>
          </w:p>
          <w:p w14:paraId="44BF4555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student_code</w:t>
            </w:r>
            <w:proofErr w:type="spellEnd"/>
            <w:r>
              <w:t xml:space="preserve">", </w:t>
            </w:r>
            <w:proofErr w:type="spellStart"/>
            <w:r>
              <w:t>student_code</w:t>
            </w:r>
            <w:proofErr w:type="spellEnd"/>
            <w:r>
              <w:t>},</w:t>
            </w:r>
          </w:p>
          <w:p w14:paraId="78D397FB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move_in_date</w:t>
            </w:r>
            <w:proofErr w:type="spellEnd"/>
            <w:r>
              <w:t xml:space="preserve">", </w:t>
            </w:r>
            <w:proofErr w:type="spellStart"/>
            <w:r>
              <w:t>move_in_date</w:t>
            </w:r>
            <w:proofErr w:type="spellEnd"/>
            <w:r>
              <w:t>},</w:t>
            </w:r>
          </w:p>
          <w:p w14:paraId="687A6AAC" w14:textId="77777777" w:rsidR="00F24339" w:rsidRDefault="00F24339" w:rsidP="00F24339">
            <w:pPr>
              <w:pStyle w:val="aa"/>
            </w:pPr>
            <w:r>
              <w:t xml:space="preserve">            {"</w:t>
            </w:r>
            <w:proofErr w:type="spellStart"/>
            <w:r>
              <w:t>move_out_date</w:t>
            </w:r>
            <w:proofErr w:type="spellEnd"/>
            <w:r>
              <w:t xml:space="preserve">", </w:t>
            </w:r>
            <w:proofErr w:type="spellStart"/>
            <w:r>
              <w:t>move_out_date</w:t>
            </w:r>
            <w:proofErr w:type="spellEnd"/>
            <w:r>
              <w:t>}</w:t>
            </w:r>
          </w:p>
          <w:p w14:paraId="3B5B374E" w14:textId="77777777" w:rsidR="00F24339" w:rsidRDefault="00F24339" w:rsidP="00F24339">
            <w:pPr>
              <w:pStyle w:val="aa"/>
            </w:pPr>
            <w:r>
              <w:t xml:space="preserve">        };</w:t>
            </w:r>
          </w:p>
          <w:p w14:paraId="3565779D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10AA986E" w14:textId="77777777" w:rsidR="00F24339" w:rsidRDefault="00F24339" w:rsidP="00F24339">
            <w:pPr>
              <w:pStyle w:val="aa"/>
            </w:pPr>
          </w:p>
          <w:p w14:paraId="7BA677FE" w14:textId="77777777" w:rsidR="00F24339" w:rsidRDefault="00F24339" w:rsidP="00F24339">
            <w:pPr>
              <w:pStyle w:val="aa"/>
            </w:pPr>
            <w:r>
              <w:t xml:space="preserve">    static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3C5648C7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532DDB9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gramStart"/>
            <w:r>
              <w:t>a;</w:t>
            </w:r>
            <w:proofErr w:type="gramEnd"/>
          </w:p>
          <w:p w14:paraId="1B70DD79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room_code</w:t>
            </w:r>
            <w:proofErr w:type="spellEnd"/>
            <w:r>
              <w:t>").get&lt;int&gt;();</w:t>
            </w:r>
          </w:p>
          <w:p w14:paraId="53ED2793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a.student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student_code</w:t>
            </w:r>
            <w:proofErr w:type="spellEnd"/>
            <w:r>
              <w:t>").get&lt;int&gt;();</w:t>
            </w:r>
          </w:p>
          <w:p w14:paraId="4C140A38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a.move</w:t>
            </w:r>
            <w:proofErr w:type="gramEnd"/>
            <w:r>
              <w:t>_in_date</w:t>
            </w:r>
            <w:proofErr w:type="spellEnd"/>
            <w:r>
              <w:t xml:space="preserve"> = j.at("</w:t>
            </w:r>
            <w:proofErr w:type="spellStart"/>
            <w:r>
              <w:t>move_in_date</w:t>
            </w:r>
            <w:proofErr w:type="spellEnd"/>
            <w:r>
              <w:t>").get&lt;string&gt;();</w:t>
            </w:r>
          </w:p>
          <w:p w14:paraId="37D8DBB0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a.move</w:t>
            </w:r>
            <w:proofErr w:type="gramEnd"/>
            <w:r>
              <w:t>_out_date</w:t>
            </w:r>
            <w:proofErr w:type="spellEnd"/>
            <w:r>
              <w:t xml:space="preserve"> = j.at("</w:t>
            </w:r>
            <w:proofErr w:type="spellStart"/>
            <w:r>
              <w:t>move_out_date</w:t>
            </w:r>
            <w:proofErr w:type="spellEnd"/>
            <w:r>
              <w:t>").get&lt;string&gt;();</w:t>
            </w:r>
          </w:p>
          <w:p w14:paraId="1570C482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222F7357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1168885B" w14:textId="77777777" w:rsidR="00F24339" w:rsidRDefault="00F24339" w:rsidP="00F24339">
            <w:pPr>
              <w:pStyle w:val="aa"/>
            </w:pPr>
            <w:r>
              <w:t>};</w:t>
            </w:r>
          </w:p>
          <w:p w14:paraId="7243C3ED" w14:textId="77777777" w:rsidR="00F24339" w:rsidRDefault="00F24339" w:rsidP="00F24339">
            <w:pPr>
              <w:pStyle w:val="aa"/>
            </w:pPr>
          </w:p>
          <w:p w14:paraId="2CC05622" w14:textId="77777777" w:rsidR="00F24339" w:rsidRDefault="00F24339" w:rsidP="00F24339">
            <w:pPr>
              <w:pStyle w:val="aa"/>
            </w:pPr>
          </w:p>
          <w:p w14:paraId="69B513B7" w14:textId="77777777" w:rsidR="00F24339" w:rsidRDefault="00F24339" w:rsidP="00F24339">
            <w:pPr>
              <w:pStyle w:val="aa"/>
            </w:pPr>
            <w:r>
              <w:t>class Database</w:t>
            </w:r>
          </w:p>
          <w:p w14:paraId="62C24A9D" w14:textId="77777777" w:rsidR="00F24339" w:rsidRDefault="00F24339" w:rsidP="00F24339">
            <w:pPr>
              <w:pStyle w:val="aa"/>
            </w:pPr>
            <w:r>
              <w:t>{</w:t>
            </w:r>
          </w:p>
          <w:p w14:paraId="52B561E5" w14:textId="77777777" w:rsidR="00F24339" w:rsidRDefault="00F24339" w:rsidP="00F24339">
            <w:pPr>
              <w:pStyle w:val="aa"/>
            </w:pPr>
            <w:r>
              <w:t xml:space="preserve">    string </w:t>
            </w:r>
            <w:proofErr w:type="gramStart"/>
            <w:r>
              <w:t>filename;</w:t>
            </w:r>
            <w:proofErr w:type="gramEnd"/>
          </w:p>
          <w:p w14:paraId="13796782" w14:textId="77777777" w:rsidR="00F24339" w:rsidRDefault="00F24339" w:rsidP="00F24339">
            <w:pPr>
              <w:pStyle w:val="aa"/>
            </w:pPr>
            <w:r>
              <w:t xml:space="preserve">   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gramStart"/>
            <w:r>
              <w:t>data;</w:t>
            </w:r>
            <w:proofErr w:type="gramEnd"/>
          </w:p>
          <w:p w14:paraId="3384AD7C" w14:textId="77777777" w:rsidR="00F24339" w:rsidRDefault="00F24339" w:rsidP="00F24339">
            <w:pPr>
              <w:pStyle w:val="aa"/>
            </w:pPr>
          </w:p>
          <w:p w14:paraId="04003DED" w14:textId="77777777" w:rsidR="00F24339" w:rsidRDefault="00F24339" w:rsidP="00F24339">
            <w:pPr>
              <w:pStyle w:val="aa"/>
            </w:pPr>
            <w:r>
              <w:t>public:</w:t>
            </w:r>
          </w:p>
          <w:p w14:paraId="18545257" w14:textId="77777777" w:rsidR="00F24339" w:rsidRDefault="00F24339" w:rsidP="00F24339">
            <w:pPr>
              <w:pStyle w:val="aa"/>
            </w:pPr>
            <w:r>
              <w:t xml:space="preserve">    </w:t>
            </w:r>
            <w:proofErr w:type="gramStart"/>
            <w:r>
              <w:t>Database(</w:t>
            </w:r>
            <w:proofErr w:type="gramEnd"/>
            <w:r>
              <w:t xml:space="preserve">string </w:t>
            </w:r>
            <w:proofErr w:type="spellStart"/>
            <w:r>
              <w:t>fname</w:t>
            </w:r>
            <w:proofErr w:type="spellEnd"/>
            <w:r>
              <w:t>) : filename(std::move(</w:t>
            </w:r>
            <w:proofErr w:type="spellStart"/>
            <w:r>
              <w:t>fname</w:t>
            </w:r>
            <w:proofErr w:type="spellEnd"/>
            <w:r>
              <w:t>))</w:t>
            </w:r>
          </w:p>
          <w:p w14:paraId="75E791A5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FCB5011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ifstream</w:t>
            </w:r>
            <w:proofErr w:type="spellEnd"/>
            <w:r>
              <w:t xml:space="preserve"> file(filename</w:t>
            </w:r>
            <w:proofErr w:type="gramStart"/>
            <w:r>
              <w:t>);</w:t>
            </w:r>
            <w:proofErr w:type="gramEnd"/>
          </w:p>
          <w:p w14:paraId="45CB7005" w14:textId="77777777" w:rsidR="00F24339" w:rsidRDefault="00F24339" w:rsidP="00F24339">
            <w:pPr>
              <w:pStyle w:val="aa"/>
            </w:pPr>
            <w:r>
              <w:t xml:space="preserve">        if (</w:t>
            </w:r>
            <w:proofErr w:type="spellStart"/>
            <w:proofErr w:type="gramStart"/>
            <w:r>
              <w:t>file.good</w:t>
            </w:r>
            <w:proofErr w:type="spellEnd"/>
            <w:proofErr w:type="gramEnd"/>
            <w:r>
              <w:t>())</w:t>
            </w:r>
          </w:p>
          <w:p w14:paraId="28955379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03B012C4" w14:textId="77777777" w:rsidR="00F24339" w:rsidRDefault="00F24339" w:rsidP="00F24339">
            <w:pPr>
              <w:pStyle w:val="aa"/>
            </w:pPr>
            <w:r>
              <w:t xml:space="preserve">            file &gt;&gt; </w:t>
            </w:r>
            <w:proofErr w:type="gramStart"/>
            <w:r>
              <w:t>data;</w:t>
            </w:r>
            <w:proofErr w:type="gramEnd"/>
          </w:p>
          <w:p w14:paraId="14CC9976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0827F673" w14:textId="77777777" w:rsidR="00F24339" w:rsidRDefault="00F24339" w:rsidP="00F24339">
            <w:pPr>
              <w:pStyle w:val="aa"/>
            </w:pPr>
            <w:r>
              <w:t xml:space="preserve">        else</w:t>
            </w:r>
          </w:p>
          <w:p w14:paraId="00263E32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562CC247" w14:textId="77777777" w:rsidR="00F24339" w:rsidRDefault="00F24339" w:rsidP="00F24339">
            <w:pPr>
              <w:pStyle w:val="aa"/>
            </w:pPr>
            <w:r>
              <w:t xml:space="preserve">            data =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</w:p>
          <w:p w14:paraId="0E260DE4" w14:textId="77777777" w:rsidR="00F24339" w:rsidRDefault="00F24339" w:rsidP="00F24339">
            <w:pPr>
              <w:pStyle w:val="aa"/>
            </w:pPr>
            <w:r>
              <w:t xml:space="preserve">                {"groups",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64EF9B7F" w14:textId="77777777" w:rsidR="00F24339" w:rsidRDefault="00F24339" w:rsidP="00F24339">
            <w:pPr>
              <w:pStyle w:val="aa"/>
            </w:pPr>
            <w:r>
              <w:t xml:space="preserve">                {"dormitories",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572D55C4" w14:textId="77777777" w:rsidR="00F24339" w:rsidRDefault="00F24339" w:rsidP="00F24339">
            <w:pPr>
              <w:pStyle w:val="aa"/>
            </w:pPr>
            <w:r>
              <w:t xml:space="preserve">                {"rooms",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014018FF" w14:textId="77777777" w:rsidR="00F24339" w:rsidRDefault="00F24339" w:rsidP="00F24339">
            <w:pPr>
              <w:pStyle w:val="aa"/>
            </w:pPr>
            <w:r>
              <w:t xml:space="preserve">                {"students",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130BAB7B" w14:textId="77777777" w:rsidR="00F24339" w:rsidRDefault="00F24339" w:rsidP="00F24339">
            <w:pPr>
              <w:pStyle w:val="aa"/>
            </w:pPr>
            <w:r>
              <w:t xml:space="preserve">                {"accommodations",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</w:t>
            </w:r>
          </w:p>
          <w:p w14:paraId="41BE540B" w14:textId="77777777" w:rsidR="00F24339" w:rsidRDefault="00F24339" w:rsidP="00F24339">
            <w:pPr>
              <w:pStyle w:val="aa"/>
            </w:pPr>
            <w:r>
              <w:t xml:space="preserve">            };</w:t>
            </w:r>
          </w:p>
          <w:p w14:paraId="3DAAFE7A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63F1739F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40ED8AC8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73F1E355" w14:textId="77777777" w:rsidR="00F24339" w:rsidRDefault="00F24339" w:rsidP="00F24339">
            <w:pPr>
              <w:pStyle w:val="aa"/>
            </w:pPr>
          </w:p>
          <w:p w14:paraId="21AB3B6D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gramStart"/>
            <w:r>
              <w:t>save(</w:t>
            </w:r>
            <w:proofErr w:type="gramEnd"/>
            <w:r>
              <w:t>) const</w:t>
            </w:r>
          </w:p>
          <w:p w14:paraId="41138EB4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6565B85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ofstream</w:t>
            </w:r>
            <w:proofErr w:type="spellEnd"/>
            <w:r>
              <w:t xml:space="preserve"> file(filename</w:t>
            </w:r>
            <w:proofErr w:type="gramStart"/>
            <w:r>
              <w:t>);</w:t>
            </w:r>
            <w:proofErr w:type="gramEnd"/>
          </w:p>
          <w:p w14:paraId="5A01C5C5" w14:textId="77777777" w:rsidR="00F24339" w:rsidRDefault="00F24339" w:rsidP="00F24339">
            <w:pPr>
              <w:pStyle w:val="aa"/>
            </w:pPr>
            <w:r>
              <w:t xml:space="preserve">        file &lt;&lt; </w:t>
            </w:r>
            <w:proofErr w:type="gramStart"/>
            <w:r>
              <w:t>std::</w:t>
            </w:r>
            <w:proofErr w:type="gramEnd"/>
            <w:r>
              <w:t xml:space="preserve">format("{0:4}\n", </w:t>
            </w:r>
            <w:proofErr w:type="spellStart"/>
            <w:r>
              <w:t>data.dump</w:t>
            </w:r>
            <w:proofErr w:type="spellEnd"/>
            <w:r>
              <w:t>(4));</w:t>
            </w:r>
          </w:p>
          <w:p w14:paraId="110D0936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C270CA6" w14:textId="77777777" w:rsidR="00F24339" w:rsidRDefault="00F24339" w:rsidP="00F24339">
            <w:pPr>
              <w:pStyle w:val="aa"/>
            </w:pPr>
          </w:p>
          <w:p w14:paraId="411D0057" w14:textId="77777777" w:rsidR="00F24339" w:rsidRDefault="00F24339" w:rsidP="00F24339">
            <w:pPr>
              <w:pStyle w:val="aa"/>
            </w:pPr>
          </w:p>
          <w:p w14:paraId="10A2E0C0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is_group_code_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5394E2BE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11CB6752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(data["groups"], [code](auto j)</w:t>
            </w:r>
          </w:p>
          <w:p w14:paraId="43477587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2774937C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3E4AD4EA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57D6D8D1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6848B286" w14:textId="77777777" w:rsidR="00F24339" w:rsidRDefault="00F24339" w:rsidP="00F24339">
            <w:pPr>
              <w:pStyle w:val="aa"/>
            </w:pPr>
          </w:p>
          <w:p w14:paraId="47F5AE66" w14:textId="77777777" w:rsidR="00F24339" w:rsidRDefault="00F24339" w:rsidP="00F24339">
            <w:pPr>
              <w:pStyle w:val="aa"/>
            </w:pPr>
          </w:p>
          <w:p w14:paraId="3730523A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group_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53CF465F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1CB9968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(data["groups"], [code](auto j)</w:t>
            </w:r>
          </w:p>
          <w:p w14:paraId="0AC8FE08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5BC624D0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5B7F2A55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3887F8DD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53630509" w14:textId="77777777" w:rsidR="00F24339" w:rsidRDefault="00F24339" w:rsidP="00F24339">
            <w:pPr>
              <w:pStyle w:val="aa"/>
            </w:pPr>
          </w:p>
          <w:p w14:paraId="18C50071" w14:textId="77777777" w:rsidR="00F24339" w:rsidRDefault="00F24339" w:rsidP="00F24339">
            <w:pPr>
              <w:pStyle w:val="aa"/>
            </w:pPr>
          </w:p>
          <w:p w14:paraId="58AE9E2E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group</w:t>
            </w:r>
            <w:proofErr w:type="spellEnd"/>
            <w:r>
              <w:t>(</w:t>
            </w:r>
            <w:proofErr w:type="gramEnd"/>
            <w:r>
              <w:t>const Group&amp; group)</w:t>
            </w:r>
          </w:p>
          <w:p w14:paraId="3DF72E37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EB4D636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_group_code_unique</w:t>
            </w:r>
            <w:proofErr w:type="spellEnd"/>
            <w:r>
              <w:t>(</w:t>
            </w:r>
            <w:proofErr w:type="spellStart"/>
            <w:r>
              <w:t>group.code</w:t>
            </w:r>
            <w:proofErr w:type="spellEnd"/>
            <w:r>
              <w:t>))</w:t>
            </w:r>
          </w:p>
          <w:p w14:paraId="0A8AB47B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063A8484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0DFA676A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5A5E0E78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655DFDF0" w14:textId="77777777" w:rsidR="00F24339" w:rsidRDefault="00F24339" w:rsidP="00F24339">
            <w:pPr>
              <w:pStyle w:val="aa"/>
            </w:pPr>
            <w:r>
              <w:t xml:space="preserve">        data["groups"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group.to_json</w:t>
            </w:r>
            <w:proofErr w:type="spellEnd"/>
            <w:r>
              <w:t>());</w:t>
            </w:r>
          </w:p>
          <w:p w14:paraId="61E3D30D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7C248504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200FEEDB" w14:textId="77777777" w:rsidR="00F24339" w:rsidRDefault="00F24339" w:rsidP="00F24339">
            <w:pPr>
              <w:pStyle w:val="aa"/>
            </w:pPr>
          </w:p>
          <w:p w14:paraId="1E4AF98A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group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3D53DC87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5400620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group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1437E6B9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3F9B0CAA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gramStart"/>
            <w:r>
              <w:t>std</w:t>
            </w:r>
            <w:r w:rsidRPr="002D6CCD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"Группа с кодом " &lt;&lt; </w:t>
            </w:r>
            <w:r>
              <w:t>code</w:t>
            </w:r>
            <w:r w:rsidRPr="002D6CCD">
              <w:rPr>
                <w:lang w:val="ru-RU"/>
              </w:rPr>
              <w:t xml:space="preserve"> &lt;&lt; " не найдена.\</w:t>
            </w:r>
            <w:r>
              <w:t>n</w:t>
            </w:r>
            <w:r w:rsidRPr="002D6CCD">
              <w:rPr>
                <w:lang w:val="ru-RU"/>
              </w:rPr>
              <w:t>";</w:t>
            </w:r>
          </w:p>
          <w:p w14:paraId="3A41BE35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72AD90A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11D509AF" w14:textId="77777777" w:rsidR="00F24339" w:rsidRDefault="00F24339" w:rsidP="00F24339">
            <w:pPr>
              <w:pStyle w:val="aa"/>
            </w:pPr>
          </w:p>
          <w:p w14:paraId="34E14921" w14:textId="77777777" w:rsidR="00F24339" w:rsidRDefault="00F24339" w:rsidP="00F24339">
            <w:pPr>
              <w:pStyle w:val="aa"/>
            </w:pPr>
            <w:r>
              <w:t xml:space="preserve">        bool </w:t>
            </w:r>
            <w:proofErr w:type="spellStart"/>
            <w:r>
              <w:t>has_students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(data["students"].begin(), data["students"].end(),</w:t>
            </w:r>
          </w:p>
          <w:p w14:paraId="41BF4690" w14:textId="77777777" w:rsidR="00F24339" w:rsidRDefault="00F24339" w:rsidP="00F24339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group_code</w:t>
            </w:r>
            <w:proofErr w:type="spellEnd"/>
            <w:r>
              <w:t>"] == code; });</w:t>
            </w:r>
          </w:p>
          <w:p w14:paraId="6202D867" w14:textId="77777777" w:rsidR="00F24339" w:rsidRDefault="00F24339" w:rsidP="00F24339">
            <w:pPr>
              <w:pStyle w:val="aa"/>
            </w:pPr>
          </w:p>
          <w:p w14:paraId="2234DC4F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395586">
              <w:rPr>
                <w:lang w:val="ru-RU"/>
              </w:rPr>
              <w:t xml:space="preserve"> (</w:t>
            </w:r>
            <w:r>
              <w:t>has</w:t>
            </w:r>
            <w:r w:rsidRPr="00395586">
              <w:rPr>
                <w:lang w:val="ru-RU"/>
              </w:rPr>
              <w:t>_</w:t>
            </w:r>
            <w:r>
              <w:t>students</w:t>
            </w:r>
            <w:r w:rsidRPr="00395586">
              <w:rPr>
                <w:lang w:val="ru-RU"/>
              </w:rPr>
              <w:t>)</w:t>
            </w:r>
          </w:p>
          <w:p w14:paraId="60F483F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{</w:t>
            </w:r>
          </w:p>
          <w:p w14:paraId="1F77563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395586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"Невозможно удалить группу, так как к ней привязаны студенты.\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4033AB17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93757CA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7B2FB054" w14:textId="77777777" w:rsidR="00F24339" w:rsidRDefault="00F24339" w:rsidP="00F24339">
            <w:pPr>
              <w:pStyle w:val="aa"/>
            </w:pPr>
          </w:p>
          <w:p w14:paraId="6F8C7F73" w14:textId="77777777" w:rsidR="00F24339" w:rsidRDefault="00F24339" w:rsidP="00F24339">
            <w:pPr>
              <w:pStyle w:val="aa"/>
            </w:pPr>
            <w:r>
              <w:t xml:space="preserve">        auto&amp; groups = data["groups"</w:t>
            </w:r>
            <w:proofErr w:type="gramStart"/>
            <w:r>
              <w:t>];</w:t>
            </w:r>
            <w:proofErr w:type="gramEnd"/>
          </w:p>
          <w:p w14:paraId="7C023F35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groups.erase</w:t>
            </w:r>
            <w:proofErr w:type="spellEnd"/>
            <w:proofErr w:type="gramEnd"/>
            <w:r>
              <w:t>(</w:t>
            </w:r>
          </w:p>
          <w:p w14:paraId="7D3FCBC3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groups.begin</w:t>
            </w:r>
            <w:proofErr w:type="spellEnd"/>
            <w:r>
              <w:t xml:space="preserve">(), </w:t>
            </w:r>
            <w:proofErr w:type="spellStart"/>
            <w:r>
              <w:t>groups.end</w:t>
            </w:r>
            <w:proofErr w:type="spellEnd"/>
            <w:r>
              <w:t>(),</w:t>
            </w:r>
          </w:p>
          <w:p w14:paraId="1378ED41" w14:textId="77777777" w:rsidR="00F24339" w:rsidRDefault="00F24339" w:rsidP="00F24339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2132A25E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groups.end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E8BBC21" w14:textId="77777777" w:rsidR="00F24339" w:rsidRDefault="00F24339" w:rsidP="00F24339">
            <w:pPr>
              <w:pStyle w:val="aa"/>
            </w:pPr>
          </w:p>
          <w:p w14:paraId="41BCF882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099667C0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Группа</w:t>
            </w:r>
            <w:proofErr w:type="spellEnd"/>
            <w:r>
              <w:t xml:space="preserve"> </w:t>
            </w:r>
            <w:proofErr w:type="spellStart"/>
            <w:r>
              <w:t>удалена</w:t>
            </w:r>
            <w:proofErr w:type="spellEnd"/>
            <w:r>
              <w:t>.\n";</w:t>
            </w:r>
          </w:p>
          <w:p w14:paraId="6A16E007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0A9D5DFD" w14:textId="77777777" w:rsidR="00F24339" w:rsidRDefault="00F24339" w:rsidP="00F24339">
            <w:pPr>
              <w:pStyle w:val="aa"/>
            </w:pPr>
          </w:p>
          <w:p w14:paraId="522B6689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group</w:t>
            </w:r>
            <w:proofErr w:type="spellEnd"/>
            <w:r>
              <w:t>(</w:t>
            </w:r>
            <w:proofErr w:type="gramEnd"/>
            <w:r>
              <w:t xml:space="preserve">const int code, const Group&amp; </w:t>
            </w:r>
            <w:proofErr w:type="spellStart"/>
            <w:r>
              <w:t>new_group</w:t>
            </w:r>
            <w:proofErr w:type="spellEnd"/>
            <w:r>
              <w:t>)</w:t>
            </w:r>
          </w:p>
          <w:p w14:paraId="66097560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13E8DB63" w14:textId="77777777" w:rsidR="00F24339" w:rsidRDefault="00F24339" w:rsidP="00F24339">
            <w:pPr>
              <w:pStyle w:val="aa"/>
            </w:pPr>
            <w:r>
              <w:t xml:space="preserve">        auto&amp; groups = data["groups"</w:t>
            </w:r>
            <w:proofErr w:type="gramStart"/>
            <w:r>
              <w:t>];</w:t>
            </w:r>
            <w:proofErr w:type="gramEnd"/>
          </w:p>
          <w:p w14:paraId="673533F0" w14:textId="77777777" w:rsidR="00F24339" w:rsidRDefault="00F24339" w:rsidP="00F24339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groups)</w:t>
            </w:r>
          </w:p>
          <w:p w14:paraId="7F166942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19D0F879" w14:textId="77777777" w:rsidR="00F24339" w:rsidRDefault="00F24339" w:rsidP="00F24339">
            <w:pPr>
              <w:pStyle w:val="aa"/>
            </w:pPr>
            <w:r>
              <w:t xml:space="preserve">            if (j["code"] == code)</w:t>
            </w:r>
          </w:p>
          <w:p w14:paraId="00D8F83A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1EB77A60" w14:textId="77777777" w:rsidR="00F24339" w:rsidRDefault="00F24339" w:rsidP="00F24339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group.code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is_group_code_unique</w:t>
            </w:r>
            <w:proofErr w:type="spellEnd"/>
            <w:r>
              <w:t>(</w:t>
            </w:r>
            <w:proofErr w:type="spellStart"/>
            <w:r>
              <w:t>new_group.code</w:t>
            </w:r>
            <w:proofErr w:type="spellEnd"/>
            <w:r>
              <w:t>))</w:t>
            </w:r>
          </w:p>
          <w:p w14:paraId="7FDE7C47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1552BF79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новым кодом уже существует.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228830A4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return;</w:t>
            </w:r>
            <w:proofErr w:type="gramEnd"/>
          </w:p>
          <w:p w14:paraId="5DBED972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7DA8CA65" w14:textId="77777777" w:rsidR="00F24339" w:rsidRDefault="00F24339" w:rsidP="00F24339">
            <w:pPr>
              <w:pStyle w:val="aa"/>
            </w:pPr>
          </w:p>
          <w:p w14:paraId="4F6978AE" w14:textId="77777777" w:rsidR="00F24339" w:rsidRDefault="00F24339" w:rsidP="00F24339">
            <w:pPr>
              <w:pStyle w:val="aa"/>
            </w:pPr>
            <w:r>
              <w:t xml:space="preserve">                j = </w:t>
            </w:r>
            <w:proofErr w:type="spellStart"/>
            <w:r>
              <w:t>new_group.to_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478BF2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7FD0897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7E37AB05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}</w:t>
            </w:r>
          </w:p>
          <w:p w14:paraId="38A8CF9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}</w:t>
            </w:r>
          </w:p>
          <w:p w14:paraId="3F306F3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кодом " &lt;&lt; </w:t>
            </w:r>
            <w:r>
              <w:t>code</w:t>
            </w:r>
            <w:r w:rsidRPr="00395586">
              <w:rPr>
                <w:lang w:val="ru-RU"/>
              </w:rPr>
              <w:t xml:space="preserve"> &lt;&lt; " не найдена.\</w:t>
            </w:r>
            <w:r>
              <w:t>n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40270332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</w:t>
            </w:r>
            <w:r>
              <w:t>}</w:t>
            </w:r>
          </w:p>
          <w:p w14:paraId="33B25ED2" w14:textId="77777777" w:rsidR="00F24339" w:rsidRDefault="00F24339" w:rsidP="00F24339">
            <w:pPr>
              <w:pStyle w:val="aa"/>
            </w:pPr>
          </w:p>
          <w:p w14:paraId="5CEC66F8" w14:textId="77777777" w:rsidR="00F24339" w:rsidRDefault="00F24339" w:rsidP="00F24339">
            <w:pPr>
              <w:pStyle w:val="aa"/>
            </w:pPr>
          </w:p>
          <w:p w14:paraId="74371946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is_dormitory_code_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00D182D4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00949DD1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(data["dormitories"], [code](auto j)</w:t>
            </w:r>
          </w:p>
          <w:p w14:paraId="60770124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5073997B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7DD3D547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42A9FD94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0E71E91D" w14:textId="77777777" w:rsidR="00F24339" w:rsidRDefault="00F24339" w:rsidP="00F24339">
            <w:pPr>
              <w:pStyle w:val="aa"/>
            </w:pPr>
          </w:p>
          <w:p w14:paraId="4308C8EA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dormitory_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43108882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6C51B259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(data["dormitories"], [code](auto j)</w:t>
            </w:r>
          </w:p>
          <w:p w14:paraId="1533F958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05F165EF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18E047CF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6F2F9CB3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109B6A54" w14:textId="77777777" w:rsidR="00F24339" w:rsidRDefault="00F24339" w:rsidP="00F24339">
            <w:pPr>
              <w:pStyle w:val="aa"/>
            </w:pPr>
          </w:p>
          <w:p w14:paraId="354AD030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dormitory</w:t>
            </w:r>
            <w:proofErr w:type="spellEnd"/>
            <w:r>
              <w:t>(</w:t>
            </w:r>
            <w:proofErr w:type="gramEnd"/>
            <w:r>
              <w:t>const Dormitory&amp; dorm)</w:t>
            </w:r>
          </w:p>
          <w:p w14:paraId="122199B5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E12672F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_dormitory_code_unique</w:t>
            </w:r>
            <w:proofErr w:type="spellEnd"/>
            <w:r>
              <w:t>(</w:t>
            </w:r>
            <w:proofErr w:type="spellStart"/>
            <w:r>
              <w:t>dorm.code</w:t>
            </w:r>
            <w:proofErr w:type="spellEnd"/>
            <w:r>
              <w:t>))</w:t>
            </w:r>
          </w:p>
          <w:p w14:paraId="130D32EB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7C6727BA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1C6BF9EB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55F5CD9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6679DEAD" w14:textId="77777777" w:rsidR="00F24339" w:rsidRDefault="00F24339" w:rsidP="00F24339">
            <w:pPr>
              <w:pStyle w:val="aa"/>
            </w:pPr>
            <w:r>
              <w:t xml:space="preserve">        data["dormitories"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dorm.to_json</w:t>
            </w:r>
            <w:proofErr w:type="spellEnd"/>
            <w:r>
              <w:t>());</w:t>
            </w:r>
          </w:p>
          <w:p w14:paraId="6C6077C6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BDFDA78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65CD0B07" w14:textId="77777777" w:rsidR="00F24339" w:rsidRDefault="00F24339" w:rsidP="00F24339">
            <w:pPr>
              <w:pStyle w:val="aa"/>
            </w:pPr>
          </w:p>
          <w:p w14:paraId="062CF8CB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dormitory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065130C8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73C92280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dormitory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063D6B09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7D3FE659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gramStart"/>
            <w:r>
              <w:t>std</w:t>
            </w:r>
            <w:r w:rsidRPr="002D6CCD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"Общежитие с кодом " &lt;&lt; </w:t>
            </w:r>
            <w:r>
              <w:t>code</w:t>
            </w:r>
            <w:r w:rsidRPr="002D6CCD">
              <w:rPr>
                <w:lang w:val="ru-RU"/>
              </w:rPr>
              <w:t xml:space="preserve"> &lt;&lt; " не найдено.\</w:t>
            </w:r>
            <w:r>
              <w:t>n</w:t>
            </w:r>
            <w:r w:rsidRPr="002D6CCD">
              <w:rPr>
                <w:lang w:val="ru-RU"/>
              </w:rPr>
              <w:t>";</w:t>
            </w:r>
          </w:p>
          <w:p w14:paraId="1774D95F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lastRenderedPageBreak/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8C3E0DC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0D963F7A" w14:textId="77777777" w:rsidR="00F24339" w:rsidRDefault="00F24339" w:rsidP="00F24339">
            <w:pPr>
              <w:pStyle w:val="aa"/>
            </w:pPr>
          </w:p>
          <w:p w14:paraId="580DDFFE" w14:textId="77777777" w:rsidR="00F24339" w:rsidRDefault="00F24339" w:rsidP="00F24339">
            <w:pPr>
              <w:pStyle w:val="aa"/>
            </w:pPr>
            <w:r>
              <w:t xml:space="preserve">        bool </w:t>
            </w:r>
            <w:proofErr w:type="spellStart"/>
            <w:r>
              <w:t>has_rooms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(data["rooms"].begin(), data["rooms"].end(),</w:t>
            </w:r>
          </w:p>
          <w:p w14:paraId="275707B7" w14:textId="77777777" w:rsidR="00F24339" w:rsidRDefault="00F24339" w:rsidP="00F24339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dormitory_code</w:t>
            </w:r>
            <w:proofErr w:type="spellEnd"/>
            <w:r>
              <w:t>"] == code; });</w:t>
            </w:r>
          </w:p>
          <w:p w14:paraId="50CFB54C" w14:textId="77777777" w:rsidR="00F24339" w:rsidRDefault="00F24339" w:rsidP="00F24339">
            <w:pPr>
              <w:pStyle w:val="aa"/>
            </w:pPr>
          </w:p>
          <w:p w14:paraId="4B6AF8D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395586">
              <w:rPr>
                <w:lang w:val="ru-RU"/>
              </w:rPr>
              <w:t xml:space="preserve"> (</w:t>
            </w:r>
            <w:r>
              <w:t>has</w:t>
            </w:r>
            <w:r w:rsidRPr="00395586">
              <w:rPr>
                <w:lang w:val="ru-RU"/>
              </w:rPr>
              <w:t>_</w:t>
            </w:r>
            <w:r>
              <w:t>rooms</w:t>
            </w:r>
            <w:r w:rsidRPr="00395586">
              <w:rPr>
                <w:lang w:val="ru-RU"/>
              </w:rPr>
              <w:t>)</w:t>
            </w:r>
          </w:p>
          <w:p w14:paraId="61D8BD2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{</w:t>
            </w:r>
          </w:p>
          <w:p w14:paraId="52DD365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395586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"Невозможно удалить общежитие, так как к нему привязаны комнаты.\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0B7B8CA4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DCF36EA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317A5F7D" w14:textId="77777777" w:rsidR="00F24339" w:rsidRDefault="00F24339" w:rsidP="00F24339">
            <w:pPr>
              <w:pStyle w:val="aa"/>
            </w:pPr>
          </w:p>
          <w:p w14:paraId="3EAE05E4" w14:textId="77777777" w:rsidR="00F24339" w:rsidRDefault="00F24339" w:rsidP="00F24339">
            <w:pPr>
              <w:pStyle w:val="aa"/>
            </w:pPr>
            <w:r>
              <w:t xml:space="preserve">        auto&amp; dorms = data["dormitories"</w:t>
            </w:r>
            <w:proofErr w:type="gramStart"/>
            <w:r>
              <w:t>];</w:t>
            </w:r>
            <w:proofErr w:type="gramEnd"/>
          </w:p>
          <w:p w14:paraId="3524E09C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dorms.erase</w:t>
            </w:r>
            <w:proofErr w:type="spellEnd"/>
            <w:proofErr w:type="gramEnd"/>
            <w:r>
              <w:t>(</w:t>
            </w:r>
          </w:p>
          <w:p w14:paraId="62C97FE9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dorms.begin</w:t>
            </w:r>
            <w:proofErr w:type="spellEnd"/>
            <w:r>
              <w:t xml:space="preserve">(), </w:t>
            </w:r>
            <w:proofErr w:type="spellStart"/>
            <w:r>
              <w:t>dorms.end</w:t>
            </w:r>
            <w:proofErr w:type="spellEnd"/>
            <w:r>
              <w:t>(),</w:t>
            </w:r>
          </w:p>
          <w:p w14:paraId="673CF32C" w14:textId="77777777" w:rsidR="00F24339" w:rsidRDefault="00F24339" w:rsidP="00F24339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2849BD8C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dorms.end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FF9602E" w14:textId="77777777" w:rsidR="00F24339" w:rsidRDefault="00F24339" w:rsidP="00F24339">
            <w:pPr>
              <w:pStyle w:val="aa"/>
            </w:pPr>
          </w:p>
          <w:p w14:paraId="0CEB80A8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1B36C7F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Общежитие</w:t>
            </w:r>
            <w:proofErr w:type="spellEnd"/>
            <w:r>
              <w:t xml:space="preserve"> </w:t>
            </w:r>
            <w:proofErr w:type="spellStart"/>
            <w:r>
              <w:t>удалено</w:t>
            </w:r>
            <w:proofErr w:type="spellEnd"/>
            <w:r>
              <w:t>.\n";</w:t>
            </w:r>
          </w:p>
          <w:p w14:paraId="1B561835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50EB7B73" w14:textId="77777777" w:rsidR="00F24339" w:rsidRDefault="00F24339" w:rsidP="00F24339">
            <w:pPr>
              <w:pStyle w:val="aa"/>
            </w:pPr>
          </w:p>
          <w:p w14:paraId="74EBCE94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dormitory</w:t>
            </w:r>
            <w:proofErr w:type="spellEnd"/>
            <w:r>
              <w:t>(</w:t>
            </w:r>
            <w:proofErr w:type="gramEnd"/>
            <w:r>
              <w:t xml:space="preserve">const int code, const Dormitory&amp; </w:t>
            </w:r>
            <w:proofErr w:type="spellStart"/>
            <w:r>
              <w:t>new_dorm</w:t>
            </w:r>
            <w:proofErr w:type="spellEnd"/>
            <w:r>
              <w:t>)</w:t>
            </w:r>
          </w:p>
          <w:p w14:paraId="156101DF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5919676" w14:textId="77777777" w:rsidR="00F24339" w:rsidRDefault="00F24339" w:rsidP="00F24339">
            <w:pPr>
              <w:pStyle w:val="aa"/>
            </w:pPr>
            <w:r>
              <w:t xml:space="preserve">        auto&amp; dorms = data["dormitories"</w:t>
            </w:r>
            <w:proofErr w:type="gramStart"/>
            <w:r>
              <w:t>];</w:t>
            </w:r>
            <w:proofErr w:type="gramEnd"/>
          </w:p>
          <w:p w14:paraId="7D460D85" w14:textId="77777777" w:rsidR="00F24339" w:rsidRDefault="00F24339" w:rsidP="00F24339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dorms)</w:t>
            </w:r>
          </w:p>
          <w:p w14:paraId="0381B3A9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21D6161D" w14:textId="77777777" w:rsidR="00F24339" w:rsidRDefault="00F24339" w:rsidP="00F24339">
            <w:pPr>
              <w:pStyle w:val="aa"/>
            </w:pPr>
            <w:r>
              <w:t xml:space="preserve">            if (j["code"] == code)</w:t>
            </w:r>
          </w:p>
          <w:p w14:paraId="2D1B2776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05C593F1" w14:textId="77777777" w:rsidR="00F24339" w:rsidRDefault="00F24339" w:rsidP="00F24339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dorm.code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is_dormitory_code_unique</w:t>
            </w:r>
            <w:proofErr w:type="spellEnd"/>
            <w:r>
              <w:t>(</w:t>
            </w:r>
            <w:proofErr w:type="spellStart"/>
            <w:r>
              <w:t>new_dorm.code</w:t>
            </w:r>
            <w:proofErr w:type="spellEnd"/>
            <w:r>
              <w:t>))</w:t>
            </w:r>
          </w:p>
          <w:p w14:paraId="07C92F4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4C26E55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новым кодом уже существует. Изменение отменено.\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0B39502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30C5240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16036F3E" w14:textId="77777777" w:rsidR="00F24339" w:rsidRPr="002D6CCD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r>
              <w:t>j</w:t>
            </w:r>
            <w:r w:rsidRPr="002D6CCD">
              <w:t xml:space="preserve"> = </w:t>
            </w:r>
            <w:proofErr w:type="spellStart"/>
            <w:r>
              <w:t>new</w:t>
            </w:r>
            <w:r w:rsidRPr="002D6CCD">
              <w:t>_</w:t>
            </w:r>
            <w:r>
              <w:t>dorm</w:t>
            </w:r>
            <w:r w:rsidRPr="002D6CCD">
              <w:t>.</w:t>
            </w:r>
            <w:r>
              <w:t>to</w:t>
            </w:r>
            <w:r w:rsidRPr="002D6CCD">
              <w:t>_</w:t>
            </w:r>
            <w:proofErr w:type="gramStart"/>
            <w:r>
              <w:t>json</w:t>
            </w:r>
            <w:proofErr w:type="spellEnd"/>
            <w:r w:rsidRPr="002D6CCD">
              <w:t>(</w:t>
            </w:r>
            <w:proofErr w:type="gramEnd"/>
            <w:r w:rsidRPr="002D6CCD">
              <w:t>);</w:t>
            </w:r>
          </w:p>
          <w:p w14:paraId="1CCF636F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t xml:space="preserve">                </w:t>
            </w:r>
            <w:proofErr w:type="gramStart"/>
            <w:r>
              <w:t>save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);</w:t>
            </w:r>
          </w:p>
          <w:p w14:paraId="5B265EDB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6A11E6F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}</w:t>
            </w:r>
          </w:p>
          <w:p w14:paraId="4BD6E27B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}</w:t>
            </w:r>
          </w:p>
          <w:p w14:paraId="0DBB6479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кодом " &lt;&lt; </w:t>
            </w:r>
            <w:r>
              <w:t>code</w:t>
            </w:r>
            <w:r w:rsidRPr="00395586">
              <w:rPr>
                <w:lang w:val="ru-RU"/>
              </w:rPr>
              <w:t xml:space="preserve"> &lt;&lt; " не найдено.\</w:t>
            </w:r>
            <w:r>
              <w:t>n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690A3CFD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</w:t>
            </w:r>
            <w:r>
              <w:t>}</w:t>
            </w:r>
          </w:p>
          <w:p w14:paraId="48D2973E" w14:textId="77777777" w:rsidR="00F24339" w:rsidRDefault="00F24339" w:rsidP="00F24339">
            <w:pPr>
              <w:pStyle w:val="aa"/>
            </w:pPr>
          </w:p>
          <w:p w14:paraId="5200FD7D" w14:textId="77777777" w:rsidR="00F24339" w:rsidRDefault="00F24339" w:rsidP="00F24339">
            <w:pPr>
              <w:pStyle w:val="aa"/>
            </w:pPr>
          </w:p>
          <w:p w14:paraId="0B0987B2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is_room_code_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07A75EA1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3AE60B59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(data["rooms"], [code](auto j)</w:t>
            </w:r>
          </w:p>
          <w:p w14:paraId="264E2C67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200A2172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3FB1C477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21CAEFF6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016464F9" w14:textId="77777777" w:rsidR="00F24339" w:rsidRDefault="00F24339" w:rsidP="00F24339">
            <w:pPr>
              <w:pStyle w:val="aa"/>
            </w:pPr>
          </w:p>
          <w:p w14:paraId="03824534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room_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37A59DD4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67A4AD5B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(data["rooms"], [code](auto j)</w:t>
            </w:r>
          </w:p>
          <w:p w14:paraId="339B66C2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6BC1ED20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09B2DDDD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2DF616DE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54D8033C" w14:textId="77777777" w:rsidR="00F24339" w:rsidRDefault="00F24339" w:rsidP="00F24339">
            <w:pPr>
              <w:pStyle w:val="aa"/>
            </w:pPr>
          </w:p>
          <w:p w14:paraId="7E0104A9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room</w:t>
            </w:r>
            <w:proofErr w:type="spellEnd"/>
            <w:r>
              <w:t>(</w:t>
            </w:r>
            <w:proofErr w:type="gramEnd"/>
            <w:r>
              <w:t>const Room&amp; room)</w:t>
            </w:r>
          </w:p>
          <w:p w14:paraId="081CCEDE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438DDB5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_room_code_unique</w:t>
            </w:r>
            <w:proofErr w:type="spellEnd"/>
            <w:r>
              <w:t>(</w:t>
            </w:r>
            <w:proofErr w:type="spellStart"/>
            <w:r>
              <w:t>room.code</w:t>
            </w:r>
            <w:proofErr w:type="spellEnd"/>
            <w:r>
              <w:t>))</w:t>
            </w:r>
          </w:p>
          <w:p w14:paraId="249E586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69B20D41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"Комната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6EB36C66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4527392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1A28A53F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dormitory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room.dormitory_code</w:t>
            </w:r>
            <w:proofErr w:type="spellEnd"/>
            <w:r>
              <w:t>))</w:t>
            </w:r>
          </w:p>
          <w:p w14:paraId="24582972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653ABFCC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кодом " &lt;&lt; </w:t>
            </w:r>
            <w:proofErr w:type="gramStart"/>
            <w:r>
              <w:t>room</w:t>
            </w:r>
            <w:r w:rsidRPr="00395586">
              <w:rPr>
                <w:lang w:val="ru-RU"/>
              </w:rPr>
              <w:t>.</w:t>
            </w:r>
            <w:r>
              <w:t>dormitory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Добавление комнаты отменено.\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9DCD69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482144C2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}</w:t>
            </w:r>
          </w:p>
          <w:p w14:paraId="3F57A184" w14:textId="77777777" w:rsidR="00F24339" w:rsidRPr="002D6CCD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</w:t>
            </w:r>
            <w:r>
              <w:t>data</w:t>
            </w:r>
            <w:r w:rsidRPr="002D6CCD">
              <w:t>["</w:t>
            </w:r>
            <w:r>
              <w:t>rooms</w:t>
            </w:r>
            <w:r w:rsidRPr="002D6CCD">
              <w:t>"</w:t>
            </w:r>
            <w:proofErr w:type="gramStart"/>
            <w:r w:rsidRPr="002D6CCD">
              <w:t>].</w:t>
            </w:r>
            <w:proofErr w:type="spellStart"/>
            <w:r>
              <w:t>push</w:t>
            </w:r>
            <w:proofErr w:type="gramEnd"/>
            <w:r w:rsidRPr="002D6CCD">
              <w:t>_</w:t>
            </w:r>
            <w:r>
              <w:t>back</w:t>
            </w:r>
            <w:proofErr w:type="spellEnd"/>
            <w:r w:rsidRPr="002D6CCD">
              <w:t>(</w:t>
            </w:r>
            <w:proofErr w:type="spellStart"/>
            <w:r>
              <w:t>room</w:t>
            </w:r>
            <w:r w:rsidRPr="002D6CCD">
              <w:t>.</w:t>
            </w:r>
            <w:r>
              <w:t>to</w:t>
            </w:r>
            <w:r w:rsidRPr="002D6CCD">
              <w:t>_</w:t>
            </w:r>
            <w:r>
              <w:t>json</w:t>
            </w:r>
            <w:proofErr w:type="spellEnd"/>
            <w:r w:rsidRPr="002D6CCD">
              <w:t>());</w:t>
            </w:r>
          </w:p>
          <w:p w14:paraId="1FDC1308" w14:textId="77777777" w:rsidR="00F24339" w:rsidRDefault="00F24339" w:rsidP="00F24339">
            <w:pPr>
              <w:pStyle w:val="aa"/>
            </w:pPr>
            <w:r w:rsidRPr="002D6CCD"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58D2D7B9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2BAAA86E" w14:textId="77777777" w:rsidR="00F24339" w:rsidRDefault="00F24339" w:rsidP="00F24339">
            <w:pPr>
              <w:pStyle w:val="aa"/>
            </w:pPr>
          </w:p>
          <w:p w14:paraId="4D0C3DBB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room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69A90A7E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150482A1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room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691421D1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44624C22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gramStart"/>
            <w:r>
              <w:t>std</w:t>
            </w:r>
            <w:r w:rsidRPr="002D6CCD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"Комната с кодом " &lt;&lt; </w:t>
            </w:r>
            <w:r>
              <w:t>code</w:t>
            </w:r>
            <w:r w:rsidRPr="002D6CCD">
              <w:rPr>
                <w:lang w:val="ru-RU"/>
              </w:rPr>
              <w:t xml:space="preserve"> &lt;&lt; " не найдена.\</w:t>
            </w:r>
            <w:r>
              <w:t>n</w:t>
            </w:r>
            <w:r w:rsidRPr="002D6CCD">
              <w:rPr>
                <w:lang w:val="ru-RU"/>
              </w:rPr>
              <w:t>";</w:t>
            </w:r>
          </w:p>
          <w:p w14:paraId="0A0F7BD6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F0E7F29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3A310722" w14:textId="77777777" w:rsidR="00F24339" w:rsidRDefault="00F24339" w:rsidP="00F24339">
            <w:pPr>
              <w:pStyle w:val="aa"/>
            </w:pPr>
          </w:p>
          <w:p w14:paraId="05EB88E2" w14:textId="77777777" w:rsidR="00F24339" w:rsidRDefault="00F24339" w:rsidP="00F24339">
            <w:pPr>
              <w:pStyle w:val="aa"/>
            </w:pPr>
            <w:r>
              <w:t xml:space="preserve">        bool </w:t>
            </w:r>
            <w:proofErr w:type="spellStart"/>
            <w:r>
              <w:t>has_accommodations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(data["accommodations"].begin(), data["accommodations"].end(),</w:t>
            </w:r>
          </w:p>
          <w:p w14:paraId="37EEFE4C" w14:textId="77777777" w:rsidR="00F24339" w:rsidRDefault="00F24339" w:rsidP="00F24339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room_code</w:t>
            </w:r>
            <w:proofErr w:type="spellEnd"/>
            <w:r>
              <w:t>"] == code; });</w:t>
            </w:r>
          </w:p>
          <w:p w14:paraId="669E8C4A" w14:textId="77777777" w:rsidR="00F24339" w:rsidRDefault="00F24339" w:rsidP="00F24339">
            <w:pPr>
              <w:pStyle w:val="aa"/>
            </w:pPr>
          </w:p>
          <w:p w14:paraId="6B78D53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395586">
              <w:rPr>
                <w:lang w:val="ru-RU"/>
              </w:rPr>
              <w:t xml:space="preserve"> (</w:t>
            </w:r>
            <w:r>
              <w:t>has</w:t>
            </w:r>
            <w:r w:rsidRPr="00395586">
              <w:rPr>
                <w:lang w:val="ru-RU"/>
              </w:rPr>
              <w:t>_</w:t>
            </w:r>
            <w:r>
              <w:t>accommodations</w:t>
            </w:r>
            <w:r w:rsidRPr="00395586">
              <w:rPr>
                <w:lang w:val="ru-RU"/>
              </w:rPr>
              <w:t>)</w:t>
            </w:r>
          </w:p>
          <w:p w14:paraId="15977845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{</w:t>
            </w:r>
          </w:p>
          <w:p w14:paraId="6EED9CD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395586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"Невозможно удалить комнату, так как к ней привязаны записи заселения.\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2CA70A00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F375B79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29BCF0A6" w14:textId="77777777" w:rsidR="00F24339" w:rsidRDefault="00F24339" w:rsidP="00F24339">
            <w:pPr>
              <w:pStyle w:val="aa"/>
            </w:pPr>
          </w:p>
          <w:p w14:paraId="5068D2EA" w14:textId="77777777" w:rsidR="00F24339" w:rsidRDefault="00F24339" w:rsidP="00F24339">
            <w:pPr>
              <w:pStyle w:val="aa"/>
            </w:pPr>
            <w:r>
              <w:t xml:space="preserve">        auto&amp; rooms = data["rooms"</w:t>
            </w:r>
            <w:proofErr w:type="gramStart"/>
            <w:r>
              <w:t>];</w:t>
            </w:r>
            <w:proofErr w:type="gramEnd"/>
          </w:p>
          <w:p w14:paraId="60704734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rooms.erase</w:t>
            </w:r>
            <w:proofErr w:type="spellEnd"/>
            <w:proofErr w:type="gramEnd"/>
            <w:r>
              <w:t>(</w:t>
            </w:r>
          </w:p>
          <w:p w14:paraId="4E687AD2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rooms.begin</w:t>
            </w:r>
            <w:proofErr w:type="spellEnd"/>
            <w:r>
              <w:t xml:space="preserve">(), </w:t>
            </w:r>
            <w:proofErr w:type="spellStart"/>
            <w:r>
              <w:t>rooms.end</w:t>
            </w:r>
            <w:proofErr w:type="spellEnd"/>
            <w:r>
              <w:t>(),</w:t>
            </w:r>
          </w:p>
          <w:p w14:paraId="193C9778" w14:textId="77777777" w:rsidR="00F24339" w:rsidRDefault="00F24339" w:rsidP="00F24339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448B8D84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rooms.end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8C0E043" w14:textId="77777777" w:rsidR="00F24339" w:rsidRDefault="00F24339" w:rsidP="00F24339">
            <w:pPr>
              <w:pStyle w:val="aa"/>
            </w:pPr>
          </w:p>
          <w:p w14:paraId="5A6845FA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6D516747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Комната</w:t>
            </w:r>
            <w:proofErr w:type="spellEnd"/>
            <w:r>
              <w:t xml:space="preserve"> </w:t>
            </w:r>
            <w:proofErr w:type="spellStart"/>
            <w:r>
              <w:t>удалена</w:t>
            </w:r>
            <w:proofErr w:type="spellEnd"/>
            <w:r>
              <w:t>.\n";</w:t>
            </w:r>
          </w:p>
          <w:p w14:paraId="66F3F85D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88C0571" w14:textId="77777777" w:rsidR="00F24339" w:rsidRDefault="00F24339" w:rsidP="00F24339">
            <w:pPr>
              <w:pStyle w:val="aa"/>
            </w:pPr>
          </w:p>
          <w:p w14:paraId="6EB98AFA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room</w:t>
            </w:r>
            <w:proofErr w:type="spellEnd"/>
            <w:r>
              <w:t>(</w:t>
            </w:r>
            <w:proofErr w:type="gramEnd"/>
            <w:r>
              <w:t xml:space="preserve">const int code, const Room&amp; </w:t>
            </w:r>
            <w:proofErr w:type="spellStart"/>
            <w:r>
              <w:t>new_room</w:t>
            </w:r>
            <w:proofErr w:type="spellEnd"/>
            <w:r>
              <w:t>)</w:t>
            </w:r>
          </w:p>
          <w:p w14:paraId="5F158B3C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88B64B9" w14:textId="77777777" w:rsidR="00F24339" w:rsidRDefault="00F24339" w:rsidP="00F24339">
            <w:pPr>
              <w:pStyle w:val="aa"/>
            </w:pPr>
            <w:r>
              <w:t xml:space="preserve">        auto&amp; rooms = data["rooms"</w:t>
            </w:r>
            <w:proofErr w:type="gramStart"/>
            <w:r>
              <w:t>];</w:t>
            </w:r>
            <w:proofErr w:type="gramEnd"/>
          </w:p>
          <w:p w14:paraId="76A3E492" w14:textId="77777777" w:rsidR="00F24339" w:rsidRDefault="00F24339" w:rsidP="00F24339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rooms)</w:t>
            </w:r>
          </w:p>
          <w:p w14:paraId="0884AD4D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64F92AFA" w14:textId="77777777" w:rsidR="00F24339" w:rsidRDefault="00F24339" w:rsidP="00F24339">
            <w:pPr>
              <w:pStyle w:val="aa"/>
            </w:pPr>
            <w:r>
              <w:t xml:space="preserve">            if (j["code"] == code)</w:t>
            </w:r>
          </w:p>
          <w:p w14:paraId="45F2A804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09246A36" w14:textId="77777777" w:rsidR="00F24339" w:rsidRDefault="00F24339" w:rsidP="00F24339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room.code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is_room_code_unique</w:t>
            </w:r>
            <w:proofErr w:type="spellEnd"/>
            <w:r>
              <w:t>(</w:t>
            </w:r>
            <w:proofErr w:type="spellStart"/>
            <w:r>
              <w:t>new_room.code</w:t>
            </w:r>
            <w:proofErr w:type="spellEnd"/>
            <w:r>
              <w:t>))</w:t>
            </w:r>
          </w:p>
          <w:p w14:paraId="550B5B67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2FBE6AB1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"Комната с новым кодом уже существует.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370FCDD6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return;</w:t>
            </w:r>
            <w:proofErr w:type="gramEnd"/>
          </w:p>
          <w:p w14:paraId="745853CB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7B9396C4" w14:textId="77777777" w:rsidR="00F24339" w:rsidRDefault="00F24339" w:rsidP="00F24339">
            <w:pPr>
              <w:pStyle w:val="aa"/>
            </w:pPr>
            <w:r>
              <w:lastRenderedPageBreak/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dormitory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new_room.dormitory_code</w:t>
            </w:r>
            <w:proofErr w:type="spellEnd"/>
            <w:r>
              <w:t>))</w:t>
            </w:r>
          </w:p>
          <w:p w14:paraId="680BDF8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2A8A2CE9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кодом " &lt;&lt; </w:t>
            </w:r>
            <w:r>
              <w:t>new</w:t>
            </w:r>
            <w:r w:rsidRPr="00395586">
              <w:rPr>
                <w:lang w:val="ru-RU"/>
              </w:rPr>
              <w:t>_</w:t>
            </w:r>
            <w:proofErr w:type="gramStart"/>
            <w:r>
              <w:t>room</w:t>
            </w:r>
            <w:r w:rsidRPr="00395586">
              <w:rPr>
                <w:lang w:val="ru-RU"/>
              </w:rPr>
              <w:t>.</w:t>
            </w:r>
            <w:r>
              <w:t>dormitory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Изменение комнаты отменено.\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1E9A05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4AB8FE3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35FCC724" w14:textId="77777777" w:rsidR="00F24339" w:rsidRPr="002D6CCD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r>
              <w:t>j</w:t>
            </w:r>
            <w:r w:rsidRPr="002D6CCD">
              <w:t xml:space="preserve"> = </w:t>
            </w:r>
            <w:proofErr w:type="spellStart"/>
            <w:r>
              <w:t>new</w:t>
            </w:r>
            <w:r w:rsidRPr="002D6CCD">
              <w:t>_</w:t>
            </w:r>
            <w:r>
              <w:t>room</w:t>
            </w:r>
            <w:r w:rsidRPr="002D6CCD">
              <w:t>.</w:t>
            </w:r>
            <w:r>
              <w:t>to</w:t>
            </w:r>
            <w:r w:rsidRPr="002D6CCD">
              <w:t>_</w:t>
            </w:r>
            <w:proofErr w:type="gramStart"/>
            <w:r>
              <w:t>json</w:t>
            </w:r>
            <w:proofErr w:type="spellEnd"/>
            <w:r w:rsidRPr="002D6CCD">
              <w:t>(</w:t>
            </w:r>
            <w:proofErr w:type="gramEnd"/>
            <w:r w:rsidRPr="002D6CCD">
              <w:t>);</w:t>
            </w:r>
          </w:p>
          <w:p w14:paraId="3D707709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t xml:space="preserve">                </w:t>
            </w:r>
            <w:proofErr w:type="gramStart"/>
            <w:r>
              <w:t>save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);</w:t>
            </w:r>
          </w:p>
          <w:p w14:paraId="1E936EA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190818F1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}</w:t>
            </w:r>
          </w:p>
          <w:p w14:paraId="66B19217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}</w:t>
            </w:r>
          </w:p>
          <w:p w14:paraId="453E7391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"Комната с кодом " &lt;&lt; </w:t>
            </w:r>
            <w:r>
              <w:t>code</w:t>
            </w:r>
            <w:r w:rsidRPr="00395586">
              <w:rPr>
                <w:lang w:val="ru-RU"/>
              </w:rPr>
              <w:t xml:space="preserve"> &lt;&lt; " не найдена.\</w:t>
            </w:r>
            <w:r>
              <w:t>n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07E45B25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</w:t>
            </w:r>
            <w:r>
              <w:t>}</w:t>
            </w:r>
          </w:p>
          <w:p w14:paraId="5E894945" w14:textId="77777777" w:rsidR="00F24339" w:rsidRDefault="00F24339" w:rsidP="00F24339">
            <w:pPr>
              <w:pStyle w:val="aa"/>
            </w:pPr>
          </w:p>
          <w:p w14:paraId="53CCCA0F" w14:textId="77777777" w:rsidR="00F24339" w:rsidRDefault="00F24339" w:rsidP="00F24339">
            <w:pPr>
              <w:pStyle w:val="aa"/>
            </w:pPr>
          </w:p>
          <w:p w14:paraId="72709429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is_student_code_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63F0EC9E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CB24FD4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(data["students"], [code](auto j)</w:t>
            </w:r>
          </w:p>
          <w:p w14:paraId="4FAD371B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4327DE66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6B8BD5DB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6E98147D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5B56E8D5" w14:textId="77777777" w:rsidR="00F24339" w:rsidRDefault="00F24339" w:rsidP="00F24339">
            <w:pPr>
              <w:pStyle w:val="aa"/>
            </w:pPr>
          </w:p>
          <w:p w14:paraId="302F2319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student_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1B624941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4A10DEB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(data["students"], [code](auto j)</w:t>
            </w:r>
          </w:p>
          <w:p w14:paraId="519FB8E7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77854929" w14:textId="77777777" w:rsidR="00F24339" w:rsidRDefault="00F24339" w:rsidP="00F24339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4F54A287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7CEBFFF6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04C7884B" w14:textId="77777777" w:rsidR="00F24339" w:rsidRDefault="00F24339" w:rsidP="00F24339">
            <w:pPr>
              <w:pStyle w:val="aa"/>
            </w:pPr>
          </w:p>
          <w:p w14:paraId="75C4458A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const Student&amp; student)</w:t>
            </w:r>
          </w:p>
          <w:p w14:paraId="05ACA3FD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B1BE744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_student_code_unique</w:t>
            </w:r>
            <w:proofErr w:type="spellEnd"/>
            <w:r>
              <w:t>(</w:t>
            </w:r>
            <w:proofErr w:type="spellStart"/>
            <w:r>
              <w:t>student.code</w:t>
            </w:r>
            <w:proofErr w:type="spellEnd"/>
            <w:r>
              <w:t>))</w:t>
            </w:r>
          </w:p>
          <w:p w14:paraId="08840B0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4CA8A20D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"Студент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C5DACA1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0B48983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190C2528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group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student.group_code</w:t>
            </w:r>
            <w:proofErr w:type="spellEnd"/>
            <w:r>
              <w:t>))</w:t>
            </w:r>
          </w:p>
          <w:p w14:paraId="01FA3CB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77F7C909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кодом " &lt;&lt; </w:t>
            </w:r>
            <w:proofErr w:type="gramStart"/>
            <w:r>
              <w:t>student</w:t>
            </w:r>
            <w:r w:rsidRPr="00395586">
              <w:rPr>
                <w:lang w:val="ru-RU"/>
              </w:rPr>
              <w:t>.</w:t>
            </w:r>
            <w:r>
              <w:t>group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7E863F1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94F0745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57D69923" w14:textId="77777777" w:rsidR="00F24339" w:rsidRDefault="00F24339" w:rsidP="00F24339">
            <w:pPr>
              <w:pStyle w:val="aa"/>
            </w:pPr>
            <w:r>
              <w:t xml:space="preserve">        data["students"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student.to_json</w:t>
            </w:r>
            <w:proofErr w:type="spellEnd"/>
            <w:r>
              <w:t>());</w:t>
            </w:r>
          </w:p>
          <w:p w14:paraId="5EBDC0F5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30A070C3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1612C90D" w14:textId="77777777" w:rsidR="00F24339" w:rsidRDefault="00F24339" w:rsidP="00F24339">
            <w:pPr>
              <w:pStyle w:val="aa"/>
            </w:pPr>
          </w:p>
          <w:p w14:paraId="69B7B3E3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477D0632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2639A3C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student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6220C31E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1DEA2F24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gramStart"/>
            <w:r>
              <w:t>std</w:t>
            </w:r>
            <w:r w:rsidRPr="002D6CCD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"Студент с кодом " &lt;&lt; </w:t>
            </w:r>
            <w:r>
              <w:t>code</w:t>
            </w:r>
            <w:r w:rsidRPr="002D6CCD">
              <w:rPr>
                <w:lang w:val="ru-RU"/>
              </w:rPr>
              <w:t xml:space="preserve"> &lt;&lt; " не найден.\</w:t>
            </w:r>
            <w:r>
              <w:t>n</w:t>
            </w:r>
            <w:r w:rsidRPr="002D6CCD">
              <w:rPr>
                <w:lang w:val="ru-RU"/>
              </w:rPr>
              <w:t>";</w:t>
            </w:r>
          </w:p>
          <w:p w14:paraId="3C1F385E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4C24225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7B7050AB" w14:textId="77777777" w:rsidR="00F24339" w:rsidRDefault="00F24339" w:rsidP="00F24339">
            <w:pPr>
              <w:pStyle w:val="aa"/>
            </w:pPr>
          </w:p>
          <w:p w14:paraId="1ED3980D" w14:textId="77777777" w:rsidR="00F24339" w:rsidRDefault="00F24339" w:rsidP="00F24339">
            <w:pPr>
              <w:pStyle w:val="aa"/>
            </w:pPr>
            <w:r>
              <w:t xml:space="preserve">        bool </w:t>
            </w:r>
            <w:proofErr w:type="spellStart"/>
            <w:r>
              <w:t>has_accommodation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(data["accommodations"].begin(), data["accommodations"].end(),</w:t>
            </w:r>
          </w:p>
          <w:p w14:paraId="367CDBCD" w14:textId="77777777" w:rsidR="00F24339" w:rsidRDefault="00F24339" w:rsidP="00F24339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student_code</w:t>
            </w:r>
            <w:proofErr w:type="spellEnd"/>
            <w:r>
              <w:t>"] == code; });</w:t>
            </w:r>
          </w:p>
          <w:p w14:paraId="6F092056" w14:textId="77777777" w:rsidR="00F24339" w:rsidRDefault="00F24339" w:rsidP="00F24339">
            <w:pPr>
              <w:pStyle w:val="aa"/>
            </w:pPr>
          </w:p>
          <w:p w14:paraId="4C2A6D6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395586">
              <w:rPr>
                <w:lang w:val="ru-RU"/>
              </w:rPr>
              <w:t xml:space="preserve"> (</w:t>
            </w:r>
            <w:r>
              <w:t>has</w:t>
            </w:r>
            <w:r w:rsidRPr="00395586">
              <w:rPr>
                <w:lang w:val="ru-RU"/>
              </w:rPr>
              <w:t>_</w:t>
            </w:r>
            <w:r>
              <w:t>accommodation</w:t>
            </w:r>
            <w:r w:rsidRPr="00395586">
              <w:rPr>
                <w:lang w:val="ru-RU"/>
              </w:rPr>
              <w:t>)</w:t>
            </w:r>
          </w:p>
          <w:p w14:paraId="12B4643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lastRenderedPageBreak/>
              <w:t xml:space="preserve">        {</w:t>
            </w:r>
          </w:p>
          <w:p w14:paraId="2D742F6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395586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"Невозможно удалить студента, так как к нему привязана информация о заселении.\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5D4B2B1A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7C1767D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43EB5E6B" w14:textId="77777777" w:rsidR="00F24339" w:rsidRDefault="00F24339" w:rsidP="00F24339">
            <w:pPr>
              <w:pStyle w:val="aa"/>
            </w:pPr>
          </w:p>
          <w:p w14:paraId="379213E0" w14:textId="77777777" w:rsidR="00F24339" w:rsidRDefault="00F24339" w:rsidP="00F24339">
            <w:pPr>
              <w:pStyle w:val="aa"/>
            </w:pPr>
            <w:r>
              <w:t xml:space="preserve">        auto&amp; students = data["students"</w:t>
            </w:r>
            <w:proofErr w:type="gramStart"/>
            <w:r>
              <w:t>];</w:t>
            </w:r>
            <w:proofErr w:type="gramEnd"/>
          </w:p>
          <w:p w14:paraId="7A114C84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students.erase</w:t>
            </w:r>
            <w:proofErr w:type="spellEnd"/>
            <w:proofErr w:type="gramEnd"/>
            <w:r>
              <w:t>(</w:t>
            </w:r>
          </w:p>
          <w:p w14:paraId="04B1637C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students.begin</w:t>
            </w:r>
            <w:proofErr w:type="spellEnd"/>
            <w:r>
              <w:t xml:space="preserve">(), </w:t>
            </w:r>
            <w:proofErr w:type="spellStart"/>
            <w:r>
              <w:t>students.end</w:t>
            </w:r>
            <w:proofErr w:type="spellEnd"/>
            <w:r>
              <w:t>(),</w:t>
            </w:r>
          </w:p>
          <w:p w14:paraId="24424585" w14:textId="77777777" w:rsidR="00F24339" w:rsidRDefault="00F24339" w:rsidP="00F24339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1D71BF02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students.end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FB97257" w14:textId="77777777" w:rsidR="00F24339" w:rsidRDefault="00F24339" w:rsidP="00F24339">
            <w:pPr>
              <w:pStyle w:val="aa"/>
            </w:pPr>
          </w:p>
          <w:p w14:paraId="7864396F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37FC629E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удален</w:t>
            </w:r>
            <w:proofErr w:type="spellEnd"/>
            <w:r>
              <w:t>.\n";</w:t>
            </w:r>
          </w:p>
          <w:p w14:paraId="686014A6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4905088F" w14:textId="77777777" w:rsidR="00F24339" w:rsidRDefault="00F24339" w:rsidP="00F24339">
            <w:pPr>
              <w:pStyle w:val="aa"/>
            </w:pPr>
          </w:p>
          <w:p w14:paraId="61263123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 xml:space="preserve">const int code, const Student&amp; </w:t>
            </w:r>
            <w:proofErr w:type="spellStart"/>
            <w:r>
              <w:t>new_student</w:t>
            </w:r>
            <w:proofErr w:type="spellEnd"/>
            <w:r>
              <w:t>)</w:t>
            </w:r>
          </w:p>
          <w:p w14:paraId="1137E7BB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8C1A682" w14:textId="77777777" w:rsidR="00F24339" w:rsidRDefault="00F24339" w:rsidP="00F24339">
            <w:pPr>
              <w:pStyle w:val="aa"/>
            </w:pPr>
            <w:r>
              <w:t xml:space="preserve">        auto&amp; students = data["students"</w:t>
            </w:r>
            <w:proofErr w:type="gramStart"/>
            <w:r>
              <w:t>];</w:t>
            </w:r>
            <w:proofErr w:type="gramEnd"/>
          </w:p>
          <w:p w14:paraId="281D9E32" w14:textId="77777777" w:rsidR="00F24339" w:rsidRDefault="00F24339" w:rsidP="00F24339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students)</w:t>
            </w:r>
          </w:p>
          <w:p w14:paraId="134ABD42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354B3F54" w14:textId="77777777" w:rsidR="00F24339" w:rsidRDefault="00F24339" w:rsidP="00F24339">
            <w:pPr>
              <w:pStyle w:val="aa"/>
            </w:pPr>
            <w:r>
              <w:t xml:space="preserve">            if (j["code"] == code)</w:t>
            </w:r>
          </w:p>
          <w:p w14:paraId="22C955C1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20EB9798" w14:textId="77777777" w:rsidR="00F24339" w:rsidRDefault="00F24339" w:rsidP="00F24339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student.code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is_student_code_unique</w:t>
            </w:r>
            <w:proofErr w:type="spellEnd"/>
            <w:r>
              <w:t>(</w:t>
            </w:r>
            <w:proofErr w:type="spellStart"/>
            <w:r>
              <w:t>new_student.code</w:t>
            </w:r>
            <w:proofErr w:type="spellEnd"/>
            <w:r>
              <w:t>))</w:t>
            </w:r>
          </w:p>
          <w:p w14:paraId="09236AD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2EC5FADE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"Студент с новым кодом уже существует.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C35E4CC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return;</w:t>
            </w:r>
            <w:proofErr w:type="gramEnd"/>
          </w:p>
          <w:p w14:paraId="3A975142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5A152139" w14:textId="77777777" w:rsidR="00F24339" w:rsidRDefault="00F24339" w:rsidP="00F24339">
            <w:pPr>
              <w:pStyle w:val="aa"/>
            </w:pPr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group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new_student.group_code</w:t>
            </w:r>
            <w:proofErr w:type="spellEnd"/>
            <w:r>
              <w:t>))</w:t>
            </w:r>
          </w:p>
          <w:p w14:paraId="77A8762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14C985F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кодом " &lt;&lt; </w:t>
            </w:r>
            <w:r>
              <w:t>new</w:t>
            </w:r>
            <w:r w:rsidRPr="00395586">
              <w:rPr>
                <w:lang w:val="ru-RU"/>
              </w:rPr>
              <w:t>_</w:t>
            </w:r>
            <w:proofErr w:type="gramStart"/>
            <w:r>
              <w:t>student</w:t>
            </w:r>
            <w:r w:rsidRPr="00395586">
              <w:rPr>
                <w:lang w:val="ru-RU"/>
              </w:rPr>
              <w:t>.</w:t>
            </w:r>
            <w:r>
              <w:t>group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Изменение студента отменено.\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2253FC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3A0D8AF7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34990A5C" w14:textId="77777777" w:rsidR="00F24339" w:rsidRPr="002D6CCD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r>
              <w:t>j</w:t>
            </w:r>
            <w:r w:rsidRPr="002D6CCD">
              <w:t xml:space="preserve"> = </w:t>
            </w:r>
            <w:proofErr w:type="spellStart"/>
            <w:r>
              <w:t>new</w:t>
            </w:r>
            <w:r w:rsidRPr="002D6CCD">
              <w:t>_</w:t>
            </w:r>
            <w:r>
              <w:t>student</w:t>
            </w:r>
            <w:r w:rsidRPr="002D6CCD">
              <w:t>.</w:t>
            </w:r>
            <w:r>
              <w:t>to</w:t>
            </w:r>
            <w:r w:rsidRPr="002D6CCD">
              <w:t>_</w:t>
            </w:r>
            <w:proofErr w:type="gramStart"/>
            <w:r>
              <w:t>json</w:t>
            </w:r>
            <w:proofErr w:type="spellEnd"/>
            <w:r w:rsidRPr="002D6CCD">
              <w:t>(</w:t>
            </w:r>
            <w:proofErr w:type="gramEnd"/>
            <w:r w:rsidRPr="002D6CCD">
              <w:t>);</w:t>
            </w:r>
          </w:p>
          <w:p w14:paraId="6E2F431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t xml:space="preserve">                </w:t>
            </w:r>
            <w:proofErr w:type="gramStart"/>
            <w:r>
              <w:t>save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);</w:t>
            </w:r>
          </w:p>
          <w:p w14:paraId="262D90C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3D1766B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}</w:t>
            </w:r>
          </w:p>
          <w:p w14:paraId="45CCB7E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}</w:t>
            </w:r>
          </w:p>
          <w:p w14:paraId="59B7D39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"Студент с кодом " &lt;&lt; </w:t>
            </w:r>
            <w:r>
              <w:t>code</w:t>
            </w:r>
            <w:r w:rsidRPr="00395586">
              <w:rPr>
                <w:lang w:val="ru-RU"/>
              </w:rPr>
              <w:t xml:space="preserve"> &lt;&lt; " не найден.\</w:t>
            </w:r>
            <w:r>
              <w:t>n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7C3D03F2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</w:t>
            </w:r>
            <w:r>
              <w:t>}</w:t>
            </w:r>
          </w:p>
          <w:p w14:paraId="4BCD4EAE" w14:textId="77777777" w:rsidR="00F24339" w:rsidRDefault="00F24339" w:rsidP="00F24339">
            <w:pPr>
              <w:pStyle w:val="aa"/>
            </w:pPr>
          </w:p>
          <w:p w14:paraId="1E50351E" w14:textId="77777777" w:rsidR="00F24339" w:rsidRDefault="00F24339" w:rsidP="00F24339">
            <w:pPr>
              <w:pStyle w:val="aa"/>
            </w:pPr>
          </w:p>
          <w:p w14:paraId="06127374" w14:textId="77777777" w:rsidR="00F24339" w:rsidRDefault="00F24339" w:rsidP="00F24339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is_accommodation_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 xml:space="preserve">const int </w:t>
            </w:r>
            <w:proofErr w:type="spellStart"/>
            <w:r>
              <w:t>student_code</w:t>
            </w:r>
            <w:proofErr w:type="spellEnd"/>
            <w:r>
              <w:t>) const</w:t>
            </w:r>
          </w:p>
          <w:p w14:paraId="0CE3DB6C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1C656D24" w14:textId="77777777" w:rsidR="00F24339" w:rsidRDefault="00F24339" w:rsidP="00F24339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(data["accommodations"], [</w:t>
            </w:r>
            <w:proofErr w:type="spellStart"/>
            <w:r>
              <w:t>student_code</w:t>
            </w:r>
            <w:proofErr w:type="spellEnd"/>
            <w:r>
              <w:t>](auto j)</w:t>
            </w:r>
          </w:p>
          <w:p w14:paraId="7A18CCAD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2470F772" w14:textId="77777777" w:rsidR="00F24339" w:rsidRDefault="00F24339" w:rsidP="00F24339">
            <w:pPr>
              <w:pStyle w:val="aa"/>
            </w:pPr>
            <w:r>
              <w:t xml:space="preserve">            return j["</w:t>
            </w:r>
            <w:proofErr w:type="spellStart"/>
            <w:r>
              <w:t>student_code</w:t>
            </w:r>
            <w:proofErr w:type="spellEnd"/>
            <w:r>
              <w:t>"</w:t>
            </w:r>
            <w:proofErr w:type="gramStart"/>
            <w:r>
              <w:t>].template</w:t>
            </w:r>
            <w:proofErr w:type="gramEnd"/>
            <w:r>
              <w:t xml:space="preserve"> get&lt;int&gt;() != </w:t>
            </w:r>
            <w:proofErr w:type="spellStart"/>
            <w:r>
              <w:t>student_code</w:t>
            </w:r>
            <w:proofErr w:type="spellEnd"/>
            <w:r>
              <w:t>;</w:t>
            </w:r>
          </w:p>
          <w:p w14:paraId="1CD187CA" w14:textId="77777777" w:rsidR="00F24339" w:rsidRDefault="00F24339" w:rsidP="00F24339">
            <w:pPr>
              <w:pStyle w:val="aa"/>
            </w:pPr>
            <w:r>
              <w:t xml:space="preserve">        });</w:t>
            </w:r>
          </w:p>
          <w:p w14:paraId="2D530CC7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661DF134" w14:textId="77777777" w:rsidR="00F24339" w:rsidRDefault="00F24339" w:rsidP="00F24339">
            <w:pPr>
              <w:pStyle w:val="aa"/>
            </w:pPr>
          </w:p>
          <w:p w14:paraId="25BB3999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accommodation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AccommodationInfo</w:t>
            </w:r>
            <w:proofErr w:type="spellEnd"/>
            <w:r>
              <w:t>&amp; acc)</w:t>
            </w:r>
          </w:p>
          <w:p w14:paraId="1A9D7707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5EC1638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room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acc.room_code</w:t>
            </w:r>
            <w:proofErr w:type="spellEnd"/>
            <w:r>
              <w:t>))</w:t>
            </w:r>
          </w:p>
          <w:p w14:paraId="6D1D318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14027B1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"Комната с кодом " &lt;&lt; </w:t>
            </w:r>
            <w:proofErr w:type="gramStart"/>
            <w:r>
              <w:t>acc</w:t>
            </w:r>
            <w:r w:rsidRPr="00395586">
              <w:rPr>
                <w:lang w:val="ru-RU"/>
              </w:rPr>
              <w:t>.</w:t>
            </w:r>
            <w:r>
              <w:t>room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Добавление информации о заселении отменено.\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3E39C44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492CA3B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}</w:t>
            </w:r>
          </w:p>
          <w:p w14:paraId="5091E3AC" w14:textId="77777777" w:rsidR="00F24339" w:rsidRPr="002D6CCD" w:rsidRDefault="00F24339" w:rsidP="00F24339">
            <w:pPr>
              <w:pStyle w:val="aa"/>
            </w:pPr>
            <w:r w:rsidRPr="00395586">
              <w:rPr>
                <w:lang w:val="ru-RU"/>
              </w:rPr>
              <w:lastRenderedPageBreak/>
              <w:t xml:space="preserve">        </w:t>
            </w:r>
            <w:r>
              <w:t>if</w:t>
            </w:r>
            <w:r w:rsidRPr="002D6CCD">
              <w:t xml:space="preserve"> </w:t>
            </w:r>
            <w:proofErr w:type="gramStart"/>
            <w:r w:rsidRPr="002D6CCD">
              <w:t>(!</w:t>
            </w:r>
            <w:proofErr w:type="spellStart"/>
            <w:r>
              <w:t>student</w:t>
            </w:r>
            <w:proofErr w:type="gramEnd"/>
            <w:r w:rsidRPr="002D6CCD">
              <w:t>_</w:t>
            </w:r>
            <w:r>
              <w:t>exists</w:t>
            </w:r>
            <w:proofErr w:type="spellEnd"/>
            <w:r w:rsidRPr="002D6CCD">
              <w:t>(</w:t>
            </w:r>
            <w:proofErr w:type="spellStart"/>
            <w:r>
              <w:t>acc</w:t>
            </w:r>
            <w:r w:rsidRPr="002D6CCD">
              <w:t>.</w:t>
            </w:r>
            <w:r>
              <w:t>student</w:t>
            </w:r>
            <w:r w:rsidRPr="002D6CCD">
              <w:t>_</w:t>
            </w:r>
            <w:r>
              <w:t>code</w:t>
            </w:r>
            <w:proofErr w:type="spellEnd"/>
            <w:r w:rsidRPr="002D6CCD">
              <w:t>))</w:t>
            </w:r>
          </w:p>
          <w:p w14:paraId="07D813C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077C82E8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"Студент с кодом " &lt;&lt; </w:t>
            </w:r>
            <w:proofErr w:type="gramStart"/>
            <w:r>
              <w:t>acc</w:t>
            </w:r>
            <w:r w:rsidRPr="00395586">
              <w:rPr>
                <w:lang w:val="ru-RU"/>
              </w:rPr>
              <w:t>.</w:t>
            </w:r>
            <w:r>
              <w:t>student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 xml:space="preserve"> о </w:t>
            </w:r>
            <w:proofErr w:type="spellStart"/>
            <w:r>
              <w:t>заселении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4EB6B32E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5204CEB1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1D7A341F" w14:textId="77777777" w:rsidR="00F24339" w:rsidRDefault="00F24339" w:rsidP="00F24339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_accommodation_unique</w:t>
            </w:r>
            <w:proofErr w:type="spellEnd"/>
            <w:r>
              <w:t>(</w:t>
            </w:r>
            <w:proofErr w:type="spellStart"/>
            <w:r>
              <w:t>acc.student_code</w:t>
            </w:r>
            <w:proofErr w:type="spellEnd"/>
            <w:r>
              <w:t>))</w:t>
            </w:r>
          </w:p>
          <w:p w14:paraId="742E383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395586">
              <w:rPr>
                <w:lang w:val="ru-RU"/>
              </w:rPr>
              <w:t>{</w:t>
            </w:r>
          </w:p>
          <w:p w14:paraId="2C307818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"Информация о заселении для этого студента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5A7BF4FA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607206DE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117E49A5" w14:textId="77777777" w:rsidR="00F24339" w:rsidRDefault="00F24339" w:rsidP="00F24339">
            <w:pPr>
              <w:pStyle w:val="aa"/>
            </w:pPr>
            <w:r>
              <w:t xml:space="preserve">        data["accommodations"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acc.to_json</w:t>
            </w:r>
            <w:proofErr w:type="spellEnd"/>
            <w:r>
              <w:t>());</w:t>
            </w:r>
          </w:p>
          <w:p w14:paraId="34DBEDFF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74462C2C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43197A56" w14:textId="77777777" w:rsidR="00F24339" w:rsidRDefault="00F24339" w:rsidP="00F24339">
            <w:pPr>
              <w:pStyle w:val="aa"/>
            </w:pPr>
          </w:p>
          <w:p w14:paraId="437713E0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accommodation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student_code</w:t>
            </w:r>
            <w:proofErr w:type="spellEnd"/>
            <w:r>
              <w:t>)</w:t>
            </w:r>
          </w:p>
          <w:p w14:paraId="4A426206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6FB75E5D" w14:textId="77777777" w:rsidR="00F24339" w:rsidRDefault="00F24339" w:rsidP="00F24339">
            <w:pPr>
              <w:pStyle w:val="aa"/>
            </w:pPr>
            <w:r>
              <w:t xml:space="preserve">        auto&amp; </w:t>
            </w:r>
            <w:proofErr w:type="spellStart"/>
            <w:r>
              <w:t>accs</w:t>
            </w:r>
            <w:proofErr w:type="spellEnd"/>
            <w:r>
              <w:t xml:space="preserve"> = data["accommodations"</w:t>
            </w:r>
            <w:proofErr w:type="gramStart"/>
            <w:r>
              <w:t>];</w:t>
            </w:r>
            <w:proofErr w:type="gramEnd"/>
          </w:p>
          <w:p w14:paraId="68ABFBFC" w14:textId="77777777" w:rsidR="00F24339" w:rsidRDefault="00F24339" w:rsidP="00F24339">
            <w:pPr>
              <w:pStyle w:val="aa"/>
            </w:pPr>
            <w:r>
              <w:t xml:space="preserve">        auto it = </w:t>
            </w:r>
            <w:proofErr w:type="gramStart"/>
            <w:r>
              <w:t>std::</w:t>
            </w:r>
            <w:proofErr w:type="spellStart"/>
            <w:proofErr w:type="gramEnd"/>
            <w:r>
              <w:t>find_if</w:t>
            </w:r>
            <w:proofErr w:type="spellEnd"/>
            <w:r>
              <w:t>(</w:t>
            </w:r>
            <w:proofErr w:type="spellStart"/>
            <w:r>
              <w:t>accs.begin</w:t>
            </w:r>
            <w:proofErr w:type="spellEnd"/>
            <w:r>
              <w:t xml:space="preserve">(), </w:t>
            </w:r>
            <w:proofErr w:type="spellStart"/>
            <w:r>
              <w:t>accs.end</w:t>
            </w:r>
            <w:proofErr w:type="spellEnd"/>
            <w:r>
              <w:t>(),</w:t>
            </w:r>
          </w:p>
          <w:p w14:paraId="28EEE976" w14:textId="77777777" w:rsidR="00F24339" w:rsidRDefault="00F24339" w:rsidP="00F24339">
            <w:pPr>
              <w:pStyle w:val="aa"/>
            </w:pPr>
            <w:r>
              <w:t xml:space="preserve">            [</w:t>
            </w:r>
            <w:proofErr w:type="spellStart"/>
            <w:r>
              <w:t>student_</w:t>
            </w:r>
            <w:proofErr w:type="gramStart"/>
            <w:r>
              <w:t>code</w:t>
            </w:r>
            <w:proofErr w:type="spellEnd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student_code</w:t>
            </w:r>
            <w:proofErr w:type="spellEnd"/>
            <w:r>
              <w:t xml:space="preserve">"] == </w:t>
            </w:r>
            <w:proofErr w:type="spellStart"/>
            <w:r>
              <w:t>student_code</w:t>
            </w:r>
            <w:proofErr w:type="spellEnd"/>
            <w:r>
              <w:t>; });</w:t>
            </w:r>
          </w:p>
          <w:p w14:paraId="707F1175" w14:textId="77777777" w:rsidR="00F24339" w:rsidRDefault="00F24339" w:rsidP="00F24339">
            <w:pPr>
              <w:pStyle w:val="aa"/>
            </w:pPr>
          </w:p>
          <w:p w14:paraId="55CD9B2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395586">
              <w:rPr>
                <w:lang w:val="ru-RU"/>
              </w:rPr>
              <w:t xml:space="preserve"> (</w:t>
            </w:r>
            <w:r>
              <w:t>it</w:t>
            </w:r>
            <w:r w:rsidRPr="00395586">
              <w:rPr>
                <w:lang w:val="ru-RU"/>
              </w:rPr>
              <w:t xml:space="preserve"> == </w:t>
            </w:r>
            <w:proofErr w:type="spellStart"/>
            <w:proofErr w:type="gramStart"/>
            <w:r>
              <w:t>accs</w:t>
            </w:r>
            <w:proofErr w:type="spellEnd"/>
            <w:r w:rsidRPr="00395586">
              <w:rPr>
                <w:lang w:val="ru-RU"/>
              </w:rPr>
              <w:t>.</w:t>
            </w:r>
            <w:r>
              <w:t>end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))</w:t>
            </w:r>
          </w:p>
          <w:p w14:paraId="4BC7204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{</w:t>
            </w:r>
          </w:p>
          <w:p w14:paraId="312E4B9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395586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"Информация о заселении для студента с кодом " &lt;&lt; </w:t>
            </w:r>
            <w:r>
              <w:t>student</w:t>
            </w:r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найдена.\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5815B23F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5363FA0B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3D7C6C0F" w14:textId="77777777" w:rsidR="00F24339" w:rsidRDefault="00F24339" w:rsidP="00F24339">
            <w:pPr>
              <w:pStyle w:val="aa"/>
            </w:pPr>
          </w:p>
          <w:p w14:paraId="694A6326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proofErr w:type="spellStart"/>
            <w:proofErr w:type="gramStart"/>
            <w:r>
              <w:t>accs</w:t>
            </w:r>
            <w:proofErr w:type="spellEnd"/>
            <w:r w:rsidRPr="002D6CCD">
              <w:rPr>
                <w:lang w:val="ru-RU"/>
              </w:rPr>
              <w:t>.</w:t>
            </w:r>
            <w:r>
              <w:t>erase</w:t>
            </w:r>
            <w:proofErr w:type="gramEnd"/>
            <w:r w:rsidRPr="002D6CCD">
              <w:rPr>
                <w:lang w:val="ru-RU"/>
              </w:rPr>
              <w:t>(</w:t>
            </w:r>
            <w:r>
              <w:t>it</w:t>
            </w:r>
            <w:r w:rsidRPr="002D6CCD">
              <w:rPr>
                <w:lang w:val="ru-RU"/>
              </w:rPr>
              <w:t>);</w:t>
            </w:r>
          </w:p>
          <w:p w14:paraId="65CA91A1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 w:rsidRPr="002D6CCD">
              <w:rPr>
                <w:lang w:val="ru-RU"/>
              </w:rPr>
              <w:t xml:space="preserve">        </w:t>
            </w:r>
            <w:proofErr w:type="gramStart"/>
            <w:r>
              <w:t>save</w:t>
            </w:r>
            <w:r w:rsidRPr="002D6CCD">
              <w:rPr>
                <w:lang w:val="ru-RU"/>
              </w:rPr>
              <w:t>(</w:t>
            </w:r>
            <w:proofErr w:type="gramEnd"/>
            <w:r w:rsidRPr="002D6CCD">
              <w:rPr>
                <w:lang w:val="ru-RU"/>
              </w:rPr>
              <w:t>);</w:t>
            </w:r>
          </w:p>
          <w:p w14:paraId="2741ABC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rPr>
                <w:lang w:val="ru-RU"/>
              </w:rPr>
              <w:t xml:space="preserve">        </w:t>
            </w:r>
            <w:proofErr w:type="gramStart"/>
            <w:r>
              <w:t>std</w:t>
            </w:r>
            <w:r w:rsidRPr="00395586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"Информация о заселении удалена.\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D66AB8F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</w:t>
            </w:r>
            <w:r>
              <w:t>}</w:t>
            </w:r>
          </w:p>
          <w:p w14:paraId="06D05961" w14:textId="77777777" w:rsidR="00F24339" w:rsidRDefault="00F24339" w:rsidP="00F24339">
            <w:pPr>
              <w:pStyle w:val="aa"/>
            </w:pPr>
          </w:p>
          <w:p w14:paraId="02019C35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accommodation</w:t>
            </w:r>
            <w:proofErr w:type="spellEnd"/>
            <w:r>
              <w:t>(</w:t>
            </w:r>
            <w:proofErr w:type="gramEnd"/>
            <w:r>
              <w:t xml:space="preserve">const int </w:t>
            </w:r>
            <w:proofErr w:type="spellStart"/>
            <w:r>
              <w:t>student_code</w:t>
            </w:r>
            <w:proofErr w:type="spellEnd"/>
            <w:r>
              <w:t xml:space="preserve">, const </w:t>
            </w:r>
            <w:proofErr w:type="spellStart"/>
            <w:r>
              <w:t>AccommodationInfo</w:t>
            </w:r>
            <w:proofErr w:type="spellEnd"/>
            <w:r>
              <w:t xml:space="preserve">&amp; </w:t>
            </w:r>
            <w:proofErr w:type="spellStart"/>
            <w:r>
              <w:t>new_acc</w:t>
            </w:r>
            <w:proofErr w:type="spellEnd"/>
            <w:r>
              <w:t>)</w:t>
            </w:r>
          </w:p>
          <w:p w14:paraId="12D2590D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2AAEF941" w14:textId="77777777" w:rsidR="00F24339" w:rsidRDefault="00F24339" w:rsidP="00F24339">
            <w:pPr>
              <w:pStyle w:val="aa"/>
            </w:pPr>
            <w:r>
              <w:t xml:space="preserve">        auto&amp; </w:t>
            </w:r>
            <w:proofErr w:type="spellStart"/>
            <w:r>
              <w:t>accs</w:t>
            </w:r>
            <w:proofErr w:type="spellEnd"/>
            <w:r>
              <w:t xml:space="preserve"> = data["accommodations"</w:t>
            </w:r>
            <w:proofErr w:type="gramStart"/>
            <w:r>
              <w:t>];</w:t>
            </w:r>
            <w:proofErr w:type="gramEnd"/>
          </w:p>
          <w:p w14:paraId="159CFF91" w14:textId="77777777" w:rsidR="00F24339" w:rsidRDefault="00F24339" w:rsidP="00F24339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</w:t>
            </w:r>
            <w:proofErr w:type="spellStart"/>
            <w:r>
              <w:t>accs</w:t>
            </w:r>
            <w:proofErr w:type="spellEnd"/>
            <w:r>
              <w:t>)</w:t>
            </w:r>
          </w:p>
          <w:p w14:paraId="4305260F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3791D2C2" w14:textId="77777777" w:rsidR="00F24339" w:rsidRDefault="00F24339" w:rsidP="00F24339">
            <w:pPr>
              <w:pStyle w:val="aa"/>
            </w:pPr>
            <w:r>
              <w:t xml:space="preserve">            if (j["</w:t>
            </w:r>
            <w:proofErr w:type="spellStart"/>
            <w:r>
              <w:t>student_code</w:t>
            </w:r>
            <w:proofErr w:type="spellEnd"/>
            <w:r>
              <w:t xml:space="preserve">"] == </w:t>
            </w:r>
            <w:proofErr w:type="spellStart"/>
            <w:r>
              <w:t>student_code</w:t>
            </w:r>
            <w:proofErr w:type="spellEnd"/>
            <w:r>
              <w:t>)</w:t>
            </w:r>
          </w:p>
          <w:p w14:paraId="704F36FD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29FD71EF" w14:textId="77777777" w:rsidR="00F24339" w:rsidRDefault="00F24339" w:rsidP="00F24339">
            <w:pPr>
              <w:pStyle w:val="aa"/>
            </w:pPr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room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new_acc.room_code</w:t>
            </w:r>
            <w:proofErr w:type="spellEnd"/>
            <w:r>
              <w:t>))</w:t>
            </w:r>
          </w:p>
          <w:p w14:paraId="7B08B88F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189D44E1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"Комната с кодом " &lt;&lt; </w:t>
            </w:r>
            <w:r>
              <w:t>new</w:t>
            </w:r>
            <w:r w:rsidRPr="00395586">
              <w:rPr>
                <w:lang w:val="ru-RU"/>
              </w:rPr>
              <w:t>_</w:t>
            </w:r>
            <w:proofErr w:type="gramStart"/>
            <w:r>
              <w:t>acc</w:t>
            </w:r>
            <w:r w:rsidRPr="00395586">
              <w:rPr>
                <w:lang w:val="ru-RU"/>
              </w:rPr>
              <w:t>.</w:t>
            </w:r>
            <w:r>
              <w:t>room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Изменение информации о заселении отменено.\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64683A3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0D8D2419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7AAE92B1" w14:textId="77777777" w:rsidR="00F24339" w:rsidRPr="002D6CCD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r>
              <w:t>if</w:t>
            </w:r>
            <w:r w:rsidRPr="002D6CCD">
              <w:t xml:space="preserve"> </w:t>
            </w:r>
            <w:proofErr w:type="gramStart"/>
            <w:r w:rsidRPr="002D6CCD">
              <w:t>(!</w:t>
            </w:r>
            <w:proofErr w:type="spellStart"/>
            <w:r>
              <w:t>student</w:t>
            </w:r>
            <w:proofErr w:type="gramEnd"/>
            <w:r w:rsidRPr="002D6CCD">
              <w:t>_</w:t>
            </w:r>
            <w:r>
              <w:t>exists</w:t>
            </w:r>
            <w:proofErr w:type="spellEnd"/>
            <w:r w:rsidRPr="002D6CCD">
              <w:t>(</w:t>
            </w:r>
            <w:proofErr w:type="spellStart"/>
            <w:r>
              <w:t>new</w:t>
            </w:r>
            <w:r w:rsidRPr="002D6CCD">
              <w:t>_</w:t>
            </w:r>
            <w:r>
              <w:t>acc</w:t>
            </w:r>
            <w:r w:rsidRPr="002D6CCD">
              <w:t>.</w:t>
            </w:r>
            <w:r>
              <w:t>student</w:t>
            </w:r>
            <w:r w:rsidRPr="002D6CCD">
              <w:t>_</w:t>
            </w:r>
            <w:r>
              <w:t>code</w:t>
            </w:r>
            <w:proofErr w:type="spellEnd"/>
            <w:r w:rsidRPr="002D6CCD">
              <w:t>))</w:t>
            </w:r>
          </w:p>
          <w:p w14:paraId="163E98AC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7A73C86F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"Студент с кодом " &lt;&lt; </w:t>
            </w:r>
            <w:r>
              <w:t>new</w:t>
            </w:r>
            <w:r w:rsidRPr="00395586">
              <w:rPr>
                <w:lang w:val="ru-RU"/>
              </w:rPr>
              <w:t>_</w:t>
            </w:r>
            <w:proofErr w:type="gramStart"/>
            <w:r>
              <w:t>acc</w:t>
            </w:r>
            <w:r w:rsidRPr="00395586">
              <w:rPr>
                <w:lang w:val="ru-RU"/>
              </w:rPr>
              <w:t>.</w:t>
            </w:r>
            <w:r>
              <w:t>student</w:t>
            </w:r>
            <w:proofErr w:type="gramEnd"/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существует. Изменение информации о заселении отменено.\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46DD553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341BFC5F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30ADA1FA" w14:textId="77777777" w:rsidR="00F24339" w:rsidRPr="002D6CCD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r>
              <w:t>j</w:t>
            </w:r>
            <w:r w:rsidRPr="002D6CCD">
              <w:t xml:space="preserve"> = </w:t>
            </w:r>
            <w:proofErr w:type="spellStart"/>
            <w:r>
              <w:t>new</w:t>
            </w:r>
            <w:r w:rsidRPr="002D6CCD">
              <w:t>_</w:t>
            </w:r>
            <w:r>
              <w:t>acc</w:t>
            </w:r>
            <w:r w:rsidRPr="002D6CCD">
              <w:t>.</w:t>
            </w:r>
            <w:r>
              <w:t>to</w:t>
            </w:r>
            <w:r w:rsidRPr="002D6CCD">
              <w:t>_</w:t>
            </w:r>
            <w:proofErr w:type="gramStart"/>
            <w:r>
              <w:t>json</w:t>
            </w:r>
            <w:proofErr w:type="spellEnd"/>
            <w:r w:rsidRPr="002D6CCD">
              <w:t>(</w:t>
            </w:r>
            <w:proofErr w:type="gramEnd"/>
            <w:r w:rsidRPr="002D6CCD">
              <w:t>);</w:t>
            </w:r>
          </w:p>
          <w:p w14:paraId="102BC90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t xml:space="preserve">                </w:t>
            </w:r>
            <w:proofErr w:type="gramStart"/>
            <w:r>
              <w:t>save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);</w:t>
            </w:r>
          </w:p>
          <w:p w14:paraId="7ACB6615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6818265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}</w:t>
            </w:r>
          </w:p>
          <w:p w14:paraId="0183DB69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}</w:t>
            </w:r>
          </w:p>
          <w:p w14:paraId="3A84EBA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"Информация о заселении для студента с кодом " &lt;&lt; </w:t>
            </w:r>
            <w:r>
              <w:t>student</w:t>
            </w:r>
            <w:r w:rsidRPr="00395586">
              <w:rPr>
                <w:lang w:val="ru-RU"/>
              </w:rPr>
              <w:t>_</w:t>
            </w:r>
            <w:r>
              <w:t>code</w:t>
            </w:r>
            <w:r w:rsidRPr="00395586">
              <w:rPr>
                <w:lang w:val="ru-RU"/>
              </w:rPr>
              <w:t xml:space="preserve"> &lt;&lt; " не найдена.\</w:t>
            </w:r>
            <w:r>
              <w:t>n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1851AC28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lastRenderedPageBreak/>
              <w:t xml:space="preserve">    </w:t>
            </w:r>
            <w:r>
              <w:t>}</w:t>
            </w:r>
          </w:p>
          <w:p w14:paraId="10463FD8" w14:textId="77777777" w:rsidR="00F24339" w:rsidRDefault="00F24339" w:rsidP="00F24339">
            <w:pPr>
              <w:pStyle w:val="aa"/>
            </w:pPr>
          </w:p>
          <w:p w14:paraId="720BF59E" w14:textId="77777777" w:rsidR="00F24339" w:rsidRDefault="00F24339" w:rsidP="00F24339">
            <w:pPr>
              <w:pStyle w:val="aa"/>
            </w:pPr>
          </w:p>
          <w:p w14:paraId="4FDA986C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groups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101641FA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0EDC606" w14:textId="77777777" w:rsidR="00F24339" w:rsidRDefault="00F24339" w:rsidP="00F24339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{:&lt;30} {:&lt;30}\n", "</w:t>
            </w:r>
            <w:proofErr w:type="spellStart"/>
            <w:r>
              <w:t>Код</w:t>
            </w:r>
            <w:proofErr w:type="spellEnd"/>
            <w:r>
              <w:t>", "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", "</w:t>
            </w:r>
            <w:proofErr w:type="spellStart"/>
            <w:r>
              <w:t>Факультет</w:t>
            </w:r>
            <w:proofErr w:type="spellEnd"/>
            <w:r>
              <w:t>");</w:t>
            </w:r>
          </w:p>
          <w:p w14:paraId="7CD2A27A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37B01B68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7A182CA2" w14:textId="77777777" w:rsidR="00F24339" w:rsidRDefault="00F24339" w:rsidP="00F24339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data["groups"])</w:t>
            </w:r>
          </w:p>
          <w:p w14:paraId="0C754A7A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0AB6D51C" w14:textId="77777777" w:rsidR="00F24339" w:rsidRDefault="00F24339" w:rsidP="00F24339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{:&lt;30} {:&lt;30}\n",</w:t>
            </w:r>
          </w:p>
          <w:p w14:paraId="231A3BC9" w14:textId="77777777" w:rsidR="00F24339" w:rsidRDefault="00F24339" w:rsidP="00F24339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407452BB" w14:textId="77777777" w:rsidR="00F24339" w:rsidRDefault="00F24339" w:rsidP="00F24339">
            <w:pPr>
              <w:pStyle w:val="aa"/>
            </w:pPr>
            <w:r>
              <w:t xml:space="preserve">                j["name"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49969910" w14:textId="77777777" w:rsidR="00F24339" w:rsidRDefault="00F24339" w:rsidP="00F24339">
            <w:pPr>
              <w:pStyle w:val="aa"/>
            </w:pPr>
            <w:r>
              <w:t xml:space="preserve">                j["faculty"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317ADF71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51DAC9B7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51795F40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847F810" w14:textId="77777777" w:rsidR="00F24339" w:rsidRDefault="00F24339" w:rsidP="00F24339">
            <w:pPr>
              <w:pStyle w:val="aa"/>
            </w:pPr>
          </w:p>
          <w:p w14:paraId="3C04412C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dormitories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0A451A24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180892CC" w14:textId="77777777" w:rsidR="00F24339" w:rsidRDefault="00F24339" w:rsidP="00F24339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{:&lt;30} {:&lt;50}\n", "</w:t>
            </w:r>
            <w:proofErr w:type="spellStart"/>
            <w:r>
              <w:t>Код</w:t>
            </w:r>
            <w:proofErr w:type="spellEnd"/>
            <w:r>
              <w:t>", "</w:t>
            </w:r>
            <w:proofErr w:type="spellStart"/>
            <w:r>
              <w:t>Название</w:t>
            </w:r>
            <w:proofErr w:type="spellEnd"/>
            <w:r>
              <w:t>", "</w:t>
            </w:r>
            <w:proofErr w:type="spellStart"/>
            <w:r>
              <w:t>Адрес</w:t>
            </w:r>
            <w:proofErr w:type="spellEnd"/>
            <w:r>
              <w:t>");</w:t>
            </w:r>
          </w:p>
          <w:p w14:paraId="1BF46D09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0B07AC58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406B56AE" w14:textId="77777777" w:rsidR="00F24339" w:rsidRDefault="00F24339" w:rsidP="00F24339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data["dormitories"])</w:t>
            </w:r>
          </w:p>
          <w:p w14:paraId="70E91937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3979422D" w14:textId="77777777" w:rsidR="00F24339" w:rsidRDefault="00F24339" w:rsidP="00F24339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{:&lt;30} {:&lt;50}\n",</w:t>
            </w:r>
          </w:p>
          <w:p w14:paraId="7BEC811A" w14:textId="77777777" w:rsidR="00F24339" w:rsidRDefault="00F24339" w:rsidP="00F24339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3B21AA99" w14:textId="77777777" w:rsidR="00F24339" w:rsidRDefault="00F24339" w:rsidP="00F24339">
            <w:pPr>
              <w:pStyle w:val="aa"/>
            </w:pPr>
            <w:r>
              <w:t xml:space="preserve">                j["name"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159A75A5" w14:textId="77777777" w:rsidR="00F24339" w:rsidRDefault="00F24339" w:rsidP="00F24339">
            <w:pPr>
              <w:pStyle w:val="aa"/>
            </w:pPr>
            <w:r>
              <w:t xml:space="preserve">                j["address"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619FE80C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4E95FB89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6ADF952D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1E6ADA75" w14:textId="77777777" w:rsidR="00F24339" w:rsidRDefault="00F24339" w:rsidP="00F24339">
            <w:pPr>
              <w:pStyle w:val="aa"/>
            </w:pPr>
          </w:p>
          <w:p w14:paraId="044B7EC4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rooms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5F4AEAE3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821DD75" w14:textId="77777777" w:rsidR="00F24339" w:rsidRDefault="00F24339" w:rsidP="00F24339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{:&lt;20} {:&lt;20}\n", "</w:t>
            </w:r>
            <w:proofErr w:type="spellStart"/>
            <w:r>
              <w:t>Код</w:t>
            </w:r>
            <w:proofErr w:type="spellEnd"/>
            <w:r>
              <w:t>", "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", "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");</w:t>
            </w:r>
          </w:p>
          <w:p w14:paraId="2639A6ED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0CC58846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1109A56C" w14:textId="77777777" w:rsidR="00F24339" w:rsidRDefault="00F24339" w:rsidP="00F24339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data["rooms"])</w:t>
            </w:r>
          </w:p>
          <w:p w14:paraId="3A1BD85B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5947F6C5" w14:textId="77777777" w:rsidR="00F24339" w:rsidRDefault="00F24339" w:rsidP="00F24339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{:&lt;20} {:&lt;20}\n",</w:t>
            </w:r>
          </w:p>
          <w:p w14:paraId="38D2C9FF" w14:textId="77777777" w:rsidR="00F24339" w:rsidRDefault="00F24339" w:rsidP="00F24339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099BFABB" w14:textId="77777777" w:rsidR="00F24339" w:rsidRDefault="00F24339" w:rsidP="00F24339">
            <w:pPr>
              <w:pStyle w:val="aa"/>
            </w:pPr>
            <w:r>
              <w:t xml:space="preserve">                j["number"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3FEE8929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dormitory_code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&lt;int&gt;());</w:t>
            </w:r>
          </w:p>
          <w:p w14:paraId="3D10D0B2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49231E98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63599691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7EF22159" w14:textId="77777777" w:rsidR="00F24339" w:rsidRDefault="00F24339" w:rsidP="00F24339">
            <w:pPr>
              <w:pStyle w:val="aa"/>
            </w:pPr>
          </w:p>
          <w:p w14:paraId="29F64A05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688270DD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6F30C053" w14:textId="77777777" w:rsidR="00F24339" w:rsidRDefault="00F24339" w:rsidP="00F24339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{:&lt;30} {:&lt;15} {:&lt;10} {:&lt;10} {:&lt;10} {:&lt;15} {:&lt;30} {:&lt;15}\n",</w:t>
            </w:r>
          </w:p>
          <w:p w14:paraId="3C4F1B8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395586">
              <w:rPr>
                <w:lang w:val="ru-RU"/>
              </w:rPr>
              <w:t>"Код", "ФИО", "Дата рождения", "Пол", "Код группы",</w:t>
            </w:r>
          </w:p>
          <w:p w14:paraId="41DFC8C2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"Серия", "Номер паспорта", "Кем выдан", "Дата выдачи");</w:t>
            </w:r>
          </w:p>
          <w:p w14:paraId="41259597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59E896E6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4AF1D59D" w14:textId="77777777" w:rsidR="00F24339" w:rsidRDefault="00F24339" w:rsidP="00F24339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data["students"])</w:t>
            </w:r>
          </w:p>
          <w:p w14:paraId="3A9CBCA1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29FD491A" w14:textId="77777777" w:rsidR="00F24339" w:rsidRDefault="00F24339" w:rsidP="00F24339">
            <w:pPr>
              <w:pStyle w:val="aa"/>
            </w:pPr>
            <w:r>
              <w:lastRenderedPageBreak/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{:&lt;30} {:&lt;15} {:&lt;10} {:&lt;10} {:&lt;10} {:&lt;15} {:&lt;30} {:&lt;15}\n",</w:t>
            </w:r>
          </w:p>
          <w:p w14:paraId="74EA3166" w14:textId="77777777" w:rsidR="00F24339" w:rsidRDefault="00F24339" w:rsidP="00F24339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577616C8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full_name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6854D2E4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birth_date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192B65AC" w14:textId="77777777" w:rsidR="00F24339" w:rsidRDefault="00F24339" w:rsidP="00F24339">
            <w:pPr>
              <w:pStyle w:val="aa"/>
            </w:pPr>
            <w:r>
              <w:t xml:space="preserve">                j["gender"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30E84017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group_code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58EF8C91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passport_series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78F08B30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passport_number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3F189B96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issued_by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2E1599BE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issued_date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0DB7D61C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609D999B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191ABA4F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16A2ADD" w14:textId="77777777" w:rsidR="00F24339" w:rsidRDefault="00F24339" w:rsidP="00F24339">
            <w:pPr>
              <w:pStyle w:val="aa"/>
            </w:pPr>
          </w:p>
          <w:p w14:paraId="50FB22AC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accommodations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4D6DF7C6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0EC75839" w14:textId="77777777" w:rsidR="00F24339" w:rsidRDefault="00F24339" w:rsidP="00F24339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format("{:&lt;15} {:&lt;15} {:&lt;15} {:&lt;15}\n", "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", "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>", "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заселения</w:t>
            </w:r>
            <w:proofErr w:type="spellEnd"/>
            <w:r>
              <w:t>",</w:t>
            </w:r>
          </w:p>
          <w:p w14:paraId="10904EC3" w14:textId="77777777" w:rsidR="00F24339" w:rsidRDefault="00F24339" w:rsidP="00F24339">
            <w:pPr>
              <w:pStyle w:val="aa"/>
            </w:pPr>
            <w:r>
              <w:t xml:space="preserve">            "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выселения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0B2A5055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715876E9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69D6C506" w14:textId="77777777" w:rsidR="00F24339" w:rsidRDefault="00F24339" w:rsidP="00F24339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data["accommodations"])</w:t>
            </w:r>
          </w:p>
          <w:p w14:paraId="6F516519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20A05BD5" w14:textId="77777777" w:rsidR="00F24339" w:rsidRDefault="00F24339" w:rsidP="00F24339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format("{:&lt;15} {:&lt;15} {:&lt;15} {:&lt;15}\n",</w:t>
            </w:r>
          </w:p>
          <w:p w14:paraId="42EFB5A6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room_code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01186EC9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student_code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215EC174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move_in_date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4B304DF7" w14:textId="77777777" w:rsidR="00F24339" w:rsidRDefault="00F24339" w:rsidP="00F24339">
            <w:pPr>
              <w:pStyle w:val="aa"/>
            </w:pPr>
            <w:r>
              <w:t xml:space="preserve">                j["</w:t>
            </w:r>
            <w:proofErr w:type="spellStart"/>
            <w:r>
              <w:t>move_out_date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172BE55F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0A0B2736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68EBF0D9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E839172" w14:textId="77777777" w:rsidR="00F24339" w:rsidRDefault="00F24339" w:rsidP="00F24339">
            <w:pPr>
              <w:pStyle w:val="aa"/>
            </w:pPr>
            <w:r>
              <w:t>};</w:t>
            </w:r>
          </w:p>
          <w:p w14:paraId="586F895F" w14:textId="77777777" w:rsidR="00F24339" w:rsidRDefault="00F24339" w:rsidP="00F24339">
            <w:pPr>
              <w:pStyle w:val="aa"/>
            </w:pPr>
          </w:p>
          <w:p w14:paraId="49F5DBE0" w14:textId="77777777" w:rsidR="00F24339" w:rsidRDefault="00F24339" w:rsidP="00F24339">
            <w:pPr>
              <w:pStyle w:val="aa"/>
            </w:pPr>
          </w:p>
          <w:p w14:paraId="7800FC75" w14:textId="77777777" w:rsidR="00F24339" w:rsidRDefault="00F24339" w:rsidP="00F24339">
            <w:pPr>
              <w:pStyle w:val="aa"/>
            </w:pPr>
            <w:r>
              <w:t>namespace</w:t>
            </w:r>
          </w:p>
          <w:p w14:paraId="58E21DC5" w14:textId="77777777" w:rsidR="00F24339" w:rsidRDefault="00F24339" w:rsidP="00F24339">
            <w:pPr>
              <w:pStyle w:val="aa"/>
            </w:pPr>
            <w:r>
              <w:t>{</w:t>
            </w:r>
          </w:p>
          <w:p w14:paraId="759D05C6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groups</w:t>
            </w:r>
            <w:proofErr w:type="spellEnd"/>
            <w:r>
              <w:t>(</w:t>
            </w:r>
            <w:proofErr w:type="gramEnd"/>
            <w:r>
              <w:t>Database&amp; db)</w:t>
            </w:r>
          </w:p>
          <w:p w14:paraId="23F37CC2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F05F3D2" w14:textId="77777777" w:rsidR="00F24339" w:rsidRDefault="00F24339" w:rsidP="00F24339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326794DC" w14:textId="77777777" w:rsidR="00F24339" w:rsidRDefault="00F24339" w:rsidP="00F24339">
            <w:pPr>
              <w:pStyle w:val="aa"/>
            </w:pPr>
            <w:r>
              <w:t xml:space="preserve">        do</w:t>
            </w:r>
          </w:p>
          <w:p w14:paraId="4AC68008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3C2A9104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"\</w:t>
            </w:r>
            <w:r>
              <w:t>n</w:t>
            </w:r>
            <w:r w:rsidRPr="002D6CCD">
              <w:rPr>
                <w:lang w:val="ru-RU"/>
              </w:rPr>
              <w:t>--- Управление группами ---\</w:t>
            </w:r>
            <w:r>
              <w:t>n</w:t>
            </w:r>
            <w:proofErr w:type="gramStart"/>
            <w:r w:rsidRPr="002D6CCD">
              <w:rPr>
                <w:lang w:val="ru-RU"/>
              </w:rPr>
              <w:t>";</w:t>
            </w:r>
            <w:proofErr w:type="gramEnd"/>
          </w:p>
          <w:p w14:paraId="480A25B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"1. </w:t>
            </w:r>
            <w:r w:rsidRPr="00395586">
              <w:rPr>
                <w:lang w:val="ru-RU"/>
              </w:rPr>
              <w:t>Добавить группу\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4854A59B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"2. Удалить группу\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72620EE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"3. Изменить группу\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36E203AA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"4. Показать все группы\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7B36B8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"0. Назад\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592FBFB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"Выберите действие: 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17DA2AB2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 w:rsidRPr="002D6CCD">
              <w:rPr>
                <w:lang w:val="ru-RU"/>
              </w:rPr>
              <w:t xml:space="preserve"> &gt;&gt; </w:t>
            </w:r>
            <w:proofErr w:type="gramStart"/>
            <w:r>
              <w:t>choice</w:t>
            </w:r>
            <w:r w:rsidRPr="002D6CCD">
              <w:rPr>
                <w:lang w:val="ru-RU"/>
              </w:rPr>
              <w:t>;</w:t>
            </w:r>
            <w:proofErr w:type="gramEnd"/>
          </w:p>
          <w:p w14:paraId="27A49B06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70DBFD09" w14:textId="77777777" w:rsidR="00F24339" w:rsidRDefault="00F24339" w:rsidP="00F24339">
            <w:pPr>
              <w:pStyle w:val="aa"/>
            </w:pPr>
            <w:r>
              <w:t xml:space="preserve">            if (choice == 1)</w:t>
            </w:r>
          </w:p>
          <w:p w14:paraId="42872387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556AC330" w14:textId="77777777" w:rsidR="00F24339" w:rsidRDefault="00F24339" w:rsidP="00F24339">
            <w:pPr>
              <w:pStyle w:val="aa"/>
            </w:pPr>
            <w:r>
              <w:t xml:space="preserve">                Group </w:t>
            </w:r>
            <w:proofErr w:type="gramStart"/>
            <w:r>
              <w:t>g;</w:t>
            </w:r>
            <w:proofErr w:type="gramEnd"/>
          </w:p>
          <w:p w14:paraId="7BCEFDC6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4EEA8000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153D6F92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: ");</w:t>
            </w:r>
          </w:p>
          <w:p w14:paraId="70EDF945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r>
              <w:t>db.is_group_code_unique</w:t>
            </w:r>
            <w:proofErr w:type="spellEnd"/>
            <w:r>
              <w:t>(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>))</w:t>
            </w:r>
          </w:p>
          <w:p w14:paraId="7480C5F9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0B37CFA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таким кодом уже существует. Пожалуйста, введите другой код.\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7727012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2E6519A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lastRenderedPageBreak/>
              <w:t xml:space="preserve">                </w:t>
            </w:r>
            <w:r>
              <w:t>g</w:t>
            </w:r>
            <w:r w:rsidRPr="00395586">
              <w:rPr>
                <w:lang w:val="ru-RU"/>
              </w:rPr>
              <w:t>.</w:t>
            </w:r>
            <w:r>
              <w:t>name</w:t>
            </w:r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proofErr w:type="gramStart"/>
            <w:r>
              <w:t>string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"Введите название группы: ");</w:t>
            </w:r>
          </w:p>
          <w:p w14:paraId="7796E54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proofErr w:type="gramStart"/>
            <w:r>
              <w:t>g</w:t>
            </w:r>
            <w:r w:rsidRPr="00395586">
              <w:rPr>
                <w:lang w:val="ru-RU"/>
              </w:rPr>
              <w:t>.</w:t>
            </w:r>
            <w:r>
              <w:t>faculty</w:t>
            </w:r>
            <w:proofErr w:type="gramEnd"/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r>
              <w:t>string</w:t>
            </w:r>
            <w:r w:rsidRPr="00395586">
              <w:rPr>
                <w:lang w:val="ru-RU"/>
              </w:rPr>
              <w:t>("Введите название факультета: ");</w:t>
            </w:r>
          </w:p>
          <w:p w14:paraId="72E6B00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r>
              <w:t>db</w:t>
            </w:r>
            <w:r w:rsidRPr="00395586">
              <w:rPr>
                <w:lang w:val="ru-RU"/>
              </w:rPr>
              <w:t>.</w:t>
            </w:r>
            <w:r>
              <w:t>add</w:t>
            </w:r>
            <w:r w:rsidRPr="00395586">
              <w:rPr>
                <w:lang w:val="ru-RU"/>
              </w:rPr>
              <w:t>_</w:t>
            </w:r>
            <w:r>
              <w:t>group</w:t>
            </w:r>
            <w:r w:rsidRPr="00395586">
              <w:rPr>
                <w:lang w:val="ru-RU"/>
              </w:rPr>
              <w:t>(</w:t>
            </w:r>
            <w:r>
              <w:t>g</w:t>
            </w:r>
            <w:proofErr w:type="gramStart"/>
            <w:r w:rsidRPr="00395586">
              <w:rPr>
                <w:lang w:val="ru-RU"/>
              </w:rPr>
              <w:t>);</w:t>
            </w:r>
            <w:proofErr w:type="gramEnd"/>
          </w:p>
          <w:p w14:paraId="16FCEC38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Группа</w:t>
            </w:r>
            <w:proofErr w:type="spellEnd"/>
            <w:r>
              <w:t xml:space="preserve"> </w:t>
            </w:r>
            <w:proofErr w:type="spellStart"/>
            <w:r>
              <w:t>добавлена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FFEDFCE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6FDCDC44" w14:textId="77777777" w:rsidR="00F24339" w:rsidRDefault="00F24339" w:rsidP="00F24339">
            <w:pPr>
              <w:pStyle w:val="aa"/>
            </w:pPr>
            <w:r>
              <w:t xml:space="preserve">            else if (choice == 2)</w:t>
            </w:r>
          </w:p>
          <w:p w14:paraId="06FB156B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69714EF5" w14:textId="77777777" w:rsidR="00F24339" w:rsidRDefault="00F24339" w:rsidP="00F24339">
            <w:pPr>
              <w:pStyle w:val="aa"/>
            </w:pPr>
            <w:r>
              <w:t xml:space="preserve">                const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>: ");</w:t>
            </w:r>
          </w:p>
          <w:p w14:paraId="3AEF09D6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db.delete</w:t>
            </w:r>
            <w:proofErr w:type="gramEnd"/>
            <w:r>
              <w:t>_group</w:t>
            </w:r>
            <w:proofErr w:type="spellEnd"/>
            <w:r>
              <w:t>(code);</w:t>
            </w:r>
          </w:p>
          <w:p w14:paraId="7F5921BE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19706F69" w14:textId="77777777" w:rsidR="00F24339" w:rsidRDefault="00F24339" w:rsidP="00F24339">
            <w:pPr>
              <w:pStyle w:val="aa"/>
            </w:pPr>
            <w:r>
              <w:t xml:space="preserve">            else if (choice == 3)</w:t>
            </w:r>
          </w:p>
          <w:p w14:paraId="096ECC8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395586">
              <w:rPr>
                <w:lang w:val="ru-RU"/>
              </w:rPr>
              <w:t>{</w:t>
            </w:r>
          </w:p>
          <w:p w14:paraId="7AA88E5C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r>
              <w:t>const</w:t>
            </w:r>
            <w:r w:rsidRPr="00395586">
              <w:rPr>
                <w:lang w:val="ru-RU"/>
              </w:rPr>
              <w:t xml:space="preserve"> </w:t>
            </w:r>
            <w:r>
              <w:t>int</w:t>
            </w:r>
            <w:r w:rsidRPr="00395586">
              <w:rPr>
                <w:lang w:val="ru-RU"/>
              </w:rPr>
              <w:t xml:space="preserve"> </w:t>
            </w:r>
            <w:r>
              <w:t>code</w:t>
            </w:r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proofErr w:type="gramStart"/>
            <w:r>
              <w:t>int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"Введите код группы для изменения: ");</w:t>
            </w:r>
          </w:p>
          <w:p w14:paraId="2F6A5848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db</w:t>
            </w:r>
            <w:proofErr w:type="gramEnd"/>
            <w:r>
              <w:t>.group_exists</w:t>
            </w:r>
            <w:proofErr w:type="spellEnd"/>
            <w:r>
              <w:t>(code))</w:t>
            </w:r>
          </w:p>
          <w:p w14:paraId="1DC99B8C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5A611815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таким кодом не существует.\</w:t>
            </w:r>
            <w:r>
              <w:t>n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59E5CFBE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605F9E5D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4F4B36AB" w14:textId="77777777" w:rsidR="00F24339" w:rsidRDefault="00F24339" w:rsidP="00F24339">
            <w:pPr>
              <w:pStyle w:val="aa"/>
            </w:pPr>
            <w:r>
              <w:t xml:space="preserve">                Group </w:t>
            </w:r>
            <w:proofErr w:type="gramStart"/>
            <w:r>
              <w:t>g;</w:t>
            </w:r>
            <w:proofErr w:type="gramEnd"/>
          </w:p>
          <w:p w14:paraId="137D12A5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4040F339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16BF9CCA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proofErr w:type="gramStart"/>
            <w:r>
              <w:t>g</w:t>
            </w:r>
            <w:r w:rsidRPr="002D6CCD">
              <w:rPr>
                <w:lang w:val="ru-RU"/>
              </w:rPr>
              <w:t>.</w:t>
            </w:r>
            <w:r>
              <w:t>code</w:t>
            </w:r>
            <w:proofErr w:type="gramEnd"/>
            <w:r w:rsidRPr="002D6CCD">
              <w:rPr>
                <w:lang w:val="ru-RU"/>
              </w:rPr>
              <w:t xml:space="preserve"> = </w:t>
            </w:r>
            <w:r>
              <w:t>get</w:t>
            </w:r>
            <w:r w:rsidRPr="002D6CCD">
              <w:rPr>
                <w:lang w:val="ru-RU"/>
              </w:rPr>
              <w:t>_</w:t>
            </w:r>
            <w:r>
              <w:t>valid</w:t>
            </w:r>
            <w:r w:rsidRPr="002D6CCD">
              <w:rPr>
                <w:lang w:val="ru-RU"/>
              </w:rPr>
              <w:t>_</w:t>
            </w:r>
            <w:r>
              <w:t>int</w:t>
            </w:r>
            <w:r w:rsidRPr="002D6CCD">
              <w:rPr>
                <w:lang w:val="ru-RU"/>
              </w:rPr>
              <w:t>("Введите новый код группы: ");</w:t>
            </w:r>
          </w:p>
          <w:p w14:paraId="4FEEA502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        </w:t>
            </w:r>
            <w:r>
              <w:t>if (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db.is_group_code_unique</w:t>
            </w:r>
            <w:proofErr w:type="spellEnd"/>
            <w:r>
              <w:t>(</w:t>
            </w:r>
            <w:proofErr w:type="spellStart"/>
            <w:r>
              <w:t>g.code</w:t>
            </w:r>
            <w:proofErr w:type="spellEnd"/>
            <w:r>
              <w:t>))</w:t>
            </w:r>
          </w:p>
          <w:p w14:paraId="113D1D57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709B3D6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"Группа с таким кодом уже существует. Пожалуйста, введите другой код.\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0E8EF44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1D3F193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r>
              <w:t>g</w:t>
            </w:r>
            <w:r w:rsidRPr="00395586">
              <w:rPr>
                <w:lang w:val="ru-RU"/>
              </w:rPr>
              <w:t>.</w:t>
            </w:r>
            <w:r>
              <w:t>name</w:t>
            </w:r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proofErr w:type="gramStart"/>
            <w:r>
              <w:t>string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"Введите новое название группы: ");</w:t>
            </w:r>
          </w:p>
          <w:p w14:paraId="18B66A3C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proofErr w:type="gramStart"/>
            <w:r>
              <w:t>g</w:t>
            </w:r>
            <w:r w:rsidRPr="00395586">
              <w:rPr>
                <w:lang w:val="ru-RU"/>
              </w:rPr>
              <w:t>.</w:t>
            </w:r>
            <w:r>
              <w:t>faculty</w:t>
            </w:r>
            <w:proofErr w:type="gramEnd"/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r>
              <w:t>string</w:t>
            </w:r>
            <w:r w:rsidRPr="00395586">
              <w:rPr>
                <w:lang w:val="ru-RU"/>
              </w:rPr>
              <w:t>("Введите новое название факультета: ");</w:t>
            </w:r>
          </w:p>
          <w:p w14:paraId="291635D2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db.edit</w:t>
            </w:r>
            <w:proofErr w:type="gramEnd"/>
            <w:r>
              <w:t>_group</w:t>
            </w:r>
            <w:proofErr w:type="spellEnd"/>
            <w:r>
              <w:t>(code, g);</w:t>
            </w:r>
          </w:p>
          <w:p w14:paraId="541B91B4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Группа</w:t>
            </w:r>
            <w:proofErr w:type="spellEnd"/>
            <w:r>
              <w:t xml:space="preserve"> </w:t>
            </w:r>
            <w:proofErr w:type="spellStart"/>
            <w:r>
              <w:t>изменена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40B18D1E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767F92DC" w14:textId="77777777" w:rsidR="00F24339" w:rsidRDefault="00F24339" w:rsidP="00F24339">
            <w:pPr>
              <w:pStyle w:val="aa"/>
            </w:pPr>
            <w:r>
              <w:t xml:space="preserve">            else if (choice == 4)</w:t>
            </w:r>
          </w:p>
          <w:p w14:paraId="1731EF65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71B9B7B3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db.display</w:t>
            </w:r>
            <w:proofErr w:type="gramEnd"/>
            <w:r>
              <w:t>_groups</w:t>
            </w:r>
            <w:proofErr w:type="spellEnd"/>
            <w:r>
              <w:t>();</w:t>
            </w:r>
          </w:p>
          <w:p w14:paraId="7CC94F33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51F05D6C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0D3CE8DB" w14:textId="77777777" w:rsidR="00F24339" w:rsidRDefault="00F24339" w:rsidP="00F24339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74BDCD42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078438E" w14:textId="77777777" w:rsidR="00F24339" w:rsidRDefault="00F24339" w:rsidP="00F24339">
            <w:pPr>
              <w:pStyle w:val="aa"/>
            </w:pPr>
          </w:p>
          <w:p w14:paraId="10C46BB1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dormitories</w:t>
            </w:r>
            <w:proofErr w:type="spellEnd"/>
            <w:r>
              <w:t>(</w:t>
            </w:r>
            <w:proofErr w:type="gramEnd"/>
            <w:r>
              <w:t>Database&amp; db)</w:t>
            </w:r>
          </w:p>
          <w:p w14:paraId="5A641541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C90420B" w14:textId="77777777" w:rsidR="00F24339" w:rsidRDefault="00F24339" w:rsidP="00F24339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55427B42" w14:textId="77777777" w:rsidR="00F24339" w:rsidRDefault="00F24339" w:rsidP="00F24339">
            <w:pPr>
              <w:pStyle w:val="aa"/>
            </w:pPr>
            <w:r>
              <w:t xml:space="preserve">        do</w:t>
            </w:r>
          </w:p>
          <w:p w14:paraId="727F75F4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1EDD0FD2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"\</w:t>
            </w:r>
            <w:r>
              <w:t>n</w:t>
            </w:r>
            <w:r w:rsidRPr="002D6CCD">
              <w:rPr>
                <w:lang w:val="ru-RU"/>
              </w:rPr>
              <w:t>--- Управление общежитиями ---\</w:t>
            </w:r>
            <w:r>
              <w:t>n</w:t>
            </w:r>
            <w:proofErr w:type="gramStart"/>
            <w:r w:rsidRPr="002D6CCD">
              <w:rPr>
                <w:lang w:val="ru-RU"/>
              </w:rPr>
              <w:t>";</w:t>
            </w:r>
            <w:proofErr w:type="gramEnd"/>
          </w:p>
          <w:p w14:paraId="21B4C0A2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"1. </w:t>
            </w:r>
            <w:r w:rsidRPr="00395586">
              <w:rPr>
                <w:lang w:val="ru-RU"/>
              </w:rPr>
              <w:t>Добавить общежитие\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2E4EDC6C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"2. Удалить общежитие\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226ADF59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"3. Изменить общежитие\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7907111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"4. Показать все общежития\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F270B8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"0. Назад\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37F1023F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"Выберите действие: 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33EFEF13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 w:rsidRPr="002D6CCD">
              <w:rPr>
                <w:lang w:val="ru-RU"/>
              </w:rPr>
              <w:t xml:space="preserve"> &gt;&gt; </w:t>
            </w:r>
            <w:proofErr w:type="gramStart"/>
            <w:r>
              <w:t>choice</w:t>
            </w:r>
            <w:r w:rsidRPr="002D6CCD">
              <w:rPr>
                <w:lang w:val="ru-RU"/>
              </w:rPr>
              <w:t>;</w:t>
            </w:r>
            <w:proofErr w:type="gramEnd"/>
          </w:p>
          <w:p w14:paraId="16B36A9F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7C0E0A82" w14:textId="77777777" w:rsidR="00F24339" w:rsidRDefault="00F24339" w:rsidP="00F24339">
            <w:pPr>
              <w:pStyle w:val="aa"/>
            </w:pPr>
            <w:r>
              <w:t xml:space="preserve">            if (choice == 1)</w:t>
            </w:r>
          </w:p>
          <w:p w14:paraId="41B618A2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01DBDEFD" w14:textId="77777777" w:rsidR="00F24339" w:rsidRDefault="00F24339" w:rsidP="00F24339">
            <w:pPr>
              <w:pStyle w:val="aa"/>
            </w:pPr>
            <w:r>
              <w:t xml:space="preserve">                Dormitory </w:t>
            </w:r>
            <w:proofErr w:type="gramStart"/>
            <w:r>
              <w:t>d;</w:t>
            </w:r>
            <w:proofErr w:type="gramEnd"/>
          </w:p>
          <w:p w14:paraId="6B06451B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6A961BAA" w14:textId="77777777" w:rsidR="00F24339" w:rsidRDefault="00F24339" w:rsidP="00F24339">
            <w:pPr>
              <w:pStyle w:val="aa"/>
            </w:pPr>
            <w:r>
              <w:lastRenderedPageBreak/>
              <w:t xml:space="preserve">                {</w:t>
            </w:r>
          </w:p>
          <w:p w14:paraId="1BB02718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d.code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4FD8917E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r>
              <w:t>db.is_dormitory_code_unique</w:t>
            </w:r>
            <w:proofErr w:type="spellEnd"/>
            <w:r>
              <w:t>(</w:t>
            </w:r>
            <w:proofErr w:type="spellStart"/>
            <w:proofErr w:type="gramStart"/>
            <w:r>
              <w:t>d.code</w:t>
            </w:r>
            <w:proofErr w:type="spellEnd"/>
            <w:proofErr w:type="gramEnd"/>
            <w:r>
              <w:t>))</w:t>
            </w:r>
          </w:p>
          <w:p w14:paraId="42527D71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71A33CC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таким кодом уже существует. Пожалуйста, введите другой код.\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E5E96C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2DCA071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r>
              <w:t>d</w:t>
            </w:r>
            <w:r w:rsidRPr="00395586">
              <w:rPr>
                <w:lang w:val="ru-RU"/>
              </w:rPr>
              <w:t>.</w:t>
            </w:r>
            <w:r>
              <w:t>name</w:t>
            </w:r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proofErr w:type="gramStart"/>
            <w:r>
              <w:t>string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"Введите название общежития: ");</w:t>
            </w:r>
          </w:p>
          <w:p w14:paraId="3A7FA253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proofErr w:type="spellStart"/>
            <w:r>
              <w:t>d.address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4D832C3C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db.add_dormitory</w:t>
            </w:r>
            <w:proofErr w:type="spellEnd"/>
            <w:r>
              <w:t>(d</w:t>
            </w:r>
            <w:proofErr w:type="gramStart"/>
            <w:r>
              <w:t>);</w:t>
            </w:r>
            <w:proofErr w:type="gramEnd"/>
          </w:p>
          <w:p w14:paraId="3C44CAB8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Общежитие</w:t>
            </w:r>
            <w:proofErr w:type="spellEnd"/>
            <w:r>
              <w:t xml:space="preserve"> </w:t>
            </w:r>
            <w:proofErr w:type="spellStart"/>
            <w:r>
              <w:t>добавлено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3621D547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4AFFD5DD" w14:textId="77777777" w:rsidR="00F24339" w:rsidRDefault="00F24339" w:rsidP="00F24339">
            <w:pPr>
              <w:pStyle w:val="aa"/>
            </w:pPr>
            <w:r>
              <w:t xml:space="preserve">            else if (choice == 2)</w:t>
            </w:r>
          </w:p>
          <w:p w14:paraId="53BC6DA7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7EC78EDC" w14:textId="77777777" w:rsidR="00F24339" w:rsidRDefault="00F24339" w:rsidP="00F24339">
            <w:pPr>
              <w:pStyle w:val="aa"/>
            </w:pPr>
            <w:r>
              <w:t xml:space="preserve">                const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>: ");</w:t>
            </w:r>
          </w:p>
          <w:p w14:paraId="48C07D0A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db.delete</w:t>
            </w:r>
            <w:proofErr w:type="gramEnd"/>
            <w:r>
              <w:t>_dormitory</w:t>
            </w:r>
            <w:proofErr w:type="spellEnd"/>
            <w:r>
              <w:t>(code);</w:t>
            </w:r>
          </w:p>
          <w:p w14:paraId="1B89D0DC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111E54CD" w14:textId="77777777" w:rsidR="00F24339" w:rsidRDefault="00F24339" w:rsidP="00F24339">
            <w:pPr>
              <w:pStyle w:val="aa"/>
            </w:pPr>
            <w:r>
              <w:t xml:space="preserve">            else if (choice == 3)</w:t>
            </w:r>
          </w:p>
          <w:p w14:paraId="53A7FDE2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6EC3B6E4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const</w:t>
            </w:r>
            <w:r w:rsidRPr="002D6CCD">
              <w:rPr>
                <w:lang w:val="ru-RU"/>
              </w:rPr>
              <w:t xml:space="preserve"> </w:t>
            </w:r>
            <w:r>
              <w:t>int</w:t>
            </w:r>
            <w:r w:rsidRPr="002D6CCD">
              <w:rPr>
                <w:lang w:val="ru-RU"/>
              </w:rPr>
              <w:t xml:space="preserve"> </w:t>
            </w:r>
            <w:r>
              <w:t>code</w:t>
            </w:r>
            <w:r w:rsidRPr="002D6CCD">
              <w:rPr>
                <w:lang w:val="ru-RU"/>
              </w:rPr>
              <w:t xml:space="preserve"> = </w:t>
            </w:r>
            <w:r>
              <w:t>get</w:t>
            </w:r>
            <w:r w:rsidRPr="002D6CCD">
              <w:rPr>
                <w:lang w:val="ru-RU"/>
              </w:rPr>
              <w:t>_</w:t>
            </w:r>
            <w:r>
              <w:t>valid</w:t>
            </w:r>
            <w:r w:rsidRPr="002D6CCD">
              <w:rPr>
                <w:lang w:val="ru-RU"/>
              </w:rPr>
              <w:t>_</w:t>
            </w:r>
            <w:proofErr w:type="gramStart"/>
            <w:r>
              <w:t>int</w:t>
            </w:r>
            <w:r w:rsidRPr="002D6CCD">
              <w:rPr>
                <w:lang w:val="ru-RU"/>
              </w:rPr>
              <w:t>(</w:t>
            </w:r>
            <w:proofErr w:type="gramEnd"/>
            <w:r w:rsidRPr="002D6CCD">
              <w:rPr>
                <w:lang w:val="ru-RU"/>
              </w:rPr>
              <w:t>"Введите код общежития для изменения: ");</w:t>
            </w:r>
          </w:p>
          <w:p w14:paraId="654C4954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db</w:t>
            </w:r>
            <w:proofErr w:type="gramEnd"/>
            <w:r>
              <w:t>.dormitory_exists</w:t>
            </w:r>
            <w:proofErr w:type="spellEnd"/>
            <w:r>
              <w:t>(code))</w:t>
            </w:r>
          </w:p>
          <w:p w14:paraId="3AA60923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395586">
              <w:rPr>
                <w:lang w:val="ru-RU"/>
              </w:rPr>
              <w:t>{</w:t>
            </w:r>
          </w:p>
          <w:p w14:paraId="0EB95397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таким кодом не существует.\</w:t>
            </w:r>
            <w:r>
              <w:t>n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76C89375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07CDD3E9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7E475467" w14:textId="77777777" w:rsidR="00F24339" w:rsidRDefault="00F24339" w:rsidP="00F24339">
            <w:pPr>
              <w:pStyle w:val="aa"/>
            </w:pPr>
            <w:r>
              <w:t xml:space="preserve">                Dormitory </w:t>
            </w:r>
            <w:proofErr w:type="gramStart"/>
            <w:r>
              <w:t>d;</w:t>
            </w:r>
            <w:proofErr w:type="gramEnd"/>
          </w:p>
          <w:p w14:paraId="117DED8E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270F1710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08F47651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d.code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общежития: ");</w:t>
            </w:r>
          </w:p>
          <w:p w14:paraId="256BA911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d.code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db.is_dormitory_code_unique</w:t>
            </w:r>
            <w:proofErr w:type="spellEnd"/>
            <w:r>
              <w:t>(</w:t>
            </w:r>
            <w:proofErr w:type="spellStart"/>
            <w:r>
              <w:t>d.code</w:t>
            </w:r>
            <w:proofErr w:type="spellEnd"/>
            <w:r>
              <w:t>))</w:t>
            </w:r>
          </w:p>
          <w:p w14:paraId="2E41A80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395586">
              <w:rPr>
                <w:lang w:val="ru-RU"/>
              </w:rPr>
              <w:t>;</w:t>
            </w:r>
            <w:proofErr w:type="gramEnd"/>
          </w:p>
          <w:p w14:paraId="27D7C68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"Общежитие с таким кодом уже существует. Пожалуйста, введите другой код.\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1BE7BC1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}</w:t>
            </w:r>
          </w:p>
          <w:p w14:paraId="242703F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r>
              <w:t>d</w:t>
            </w:r>
            <w:r w:rsidRPr="00395586">
              <w:rPr>
                <w:lang w:val="ru-RU"/>
              </w:rPr>
              <w:t>.</w:t>
            </w:r>
            <w:r>
              <w:t>name</w:t>
            </w:r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proofErr w:type="gramStart"/>
            <w:r>
              <w:t>string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"Введите новое название общежития: ");</w:t>
            </w:r>
          </w:p>
          <w:p w14:paraId="07D0C7A5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    </w:t>
            </w:r>
            <w:r>
              <w:t>d</w:t>
            </w:r>
            <w:r w:rsidRPr="00395586">
              <w:rPr>
                <w:lang w:val="ru-RU"/>
              </w:rPr>
              <w:t>.</w:t>
            </w:r>
            <w:r>
              <w:t>address</w:t>
            </w:r>
            <w:r w:rsidRPr="00395586">
              <w:rPr>
                <w:lang w:val="ru-RU"/>
              </w:rPr>
              <w:t xml:space="preserve"> = </w:t>
            </w:r>
            <w:r>
              <w:t>get</w:t>
            </w:r>
            <w:r w:rsidRPr="00395586">
              <w:rPr>
                <w:lang w:val="ru-RU"/>
              </w:rPr>
              <w:t>_</w:t>
            </w:r>
            <w:r>
              <w:t>valid</w:t>
            </w:r>
            <w:r w:rsidRPr="00395586">
              <w:rPr>
                <w:lang w:val="ru-RU"/>
              </w:rPr>
              <w:t>_</w:t>
            </w:r>
            <w:proofErr w:type="gramStart"/>
            <w:r>
              <w:t>string</w:t>
            </w:r>
            <w:r w:rsidRPr="00395586">
              <w:rPr>
                <w:lang w:val="ru-RU"/>
              </w:rPr>
              <w:t>(</w:t>
            </w:r>
            <w:proofErr w:type="gramEnd"/>
            <w:r w:rsidRPr="00395586">
              <w:rPr>
                <w:lang w:val="ru-RU"/>
              </w:rPr>
              <w:t>"Введите новый адрес общежития: ");</w:t>
            </w:r>
          </w:p>
          <w:p w14:paraId="6F87CA66" w14:textId="77777777" w:rsidR="00F24339" w:rsidRDefault="00F24339" w:rsidP="00F24339">
            <w:pPr>
              <w:pStyle w:val="aa"/>
            </w:pPr>
            <w:r w:rsidRPr="00395586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db.edit</w:t>
            </w:r>
            <w:proofErr w:type="gramEnd"/>
            <w:r>
              <w:t>_dormitory</w:t>
            </w:r>
            <w:proofErr w:type="spellEnd"/>
            <w:r>
              <w:t>(code, d);</w:t>
            </w:r>
          </w:p>
          <w:p w14:paraId="476C9381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Общежитие</w:t>
            </w:r>
            <w:proofErr w:type="spellEnd"/>
            <w:r>
              <w:t xml:space="preserve"> </w:t>
            </w:r>
            <w:proofErr w:type="spellStart"/>
            <w:r>
              <w:t>изменено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2B639DCC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27A95E19" w14:textId="77777777" w:rsidR="00F24339" w:rsidRDefault="00F24339" w:rsidP="00F24339">
            <w:pPr>
              <w:pStyle w:val="aa"/>
            </w:pPr>
            <w:r>
              <w:t xml:space="preserve">            else if (choice == 4)</w:t>
            </w:r>
          </w:p>
          <w:p w14:paraId="278BA765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33A19E04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db.display</w:t>
            </w:r>
            <w:proofErr w:type="gramEnd"/>
            <w:r>
              <w:t>_dormitories</w:t>
            </w:r>
            <w:proofErr w:type="spellEnd"/>
            <w:r>
              <w:t>();</w:t>
            </w:r>
          </w:p>
          <w:p w14:paraId="5A37CE80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29F9F68B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7573F781" w14:textId="77777777" w:rsidR="00F24339" w:rsidRDefault="00F24339" w:rsidP="00F24339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7CEAF4DD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5CC0BCCB" w14:textId="77777777" w:rsidR="00F24339" w:rsidRDefault="00F24339" w:rsidP="00F24339">
            <w:pPr>
              <w:pStyle w:val="aa"/>
            </w:pPr>
          </w:p>
          <w:p w14:paraId="691790FC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rooms</w:t>
            </w:r>
            <w:proofErr w:type="spellEnd"/>
            <w:r>
              <w:t>(</w:t>
            </w:r>
            <w:proofErr w:type="gramEnd"/>
            <w:r>
              <w:t>Database&amp; db)</w:t>
            </w:r>
          </w:p>
          <w:p w14:paraId="4821FA33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A884A85" w14:textId="77777777" w:rsidR="00F24339" w:rsidRDefault="00F24339" w:rsidP="00F24339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399FC1E9" w14:textId="77777777" w:rsidR="00F24339" w:rsidRDefault="00F24339" w:rsidP="00F24339">
            <w:pPr>
              <w:pStyle w:val="aa"/>
            </w:pPr>
            <w:r>
              <w:t xml:space="preserve">        do</w:t>
            </w:r>
          </w:p>
          <w:p w14:paraId="40DEC935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3DD9CD9F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"\</w:t>
            </w:r>
            <w:r>
              <w:t>n</w:t>
            </w:r>
            <w:r w:rsidRPr="002D6CCD">
              <w:rPr>
                <w:lang w:val="ru-RU"/>
              </w:rPr>
              <w:t>--- Управление комнатами ---\</w:t>
            </w:r>
            <w:r>
              <w:t>n</w:t>
            </w:r>
            <w:proofErr w:type="gramStart"/>
            <w:r w:rsidRPr="002D6CCD">
              <w:rPr>
                <w:lang w:val="ru-RU"/>
              </w:rPr>
              <w:t>";</w:t>
            </w:r>
            <w:proofErr w:type="gramEnd"/>
          </w:p>
          <w:p w14:paraId="67B21EA8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"1. </w:t>
            </w:r>
            <w:r w:rsidRPr="00395586">
              <w:rPr>
                <w:lang w:val="ru-RU"/>
              </w:rPr>
              <w:t>Добавить комнату\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374F0154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"2. Удалить комнату\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6CF2B560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"3. Изменить комнату\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3625171E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"4. Показать все комнаты\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47F49B76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lastRenderedPageBreak/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"0. Назад\</w:t>
            </w:r>
            <w:r>
              <w:t>n</w:t>
            </w:r>
            <w:r w:rsidRPr="00395586">
              <w:rPr>
                <w:lang w:val="ru-RU"/>
              </w:rPr>
              <w:t>";</w:t>
            </w:r>
          </w:p>
          <w:p w14:paraId="0DFCD53D" w14:textId="77777777" w:rsidR="00F24339" w:rsidRPr="00395586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395586">
              <w:rPr>
                <w:lang w:val="ru-RU"/>
              </w:rPr>
              <w:t xml:space="preserve"> &lt;&lt; "Выберите действие: </w:t>
            </w:r>
            <w:proofErr w:type="gramStart"/>
            <w:r w:rsidRPr="00395586">
              <w:rPr>
                <w:lang w:val="ru-RU"/>
              </w:rPr>
              <w:t>";</w:t>
            </w:r>
            <w:proofErr w:type="gramEnd"/>
          </w:p>
          <w:p w14:paraId="378D30B2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 w:rsidRPr="00395586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 w:rsidRPr="002D6CCD">
              <w:rPr>
                <w:lang w:val="ru-RU"/>
              </w:rPr>
              <w:t xml:space="preserve"> &gt;&gt; </w:t>
            </w:r>
            <w:proofErr w:type="gramStart"/>
            <w:r>
              <w:t>choice</w:t>
            </w:r>
            <w:r w:rsidRPr="002D6CCD">
              <w:rPr>
                <w:lang w:val="ru-RU"/>
              </w:rPr>
              <w:t>;</w:t>
            </w:r>
            <w:proofErr w:type="gramEnd"/>
          </w:p>
          <w:p w14:paraId="3E91E498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7DFB8371" w14:textId="77777777" w:rsidR="00F24339" w:rsidRDefault="00F24339" w:rsidP="00F24339">
            <w:pPr>
              <w:pStyle w:val="aa"/>
            </w:pPr>
            <w:r>
              <w:t xml:space="preserve">            if (choice == 1)</w:t>
            </w:r>
          </w:p>
          <w:p w14:paraId="34EE794B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3BAFF3CF" w14:textId="77777777" w:rsidR="00F24339" w:rsidRDefault="00F24339" w:rsidP="00F24339">
            <w:pPr>
              <w:pStyle w:val="aa"/>
            </w:pPr>
            <w:r>
              <w:t xml:space="preserve">                Room </w:t>
            </w:r>
            <w:proofErr w:type="gramStart"/>
            <w:r>
              <w:t>r;</w:t>
            </w:r>
            <w:proofErr w:type="gramEnd"/>
          </w:p>
          <w:p w14:paraId="68292390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0D464393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5B9B2655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: ");</w:t>
            </w:r>
          </w:p>
          <w:p w14:paraId="6A1A731A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r>
              <w:t>db.is_room_code_unique</w:t>
            </w:r>
            <w:proofErr w:type="spellEnd"/>
            <w:r>
              <w:t>(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>))</w:t>
            </w:r>
          </w:p>
          <w:p w14:paraId="13BE9FB0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1300E45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"Комната с таким кодом уже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24451A2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0A0817C4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r</w:t>
            </w:r>
            <w:r w:rsidRPr="002D6CCD">
              <w:t>.</w:t>
            </w:r>
            <w:r>
              <w:t>number</w:t>
            </w:r>
            <w:proofErr w:type="spellEnd"/>
            <w:proofErr w:type="gram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string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номер</w:t>
            </w:r>
            <w:r w:rsidRPr="002D6CCD">
              <w:t xml:space="preserve"> </w:t>
            </w:r>
            <w:r w:rsidRPr="0047191E">
              <w:rPr>
                <w:lang w:val="ru-RU"/>
              </w:rPr>
              <w:t>комнаты</w:t>
            </w:r>
            <w:r w:rsidRPr="002D6CCD">
              <w:t>: ");</w:t>
            </w:r>
          </w:p>
          <w:p w14:paraId="73848162" w14:textId="77777777" w:rsidR="00F24339" w:rsidRDefault="00F24339" w:rsidP="00F24339">
            <w:pPr>
              <w:pStyle w:val="aa"/>
            </w:pPr>
            <w:r w:rsidRPr="002D6CCD">
              <w:t xml:space="preserve">                </w:t>
            </w:r>
            <w:r>
              <w:t>while (true)</w:t>
            </w:r>
          </w:p>
          <w:p w14:paraId="3D647BDF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52F0E9CF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7F469531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db.dormitory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r.dormitory_code</w:t>
            </w:r>
            <w:proofErr w:type="spellEnd"/>
            <w:r>
              <w:t>))</w:t>
            </w:r>
          </w:p>
          <w:p w14:paraId="51D687B0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2E2053C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"Общежитие с таким кодом не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293A3E1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3A6D324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r>
              <w:t>db</w:t>
            </w:r>
            <w:r w:rsidRPr="0047191E">
              <w:rPr>
                <w:lang w:val="ru-RU"/>
              </w:rPr>
              <w:t>.</w:t>
            </w:r>
            <w:r>
              <w:t>add</w:t>
            </w:r>
            <w:r w:rsidRPr="0047191E">
              <w:rPr>
                <w:lang w:val="ru-RU"/>
              </w:rPr>
              <w:t>_</w:t>
            </w:r>
            <w:r>
              <w:t>room</w:t>
            </w:r>
            <w:r w:rsidRPr="0047191E">
              <w:rPr>
                <w:lang w:val="ru-RU"/>
              </w:rPr>
              <w:t>(</w:t>
            </w:r>
            <w:r>
              <w:t>r</w:t>
            </w:r>
            <w:proofErr w:type="gramStart"/>
            <w:r w:rsidRPr="0047191E">
              <w:rPr>
                <w:lang w:val="ru-RU"/>
              </w:rPr>
              <w:t>);</w:t>
            </w:r>
            <w:proofErr w:type="gramEnd"/>
          </w:p>
          <w:p w14:paraId="0A2DB40B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"Комната добавлена.\</w:t>
            </w:r>
            <w:r>
              <w:t>n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1660C7F7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</w:t>
            </w:r>
            <w:r>
              <w:t>}</w:t>
            </w:r>
          </w:p>
          <w:p w14:paraId="19E40A87" w14:textId="77777777" w:rsidR="00F24339" w:rsidRDefault="00F24339" w:rsidP="00F24339">
            <w:pPr>
              <w:pStyle w:val="aa"/>
            </w:pPr>
            <w:r>
              <w:t xml:space="preserve">            else if (choice == 2)</w:t>
            </w:r>
          </w:p>
          <w:p w14:paraId="5C748E92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7E8E5359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const</w:t>
            </w:r>
            <w:r w:rsidRPr="002D6CCD">
              <w:rPr>
                <w:lang w:val="ru-RU"/>
              </w:rPr>
              <w:t xml:space="preserve"> </w:t>
            </w:r>
            <w:r>
              <w:t>int</w:t>
            </w:r>
            <w:r w:rsidRPr="002D6CCD">
              <w:rPr>
                <w:lang w:val="ru-RU"/>
              </w:rPr>
              <w:t xml:space="preserve"> </w:t>
            </w:r>
            <w:r>
              <w:t>code</w:t>
            </w:r>
            <w:r w:rsidRPr="002D6CCD">
              <w:rPr>
                <w:lang w:val="ru-RU"/>
              </w:rPr>
              <w:t xml:space="preserve"> = </w:t>
            </w:r>
            <w:r>
              <w:t>get</w:t>
            </w:r>
            <w:r w:rsidRPr="002D6CCD">
              <w:rPr>
                <w:lang w:val="ru-RU"/>
              </w:rPr>
              <w:t>_</w:t>
            </w:r>
            <w:r>
              <w:t>valid</w:t>
            </w:r>
            <w:r w:rsidRPr="002D6CCD">
              <w:rPr>
                <w:lang w:val="ru-RU"/>
              </w:rPr>
              <w:t>_</w:t>
            </w:r>
            <w:proofErr w:type="gramStart"/>
            <w:r>
              <w:t>int</w:t>
            </w:r>
            <w:r w:rsidRPr="002D6CCD">
              <w:rPr>
                <w:lang w:val="ru-RU"/>
              </w:rPr>
              <w:t>(</w:t>
            </w:r>
            <w:proofErr w:type="gramEnd"/>
            <w:r w:rsidRPr="002D6CCD">
              <w:rPr>
                <w:lang w:val="ru-RU"/>
              </w:rPr>
              <w:t>"Введите код комнаты для удаления: ");</w:t>
            </w:r>
          </w:p>
          <w:p w14:paraId="35207525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db.delete</w:t>
            </w:r>
            <w:proofErr w:type="gramEnd"/>
            <w:r>
              <w:t>_room</w:t>
            </w:r>
            <w:proofErr w:type="spellEnd"/>
            <w:r>
              <w:t>(code);</w:t>
            </w:r>
          </w:p>
          <w:p w14:paraId="393AD100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2070CE8F" w14:textId="77777777" w:rsidR="00F24339" w:rsidRDefault="00F24339" w:rsidP="00F24339">
            <w:pPr>
              <w:pStyle w:val="aa"/>
            </w:pPr>
            <w:r>
              <w:t xml:space="preserve">            else if (choice == 3)</w:t>
            </w:r>
          </w:p>
          <w:p w14:paraId="22B10A75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47191E">
              <w:rPr>
                <w:lang w:val="ru-RU"/>
              </w:rPr>
              <w:t>{</w:t>
            </w:r>
          </w:p>
          <w:p w14:paraId="7CEB016B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r>
              <w:t>const</w:t>
            </w:r>
            <w:r w:rsidRPr="0047191E">
              <w:rPr>
                <w:lang w:val="ru-RU"/>
              </w:rPr>
              <w:t xml:space="preserve"> </w:t>
            </w:r>
            <w:r>
              <w:t>int</w:t>
            </w:r>
            <w:r w:rsidRPr="0047191E">
              <w:rPr>
                <w:lang w:val="ru-RU"/>
              </w:rPr>
              <w:t xml:space="preserve"> </w:t>
            </w:r>
            <w:r>
              <w:t>code</w:t>
            </w:r>
            <w:r w:rsidRPr="0047191E">
              <w:rPr>
                <w:lang w:val="ru-RU"/>
              </w:rPr>
              <w:t xml:space="preserve"> = </w:t>
            </w:r>
            <w:r>
              <w:t>get</w:t>
            </w:r>
            <w:r w:rsidRPr="0047191E">
              <w:rPr>
                <w:lang w:val="ru-RU"/>
              </w:rPr>
              <w:t>_</w:t>
            </w:r>
            <w:r>
              <w:t>valid</w:t>
            </w:r>
            <w:r w:rsidRPr="0047191E">
              <w:rPr>
                <w:lang w:val="ru-RU"/>
              </w:rPr>
              <w:t>_</w:t>
            </w:r>
            <w:proofErr w:type="gramStart"/>
            <w:r>
              <w:t>int</w:t>
            </w:r>
            <w:r w:rsidRPr="0047191E">
              <w:rPr>
                <w:lang w:val="ru-RU"/>
              </w:rPr>
              <w:t>(</w:t>
            </w:r>
            <w:proofErr w:type="gramEnd"/>
            <w:r w:rsidRPr="0047191E">
              <w:rPr>
                <w:lang w:val="ru-RU"/>
              </w:rPr>
              <w:t>"Введите код комнаты для изменения: ");</w:t>
            </w:r>
          </w:p>
          <w:p w14:paraId="5EA25AAF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db</w:t>
            </w:r>
            <w:proofErr w:type="gramEnd"/>
            <w:r>
              <w:t>.room_exists</w:t>
            </w:r>
            <w:proofErr w:type="spellEnd"/>
            <w:r>
              <w:t>(code))</w:t>
            </w:r>
          </w:p>
          <w:p w14:paraId="157DCC4F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47191E">
              <w:rPr>
                <w:lang w:val="ru-RU"/>
              </w:rPr>
              <w:t>{</w:t>
            </w:r>
          </w:p>
          <w:p w14:paraId="1613B949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"Комната с таким кодом не существует.\</w:t>
            </w:r>
            <w:r>
              <w:t>n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0DB7DD0B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61A7B953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7A7D862E" w14:textId="77777777" w:rsidR="00F24339" w:rsidRDefault="00F24339" w:rsidP="00F24339">
            <w:pPr>
              <w:pStyle w:val="aa"/>
            </w:pPr>
            <w:r>
              <w:t xml:space="preserve">                Room </w:t>
            </w:r>
            <w:proofErr w:type="gramStart"/>
            <w:r>
              <w:t>r;</w:t>
            </w:r>
            <w:proofErr w:type="gramEnd"/>
          </w:p>
          <w:p w14:paraId="3C919B88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39087DF5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47191E">
              <w:rPr>
                <w:lang w:val="ru-RU"/>
              </w:rPr>
              <w:t>{</w:t>
            </w:r>
          </w:p>
          <w:p w14:paraId="15D4F9C5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gramStart"/>
            <w:r>
              <w:t>r</w:t>
            </w:r>
            <w:r w:rsidRPr="0047191E">
              <w:rPr>
                <w:lang w:val="ru-RU"/>
              </w:rPr>
              <w:t>.</w:t>
            </w:r>
            <w:r>
              <w:t>code</w:t>
            </w:r>
            <w:proofErr w:type="gramEnd"/>
            <w:r w:rsidRPr="0047191E">
              <w:rPr>
                <w:lang w:val="ru-RU"/>
              </w:rPr>
              <w:t xml:space="preserve"> = </w:t>
            </w:r>
            <w:r>
              <w:t>get</w:t>
            </w:r>
            <w:r w:rsidRPr="0047191E">
              <w:rPr>
                <w:lang w:val="ru-RU"/>
              </w:rPr>
              <w:t>_</w:t>
            </w:r>
            <w:r>
              <w:t>valid</w:t>
            </w:r>
            <w:r w:rsidRPr="0047191E">
              <w:rPr>
                <w:lang w:val="ru-RU"/>
              </w:rPr>
              <w:t>_</w:t>
            </w:r>
            <w:r>
              <w:t>int</w:t>
            </w:r>
            <w:r w:rsidRPr="0047191E">
              <w:rPr>
                <w:lang w:val="ru-RU"/>
              </w:rPr>
              <w:t>("Введите новый код комнаты: ");</w:t>
            </w:r>
          </w:p>
          <w:p w14:paraId="267EC546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    </w:t>
            </w:r>
            <w:r>
              <w:t>if (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db.is_room_code_unique</w:t>
            </w:r>
            <w:proofErr w:type="spellEnd"/>
            <w:r>
              <w:t>(</w:t>
            </w:r>
            <w:proofErr w:type="spellStart"/>
            <w:r>
              <w:t>r.code</w:t>
            </w:r>
            <w:proofErr w:type="spellEnd"/>
            <w:r>
              <w:t>))</w:t>
            </w:r>
          </w:p>
          <w:p w14:paraId="6862C59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30428C9E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"Комната с таким кодом уже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041958AD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5B6B9F1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proofErr w:type="gramStart"/>
            <w:r>
              <w:t>r</w:t>
            </w:r>
            <w:r w:rsidRPr="0047191E">
              <w:rPr>
                <w:lang w:val="ru-RU"/>
              </w:rPr>
              <w:t>.</w:t>
            </w:r>
            <w:r>
              <w:t>number</w:t>
            </w:r>
            <w:proofErr w:type="gramEnd"/>
            <w:r w:rsidRPr="0047191E">
              <w:rPr>
                <w:lang w:val="ru-RU"/>
              </w:rPr>
              <w:t xml:space="preserve"> = </w:t>
            </w:r>
            <w:r>
              <w:t>get</w:t>
            </w:r>
            <w:r w:rsidRPr="0047191E">
              <w:rPr>
                <w:lang w:val="ru-RU"/>
              </w:rPr>
              <w:t>_</w:t>
            </w:r>
            <w:r>
              <w:t>valid</w:t>
            </w:r>
            <w:r w:rsidRPr="0047191E">
              <w:rPr>
                <w:lang w:val="ru-RU"/>
              </w:rPr>
              <w:t>_</w:t>
            </w:r>
            <w:r>
              <w:t>string</w:t>
            </w:r>
            <w:r w:rsidRPr="0047191E">
              <w:rPr>
                <w:lang w:val="ru-RU"/>
              </w:rPr>
              <w:t>("Введите новый номер комнаты: ");</w:t>
            </w:r>
          </w:p>
          <w:p w14:paraId="4AC22E2F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r>
              <w:t>while (true)</w:t>
            </w:r>
          </w:p>
          <w:p w14:paraId="1672A734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47853F78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общежития: ");</w:t>
            </w:r>
          </w:p>
          <w:p w14:paraId="5DE0C6AB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db.dormitory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r.dormitory_code</w:t>
            </w:r>
            <w:proofErr w:type="spellEnd"/>
            <w:r>
              <w:t>))</w:t>
            </w:r>
          </w:p>
          <w:p w14:paraId="1332736D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1182E64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"Общежития с таким кодом не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65C8144B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47BF626E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lastRenderedPageBreak/>
              <w:t xml:space="preserve">                </w:t>
            </w:r>
            <w:proofErr w:type="spellStart"/>
            <w:proofErr w:type="gramStart"/>
            <w:r>
              <w:t>db</w:t>
            </w:r>
            <w:r w:rsidRPr="002D6CCD">
              <w:t>.</w:t>
            </w:r>
            <w:r>
              <w:t>edit</w:t>
            </w:r>
            <w:proofErr w:type="gramEnd"/>
            <w:r w:rsidRPr="002D6CCD">
              <w:t>_</w:t>
            </w:r>
            <w:r>
              <w:t>room</w:t>
            </w:r>
            <w:proofErr w:type="spellEnd"/>
            <w:r w:rsidRPr="002D6CCD">
              <w:t>(</w:t>
            </w:r>
            <w:r>
              <w:t>code</w:t>
            </w:r>
            <w:r w:rsidRPr="002D6CCD">
              <w:t xml:space="preserve">, </w:t>
            </w:r>
            <w:r>
              <w:t>r</w:t>
            </w:r>
            <w:r w:rsidRPr="002D6CCD">
              <w:t>);</w:t>
            </w:r>
          </w:p>
          <w:p w14:paraId="142FDFFE" w14:textId="77777777" w:rsidR="00F24339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Комната</w:t>
            </w:r>
            <w:proofErr w:type="spellEnd"/>
            <w:r>
              <w:t xml:space="preserve"> </w:t>
            </w:r>
            <w:proofErr w:type="spellStart"/>
            <w:r>
              <w:t>изменена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0BB0D870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1A6BE6E7" w14:textId="77777777" w:rsidR="00F24339" w:rsidRDefault="00F24339" w:rsidP="00F24339">
            <w:pPr>
              <w:pStyle w:val="aa"/>
            </w:pPr>
            <w:r>
              <w:t xml:space="preserve">            else if (choice == 4)</w:t>
            </w:r>
          </w:p>
          <w:p w14:paraId="3885F7D2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06810D35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db.display</w:t>
            </w:r>
            <w:proofErr w:type="gramEnd"/>
            <w:r>
              <w:t>_rooms</w:t>
            </w:r>
            <w:proofErr w:type="spellEnd"/>
            <w:r>
              <w:t>();</w:t>
            </w:r>
          </w:p>
          <w:p w14:paraId="1FE45C88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16BEA2AD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2A739573" w14:textId="77777777" w:rsidR="00F24339" w:rsidRDefault="00F24339" w:rsidP="00F24339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2F392502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3E4D9B76" w14:textId="77777777" w:rsidR="00F24339" w:rsidRDefault="00F24339" w:rsidP="00F24339">
            <w:pPr>
              <w:pStyle w:val="aa"/>
            </w:pPr>
          </w:p>
          <w:p w14:paraId="4251E09F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  <w:r>
              <w:t>Database&amp; db)</w:t>
            </w:r>
          </w:p>
          <w:p w14:paraId="5A231D09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101DC3FB" w14:textId="77777777" w:rsidR="00F24339" w:rsidRDefault="00F24339" w:rsidP="00F24339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60F42243" w14:textId="77777777" w:rsidR="00F24339" w:rsidRDefault="00F24339" w:rsidP="00F24339">
            <w:pPr>
              <w:pStyle w:val="aa"/>
            </w:pPr>
            <w:r>
              <w:t xml:space="preserve">        do</w:t>
            </w:r>
          </w:p>
          <w:p w14:paraId="10D35962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1718AD71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"\</w:t>
            </w:r>
            <w:r>
              <w:t>n</w:t>
            </w:r>
            <w:r w:rsidRPr="002D6CCD">
              <w:rPr>
                <w:lang w:val="ru-RU"/>
              </w:rPr>
              <w:t>--- Управление студентами ---\</w:t>
            </w:r>
            <w:r>
              <w:t>n</w:t>
            </w:r>
            <w:proofErr w:type="gramStart"/>
            <w:r w:rsidRPr="002D6CCD">
              <w:rPr>
                <w:lang w:val="ru-RU"/>
              </w:rPr>
              <w:t>";</w:t>
            </w:r>
            <w:proofErr w:type="gramEnd"/>
          </w:p>
          <w:p w14:paraId="28C27B4E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2D6CCD">
              <w:rPr>
                <w:lang w:val="ru-RU"/>
              </w:rPr>
              <w:t xml:space="preserve"> &lt;&lt; "1. </w:t>
            </w:r>
            <w:r w:rsidRPr="0047191E">
              <w:rPr>
                <w:lang w:val="ru-RU"/>
              </w:rPr>
              <w:t>Добавить студента\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48011C1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"2. Удалить студента\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6D9FF732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"3. Изменить студента\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2CDB2CA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"4. Показать всех студентов\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6F4BF2E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"0. Назад\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4FB18C2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"Выберите действие: 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6959F1DB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 w:rsidRPr="002D6CCD">
              <w:rPr>
                <w:lang w:val="ru-RU"/>
              </w:rPr>
              <w:t xml:space="preserve"> &gt;&gt; </w:t>
            </w:r>
            <w:proofErr w:type="gramStart"/>
            <w:r>
              <w:t>choice</w:t>
            </w:r>
            <w:r w:rsidRPr="002D6CCD">
              <w:rPr>
                <w:lang w:val="ru-RU"/>
              </w:rPr>
              <w:t>;</w:t>
            </w:r>
            <w:proofErr w:type="gramEnd"/>
          </w:p>
          <w:p w14:paraId="3AA041EA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310D824E" w14:textId="77777777" w:rsidR="00F24339" w:rsidRDefault="00F24339" w:rsidP="00F24339">
            <w:pPr>
              <w:pStyle w:val="aa"/>
            </w:pPr>
            <w:r>
              <w:t xml:space="preserve">            if (choice == 1)</w:t>
            </w:r>
          </w:p>
          <w:p w14:paraId="6E4CAB12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0E4BCF59" w14:textId="77777777" w:rsidR="00F24339" w:rsidRDefault="00F24339" w:rsidP="00F24339">
            <w:pPr>
              <w:pStyle w:val="aa"/>
            </w:pPr>
            <w:r>
              <w:t xml:space="preserve">                Student </w:t>
            </w:r>
            <w:proofErr w:type="gramStart"/>
            <w:r>
              <w:t>s;</w:t>
            </w:r>
            <w:proofErr w:type="gramEnd"/>
          </w:p>
          <w:p w14:paraId="0D5E3BE9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732D246C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25DB27B7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>: ");</w:t>
            </w:r>
          </w:p>
          <w:p w14:paraId="638F6148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r>
              <w:t>db.is_student_code_unique</w:t>
            </w:r>
            <w:proofErr w:type="spellEnd"/>
            <w:r>
              <w:t>(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>))</w:t>
            </w:r>
          </w:p>
          <w:p w14:paraId="0E940424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5F6F8BA7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"Студент с таким кодом уже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554D76CF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17D3C7AE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</w:t>
            </w:r>
            <w:r w:rsidRPr="002D6CCD">
              <w:t>.</w:t>
            </w:r>
            <w:r>
              <w:t>full</w:t>
            </w:r>
            <w:proofErr w:type="gramEnd"/>
            <w:r w:rsidRPr="002D6CCD">
              <w:t>_</w:t>
            </w:r>
            <w:r>
              <w:t>name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string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ФИО</w:t>
            </w:r>
            <w:r w:rsidRPr="002D6CCD">
              <w:t xml:space="preserve"> </w:t>
            </w:r>
            <w:r w:rsidRPr="0047191E">
              <w:rPr>
                <w:lang w:val="ru-RU"/>
              </w:rPr>
              <w:t>студента</w:t>
            </w:r>
            <w:r w:rsidRPr="002D6CCD">
              <w:t>: ");</w:t>
            </w:r>
          </w:p>
          <w:p w14:paraId="32A027F1" w14:textId="77777777" w:rsidR="00F24339" w:rsidRPr="002D6CCD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proofErr w:type="gramStart"/>
            <w:r>
              <w:t>s</w:t>
            </w:r>
            <w:r w:rsidRPr="002D6CCD">
              <w:t>.</w:t>
            </w:r>
            <w:r>
              <w:t>birth</w:t>
            </w:r>
            <w:proofErr w:type="gramEnd"/>
            <w:r w:rsidRPr="002D6CCD">
              <w:t>_</w:t>
            </w:r>
            <w:r>
              <w:t>date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date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дату</w:t>
            </w:r>
            <w:r w:rsidRPr="002D6CCD">
              <w:t xml:space="preserve"> </w:t>
            </w:r>
            <w:r w:rsidRPr="0047191E">
              <w:rPr>
                <w:lang w:val="ru-RU"/>
              </w:rPr>
              <w:t>рождения</w:t>
            </w:r>
            <w:r w:rsidRPr="002D6CCD">
              <w:t xml:space="preserve"> (</w:t>
            </w:r>
            <w:r w:rsidRPr="0047191E">
              <w:rPr>
                <w:lang w:val="ru-RU"/>
              </w:rPr>
              <w:t>ДД</w:t>
            </w:r>
            <w:r w:rsidRPr="002D6CCD">
              <w:t>.</w:t>
            </w:r>
            <w:r w:rsidRPr="0047191E">
              <w:rPr>
                <w:lang w:val="ru-RU"/>
              </w:rPr>
              <w:t>ММ</w:t>
            </w:r>
            <w:r w:rsidRPr="002D6CCD">
              <w:t>.</w:t>
            </w:r>
            <w:r w:rsidRPr="0047191E">
              <w:rPr>
                <w:lang w:val="ru-RU"/>
              </w:rPr>
              <w:t>ГГГГ</w:t>
            </w:r>
            <w:r w:rsidRPr="002D6CCD">
              <w:t>): ");</w:t>
            </w:r>
          </w:p>
          <w:p w14:paraId="45291833" w14:textId="77777777" w:rsidR="00F24339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proofErr w:type="gramStart"/>
            <w:r>
              <w:t>s.gender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пол</w:t>
            </w:r>
            <w:proofErr w:type="spellEnd"/>
            <w:r>
              <w:t>: ");</w:t>
            </w:r>
          </w:p>
          <w:p w14:paraId="54923996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08B82043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1ABA6BFB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: ");</w:t>
            </w:r>
          </w:p>
          <w:p w14:paraId="7CCD3427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db.group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s.group_code</w:t>
            </w:r>
            <w:proofErr w:type="spellEnd"/>
            <w:r>
              <w:t>))</w:t>
            </w:r>
          </w:p>
          <w:p w14:paraId="6756B04E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03B68F29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"Группа с таким кодом не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0D9EBDD0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1DE48498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</w:t>
            </w:r>
            <w:r w:rsidRPr="002D6CCD">
              <w:t>.</w:t>
            </w:r>
            <w:r>
              <w:t>passport</w:t>
            </w:r>
            <w:proofErr w:type="gramEnd"/>
            <w:r w:rsidRPr="002D6CCD">
              <w:t>_</w:t>
            </w:r>
            <w:r>
              <w:t>series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string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серию</w:t>
            </w:r>
            <w:r w:rsidRPr="002D6CCD">
              <w:t xml:space="preserve"> </w:t>
            </w:r>
            <w:r w:rsidRPr="0047191E">
              <w:rPr>
                <w:lang w:val="ru-RU"/>
              </w:rPr>
              <w:t>паспорта</w:t>
            </w:r>
            <w:r w:rsidRPr="002D6CCD">
              <w:t>: ");</w:t>
            </w:r>
          </w:p>
          <w:p w14:paraId="62BF7F40" w14:textId="77777777" w:rsidR="00F24339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proofErr w:type="gramStart"/>
            <w:r>
              <w:t>s.passport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паспорта</w:t>
            </w:r>
            <w:proofErr w:type="spellEnd"/>
            <w:r>
              <w:t>: ");</w:t>
            </w:r>
          </w:p>
          <w:p w14:paraId="6781B7C1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_by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Кем</w:t>
            </w:r>
            <w:proofErr w:type="spellEnd"/>
            <w:r>
              <w:t xml:space="preserve"> </w:t>
            </w:r>
            <w:proofErr w:type="spellStart"/>
            <w:r>
              <w:t>выдан</w:t>
            </w:r>
            <w:proofErr w:type="spellEnd"/>
            <w:r>
              <w:t xml:space="preserve"> </w:t>
            </w:r>
            <w:proofErr w:type="spellStart"/>
            <w:r>
              <w:t>паспорт</w:t>
            </w:r>
            <w:proofErr w:type="spellEnd"/>
            <w:r>
              <w:t>: ");</w:t>
            </w:r>
          </w:p>
          <w:p w14:paraId="76734A77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выдачи</w:t>
            </w:r>
            <w:proofErr w:type="spellEnd"/>
            <w:r>
              <w:t xml:space="preserve"> </w:t>
            </w:r>
            <w:proofErr w:type="spellStart"/>
            <w:r>
              <w:t>паспорта</w:t>
            </w:r>
            <w:proofErr w:type="spellEnd"/>
            <w:r>
              <w:t xml:space="preserve"> (ДД.ММ.ГГГГ): ");</w:t>
            </w:r>
          </w:p>
          <w:p w14:paraId="3FFCB1E3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db.add_student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</w:p>
          <w:p w14:paraId="5C4138A4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добавлен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4D26C9FD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641FC3A7" w14:textId="77777777" w:rsidR="00F24339" w:rsidRDefault="00F24339" w:rsidP="00F24339">
            <w:pPr>
              <w:pStyle w:val="aa"/>
            </w:pPr>
            <w:r>
              <w:t xml:space="preserve">            else if (choice == 2)</w:t>
            </w:r>
          </w:p>
          <w:p w14:paraId="31A1C838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268ACB10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const</w:t>
            </w:r>
            <w:r w:rsidRPr="002D6CCD">
              <w:rPr>
                <w:lang w:val="ru-RU"/>
              </w:rPr>
              <w:t xml:space="preserve"> </w:t>
            </w:r>
            <w:r>
              <w:t>int</w:t>
            </w:r>
            <w:r w:rsidRPr="002D6CCD">
              <w:rPr>
                <w:lang w:val="ru-RU"/>
              </w:rPr>
              <w:t xml:space="preserve"> </w:t>
            </w:r>
            <w:r>
              <w:t>code</w:t>
            </w:r>
            <w:r w:rsidRPr="002D6CCD">
              <w:rPr>
                <w:lang w:val="ru-RU"/>
              </w:rPr>
              <w:t xml:space="preserve"> = </w:t>
            </w:r>
            <w:r>
              <w:t>get</w:t>
            </w:r>
            <w:r w:rsidRPr="002D6CCD">
              <w:rPr>
                <w:lang w:val="ru-RU"/>
              </w:rPr>
              <w:t>_</w:t>
            </w:r>
            <w:r>
              <w:t>valid</w:t>
            </w:r>
            <w:r w:rsidRPr="002D6CCD">
              <w:rPr>
                <w:lang w:val="ru-RU"/>
              </w:rPr>
              <w:t>_</w:t>
            </w:r>
            <w:proofErr w:type="gramStart"/>
            <w:r>
              <w:t>int</w:t>
            </w:r>
            <w:r w:rsidRPr="002D6CCD">
              <w:rPr>
                <w:lang w:val="ru-RU"/>
              </w:rPr>
              <w:t>(</w:t>
            </w:r>
            <w:proofErr w:type="gramEnd"/>
            <w:r w:rsidRPr="002D6CCD">
              <w:rPr>
                <w:lang w:val="ru-RU"/>
              </w:rPr>
              <w:t>"Введите код студента для удаления: ");</w:t>
            </w:r>
          </w:p>
          <w:p w14:paraId="359CD990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lastRenderedPageBreak/>
              <w:t xml:space="preserve">                </w:t>
            </w:r>
            <w:proofErr w:type="spellStart"/>
            <w:proofErr w:type="gramStart"/>
            <w:r>
              <w:t>db.delete</w:t>
            </w:r>
            <w:proofErr w:type="gramEnd"/>
            <w:r>
              <w:t>_student</w:t>
            </w:r>
            <w:proofErr w:type="spellEnd"/>
            <w:r>
              <w:t>(code);</w:t>
            </w:r>
          </w:p>
          <w:p w14:paraId="5D533E5B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5D8C091D" w14:textId="77777777" w:rsidR="00F24339" w:rsidRDefault="00F24339" w:rsidP="00F24339">
            <w:pPr>
              <w:pStyle w:val="aa"/>
            </w:pPr>
            <w:r>
              <w:t xml:space="preserve">            else if (choice == 3)</w:t>
            </w:r>
          </w:p>
          <w:p w14:paraId="6046987E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47191E">
              <w:rPr>
                <w:lang w:val="ru-RU"/>
              </w:rPr>
              <w:t>{</w:t>
            </w:r>
          </w:p>
          <w:p w14:paraId="0F54F66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r>
              <w:t>const</w:t>
            </w:r>
            <w:r w:rsidRPr="0047191E">
              <w:rPr>
                <w:lang w:val="ru-RU"/>
              </w:rPr>
              <w:t xml:space="preserve"> </w:t>
            </w:r>
            <w:r>
              <w:t>int</w:t>
            </w:r>
            <w:r w:rsidRPr="0047191E">
              <w:rPr>
                <w:lang w:val="ru-RU"/>
              </w:rPr>
              <w:t xml:space="preserve"> </w:t>
            </w:r>
            <w:r>
              <w:t>code</w:t>
            </w:r>
            <w:r w:rsidRPr="0047191E">
              <w:rPr>
                <w:lang w:val="ru-RU"/>
              </w:rPr>
              <w:t xml:space="preserve"> = </w:t>
            </w:r>
            <w:r>
              <w:t>get</w:t>
            </w:r>
            <w:r w:rsidRPr="0047191E">
              <w:rPr>
                <w:lang w:val="ru-RU"/>
              </w:rPr>
              <w:t>_</w:t>
            </w:r>
            <w:r>
              <w:t>valid</w:t>
            </w:r>
            <w:r w:rsidRPr="0047191E">
              <w:rPr>
                <w:lang w:val="ru-RU"/>
              </w:rPr>
              <w:t>_</w:t>
            </w:r>
            <w:proofErr w:type="gramStart"/>
            <w:r>
              <w:t>int</w:t>
            </w:r>
            <w:r w:rsidRPr="0047191E">
              <w:rPr>
                <w:lang w:val="ru-RU"/>
              </w:rPr>
              <w:t>(</w:t>
            </w:r>
            <w:proofErr w:type="gramEnd"/>
            <w:r w:rsidRPr="0047191E">
              <w:rPr>
                <w:lang w:val="ru-RU"/>
              </w:rPr>
              <w:t>"Введите код студента для изменения: ");</w:t>
            </w:r>
          </w:p>
          <w:p w14:paraId="497CFAEC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db</w:t>
            </w:r>
            <w:proofErr w:type="gramEnd"/>
            <w:r>
              <w:t>.student_exists</w:t>
            </w:r>
            <w:proofErr w:type="spellEnd"/>
            <w:r>
              <w:t>(code))</w:t>
            </w:r>
          </w:p>
          <w:p w14:paraId="5AB30A19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47191E">
              <w:rPr>
                <w:lang w:val="ru-RU"/>
              </w:rPr>
              <w:t>{</w:t>
            </w:r>
          </w:p>
          <w:p w14:paraId="21973D2C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"Студент с таким кодом не существует.\</w:t>
            </w:r>
            <w:r>
              <w:t>n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42127D87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5A6674E4" w14:textId="77777777" w:rsidR="00F24339" w:rsidRDefault="00F24339" w:rsidP="00F24339">
            <w:pPr>
              <w:pStyle w:val="aa"/>
            </w:pPr>
            <w:r>
              <w:t xml:space="preserve">                }</w:t>
            </w:r>
          </w:p>
          <w:p w14:paraId="279F284B" w14:textId="77777777" w:rsidR="00F24339" w:rsidRDefault="00F24339" w:rsidP="00F24339">
            <w:pPr>
              <w:pStyle w:val="aa"/>
            </w:pPr>
            <w:r>
              <w:t xml:space="preserve">                Student </w:t>
            </w:r>
            <w:proofErr w:type="gramStart"/>
            <w:r>
              <w:t>s;</w:t>
            </w:r>
            <w:proofErr w:type="gramEnd"/>
          </w:p>
          <w:p w14:paraId="1FD99A71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7A06A8AE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6C820DEC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proofErr w:type="gramStart"/>
            <w:r>
              <w:t>s</w:t>
            </w:r>
            <w:r w:rsidRPr="002D6CCD">
              <w:rPr>
                <w:lang w:val="ru-RU"/>
              </w:rPr>
              <w:t>.</w:t>
            </w:r>
            <w:r>
              <w:t>code</w:t>
            </w:r>
            <w:proofErr w:type="gramEnd"/>
            <w:r w:rsidRPr="002D6CCD">
              <w:rPr>
                <w:lang w:val="ru-RU"/>
              </w:rPr>
              <w:t xml:space="preserve"> = </w:t>
            </w:r>
            <w:r>
              <w:t>get</w:t>
            </w:r>
            <w:r w:rsidRPr="002D6CCD">
              <w:rPr>
                <w:lang w:val="ru-RU"/>
              </w:rPr>
              <w:t>_</w:t>
            </w:r>
            <w:r>
              <w:t>valid</w:t>
            </w:r>
            <w:r w:rsidRPr="002D6CCD">
              <w:rPr>
                <w:lang w:val="ru-RU"/>
              </w:rPr>
              <w:t>_</w:t>
            </w:r>
            <w:r>
              <w:t>int</w:t>
            </w:r>
            <w:r w:rsidRPr="002D6CCD">
              <w:rPr>
                <w:lang w:val="ru-RU"/>
              </w:rPr>
              <w:t>("Введите новый код студента: ");</w:t>
            </w:r>
          </w:p>
          <w:p w14:paraId="545D1A88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        </w:t>
            </w:r>
            <w:r>
              <w:t>if (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db.is_student_code_unique</w:t>
            </w:r>
            <w:proofErr w:type="spellEnd"/>
            <w:r>
              <w:t>(</w:t>
            </w:r>
            <w:proofErr w:type="spellStart"/>
            <w:r>
              <w:t>s.code</w:t>
            </w:r>
            <w:proofErr w:type="spellEnd"/>
            <w:r>
              <w:t>))</w:t>
            </w:r>
          </w:p>
          <w:p w14:paraId="12CFC0BB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472179EF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"Студент с таким кодом уже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6A4FA1E9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0C034A8E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</w:t>
            </w:r>
            <w:r w:rsidRPr="002D6CCD">
              <w:t>.</w:t>
            </w:r>
            <w:r>
              <w:t>full</w:t>
            </w:r>
            <w:proofErr w:type="gramEnd"/>
            <w:r w:rsidRPr="002D6CCD">
              <w:t>_</w:t>
            </w:r>
            <w:r>
              <w:t>name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string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новое</w:t>
            </w:r>
            <w:r w:rsidRPr="002D6CCD">
              <w:t xml:space="preserve"> </w:t>
            </w:r>
            <w:r w:rsidRPr="0047191E">
              <w:rPr>
                <w:lang w:val="ru-RU"/>
              </w:rPr>
              <w:t>ФИО</w:t>
            </w:r>
            <w:r w:rsidRPr="002D6CCD">
              <w:t xml:space="preserve"> </w:t>
            </w:r>
            <w:r w:rsidRPr="0047191E">
              <w:rPr>
                <w:lang w:val="ru-RU"/>
              </w:rPr>
              <w:t>студента</w:t>
            </w:r>
            <w:r w:rsidRPr="002D6CCD">
              <w:t>: ");</w:t>
            </w:r>
          </w:p>
          <w:p w14:paraId="754FD411" w14:textId="77777777" w:rsidR="00F24339" w:rsidRPr="002D6CCD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proofErr w:type="gramStart"/>
            <w:r>
              <w:t>s</w:t>
            </w:r>
            <w:r w:rsidRPr="002D6CCD">
              <w:t>.</w:t>
            </w:r>
            <w:r>
              <w:t>birth</w:t>
            </w:r>
            <w:proofErr w:type="gramEnd"/>
            <w:r w:rsidRPr="002D6CCD">
              <w:t>_</w:t>
            </w:r>
            <w:r>
              <w:t>date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date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новую</w:t>
            </w:r>
            <w:r w:rsidRPr="002D6CCD">
              <w:t xml:space="preserve"> </w:t>
            </w:r>
            <w:r w:rsidRPr="0047191E">
              <w:rPr>
                <w:lang w:val="ru-RU"/>
              </w:rPr>
              <w:t>дату</w:t>
            </w:r>
            <w:r w:rsidRPr="002D6CCD">
              <w:t xml:space="preserve"> </w:t>
            </w:r>
            <w:r w:rsidRPr="0047191E">
              <w:rPr>
                <w:lang w:val="ru-RU"/>
              </w:rPr>
              <w:t>рождения</w:t>
            </w:r>
            <w:r w:rsidRPr="002D6CCD">
              <w:t xml:space="preserve"> (</w:t>
            </w:r>
            <w:r w:rsidRPr="0047191E">
              <w:rPr>
                <w:lang w:val="ru-RU"/>
              </w:rPr>
              <w:t>ДД</w:t>
            </w:r>
            <w:r w:rsidRPr="002D6CCD">
              <w:t>.</w:t>
            </w:r>
            <w:r w:rsidRPr="0047191E">
              <w:rPr>
                <w:lang w:val="ru-RU"/>
              </w:rPr>
              <w:t>ММ</w:t>
            </w:r>
            <w:r w:rsidRPr="002D6CCD">
              <w:t>.</w:t>
            </w:r>
            <w:r w:rsidRPr="0047191E">
              <w:rPr>
                <w:lang w:val="ru-RU"/>
              </w:rPr>
              <w:t>ГГГГ</w:t>
            </w:r>
            <w:r w:rsidRPr="002D6CCD">
              <w:t>): ");</w:t>
            </w:r>
          </w:p>
          <w:p w14:paraId="12879002" w14:textId="77777777" w:rsidR="00F24339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proofErr w:type="gramStart"/>
            <w:r>
              <w:t>s.gender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пол</w:t>
            </w:r>
            <w:proofErr w:type="spellEnd"/>
            <w:r>
              <w:t>: ");</w:t>
            </w:r>
          </w:p>
          <w:p w14:paraId="75AC4BB4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6DE13452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73A11869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группы: ");</w:t>
            </w:r>
          </w:p>
          <w:p w14:paraId="06326045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db.group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s.group_code</w:t>
            </w:r>
            <w:proofErr w:type="spellEnd"/>
            <w:r>
              <w:t>))</w:t>
            </w:r>
          </w:p>
          <w:p w14:paraId="55A3EEBD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0D0AA0EE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"Группа с таким кодом не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6BCC7CE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1EDFF3AC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</w:t>
            </w:r>
            <w:r w:rsidRPr="002D6CCD">
              <w:t>.</w:t>
            </w:r>
            <w:r>
              <w:t>passport</w:t>
            </w:r>
            <w:proofErr w:type="gramEnd"/>
            <w:r w:rsidRPr="002D6CCD">
              <w:t>_</w:t>
            </w:r>
            <w:r>
              <w:t>series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string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новую</w:t>
            </w:r>
            <w:r w:rsidRPr="002D6CCD">
              <w:t xml:space="preserve"> </w:t>
            </w:r>
            <w:r w:rsidRPr="0047191E">
              <w:rPr>
                <w:lang w:val="ru-RU"/>
              </w:rPr>
              <w:t>серию</w:t>
            </w:r>
            <w:r w:rsidRPr="002D6CCD">
              <w:t xml:space="preserve"> </w:t>
            </w:r>
            <w:r w:rsidRPr="0047191E">
              <w:rPr>
                <w:lang w:val="ru-RU"/>
              </w:rPr>
              <w:t>паспорта</w:t>
            </w:r>
            <w:r w:rsidRPr="002D6CCD">
              <w:t>: ");</w:t>
            </w:r>
          </w:p>
          <w:p w14:paraId="1093D3D8" w14:textId="77777777" w:rsidR="00F24339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proofErr w:type="gramStart"/>
            <w:r>
              <w:t>s.passport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паспорта</w:t>
            </w:r>
            <w:proofErr w:type="spellEnd"/>
            <w:r>
              <w:t>: ");</w:t>
            </w:r>
          </w:p>
          <w:p w14:paraId="1232CE74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_by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Кем</w:t>
            </w:r>
            <w:proofErr w:type="spellEnd"/>
            <w:r>
              <w:t xml:space="preserve"> </w:t>
            </w:r>
            <w:proofErr w:type="spellStart"/>
            <w:r>
              <w:t>выдан</w:t>
            </w:r>
            <w:proofErr w:type="spellEnd"/>
            <w:r>
              <w:t xml:space="preserve"> </w:t>
            </w:r>
            <w:proofErr w:type="spellStart"/>
            <w:r>
              <w:t>паспорт</w:t>
            </w:r>
            <w:proofErr w:type="spellEnd"/>
            <w:r>
              <w:t>: ");</w:t>
            </w:r>
          </w:p>
          <w:p w14:paraId="4226E878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Новая</w:t>
            </w:r>
            <w:proofErr w:type="spellEnd"/>
            <w:r>
              <w:t xml:space="preserve">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выдачи</w:t>
            </w:r>
            <w:proofErr w:type="spellEnd"/>
            <w:r>
              <w:t xml:space="preserve"> паспорта (ДД.ММ.ГГГГ): ");</w:t>
            </w:r>
          </w:p>
          <w:p w14:paraId="69B12380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db.edit</w:t>
            </w:r>
            <w:proofErr w:type="gramEnd"/>
            <w:r>
              <w:t>_student</w:t>
            </w:r>
            <w:proofErr w:type="spellEnd"/>
            <w:r>
              <w:t>(code, s);</w:t>
            </w:r>
          </w:p>
          <w:p w14:paraId="4BABD285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изменен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19B81D2C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4743E731" w14:textId="77777777" w:rsidR="00F24339" w:rsidRDefault="00F24339" w:rsidP="00F24339">
            <w:pPr>
              <w:pStyle w:val="aa"/>
            </w:pPr>
            <w:r>
              <w:t xml:space="preserve">            else if (choice == 4)</w:t>
            </w:r>
          </w:p>
          <w:p w14:paraId="13092436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60BEE430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db.display</w:t>
            </w:r>
            <w:proofErr w:type="gramEnd"/>
            <w:r>
              <w:t>_students</w:t>
            </w:r>
            <w:proofErr w:type="spellEnd"/>
            <w:r>
              <w:t>();</w:t>
            </w:r>
          </w:p>
          <w:p w14:paraId="1644E499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6C028F48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393FA4DC" w14:textId="77777777" w:rsidR="00F24339" w:rsidRDefault="00F24339" w:rsidP="00F24339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59A44E62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0F5FE3DD" w14:textId="77777777" w:rsidR="00F24339" w:rsidRDefault="00F24339" w:rsidP="00F24339">
            <w:pPr>
              <w:pStyle w:val="aa"/>
            </w:pPr>
          </w:p>
          <w:p w14:paraId="6CB55C17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accommodations</w:t>
            </w:r>
            <w:proofErr w:type="spellEnd"/>
            <w:r>
              <w:t>(</w:t>
            </w:r>
            <w:proofErr w:type="gramEnd"/>
            <w:r>
              <w:t>Database&amp; db)</w:t>
            </w:r>
          </w:p>
          <w:p w14:paraId="049AD126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</w:t>
            </w:r>
            <w:r w:rsidRPr="0047191E">
              <w:rPr>
                <w:lang w:val="ru-RU"/>
              </w:rPr>
              <w:t>{</w:t>
            </w:r>
          </w:p>
          <w:p w14:paraId="42565CC5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</w:t>
            </w:r>
            <w:r>
              <w:t>int</w:t>
            </w:r>
            <w:r w:rsidRPr="0047191E">
              <w:rPr>
                <w:lang w:val="ru-RU"/>
              </w:rPr>
              <w:t xml:space="preserve"> </w:t>
            </w:r>
            <w:proofErr w:type="gramStart"/>
            <w:r>
              <w:t>choice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0631D3B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</w:t>
            </w:r>
            <w:r>
              <w:t>do</w:t>
            </w:r>
          </w:p>
          <w:p w14:paraId="40943819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{</w:t>
            </w:r>
          </w:p>
          <w:p w14:paraId="1138F366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"\</w:t>
            </w:r>
            <w:r>
              <w:t>n</w:t>
            </w:r>
            <w:r w:rsidRPr="0047191E">
              <w:rPr>
                <w:lang w:val="ru-RU"/>
              </w:rPr>
              <w:t>--- Управление заселением ---\</w:t>
            </w:r>
            <w:r>
              <w:t>n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50DE3B2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"1. Добавить информацию о заселении\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788F988F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"2. Удалить информацию о заселении\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37DCA6E7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"3. Изменить информацию о заселении\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26FBB6A0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"4. Показать всю информацию о заселении\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2199CF46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lastRenderedPageBreak/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"0. Назад\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24B17E48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"Выберите действие: 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48465F6E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 w:rsidRPr="002D6CCD">
              <w:rPr>
                <w:lang w:val="ru-RU"/>
              </w:rPr>
              <w:t xml:space="preserve"> &gt;&gt; </w:t>
            </w:r>
            <w:proofErr w:type="gramStart"/>
            <w:r>
              <w:t>choice</w:t>
            </w:r>
            <w:r w:rsidRPr="002D6CCD">
              <w:rPr>
                <w:lang w:val="ru-RU"/>
              </w:rPr>
              <w:t>;</w:t>
            </w:r>
            <w:proofErr w:type="gramEnd"/>
          </w:p>
          <w:p w14:paraId="4EC7DF8B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64D7B681" w14:textId="77777777" w:rsidR="00F24339" w:rsidRDefault="00F24339" w:rsidP="00F24339">
            <w:pPr>
              <w:pStyle w:val="aa"/>
            </w:pPr>
            <w:r>
              <w:t xml:space="preserve">            if (choice == 1)</w:t>
            </w:r>
          </w:p>
          <w:p w14:paraId="428158FE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773FD1DA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gramStart"/>
            <w:r>
              <w:t>a;</w:t>
            </w:r>
            <w:proofErr w:type="gramEnd"/>
          </w:p>
          <w:p w14:paraId="66628045" w14:textId="77777777" w:rsidR="00F24339" w:rsidRDefault="00F24339" w:rsidP="00F24339">
            <w:pPr>
              <w:pStyle w:val="aa"/>
            </w:pPr>
            <w:r>
              <w:t xml:space="preserve">                while (true)</w:t>
            </w:r>
          </w:p>
          <w:p w14:paraId="6BDFBC71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014D320B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: ");</w:t>
            </w:r>
          </w:p>
          <w:p w14:paraId="09856E32" w14:textId="77777777" w:rsidR="00F24339" w:rsidRDefault="00F24339" w:rsidP="00F24339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db.room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a.room_code</w:t>
            </w:r>
            <w:proofErr w:type="spellEnd"/>
            <w:r>
              <w:t>))</w:t>
            </w:r>
          </w:p>
          <w:p w14:paraId="5EE12F5B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7FE2AE6D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"Комната с таким кодом не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364A979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66A554D7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r>
              <w:t>while</w:t>
            </w:r>
            <w:r w:rsidRPr="0047191E">
              <w:rPr>
                <w:lang w:val="ru-RU"/>
              </w:rPr>
              <w:t xml:space="preserve"> (</w:t>
            </w:r>
            <w:r>
              <w:t>true</w:t>
            </w:r>
            <w:r w:rsidRPr="0047191E">
              <w:rPr>
                <w:lang w:val="ru-RU"/>
              </w:rPr>
              <w:t>)</w:t>
            </w:r>
          </w:p>
          <w:p w14:paraId="6FB49AA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{</w:t>
            </w:r>
          </w:p>
          <w:p w14:paraId="7E9E4E6F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proofErr w:type="gramStart"/>
            <w:r>
              <w:t>a</w:t>
            </w:r>
            <w:r w:rsidRPr="002D6CCD">
              <w:t>.</w:t>
            </w:r>
            <w:r>
              <w:t>student</w:t>
            </w:r>
            <w:proofErr w:type="gramEnd"/>
            <w:r w:rsidRPr="002D6CCD">
              <w:t>_</w:t>
            </w:r>
            <w:r>
              <w:t>code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int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код</w:t>
            </w:r>
            <w:r w:rsidRPr="002D6CCD">
              <w:t xml:space="preserve"> </w:t>
            </w:r>
            <w:r w:rsidRPr="0047191E">
              <w:rPr>
                <w:lang w:val="ru-RU"/>
              </w:rPr>
              <w:t>студента</w:t>
            </w:r>
            <w:r w:rsidRPr="002D6CCD">
              <w:t>: ");</w:t>
            </w:r>
          </w:p>
          <w:p w14:paraId="1A340112" w14:textId="77777777" w:rsidR="00F24339" w:rsidRDefault="00F24339" w:rsidP="00F24339">
            <w:pPr>
              <w:pStyle w:val="aa"/>
            </w:pPr>
            <w:r w:rsidRPr="002D6CCD">
              <w:t xml:space="preserve">                    </w:t>
            </w:r>
            <w:r>
              <w:t>if (</w:t>
            </w:r>
            <w:proofErr w:type="spellStart"/>
            <w:proofErr w:type="gramStart"/>
            <w:r>
              <w:t>db.student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a.student_code</w:t>
            </w:r>
            <w:proofErr w:type="spellEnd"/>
            <w:r>
              <w:t>))</w:t>
            </w:r>
          </w:p>
          <w:p w14:paraId="5819D60C" w14:textId="77777777" w:rsidR="00F24339" w:rsidRDefault="00F24339" w:rsidP="00F24339">
            <w:pPr>
              <w:pStyle w:val="aa"/>
            </w:pPr>
            <w:r>
              <w:t xml:space="preserve">                    {</w:t>
            </w:r>
          </w:p>
          <w:p w14:paraId="72356146" w14:textId="77777777" w:rsidR="00F24339" w:rsidRDefault="00F24339" w:rsidP="00F24339">
            <w:pPr>
              <w:pStyle w:val="aa"/>
            </w:pPr>
            <w:r>
              <w:t xml:space="preserve">                        if (</w:t>
            </w:r>
            <w:proofErr w:type="spellStart"/>
            <w:r>
              <w:t>db.is_accommodation_unique</w:t>
            </w:r>
            <w:proofErr w:type="spellEnd"/>
            <w:r>
              <w:t>(</w:t>
            </w:r>
            <w:proofErr w:type="spellStart"/>
            <w:proofErr w:type="gramStart"/>
            <w:r>
              <w:t>a.student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04E1AF3F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r w:rsidRPr="0047191E">
              <w:rPr>
                <w:lang w:val="ru-RU"/>
              </w:rPr>
              <w:t>{</w:t>
            </w:r>
          </w:p>
          <w:p w14:paraId="610CBE41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40EBB08F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    }</w:t>
            </w:r>
          </w:p>
          <w:p w14:paraId="2CE13BD6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"Информация о заселении для этого студента уже существует.\</w:t>
            </w:r>
            <w:r>
              <w:t>n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57C14B12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    </w:t>
            </w:r>
            <w:proofErr w:type="gramStart"/>
            <w:r>
              <w:t>return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2D69D29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}</w:t>
            </w:r>
          </w:p>
          <w:p w14:paraId="4FC00D7F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"Студент с таким кодом не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15D28E8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}</w:t>
            </w:r>
          </w:p>
          <w:p w14:paraId="49B30FF6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a</w:t>
            </w:r>
            <w:r w:rsidRPr="002D6CCD">
              <w:t>.</w:t>
            </w:r>
            <w:r>
              <w:t>move</w:t>
            </w:r>
            <w:proofErr w:type="gramEnd"/>
            <w:r w:rsidRPr="002D6CCD">
              <w:t>_</w:t>
            </w:r>
            <w:r>
              <w:t>in</w:t>
            </w:r>
            <w:r w:rsidRPr="002D6CCD">
              <w:t>_</w:t>
            </w:r>
            <w:r>
              <w:t>date</w:t>
            </w:r>
            <w:proofErr w:type="spellEnd"/>
            <w:r w:rsidRPr="002D6CCD">
              <w:t xml:space="preserve"> = </w:t>
            </w:r>
            <w:proofErr w:type="spellStart"/>
            <w:r>
              <w:t>get</w:t>
            </w:r>
            <w:r w:rsidRPr="002D6CCD">
              <w:t>_</w:t>
            </w:r>
            <w:r>
              <w:t>valid</w:t>
            </w:r>
            <w:r w:rsidRPr="002D6CCD">
              <w:t>_</w:t>
            </w:r>
            <w:r>
              <w:t>date</w:t>
            </w:r>
            <w:proofErr w:type="spellEnd"/>
            <w:r w:rsidRPr="002D6CCD">
              <w:t>("</w:t>
            </w:r>
            <w:r w:rsidRPr="0047191E">
              <w:rPr>
                <w:lang w:val="ru-RU"/>
              </w:rPr>
              <w:t>Введите</w:t>
            </w:r>
            <w:r w:rsidRPr="002D6CCD">
              <w:t xml:space="preserve"> </w:t>
            </w:r>
            <w:r w:rsidRPr="0047191E">
              <w:rPr>
                <w:lang w:val="ru-RU"/>
              </w:rPr>
              <w:t>дату</w:t>
            </w:r>
            <w:r w:rsidRPr="002D6CCD">
              <w:t xml:space="preserve"> </w:t>
            </w:r>
            <w:r w:rsidRPr="0047191E">
              <w:rPr>
                <w:lang w:val="ru-RU"/>
              </w:rPr>
              <w:t>заселения</w:t>
            </w:r>
            <w:r w:rsidRPr="002D6CCD">
              <w:t xml:space="preserve"> (</w:t>
            </w:r>
            <w:r w:rsidRPr="0047191E">
              <w:rPr>
                <w:lang w:val="ru-RU"/>
              </w:rPr>
              <w:t>ДД</w:t>
            </w:r>
            <w:r w:rsidRPr="002D6CCD">
              <w:t>.</w:t>
            </w:r>
            <w:r w:rsidRPr="0047191E">
              <w:rPr>
                <w:lang w:val="ru-RU"/>
              </w:rPr>
              <w:t>ММ</w:t>
            </w:r>
            <w:r w:rsidRPr="002D6CCD">
              <w:t>.</w:t>
            </w:r>
            <w:r w:rsidRPr="0047191E">
              <w:rPr>
                <w:lang w:val="ru-RU"/>
              </w:rPr>
              <w:t>ГГГГ</w:t>
            </w:r>
            <w:r w:rsidRPr="002D6CCD">
              <w:t>): ");</w:t>
            </w:r>
          </w:p>
          <w:p w14:paraId="7578234F" w14:textId="77777777" w:rsidR="00F24339" w:rsidRDefault="00F24339" w:rsidP="00F24339">
            <w:pPr>
              <w:pStyle w:val="aa"/>
            </w:pPr>
            <w:r w:rsidRPr="002D6CCD">
              <w:t xml:space="preserve">                </w:t>
            </w:r>
            <w:proofErr w:type="spellStart"/>
            <w:proofErr w:type="gramStart"/>
            <w:r>
              <w:t>a.move</w:t>
            </w:r>
            <w:proofErr w:type="gramEnd"/>
            <w:r>
              <w:t>_out_date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дату</w:t>
            </w:r>
            <w:proofErr w:type="spellEnd"/>
            <w:r>
              <w:t xml:space="preserve"> </w:t>
            </w:r>
            <w:proofErr w:type="spellStart"/>
            <w:r>
              <w:t>выселения</w:t>
            </w:r>
            <w:proofErr w:type="spellEnd"/>
            <w:r>
              <w:t xml:space="preserve"> (ДД.ММ.ГГГГ): ");</w:t>
            </w:r>
          </w:p>
          <w:p w14:paraId="1CEF90D4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db</w:t>
            </w:r>
            <w:r w:rsidRPr="0047191E">
              <w:rPr>
                <w:lang w:val="ru-RU"/>
              </w:rPr>
              <w:t>.</w:t>
            </w:r>
            <w:r>
              <w:t>add</w:t>
            </w:r>
            <w:r w:rsidRPr="0047191E">
              <w:rPr>
                <w:lang w:val="ru-RU"/>
              </w:rPr>
              <w:t>_</w:t>
            </w:r>
            <w:r>
              <w:t>accommodation</w:t>
            </w:r>
            <w:r w:rsidRPr="0047191E">
              <w:rPr>
                <w:lang w:val="ru-RU"/>
              </w:rPr>
              <w:t>(</w:t>
            </w:r>
            <w:r>
              <w:t>a</w:t>
            </w:r>
            <w:proofErr w:type="gramStart"/>
            <w:r w:rsidRPr="0047191E">
              <w:rPr>
                <w:lang w:val="ru-RU"/>
              </w:rPr>
              <w:t>);</w:t>
            </w:r>
            <w:proofErr w:type="gramEnd"/>
          </w:p>
          <w:p w14:paraId="2D93C3B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"Информация о заселении добавлена.\</w:t>
            </w:r>
            <w:r>
              <w:t>n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18C763B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}</w:t>
            </w:r>
          </w:p>
          <w:p w14:paraId="344984CD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</w:t>
            </w:r>
            <w:r>
              <w:t>else</w:t>
            </w:r>
            <w:r w:rsidRPr="0047191E">
              <w:rPr>
                <w:lang w:val="ru-RU"/>
              </w:rPr>
              <w:t xml:space="preserve"> </w:t>
            </w:r>
            <w:r>
              <w:t>if</w:t>
            </w:r>
            <w:r w:rsidRPr="0047191E">
              <w:rPr>
                <w:lang w:val="ru-RU"/>
              </w:rPr>
              <w:t xml:space="preserve"> (</w:t>
            </w:r>
            <w:r>
              <w:t>choice</w:t>
            </w:r>
            <w:r w:rsidRPr="0047191E">
              <w:rPr>
                <w:lang w:val="ru-RU"/>
              </w:rPr>
              <w:t xml:space="preserve"> == 2)</w:t>
            </w:r>
          </w:p>
          <w:p w14:paraId="03788917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{</w:t>
            </w:r>
          </w:p>
          <w:p w14:paraId="422FD7F3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r>
              <w:t>const</w:t>
            </w:r>
            <w:r w:rsidRPr="0047191E">
              <w:rPr>
                <w:lang w:val="ru-RU"/>
              </w:rPr>
              <w:t xml:space="preserve"> </w:t>
            </w:r>
            <w:r>
              <w:t>int</w:t>
            </w:r>
            <w:r w:rsidRPr="0047191E">
              <w:rPr>
                <w:lang w:val="ru-RU"/>
              </w:rPr>
              <w:t xml:space="preserve"> </w:t>
            </w:r>
            <w:r>
              <w:t>student</w:t>
            </w:r>
            <w:r w:rsidRPr="0047191E">
              <w:rPr>
                <w:lang w:val="ru-RU"/>
              </w:rPr>
              <w:t>_</w:t>
            </w:r>
            <w:r>
              <w:t>code</w:t>
            </w:r>
            <w:r w:rsidRPr="0047191E">
              <w:rPr>
                <w:lang w:val="ru-RU"/>
              </w:rPr>
              <w:t xml:space="preserve"> = </w:t>
            </w:r>
            <w:r>
              <w:t>get</w:t>
            </w:r>
            <w:r w:rsidRPr="0047191E">
              <w:rPr>
                <w:lang w:val="ru-RU"/>
              </w:rPr>
              <w:t>_</w:t>
            </w:r>
            <w:r>
              <w:t>valid</w:t>
            </w:r>
            <w:r w:rsidRPr="0047191E">
              <w:rPr>
                <w:lang w:val="ru-RU"/>
              </w:rPr>
              <w:t>_</w:t>
            </w:r>
            <w:proofErr w:type="gramStart"/>
            <w:r>
              <w:t>int</w:t>
            </w:r>
            <w:r w:rsidRPr="0047191E">
              <w:rPr>
                <w:lang w:val="ru-RU"/>
              </w:rPr>
              <w:t>(</w:t>
            </w:r>
            <w:proofErr w:type="gramEnd"/>
            <w:r w:rsidRPr="0047191E">
              <w:rPr>
                <w:lang w:val="ru-RU"/>
              </w:rPr>
              <w:t>"Введите код студента для удаления информации о заселении: ");</w:t>
            </w:r>
          </w:p>
          <w:p w14:paraId="407C5FA4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db.delete</w:t>
            </w:r>
            <w:proofErr w:type="gramEnd"/>
            <w:r>
              <w:t>_accommodation</w:t>
            </w:r>
            <w:proofErr w:type="spellEnd"/>
            <w:r>
              <w:t>(</w:t>
            </w:r>
            <w:proofErr w:type="spellStart"/>
            <w:r>
              <w:t>student_code</w:t>
            </w:r>
            <w:proofErr w:type="spellEnd"/>
            <w:r>
              <w:t>);</w:t>
            </w:r>
          </w:p>
          <w:p w14:paraId="7E6DF2A9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5B0346A9" w14:textId="77777777" w:rsidR="00F24339" w:rsidRDefault="00F24339" w:rsidP="00F24339">
            <w:pPr>
              <w:pStyle w:val="aa"/>
            </w:pPr>
            <w:r>
              <w:t xml:space="preserve">            else if (choice == 3)</w:t>
            </w:r>
          </w:p>
          <w:p w14:paraId="27BAB89B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4148EBC6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const</w:t>
            </w:r>
            <w:r w:rsidRPr="002D6CCD">
              <w:rPr>
                <w:lang w:val="ru-RU"/>
              </w:rPr>
              <w:t xml:space="preserve"> </w:t>
            </w:r>
            <w:r>
              <w:t>int</w:t>
            </w:r>
            <w:r w:rsidRPr="002D6CCD">
              <w:rPr>
                <w:lang w:val="ru-RU"/>
              </w:rPr>
              <w:t xml:space="preserve"> </w:t>
            </w:r>
            <w:r>
              <w:t>student</w:t>
            </w:r>
            <w:r w:rsidRPr="002D6CCD">
              <w:rPr>
                <w:lang w:val="ru-RU"/>
              </w:rPr>
              <w:t>_</w:t>
            </w:r>
            <w:r>
              <w:t>code</w:t>
            </w:r>
            <w:r w:rsidRPr="002D6CCD">
              <w:rPr>
                <w:lang w:val="ru-RU"/>
              </w:rPr>
              <w:t xml:space="preserve"> = </w:t>
            </w:r>
            <w:r>
              <w:t>get</w:t>
            </w:r>
            <w:r w:rsidRPr="002D6CCD">
              <w:rPr>
                <w:lang w:val="ru-RU"/>
              </w:rPr>
              <w:t>_</w:t>
            </w:r>
            <w:r>
              <w:t>valid</w:t>
            </w:r>
            <w:r w:rsidRPr="002D6CCD">
              <w:rPr>
                <w:lang w:val="ru-RU"/>
              </w:rPr>
              <w:t>_</w:t>
            </w:r>
            <w:proofErr w:type="gramStart"/>
            <w:r>
              <w:t>int</w:t>
            </w:r>
            <w:r w:rsidRPr="002D6CCD">
              <w:rPr>
                <w:lang w:val="ru-RU"/>
              </w:rPr>
              <w:t>(</w:t>
            </w:r>
            <w:proofErr w:type="gramEnd"/>
            <w:r w:rsidRPr="002D6CCD">
              <w:rPr>
                <w:lang w:val="ru-RU"/>
              </w:rPr>
              <w:t>"Введите код студента для изменения информации о заселении: ");</w:t>
            </w:r>
          </w:p>
          <w:p w14:paraId="2589E020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        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db.is</w:t>
            </w:r>
            <w:proofErr w:type="gramEnd"/>
            <w:r>
              <w:t>_accommodation_unique</w:t>
            </w:r>
            <w:proofErr w:type="spellEnd"/>
            <w:r>
              <w:t>(</w:t>
            </w:r>
            <w:proofErr w:type="spellStart"/>
            <w:r>
              <w:t>student_code</w:t>
            </w:r>
            <w:proofErr w:type="spellEnd"/>
            <w:r>
              <w:t xml:space="preserve">) &amp;&amp; </w:t>
            </w:r>
            <w:proofErr w:type="spellStart"/>
            <w:r>
              <w:t>db.student_exists</w:t>
            </w:r>
            <w:proofErr w:type="spellEnd"/>
            <w:r>
              <w:t>(</w:t>
            </w:r>
            <w:proofErr w:type="spellStart"/>
            <w:r>
              <w:t>student_code</w:t>
            </w:r>
            <w:proofErr w:type="spellEnd"/>
            <w:r>
              <w:t>))</w:t>
            </w:r>
          </w:p>
          <w:p w14:paraId="3567F342" w14:textId="77777777" w:rsidR="00F24339" w:rsidRDefault="00F24339" w:rsidP="00F24339">
            <w:pPr>
              <w:pStyle w:val="aa"/>
            </w:pPr>
            <w:r>
              <w:t xml:space="preserve">                {</w:t>
            </w:r>
          </w:p>
          <w:p w14:paraId="6FEBF753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gramStart"/>
            <w:r>
              <w:t>a;</w:t>
            </w:r>
            <w:proofErr w:type="gramEnd"/>
          </w:p>
          <w:p w14:paraId="4A7C2EE0" w14:textId="77777777" w:rsidR="00F24339" w:rsidRDefault="00F24339" w:rsidP="00F24339">
            <w:pPr>
              <w:pStyle w:val="aa"/>
            </w:pPr>
            <w:r>
              <w:t xml:space="preserve">                    while (true)</w:t>
            </w:r>
          </w:p>
          <w:p w14:paraId="191F2DCE" w14:textId="77777777" w:rsidR="00F24339" w:rsidRDefault="00F24339" w:rsidP="00F24339">
            <w:pPr>
              <w:pStyle w:val="aa"/>
            </w:pPr>
            <w:r>
              <w:t xml:space="preserve">                    {</w:t>
            </w:r>
          </w:p>
          <w:p w14:paraId="5C2CF6ED" w14:textId="77777777" w:rsidR="00F24339" w:rsidRDefault="00F24339" w:rsidP="00F24339">
            <w:pPr>
              <w:pStyle w:val="aa"/>
            </w:pPr>
            <w:r>
              <w:t xml:space="preserve">                        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комнаты: ");</w:t>
            </w:r>
          </w:p>
          <w:p w14:paraId="4409B9B0" w14:textId="77777777" w:rsidR="00F24339" w:rsidRDefault="00F24339" w:rsidP="00F24339">
            <w:pPr>
              <w:pStyle w:val="aa"/>
            </w:pPr>
            <w:r>
              <w:t xml:space="preserve">                        if (</w:t>
            </w:r>
            <w:proofErr w:type="spellStart"/>
            <w:proofErr w:type="gramStart"/>
            <w:r>
              <w:t>db.room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a.room_code</w:t>
            </w:r>
            <w:proofErr w:type="spellEnd"/>
            <w:r>
              <w:t>))</w:t>
            </w:r>
          </w:p>
          <w:p w14:paraId="44257BBD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6D08E397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"Комната с таким кодом не существует. Пожалуйста, введите другой код.\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09100135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}</w:t>
            </w:r>
          </w:p>
          <w:p w14:paraId="460B10B7" w14:textId="77777777" w:rsidR="00F24339" w:rsidRPr="002D6CCD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proofErr w:type="gramStart"/>
            <w:r>
              <w:t>a</w:t>
            </w:r>
            <w:r w:rsidRPr="002D6CCD">
              <w:t>.</w:t>
            </w:r>
            <w:r>
              <w:t>student</w:t>
            </w:r>
            <w:proofErr w:type="gramEnd"/>
            <w:r w:rsidRPr="002D6CCD">
              <w:t>_</w:t>
            </w:r>
            <w:r>
              <w:t>code</w:t>
            </w:r>
            <w:proofErr w:type="spellEnd"/>
            <w:r w:rsidRPr="002D6CCD">
              <w:t xml:space="preserve"> = </w:t>
            </w:r>
            <w:proofErr w:type="spellStart"/>
            <w:r>
              <w:t>student</w:t>
            </w:r>
            <w:r w:rsidRPr="002D6CCD">
              <w:t>_</w:t>
            </w:r>
            <w:r>
              <w:t>code</w:t>
            </w:r>
            <w:proofErr w:type="spellEnd"/>
            <w:r w:rsidRPr="002D6CCD">
              <w:t>;</w:t>
            </w:r>
          </w:p>
          <w:p w14:paraId="318D1ABE" w14:textId="77777777" w:rsidR="00F24339" w:rsidRDefault="00F24339" w:rsidP="00F24339">
            <w:pPr>
              <w:pStyle w:val="aa"/>
            </w:pPr>
            <w:r w:rsidRPr="002D6CCD">
              <w:lastRenderedPageBreak/>
              <w:t xml:space="preserve">                    </w:t>
            </w:r>
            <w:proofErr w:type="spellStart"/>
            <w:proofErr w:type="gramStart"/>
            <w:r>
              <w:t>a.move</w:t>
            </w:r>
            <w:proofErr w:type="gramEnd"/>
            <w:r>
              <w:t>_in_date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новую</w:t>
            </w:r>
            <w:proofErr w:type="spellEnd"/>
            <w:r>
              <w:t xml:space="preserve"> </w:t>
            </w:r>
            <w:proofErr w:type="spellStart"/>
            <w:r>
              <w:t>дату</w:t>
            </w:r>
            <w:proofErr w:type="spellEnd"/>
            <w:r>
              <w:t xml:space="preserve"> заселения (ДД.ММ.ГГГГ): ");</w:t>
            </w:r>
          </w:p>
          <w:p w14:paraId="0D47B1D6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a.move</w:t>
            </w:r>
            <w:proofErr w:type="gramEnd"/>
            <w:r>
              <w:t>_out_date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новую</w:t>
            </w:r>
            <w:proofErr w:type="spellEnd"/>
            <w:r>
              <w:t xml:space="preserve"> </w:t>
            </w:r>
            <w:proofErr w:type="spellStart"/>
            <w:r>
              <w:t>дату</w:t>
            </w:r>
            <w:proofErr w:type="spellEnd"/>
            <w:r>
              <w:t xml:space="preserve"> выселения (ДД.ММ.ГГГГ): ");</w:t>
            </w:r>
          </w:p>
          <w:p w14:paraId="127E04CF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db.edit</w:t>
            </w:r>
            <w:proofErr w:type="gramEnd"/>
            <w:r>
              <w:t>_accommodation</w:t>
            </w:r>
            <w:proofErr w:type="spellEnd"/>
            <w:r>
              <w:t>(</w:t>
            </w:r>
            <w:proofErr w:type="spellStart"/>
            <w:r>
              <w:t>student_code</w:t>
            </w:r>
            <w:proofErr w:type="spellEnd"/>
            <w:r>
              <w:t>, a);</w:t>
            </w:r>
          </w:p>
          <w:p w14:paraId="078B372B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 w:rsidRPr="000424EF">
              <w:rPr>
                <w:lang w:val="ru-RU"/>
              </w:rPr>
              <w:t xml:space="preserve"> &lt;&lt; "Информация о заселении изменена.\</w:t>
            </w:r>
            <w:r>
              <w:t>n</w:t>
            </w:r>
            <w:proofErr w:type="gramStart"/>
            <w:r w:rsidRPr="000424EF">
              <w:rPr>
                <w:lang w:val="ru-RU"/>
              </w:rPr>
              <w:t>";</w:t>
            </w:r>
            <w:proofErr w:type="gramEnd"/>
          </w:p>
          <w:p w14:paraId="02D0286B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}</w:t>
            </w:r>
          </w:p>
          <w:p w14:paraId="06AB4267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</w:t>
            </w:r>
            <w:r>
              <w:t>else</w:t>
            </w:r>
          </w:p>
          <w:p w14:paraId="731F1F5E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{</w:t>
            </w:r>
          </w:p>
          <w:p w14:paraId="0C034198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0424EF">
              <w:rPr>
                <w:lang w:val="ru-RU"/>
              </w:rPr>
              <w:t xml:space="preserve"> &lt;&lt; "Информация о заселении для этого студента не существует.\</w:t>
            </w:r>
            <w:r>
              <w:t>n</w:t>
            </w:r>
            <w:proofErr w:type="gramStart"/>
            <w:r w:rsidRPr="000424EF">
              <w:rPr>
                <w:lang w:val="ru-RU"/>
              </w:rPr>
              <w:t>";</w:t>
            </w:r>
            <w:proofErr w:type="gramEnd"/>
          </w:p>
          <w:p w14:paraId="73F81080" w14:textId="77777777" w:rsidR="00F24339" w:rsidRDefault="00F24339" w:rsidP="00F24339">
            <w:pPr>
              <w:pStyle w:val="aa"/>
            </w:pPr>
            <w:r w:rsidRPr="000424EF">
              <w:rPr>
                <w:lang w:val="ru-RU"/>
              </w:rPr>
              <w:t xml:space="preserve">                </w:t>
            </w:r>
            <w:r>
              <w:t>}</w:t>
            </w:r>
          </w:p>
          <w:p w14:paraId="0E9DE5C1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5A83DC47" w14:textId="77777777" w:rsidR="00F24339" w:rsidRDefault="00F24339" w:rsidP="00F24339">
            <w:pPr>
              <w:pStyle w:val="aa"/>
            </w:pPr>
            <w:r>
              <w:t xml:space="preserve">            else if (choice == 4)</w:t>
            </w:r>
          </w:p>
          <w:p w14:paraId="0FA66E5B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7EE4555F" w14:textId="77777777" w:rsidR="00F24339" w:rsidRDefault="00F24339" w:rsidP="00F24339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db.display</w:t>
            </w:r>
            <w:proofErr w:type="gramEnd"/>
            <w:r>
              <w:t>_accommodations</w:t>
            </w:r>
            <w:proofErr w:type="spellEnd"/>
            <w:r>
              <w:t>();</w:t>
            </w:r>
          </w:p>
          <w:p w14:paraId="18AC262F" w14:textId="77777777" w:rsidR="00F24339" w:rsidRDefault="00F24339" w:rsidP="00F24339">
            <w:pPr>
              <w:pStyle w:val="aa"/>
            </w:pPr>
            <w:r>
              <w:t xml:space="preserve">            }</w:t>
            </w:r>
          </w:p>
          <w:p w14:paraId="1F41988A" w14:textId="77777777" w:rsidR="00F24339" w:rsidRDefault="00F24339" w:rsidP="00F24339">
            <w:pPr>
              <w:pStyle w:val="aa"/>
            </w:pPr>
            <w:r>
              <w:t xml:space="preserve">        }</w:t>
            </w:r>
          </w:p>
          <w:p w14:paraId="3285BA34" w14:textId="77777777" w:rsidR="00F24339" w:rsidRDefault="00F24339" w:rsidP="00F24339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4F452F16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2C2C42CC" w14:textId="77777777" w:rsidR="00F24339" w:rsidRDefault="00F24339" w:rsidP="00F24339">
            <w:pPr>
              <w:pStyle w:val="aa"/>
            </w:pPr>
          </w:p>
          <w:p w14:paraId="390B63DA" w14:textId="77777777" w:rsidR="00F24339" w:rsidRDefault="00F24339" w:rsidP="00F24339">
            <w:pPr>
              <w:pStyle w:val="aa"/>
            </w:pPr>
            <w:r>
              <w:t xml:space="preserve">    void </w:t>
            </w:r>
            <w:proofErr w:type="spellStart"/>
            <w:r>
              <w:t>main_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Database&amp; db)</w:t>
            </w:r>
          </w:p>
          <w:p w14:paraId="05027093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9A56ABA" w14:textId="77777777" w:rsidR="00F24339" w:rsidRDefault="00F24339" w:rsidP="00F24339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69FC4BAB" w14:textId="77777777" w:rsidR="00F24339" w:rsidRDefault="00F24339" w:rsidP="00F24339">
            <w:pPr>
              <w:pStyle w:val="aa"/>
            </w:pPr>
            <w:r>
              <w:t xml:space="preserve">        do</w:t>
            </w:r>
          </w:p>
          <w:p w14:paraId="0EEFC0C2" w14:textId="77777777" w:rsidR="00F24339" w:rsidRDefault="00F24339" w:rsidP="00F24339">
            <w:pPr>
              <w:pStyle w:val="aa"/>
            </w:pPr>
            <w:r>
              <w:t xml:space="preserve">        {</w:t>
            </w:r>
          </w:p>
          <w:p w14:paraId="1EC27997" w14:textId="77777777" w:rsidR="00F24339" w:rsidRDefault="00F24339" w:rsidP="00F24339">
            <w:pPr>
              <w:pStyle w:val="aa"/>
            </w:pPr>
            <w:r>
              <w:t xml:space="preserve">            string menu =</w:t>
            </w:r>
          </w:p>
          <w:p w14:paraId="25BF68A7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proofErr w:type="gramStart"/>
            <w:r>
              <w:t>std</w:t>
            </w:r>
            <w:r w:rsidRPr="000424EF">
              <w:rPr>
                <w:lang w:val="ru-RU"/>
              </w:rPr>
              <w:t>::</w:t>
            </w:r>
            <w:proofErr w:type="gramEnd"/>
            <w:r>
              <w:t>format</w:t>
            </w:r>
            <w:r w:rsidRPr="000424EF">
              <w:rPr>
                <w:lang w:val="ru-RU"/>
              </w:rPr>
              <w:t>("\</w:t>
            </w:r>
            <w:r>
              <w:t>n</w:t>
            </w:r>
            <w:r w:rsidRPr="000424EF">
              <w:rPr>
                <w:lang w:val="ru-RU"/>
              </w:rPr>
              <w:t>=== Учёт студентов в общежитиях ===\</w:t>
            </w:r>
            <w:r>
              <w:t>n</w:t>
            </w:r>
            <w:r w:rsidRPr="000424EF">
              <w:rPr>
                <w:lang w:val="ru-RU"/>
              </w:rPr>
              <w:t>"</w:t>
            </w:r>
          </w:p>
          <w:p w14:paraId="3B1E9D7E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"1. Управление группами\</w:t>
            </w:r>
            <w:r>
              <w:t>n</w:t>
            </w:r>
            <w:r w:rsidRPr="000424EF">
              <w:rPr>
                <w:lang w:val="ru-RU"/>
              </w:rPr>
              <w:t>"</w:t>
            </w:r>
          </w:p>
          <w:p w14:paraId="208CC7E9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"2. Управление общежитиями\</w:t>
            </w:r>
            <w:r>
              <w:t>n</w:t>
            </w:r>
            <w:r w:rsidRPr="000424EF">
              <w:rPr>
                <w:lang w:val="ru-RU"/>
              </w:rPr>
              <w:t>"</w:t>
            </w:r>
          </w:p>
          <w:p w14:paraId="53DE0704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"3. Управление комнатами\</w:t>
            </w:r>
            <w:r>
              <w:t>n</w:t>
            </w:r>
            <w:r w:rsidRPr="000424EF">
              <w:rPr>
                <w:lang w:val="ru-RU"/>
              </w:rPr>
              <w:t>"</w:t>
            </w:r>
          </w:p>
          <w:p w14:paraId="07C00856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"4. Управление студентами\</w:t>
            </w:r>
            <w:r>
              <w:t>n</w:t>
            </w:r>
            <w:r w:rsidRPr="000424EF">
              <w:rPr>
                <w:lang w:val="ru-RU"/>
              </w:rPr>
              <w:t>"</w:t>
            </w:r>
          </w:p>
          <w:p w14:paraId="6D0C8396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"5. Управление заселением\</w:t>
            </w:r>
            <w:r>
              <w:t>n</w:t>
            </w:r>
            <w:r w:rsidRPr="000424EF">
              <w:rPr>
                <w:lang w:val="ru-RU"/>
              </w:rPr>
              <w:t>"</w:t>
            </w:r>
          </w:p>
          <w:p w14:paraId="1421021D" w14:textId="77777777" w:rsidR="00F24339" w:rsidRPr="000424EF" w:rsidRDefault="00F24339" w:rsidP="00F24339">
            <w:pPr>
              <w:pStyle w:val="aa"/>
              <w:rPr>
                <w:lang w:val="ru-RU"/>
              </w:rPr>
            </w:pPr>
            <w:r w:rsidRPr="000424EF">
              <w:rPr>
                <w:lang w:val="ru-RU"/>
              </w:rPr>
              <w:t xml:space="preserve">                    "0. Выход\</w:t>
            </w:r>
            <w:r>
              <w:t>n</w:t>
            </w:r>
            <w:r w:rsidRPr="000424EF">
              <w:rPr>
                <w:lang w:val="ru-RU"/>
              </w:rPr>
              <w:t>"</w:t>
            </w:r>
          </w:p>
          <w:p w14:paraId="515AC64F" w14:textId="77777777" w:rsidR="00F24339" w:rsidRDefault="00F24339" w:rsidP="00F24339">
            <w:pPr>
              <w:pStyle w:val="aa"/>
            </w:pPr>
            <w:r w:rsidRPr="000424EF">
              <w:rPr>
                <w:lang w:val="ru-RU"/>
              </w:rPr>
              <w:t xml:space="preserve">                    </w:t>
            </w:r>
            <w:r>
              <w:t>"</w:t>
            </w:r>
            <w:proofErr w:type="spellStart"/>
            <w:r>
              <w:t>Выберите</w:t>
            </w:r>
            <w:proofErr w:type="spellEnd"/>
            <w:r>
              <w:t xml:space="preserve"> </w:t>
            </w:r>
            <w:proofErr w:type="spellStart"/>
            <w:r>
              <w:t>действие</w:t>
            </w:r>
            <w:proofErr w:type="spellEnd"/>
            <w:r>
              <w:t>: "</w:t>
            </w:r>
            <w:proofErr w:type="gramStart"/>
            <w:r>
              <w:t>);</w:t>
            </w:r>
            <w:proofErr w:type="gramEnd"/>
          </w:p>
          <w:p w14:paraId="2276B23F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menu;</w:t>
            </w:r>
            <w:proofErr w:type="gramEnd"/>
          </w:p>
          <w:p w14:paraId="3EA0E3CB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3D4FB278" w14:textId="77777777" w:rsidR="00F24339" w:rsidRDefault="00F24339" w:rsidP="00F24339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357E89A0" w14:textId="77777777" w:rsidR="00F24339" w:rsidRDefault="00F24339" w:rsidP="00F24339">
            <w:pPr>
              <w:pStyle w:val="aa"/>
            </w:pPr>
            <w:r>
              <w:t xml:space="preserve">            switch (choice)</w:t>
            </w:r>
          </w:p>
          <w:p w14:paraId="52728568" w14:textId="77777777" w:rsidR="00F24339" w:rsidRDefault="00F24339" w:rsidP="00F24339">
            <w:pPr>
              <w:pStyle w:val="aa"/>
            </w:pPr>
            <w:r>
              <w:t xml:space="preserve">            {</w:t>
            </w:r>
          </w:p>
          <w:p w14:paraId="0E74CF29" w14:textId="77777777" w:rsidR="00F24339" w:rsidRDefault="00F24339" w:rsidP="00F24339">
            <w:pPr>
              <w:pStyle w:val="aa"/>
            </w:pPr>
            <w:r>
              <w:t xml:space="preserve">                case 1:</w:t>
            </w:r>
          </w:p>
          <w:p w14:paraId="323C0C58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menu_groups</w:t>
            </w:r>
            <w:proofErr w:type="spellEnd"/>
            <w:r>
              <w:t>(db</w:t>
            </w:r>
            <w:proofErr w:type="gramStart"/>
            <w:r>
              <w:t>);</w:t>
            </w:r>
            <w:proofErr w:type="gramEnd"/>
          </w:p>
          <w:p w14:paraId="44B26B81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0BD2FE0C" w14:textId="77777777" w:rsidR="00F24339" w:rsidRDefault="00F24339" w:rsidP="00F24339">
            <w:pPr>
              <w:pStyle w:val="aa"/>
            </w:pPr>
            <w:r>
              <w:t xml:space="preserve">                case 2:</w:t>
            </w:r>
          </w:p>
          <w:p w14:paraId="3868BF18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menu_dormitories</w:t>
            </w:r>
            <w:proofErr w:type="spellEnd"/>
            <w:r>
              <w:t>(db</w:t>
            </w:r>
            <w:proofErr w:type="gramStart"/>
            <w:r>
              <w:t>);</w:t>
            </w:r>
            <w:proofErr w:type="gramEnd"/>
          </w:p>
          <w:p w14:paraId="2577C00E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7E0FA5BC" w14:textId="77777777" w:rsidR="00F24339" w:rsidRDefault="00F24339" w:rsidP="00F24339">
            <w:pPr>
              <w:pStyle w:val="aa"/>
            </w:pPr>
            <w:r>
              <w:t xml:space="preserve">                case 3:</w:t>
            </w:r>
          </w:p>
          <w:p w14:paraId="39561688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menu_rooms</w:t>
            </w:r>
            <w:proofErr w:type="spellEnd"/>
            <w:r>
              <w:t>(db</w:t>
            </w:r>
            <w:proofErr w:type="gramStart"/>
            <w:r>
              <w:t>);</w:t>
            </w:r>
            <w:proofErr w:type="gramEnd"/>
          </w:p>
          <w:p w14:paraId="36AB355A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612A7E48" w14:textId="77777777" w:rsidR="00F24339" w:rsidRDefault="00F24339" w:rsidP="00F24339">
            <w:pPr>
              <w:pStyle w:val="aa"/>
            </w:pPr>
            <w:r>
              <w:t xml:space="preserve">                case 4:</w:t>
            </w:r>
          </w:p>
          <w:p w14:paraId="363B8006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menu_students</w:t>
            </w:r>
            <w:proofErr w:type="spellEnd"/>
            <w:r>
              <w:t>(db</w:t>
            </w:r>
            <w:proofErr w:type="gramStart"/>
            <w:r>
              <w:t>);</w:t>
            </w:r>
            <w:proofErr w:type="gramEnd"/>
          </w:p>
          <w:p w14:paraId="23AB474A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7CDAA4F1" w14:textId="77777777" w:rsidR="00F24339" w:rsidRDefault="00F24339" w:rsidP="00F24339">
            <w:pPr>
              <w:pStyle w:val="aa"/>
            </w:pPr>
            <w:r>
              <w:t xml:space="preserve">                case 5:</w:t>
            </w:r>
          </w:p>
          <w:p w14:paraId="6AF6A131" w14:textId="77777777" w:rsidR="00F24339" w:rsidRDefault="00F24339" w:rsidP="00F24339">
            <w:pPr>
              <w:pStyle w:val="aa"/>
            </w:pPr>
            <w:r>
              <w:t xml:space="preserve">                    </w:t>
            </w:r>
            <w:proofErr w:type="spellStart"/>
            <w:r>
              <w:t>menu_accommodations</w:t>
            </w:r>
            <w:proofErr w:type="spellEnd"/>
            <w:r>
              <w:t>(db</w:t>
            </w:r>
            <w:proofErr w:type="gramStart"/>
            <w:r>
              <w:t>);</w:t>
            </w:r>
            <w:proofErr w:type="gramEnd"/>
          </w:p>
          <w:p w14:paraId="1292C785" w14:textId="77777777" w:rsidR="00F24339" w:rsidRPr="002D6CCD" w:rsidRDefault="00F24339" w:rsidP="00F24339">
            <w:pPr>
              <w:pStyle w:val="aa"/>
            </w:pPr>
            <w:r>
              <w:t xml:space="preserve">                    </w:t>
            </w:r>
            <w:proofErr w:type="gramStart"/>
            <w:r>
              <w:t>break</w:t>
            </w:r>
            <w:r w:rsidRPr="002D6CCD">
              <w:t>;</w:t>
            </w:r>
            <w:proofErr w:type="gramEnd"/>
          </w:p>
          <w:p w14:paraId="23FCF064" w14:textId="77777777" w:rsidR="00F24339" w:rsidRPr="002D6CCD" w:rsidRDefault="00F24339" w:rsidP="00F24339">
            <w:pPr>
              <w:pStyle w:val="aa"/>
            </w:pPr>
            <w:r w:rsidRPr="002D6CCD">
              <w:t xml:space="preserve">                </w:t>
            </w:r>
            <w:r>
              <w:t>case</w:t>
            </w:r>
            <w:r w:rsidRPr="002D6CCD">
              <w:t xml:space="preserve"> 0:</w:t>
            </w:r>
          </w:p>
          <w:p w14:paraId="399EF336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2D6CCD"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"Выход из программы.\</w:t>
            </w:r>
            <w:r>
              <w:t>n</w:t>
            </w:r>
            <w:proofErr w:type="gramStart"/>
            <w:r w:rsidRPr="0047191E">
              <w:rPr>
                <w:lang w:val="ru-RU"/>
              </w:rPr>
              <w:t>";</w:t>
            </w:r>
            <w:proofErr w:type="gramEnd"/>
          </w:p>
          <w:p w14:paraId="21E53204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gramStart"/>
            <w:r>
              <w:t>break</w:t>
            </w:r>
            <w:r w:rsidRPr="0047191E">
              <w:rPr>
                <w:lang w:val="ru-RU"/>
              </w:rPr>
              <w:t>;</w:t>
            </w:r>
            <w:proofErr w:type="gramEnd"/>
          </w:p>
          <w:p w14:paraId="70BC7D4C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</w:t>
            </w:r>
            <w:r>
              <w:t>default</w:t>
            </w:r>
            <w:r w:rsidRPr="0047191E">
              <w:rPr>
                <w:lang w:val="ru-RU"/>
              </w:rPr>
              <w:t>:</w:t>
            </w:r>
          </w:p>
          <w:p w14:paraId="0A1FAF25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47191E">
              <w:rPr>
                <w:lang w:val="ru-RU"/>
              </w:rPr>
              <w:t xml:space="preserve"> &lt;&lt; "Неверный выбор. Попробуйте снова.\</w:t>
            </w:r>
            <w:r>
              <w:t>n</w:t>
            </w:r>
            <w:r w:rsidRPr="0047191E">
              <w:rPr>
                <w:lang w:val="ru-RU"/>
              </w:rPr>
              <w:t>";</w:t>
            </w:r>
          </w:p>
          <w:p w14:paraId="7C8ECC85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    }</w:t>
            </w:r>
          </w:p>
          <w:p w14:paraId="0D48FF5C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}</w:t>
            </w:r>
          </w:p>
          <w:p w14:paraId="44791568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lastRenderedPageBreak/>
              <w:t xml:space="preserve">        </w:t>
            </w:r>
            <w:r>
              <w:t>while</w:t>
            </w:r>
            <w:r w:rsidRPr="0047191E">
              <w:rPr>
                <w:lang w:val="ru-RU"/>
              </w:rPr>
              <w:t xml:space="preserve"> (</w:t>
            </w:r>
            <w:proofErr w:type="gramStart"/>
            <w:r>
              <w:t>choice</w:t>
            </w:r>
            <w:r w:rsidRPr="0047191E">
              <w:rPr>
                <w:lang w:val="ru-RU"/>
              </w:rPr>
              <w:t xml:space="preserve"> !</w:t>
            </w:r>
            <w:proofErr w:type="gramEnd"/>
            <w:r w:rsidRPr="0047191E">
              <w:rPr>
                <w:lang w:val="ru-RU"/>
              </w:rPr>
              <w:t>= 0);</w:t>
            </w:r>
          </w:p>
          <w:p w14:paraId="74371E54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}</w:t>
            </w:r>
          </w:p>
          <w:p w14:paraId="01937DC5" w14:textId="77777777" w:rsidR="00F24339" w:rsidRDefault="00F24339" w:rsidP="00F24339">
            <w:pPr>
              <w:pStyle w:val="aa"/>
            </w:pPr>
            <w:r>
              <w:t>}</w:t>
            </w:r>
          </w:p>
          <w:p w14:paraId="124CAEC8" w14:textId="77777777" w:rsidR="00F24339" w:rsidRDefault="00F24339" w:rsidP="00F24339">
            <w:pPr>
              <w:pStyle w:val="aa"/>
            </w:pPr>
          </w:p>
          <w:p w14:paraId="22D9FBB0" w14:textId="77777777" w:rsidR="00F24339" w:rsidRDefault="00F24339" w:rsidP="00F24339">
            <w:pPr>
              <w:pStyle w:val="aa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F99436D" w14:textId="77777777" w:rsidR="00F24339" w:rsidRDefault="00F24339" w:rsidP="00F24339">
            <w:pPr>
              <w:pStyle w:val="aa"/>
            </w:pPr>
            <w:r>
              <w:t>{</w:t>
            </w:r>
          </w:p>
          <w:p w14:paraId="55BC7C6F" w14:textId="77777777" w:rsidR="00F24339" w:rsidRDefault="00F24339" w:rsidP="00F24339">
            <w:pPr>
              <w:pStyle w:val="aa"/>
            </w:pPr>
            <w:r>
              <w:t xml:space="preserve">    try</w:t>
            </w:r>
          </w:p>
          <w:p w14:paraId="3AFE89A0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51F29272" w14:textId="77777777" w:rsidR="00F24339" w:rsidRDefault="00F24339" w:rsidP="00F24339">
            <w:pPr>
              <w:pStyle w:val="aa"/>
            </w:pPr>
            <w:r>
              <w:t xml:space="preserve">        Database db("</w:t>
            </w:r>
            <w:proofErr w:type="spellStart"/>
            <w:proofErr w:type="gramStart"/>
            <w:r>
              <w:t>database.json</w:t>
            </w:r>
            <w:proofErr w:type="spellEnd"/>
            <w:proofErr w:type="gramEnd"/>
            <w:r>
              <w:t>");</w:t>
            </w:r>
          </w:p>
          <w:p w14:paraId="61E8F8A7" w14:textId="77777777" w:rsidR="00F24339" w:rsidRDefault="00F24339" w:rsidP="00F24339">
            <w:pPr>
              <w:pStyle w:val="aa"/>
            </w:pPr>
            <w:r>
              <w:t xml:space="preserve">        </w:t>
            </w:r>
            <w:proofErr w:type="spellStart"/>
            <w:r>
              <w:t>main_menu</w:t>
            </w:r>
            <w:proofErr w:type="spellEnd"/>
            <w:r>
              <w:t>(db</w:t>
            </w:r>
            <w:proofErr w:type="gramStart"/>
            <w:r>
              <w:t>);</w:t>
            </w:r>
            <w:proofErr w:type="gramEnd"/>
          </w:p>
          <w:p w14:paraId="41980552" w14:textId="77777777" w:rsidR="00F24339" w:rsidRDefault="00F24339" w:rsidP="00F24339">
            <w:pPr>
              <w:pStyle w:val="aa"/>
            </w:pPr>
            <w:r>
              <w:t xml:space="preserve">    }</w:t>
            </w:r>
          </w:p>
          <w:p w14:paraId="0010EECA" w14:textId="77777777" w:rsidR="00F24339" w:rsidRDefault="00F24339" w:rsidP="00F24339">
            <w:pPr>
              <w:pStyle w:val="aa"/>
            </w:pPr>
            <w:r>
              <w:t xml:space="preserve">    catch (const </w:t>
            </w:r>
            <w:proofErr w:type="gramStart"/>
            <w:r>
              <w:t>std::</w:t>
            </w:r>
            <w:proofErr w:type="spellStart"/>
            <w:proofErr w:type="gramEnd"/>
            <w:r>
              <w:t>format_error</w:t>
            </w:r>
            <w:proofErr w:type="spellEnd"/>
            <w:r>
              <w:t>&amp; e)</w:t>
            </w:r>
          </w:p>
          <w:p w14:paraId="24A56040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</w:t>
            </w:r>
            <w:r w:rsidRPr="0047191E">
              <w:rPr>
                <w:lang w:val="ru-RU"/>
              </w:rPr>
              <w:t>{</w:t>
            </w:r>
          </w:p>
          <w:p w14:paraId="776A38D0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</w:t>
            </w:r>
            <w:proofErr w:type="spellStart"/>
            <w:r>
              <w:t>cerr</w:t>
            </w:r>
            <w:proofErr w:type="spellEnd"/>
            <w:r w:rsidRPr="0047191E">
              <w:rPr>
                <w:lang w:val="ru-RU"/>
              </w:rPr>
              <w:t xml:space="preserve"> &lt;&lt; "Ошибка форматирования: " &lt;&lt; </w:t>
            </w:r>
            <w:proofErr w:type="gramStart"/>
            <w:r>
              <w:t>e</w:t>
            </w:r>
            <w:r w:rsidRPr="0047191E">
              <w:rPr>
                <w:lang w:val="ru-RU"/>
              </w:rPr>
              <w:t>.</w:t>
            </w:r>
            <w:r>
              <w:t>what</w:t>
            </w:r>
            <w:proofErr w:type="gramEnd"/>
            <w:r w:rsidRPr="0047191E">
              <w:rPr>
                <w:lang w:val="ru-RU"/>
              </w:rPr>
              <w:t>() &lt;&lt; '\</w:t>
            </w:r>
            <w:r>
              <w:t>n</w:t>
            </w:r>
            <w:r w:rsidRPr="0047191E">
              <w:rPr>
                <w:lang w:val="ru-RU"/>
              </w:rPr>
              <w:t>';</w:t>
            </w:r>
          </w:p>
          <w:p w14:paraId="41126891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</w:t>
            </w:r>
            <w:r>
              <w:t>}</w:t>
            </w:r>
          </w:p>
          <w:p w14:paraId="7A4256D1" w14:textId="77777777" w:rsidR="00F24339" w:rsidRDefault="00F24339" w:rsidP="00F24339">
            <w:pPr>
              <w:pStyle w:val="aa"/>
            </w:pPr>
            <w:r>
              <w:t xml:space="preserve">    catch (const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exception&amp; e)</w:t>
            </w:r>
          </w:p>
          <w:p w14:paraId="5E098F74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>
              <w:t xml:space="preserve">    </w:t>
            </w:r>
            <w:r w:rsidRPr="0047191E">
              <w:rPr>
                <w:lang w:val="ru-RU"/>
              </w:rPr>
              <w:t>{</w:t>
            </w:r>
          </w:p>
          <w:p w14:paraId="2FD134FA" w14:textId="77777777" w:rsidR="00F24339" w:rsidRPr="0047191E" w:rsidRDefault="00F24339" w:rsidP="00F24339">
            <w:pPr>
              <w:pStyle w:val="aa"/>
              <w:rPr>
                <w:lang w:val="ru-RU"/>
              </w:rPr>
            </w:pPr>
            <w:r w:rsidRPr="0047191E">
              <w:rPr>
                <w:lang w:val="ru-RU"/>
              </w:rPr>
              <w:t xml:space="preserve">        </w:t>
            </w:r>
            <w:proofErr w:type="spellStart"/>
            <w:r>
              <w:t>cerr</w:t>
            </w:r>
            <w:proofErr w:type="spellEnd"/>
            <w:r w:rsidRPr="0047191E">
              <w:rPr>
                <w:lang w:val="ru-RU"/>
              </w:rPr>
              <w:t xml:space="preserve"> &lt;&lt; "Ошибка работы с </w:t>
            </w:r>
            <w:r>
              <w:t>JSON</w:t>
            </w:r>
            <w:r w:rsidRPr="0047191E">
              <w:rPr>
                <w:lang w:val="ru-RU"/>
              </w:rPr>
              <w:t xml:space="preserve">: " &lt;&lt; </w:t>
            </w:r>
            <w:proofErr w:type="gramStart"/>
            <w:r>
              <w:t>e</w:t>
            </w:r>
            <w:r w:rsidRPr="0047191E">
              <w:rPr>
                <w:lang w:val="ru-RU"/>
              </w:rPr>
              <w:t>.</w:t>
            </w:r>
            <w:r>
              <w:t>what</w:t>
            </w:r>
            <w:proofErr w:type="gramEnd"/>
            <w:r w:rsidRPr="0047191E">
              <w:rPr>
                <w:lang w:val="ru-RU"/>
              </w:rPr>
              <w:t>() &lt;&lt; '\</w:t>
            </w:r>
            <w:r>
              <w:t>n</w:t>
            </w:r>
            <w:r w:rsidRPr="0047191E">
              <w:rPr>
                <w:lang w:val="ru-RU"/>
              </w:rPr>
              <w:t>';</w:t>
            </w:r>
          </w:p>
          <w:p w14:paraId="07EA1A83" w14:textId="77777777" w:rsidR="00F24339" w:rsidRDefault="00F24339" w:rsidP="00F24339">
            <w:pPr>
              <w:pStyle w:val="aa"/>
            </w:pPr>
            <w:r w:rsidRPr="0047191E">
              <w:rPr>
                <w:lang w:val="ru-RU"/>
              </w:rPr>
              <w:t xml:space="preserve">    </w:t>
            </w:r>
            <w:r>
              <w:t>}</w:t>
            </w:r>
          </w:p>
          <w:p w14:paraId="3B07D634" w14:textId="77777777" w:rsidR="00F24339" w:rsidRDefault="00F24339" w:rsidP="00F24339">
            <w:pPr>
              <w:pStyle w:val="aa"/>
            </w:pPr>
            <w:r>
              <w:t xml:space="preserve">    catch (const exception&amp; e)</w:t>
            </w:r>
          </w:p>
          <w:p w14:paraId="36B14EBA" w14:textId="77777777" w:rsidR="00F24339" w:rsidRDefault="00F24339" w:rsidP="00F24339">
            <w:pPr>
              <w:pStyle w:val="aa"/>
            </w:pPr>
            <w:r>
              <w:t xml:space="preserve">    {</w:t>
            </w:r>
          </w:p>
          <w:p w14:paraId="4B25F423" w14:textId="77777777" w:rsidR="00F24339" w:rsidRPr="002D6CCD" w:rsidRDefault="00F24339" w:rsidP="00F24339">
            <w:pPr>
              <w:pStyle w:val="aa"/>
              <w:rPr>
                <w:lang w:val="ru-RU"/>
              </w:rPr>
            </w:pPr>
            <w:r>
              <w:t xml:space="preserve">        </w:t>
            </w:r>
            <w:proofErr w:type="spellStart"/>
            <w:r>
              <w:t>cerr</w:t>
            </w:r>
            <w:proofErr w:type="spellEnd"/>
            <w:r w:rsidRPr="002D6CCD">
              <w:rPr>
                <w:lang w:val="ru-RU"/>
              </w:rPr>
              <w:t xml:space="preserve"> &lt;&lt; "Произошла ошибка: " &lt;&lt; </w:t>
            </w:r>
            <w:proofErr w:type="gramStart"/>
            <w:r>
              <w:t>e</w:t>
            </w:r>
            <w:r w:rsidRPr="002D6CCD">
              <w:rPr>
                <w:lang w:val="ru-RU"/>
              </w:rPr>
              <w:t>.</w:t>
            </w:r>
            <w:r>
              <w:t>what</w:t>
            </w:r>
            <w:proofErr w:type="gramEnd"/>
            <w:r w:rsidRPr="002D6CCD">
              <w:rPr>
                <w:lang w:val="ru-RU"/>
              </w:rPr>
              <w:t>() &lt;&lt; '\</w:t>
            </w:r>
            <w:r>
              <w:t>n</w:t>
            </w:r>
            <w:r w:rsidRPr="002D6CCD">
              <w:rPr>
                <w:lang w:val="ru-RU"/>
              </w:rPr>
              <w:t>';</w:t>
            </w:r>
          </w:p>
          <w:p w14:paraId="0A13AFE5" w14:textId="77777777" w:rsidR="00F24339" w:rsidRDefault="00F24339" w:rsidP="00F24339">
            <w:pPr>
              <w:pStyle w:val="aa"/>
            </w:pPr>
            <w:r w:rsidRPr="002D6CCD">
              <w:rPr>
                <w:lang w:val="ru-RU"/>
              </w:rPr>
              <w:t xml:space="preserve">    </w:t>
            </w:r>
            <w:r>
              <w:t>}</w:t>
            </w:r>
          </w:p>
          <w:p w14:paraId="304F9B1D" w14:textId="77777777" w:rsidR="00F24339" w:rsidRDefault="00F24339" w:rsidP="00F24339">
            <w:pPr>
              <w:pStyle w:val="aa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0C8F3E0E" w14:textId="78FE86D7" w:rsidR="00F24339" w:rsidRDefault="00F24339" w:rsidP="00F24339">
            <w:pPr>
              <w:pStyle w:val="aa"/>
            </w:pPr>
            <w:r>
              <w:t>}</w:t>
            </w:r>
          </w:p>
        </w:tc>
      </w:tr>
    </w:tbl>
    <w:p w14:paraId="2B9FFBB2" w14:textId="77777777" w:rsidR="002E43BA" w:rsidRPr="00EB44F6" w:rsidRDefault="002E43BA" w:rsidP="00EB44F6">
      <w:pPr>
        <w:ind w:firstLine="0"/>
      </w:pPr>
    </w:p>
    <w:p w14:paraId="3AFC8D1A" w14:textId="0604B040" w:rsidR="008D5DBA" w:rsidRDefault="008F709D" w:rsidP="008D5DBA">
      <w:pPr>
        <w:pStyle w:val="1"/>
        <w:rPr>
          <w:lang w:val="ru-RU"/>
        </w:rPr>
      </w:pPr>
      <w:bookmarkStart w:id="40" w:name="_Toc184167864"/>
      <w:r>
        <w:rPr>
          <w:lang w:val="ru-RU"/>
        </w:rPr>
        <w:lastRenderedPageBreak/>
        <w:t>5</w:t>
      </w:r>
      <w:r w:rsidR="008D5DBA" w:rsidRPr="00F07A65">
        <w:rPr>
          <w:lang w:val="ru-RU"/>
        </w:rPr>
        <w:t xml:space="preserve"> </w:t>
      </w:r>
      <w:r w:rsidR="008D5DBA">
        <w:rPr>
          <w:lang w:val="ru-RU"/>
        </w:rPr>
        <w:t>Результаты</w:t>
      </w:r>
      <w:r w:rsidR="008D5DBA" w:rsidRPr="00F07A65">
        <w:rPr>
          <w:lang w:val="ru-RU"/>
        </w:rPr>
        <w:t xml:space="preserve"> </w:t>
      </w:r>
      <w:r w:rsidR="008D5DBA">
        <w:rPr>
          <w:lang w:val="ru-RU"/>
        </w:rPr>
        <w:t>работы</w:t>
      </w:r>
      <w:r w:rsidR="008D5DBA" w:rsidRPr="00F07A65">
        <w:rPr>
          <w:lang w:val="ru-RU"/>
        </w:rPr>
        <w:t xml:space="preserve"> </w:t>
      </w:r>
      <w:r w:rsidR="008D5DBA">
        <w:rPr>
          <w:lang w:val="ru-RU"/>
        </w:rPr>
        <w:t>программы</w:t>
      </w:r>
      <w:bookmarkEnd w:id="40"/>
    </w:p>
    <w:p w14:paraId="175F2A3D" w14:textId="36DEC473" w:rsidR="00FE13CF" w:rsidRPr="00FE13CF" w:rsidRDefault="00FE13CF" w:rsidP="00432286">
      <w:pPr>
        <w:keepNext/>
        <w:rPr>
          <w:lang w:val="ru-RU"/>
        </w:rPr>
      </w:pPr>
      <w:r>
        <w:rPr>
          <w:lang w:val="ru-RU"/>
        </w:rPr>
        <w:t>Главное меню представлено на рисунке 2.</w:t>
      </w:r>
    </w:p>
    <w:p w14:paraId="74E66007" w14:textId="77777777" w:rsidR="001C4101" w:rsidRDefault="00C52920" w:rsidP="001C410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81FA42" wp14:editId="2F6AB428">
            <wp:extent cx="3142857" cy="1571429"/>
            <wp:effectExtent l="0" t="0" r="635" b="0"/>
            <wp:docPr id="612598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8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412A" w14:textId="4E8E0403" w:rsidR="002E43BA" w:rsidRDefault="001C4101" w:rsidP="001C4101">
      <w:pPr>
        <w:pStyle w:val="a9"/>
        <w:rPr>
          <w:lang w:val="ru-RU"/>
        </w:rPr>
      </w:pPr>
      <w:r w:rsidRPr="002D6CCD">
        <w:rPr>
          <w:lang w:val="ru-RU"/>
        </w:rPr>
        <w:t xml:space="preserve">Рисунок </w:t>
      </w:r>
      <w:r w:rsidR="003F5FB2">
        <w:fldChar w:fldCharType="begin"/>
      </w:r>
      <w:r w:rsidR="003F5FB2" w:rsidRPr="002D6CCD">
        <w:rPr>
          <w:lang w:val="ru-RU"/>
        </w:rPr>
        <w:instrText xml:space="preserve"> </w:instrText>
      </w:r>
      <w:r w:rsidR="003F5FB2">
        <w:instrText>SEQ</w:instrText>
      </w:r>
      <w:r w:rsidR="003F5FB2" w:rsidRPr="002D6CCD">
        <w:rPr>
          <w:lang w:val="ru-RU"/>
        </w:rPr>
        <w:instrText xml:space="preserve"> Рисунок \* </w:instrText>
      </w:r>
      <w:r w:rsidR="003F5FB2">
        <w:instrText>ARABIC</w:instrText>
      </w:r>
      <w:r w:rsidR="003F5FB2" w:rsidRPr="002D6CCD">
        <w:rPr>
          <w:lang w:val="ru-RU"/>
        </w:rPr>
        <w:instrText xml:space="preserve"> </w:instrText>
      </w:r>
      <w:r w:rsidR="003F5FB2">
        <w:fldChar w:fldCharType="separate"/>
      </w:r>
      <w:r w:rsidR="006F6E59">
        <w:rPr>
          <w:noProof/>
        </w:rPr>
        <w:t>2</w:t>
      </w:r>
      <w:r w:rsidR="003F5FB2">
        <w:rPr>
          <w:noProof/>
        </w:rPr>
        <w:fldChar w:fldCharType="end"/>
      </w:r>
      <w:r>
        <w:rPr>
          <w:lang w:val="ru-RU"/>
        </w:rPr>
        <w:t xml:space="preserve"> — Главное меню</w:t>
      </w:r>
    </w:p>
    <w:p w14:paraId="0000EF66" w14:textId="3ED439FD" w:rsidR="00432286" w:rsidRPr="00432286" w:rsidRDefault="00432286" w:rsidP="00C10CE8">
      <w:pPr>
        <w:keepNext/>
        <w:rPr>
          <w:lang w:val="ru-RU"/>
        </w:rPr>
      </w:pPr>
      <w:r>
        <w:rPr>
          <w:lang w:val="ru-RU"/>
        </w:rPr>
        <w:t>Добавление группы представлено на рисунке 3.</w:t>
      </w:r>
    </w:p>
    <w:p w14:paraId="0529C1FC" w14:textId="77777777" w:rsidR="008F3E28" w:rsidRDefault="00C04C42" w:rsidP="008F3E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F7F3BC6" wp14:editId="5C0547B4">
            <wp:extent cx="5940425" cy="2983230"/>
            <wp:effectExtent l="0" t="0" r="3175" b="7620"/>
            <wp:docPr id="120074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5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B852" w14:textId="6CD5DCEE" w:rsidR="00C52920" w:rsidRDefault="008F3E28" w:rsidP="008F3E28">
      <w:pPr>
        <w:pStyle w:val="a9"/>
        <w:rPr>
          <w:lang w:val="ru-RU"/>
        </w:rPr>
      </w:pPr>
      <w:r w:rsidRPr="002D6CCD">
        <w:rPr>
          <w:lang w:val="ru-RU"/>
        </w:rPr>
        <w:t xml:space="preserve">Рисунок </w:t>
      </w:r>
      <w:r w:rsidR="003F5FB2">
        <w:fldChar w:fldCharType="begin"/>
      </w:r>
      <w:r w:rsidR="003F5FB2" w:rsidRPr="002D6CCD">
        <w:rPr>
          <w:lang w:val="ru-RU"/>
        </w:rPr>
        <w:instrText xml:space="preserve"> </w:instrText>
      </w:r>
      <w:r w:rsidR="003F5FB2">
        <w:instrText>SEQ</w:instrText>
      </w:r>
      <w:r w:rsidR="003F5FB2" w:rsidRPr="002D6CCD">
        <w:rPr>
          <w:lang w:val="ru-RU"/>
        </w:rPr>
        <w:instrText xml:space="preserve"> Рисунок \* </w:instrText>
      </w:r>
      <w:r w:rsidR="003F5FB2">
        <w:instrText>ARABIC</w:instrText>
      </w:r>
      <w:r w:rsidR="003F5FB2" w:rsidRPr="002D6CCD">
        <w:rPr>
          <w:lang w:val="ru-RU"/>
        </w:rPr>
        <w:instrText xml:space="preserve"> </w:instrText>
      </w:r>
      <w:r w:rsidR="003F5FB2">
        <w:fldChar w:fldCharType="separate"/>
      </w:r>
      <w:r w:rsidR="006F6E59">
        <w:rPr>
          <w:noProof/>
        </w:rPr>
        <w:t>3</w:t>
      </w:r>
      <w:r w:rsidR="003F5FB2">
        <w:rPr>
          <w:noProof/>
        </w:rPr>
        <w:fldChar w:fldCharType="end"/>
      </w:r>
      <w:r>
        <w:rPr>
          <w:lang w:val="ru-RU"/>
        </w:rPr>
        <w:t xml:space="preserve"> — </w:t>
      </w:r>
      <w:r w:rsidR="00DB4334">
        <w:rPr>
          <w:lang w:val="ru-RU"/>
        </w:rPr>
        <w:t>Добавление группы</w:t>
      </w:r>
    </w:p>
    <w:p w14:paraId="1D88FBC1" w14:textId="716FA747" w:rsidR="00C10CE8" w:rsidRPr="00C10CE8" w:rsidRDefault="00C10CE8" w:rsidP="00945E49">
      <w:pPr>
        <w:keepNext/>
        <w:rPr>
          <w:lang w:val="ru-RU"/>
        </w:rPr>
      </w:pPr>
      <w:r>
        <w:rPr>
          <w:lang w:val="ru-RU"/>
        </w:rPr>
        <w:lastRenderedPageBreak/>
        <w:t>Изменение и удаление группы представлено на рисунке 4.</w:t>
      </w:r>
    </w:p>
    <w:p w14:paraId="27133BA4" w14:textId="77777777" w:rsidR="003F5FB2" w:rsidRDefault="00167365" w:rsidP="003F5F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AE9DAC8" wp14:editId="286E7C8E">
            <wp:extent cx="5940425" cy="6007100"/>
            <wp:effectExtent l="0" t="0" r="3175" b="0"/>
            <wp:docPr id="1948884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84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6C65" w14:textId="5A219F79" w:rsidR="003F5FB2" w:rsidRDefault="003F5FB2" w:rsidP="003F5FB2">
      <w:pPr>
        <w:pStyle w:val="a9"/>
        <w:rPr>
          <w:lang w:val="ru-RU"/>
        </w:rPr>
      </w:pPr>
      <w:r w:rsidRPr="003F5FB2">
        <w:rPr>
          <w:lang w:val="ru-RU"/>
        </w:rPr>
        <w:t xml:space="preserve">Рисунок </w:t>
      </w:r>
      <w:r>
        <w:fldChar w:fldCharType="begin"/>
      </w:r>
      <w:r w:rsidRPr="003F5FB2">
        <w:rPr>
          <w:lang w:val="ru-RU"/>
        </w:rPr>
        <w:instrText xml:space="preserve"> </w:instrText>
      </w:r>
      <w:r>
        <w:instrText>SEQ</w:instrText>
      </w:r>
      <w:r w:rsidRPr="003F5FB2">
        <w:rPr>
          <w:lang w:val="ru-RU"/>
        </w:rPr>
        <w:instrText xml:space="preserve"> Рисунок \* </w:instrText>
      </w:r>
      <w:r>
        <w:instrText>ARABIC</w:instrText>
      </w:r>
      <w:r w:rsidRPr="003F5FB2">
        <w:rPr>
          <w:lang w:val="ru-RU"/>
        </w:rPr>
        <w:instrText xml:space="preserve"> </w:instrText>
      </w:r>
      <w:r>
        <w:fldChar w:fldCharType="separate"/>
      </w:r>
      <w:r w:rsidR="006F6E59">
        <w:rPr>
          <w:noProof/>
        </w:rPr>
        <w:t>4</w:t>
      </w:r>
      <w:r>
        <w:fldChar w:fldCharType="end"/>
      </w:r>
      <w:r>
        <w:rPr>
          <w:lang w:val="ru-RU"/>
        </w:rPr>
        <w:t xml:space="preserve"> — Изменение и удаление группы</w:t>
      </w:r>
    </w:p>
    <w:p w14:paraId="6C4D4BE6" w14:textId="39ECEA8E" w:rsidR="003F5FB2" w:rsidRDefault="003F5FB2" w:rsidP="003F5FB2">
      <w:pPr>
        <w:rPr>
          <w:lang w:val="ru-RU"/>
        </w:rPr>
      </w:pPr>
      <w:r>
        <w:rPr>
          <w:lang w:val="ru-RU"/>
        </w:rPr>
        <w:t>Все остальные объекты управляются аналогично.</w:t>
      </w:r>
    </w:p>
    <w:p w14:paraId="0A6CFBE2" w14:textId="568FB6A1" w:rsidR="002D6CCD" w:rsidRDefault="002D6CCD" w:rsidP="00537263">
      <w:pPr>
        <w:keepNext/>
        <w:rPr>
          <w:lang w:val="ru-RU"/>
        </w:rPr>
      </w:pPr>
      <w:r>
        <w:rPr>
          <w:lang w:val="ru-RU"/>
        </w:rPr>
        <w:lastRenderedPageBreak/>
        <w:t xml:space="preserve">Изменённый </w:t>
      </w:r>
      <w:r>
        <w:t>JSON</w:t>
      </w:r>
      <w:r w:rsidRPr="002D6CCD">
        <w:rPr>
          <w:lang w:val="ru-RU"/>
        </w:rPr>
        <w:t>-</w:t>
      </w:r>
      <w:r>
        <w:rPr>
          <w:lang w:val="ru-RU"/>
        </w:rPr>
        <w:t>файл изображён на рисунке 5.</w:t>
      </w:r>
    </w:p>
    <w:p w14:paraId="3ED7B98E" w14:textId="77777777" w:rsidR="006F6E59" w:rsidRDefault="002D6CCD" w:rsidP="006F6E5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8E0C36" wp14:editId="32772F30">
            <wp:extent cx="2866667" cy="2590476"/>
            <wp:effectExtent l="0" t="0" r="0" b="635"/>
            <wp:docPr id="167438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88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0EA8" w14:textId="0B2637CA" w:rsidR="002D6CCD" w:rsidRPr="006F6E59" w:rsidRDefault="006F6E59" w:rsidP="006F6E59">
      <w:pPr>
        <w:pStyle w:val="a9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ru-RU"/>
        </w:rPr>
        <w:t xml:space="preserve"> — </w:t>
      </w:r>
      <w:r>
        <w:t>JSON-</w:t>
      </w:r>
      <w:r>
        <w:rPr>
          <w:lang w:val="ru-RU"/>
        </w:rPr>
        <w:t>файл</w:t>
      </w:r>
    </w:p>
    <w:p w14:paraId="0040E836" w14:textId="6515A872" w:rsidR="00B975B5" w:rsidRPr="003F5FB2" w:rsidRDefault="003F7EE7" w:rsidP="00A663B4">
      <w:pPr>
        <w:pStyle w:val="1"/>
        <w:rPr>
          <w:lang w:val="ru-RU"/>
        </w:rPr>
      </w:pPr>
      <w:bookmarkStart w:id="41" w:name="_Toc184167865"/>
      <w:r>
        <w:rPr>
          <w:lang w:val="ru-RU"/>
        </w:rPr>
        <w:lastRenderedPageBreak/>
        <w:t>6</w:t>
      </w:r>
      <w:r w:rsidR="008D5DBA" w:rsidRPr="001F1B4F">
        <w:rPr>
          <w:lang w:val="ru-RU"/>
        </w:rPr>
        <w:t xml:space="preserve"> </w:t>
      </w:r>
      <w:r w:rsidR="00434A87">
        <w:rPr>
          <w:lang w:val="ru-RU"/>
        </w:rPr>
        <w:t>Вывод</w:t>
      </w:r>
      <w:bookmarkEnd w:id="41"/>
    </w:p>
    <w:p w14:paraId="5A45B670" w14:textId="14C201B4" w:rsidR="00A663B4" w:rsidRPr="002A0686" w:rsidRDefault="002A0686" w:rsidP="00A663B4">
      <w:r>
        <w:rPr>
          <w:lang w:val="ru-RU"/>
        </w:rPr>
        <w:t xml:space="preserve">В процессе работы были изучены механизмы доступа и передачи данных с помощью </w:t>
      </w:r>
      <w:r>
        <w:t>JSON.</w:t>
      </w:r>
    </w:p>
    <w:sectPr w:rsidR="00A663B4" w:rsidRPr="002A0686" w:rsidSect="00A4148D">
      <w:footerReference w:type="default" r:id="rId13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2FF95" w14:textId="77777777" w:rsidR="003936BE" w:rsidRDefault="003936BE" w:rsidP="00D51497">
      <w:pPr>
        <w:spacing w:line="240" w:lineRule="auto"/>
      </w:pPr>
      <w:r>
        <w:separator/>
      </w:r>
    </w:p>
  </w:endnote>
  <w:endnote w:type="continuationSeparator" w:id="0">
    <w:p w14:paraId="7D02B534" w14:textId="77777777" w:rsidR="003936BE" w:rsidRDefault="003936BE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  <w:embedRegular r:id="rId1" w:fontKey="{32D93792-C800-467B-B764-29E7F56F702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0338335"/>
      <w:docPartObj>
        <w:docPartGallery w:val="Page Numbers (Bottom of Page)"/>
        <w:docPartUnique/>
      </w:docPartObj>
    </w:sdtPr>
    <w:sdtEndPr/>
    <w:sdtContent>
      <w:p w14:paraId="3C601D1A" w14:textId="77777777" w:rsidR="0023653B" w:rsidRDefault="001F6A6A" w:rsidP="005E11B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61704" w14:textId="77777777" w:rsidR="003936BE" w:rsidRDefault="003936BE" w:rsidP="00D51497">
      <w:pPr>
        <w:spacing w:line="240" w:lineRule="auto"/>
      </w:pPr>
      <w:r>
        <w:separator/>
      </w:r>
    </w:p>
  </w:footnote>
  <w:footnote w:type="continuationSeparator" w:id="0">
    <w:p w14:paraId="2A88636D" w14:textId="77777777" w:rsidR="003936BE" w:rsidRDefault="003936BE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691D"/>
    <w:multiLevelType w:val="hybridMultilevel"/>
    <w:tmpl w:val="CCEAA22A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A90F46"/>
    <w:multiLevelType w:val="hybridMultilevel"/>
    <w:tmpl w:val="0D54AA9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020250"/>
    <w:multiLevelType w:val="hybridMultilevel"/>
    <w:tmpl w:val="D69A6F8A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141A5542"/>
    <w:multiLevelType w:val="hybridMultilevel"/>
    <w:tmpl w:val="F1CA96FA"/>
    <w:lvl w:ilvl="0" w:tplc="691A956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A10460"/>
    <w:multiLevelType w:val="hybridMultilevel"/>
    <w:tmpl w:val="027C990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A68FE"/>
    <w:multiLevelType w:val="hybridMultilevel"/>
    <w:tmpl w:val="54E67502"/>
    <w:lvl w:ilvl="0" w:tplc="9EB4D61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3713B"/>
    <w:multiLevelType w:val="hybridMultilevel"/>
    <w:tmpl w:val="60389B2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1464F4"/>
    <w:multiLevelType w:val="hybridMultilevel"/>
    <w:tmpl w:val="ABA454DC"/>
    <w:lvl w:ilvl="0" w:tplc="FFFFFFFF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9EB4D61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7F98"/>
    <w:multiLevelType w:val="hybridMultilevel"/>
    <w:tmpl w:val="8C8A1BB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A54CE2"/>
    <w:multiLevelType w:val="hybridMultilevel"/>
    <w:tmpl w:val="8AB481AE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4222"/>
    <w:multiLevelType w:val="hybridMultilevel"/>
    <w:tmpl w:val="B41AC504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92F63"/>
    <w:multiLevelType w:val="hybridMultilevel"/>
    <w:tmpl w:val="426A40C2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 w15:restartNumberingAfterBreak="0">
    <w:nsid w:val="38887BB0"/>
    <w:multiLevelType w:val="hybridMultilevel"/>
    <w:tmpl w:val="F432AF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A49EE"/>
    <w:multiLevelType w:val="hybridMultilevel"/>
    <w:tmpl w:val="D77A1FE8"/>
    <w:lvl w:ilvl="0" w:tplc="FFFFFFFF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9EB4D61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11275"/>
    <w:multiLevelType w:val="hybridMultilevel"/>
    <w:tmpl w:val="7DEC49C8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243AAD"/>
    <w:multiLevelType w:val="hybridMultilevel"/>
    <w:tmpl w:val="8356245E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E14F3"/>
    <w:multiLevelType w:val="hybridMultilevel"/>
    <w:tmpl w:val="E0967E78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0" w15:restartNumberingAfterBreak="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7E129C"/>
    <w:multiLevelType w:val="hybridMultilevel"/>
    <w:tmpl w:val="6C64D342"/>
    <w:lvl w:ilvl="0" w:tplc="64266476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2" w15:restartNumberingAfterBreak="0">
    <w:nsid w:val="4E752792"/>
    <w:multiLevelType w:val="hybridMultilevel"/>
    <w:tmpl w:val="7E6C7C18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F6467"/>
    <w:multiLevelType w:val="hybridMultilevel"/>
    <w:tmpl w:val="063C9FFC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16E25"/>
    <w:multiLevelType w:val="hybridMultilevel"/>
    <w:tmpl w:val="BF9E83D6"/>
    <w:lvl w:ilvl="0" w:tplc="AB52D2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FB0FFB8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38405A"/>
    <w:multiLevelType w:val="hybridMultilevel"/>
    <w:tmpl w:val="EEA82F8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F02A7F"/>
    <w:multiLevelType w:val="multilevel"/>
    <w:tmpl w:val="5D0060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E6BA4"/>
    <w:multiLevelType w:val="hybridMultilevel"/>
    <w:tmpl w:val="809A365A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0D4A49"/>
    <w:multiLevelType w:val="hybridMultilevel"/>
    <w:tmpl w:val="841CAA48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0" w15:restartNumberingAfterBreak="0">
    <w:nsid w:val="6FE74A42"/>
    <w:multiLevelType w:val="hybridMultilevel"/>
    <w:tmpl w:val="0FF8DDDC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CD1327"/>
    <w:multiLevelType w:val="hybridMultilevel"/>
    <w:tmpl w:val="55A4D02C"/>
    <w:lvl w:ilvl="0" w:tplc="98DCC02E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85C1D"/>
    <w:multiLevelType w:val="multilevel"/>
    <w:tmpl w:val="815AC6B0"/>
    <w:numStyleLink w:val="a"/>
  </w:abstractNum>
  <w:num w:numId="1" w16cid:durableId="755858655">
    <w:abstractNumId w:val="23"/>
  </w:num>
  <w:num w:numId="2" w16cid:durableId="2127384573">
    <w:abstractNumId w:val="15"/>
  </w:num>
  <w:num w:numId="3" w16cid:durableId="471338505">
    <w:abstractNumId w:val="20"/>
  </w:num>
  <w:num w:numId="4" w16cid:durableId="1988121763">
    <w:abstractNumId w:val="5"/>
  </w:num>
  <w:num w:numId="5" w16cid:durableId="2027291284">
    <w:abstractNumId w:val="3"/>
  </w:num>
  <w:num w:numId="6" w16cid:durableId="321668192">
    <w:abstractNumId w:val="32"/>
  </w:num>
  <w:num w:numId="7" w16cid:durableId="437717772">
    <w:abstractNumId w:val="27"/>
  </w:num>
  <w:num w:numId="8" w16cid:durableId="468863029">
    <w:abstractNumId w:val="22"/>
  </w:num>
  <w:num w:numId="9" w16cid:durableId="553390181">
    <w:abstractNumId w:val="8"/>
  </w:num>
  <w:num w:numId="10" w16cid:durableId="1469011822">
    <w:abstractNumId w:val="30"/>
  </w:num>
  <w:num w:numId="11" w16cid:durableId="1745058713">
    <w:abstractNumId w:val="28"/>
  </w:num>
  <w:num w:numId="12" w16cid:durableId="1382634448">
    <w:abstractNumId w:val="10"/>
  </w:num>
  <w:num w:numId="13" w16cid:durableId="232159664">
    <w:abstractNumId w:val="12"/>
  </w:num>
  <w:num w:numId="14" w16cid:durableId="835340477">
    <w:abstractNumId w:val="19"/>
  </w:num>
  <w:num w:numId="15" w16cid:durableId="150829852">
    <w:abstractNumId w:val="13"/>
  </w:num>
  <w:num w:numId="16" w16cid:durableId="1305886859">
    <w:abstractNumId w:val="24"/>
  </w:num>
  <w:num w:numId="17" w16cid:durableId="1303315776">
    <w:abstractNumId w:val="11"/>
  </w:num>
  <w:num w:numId="18" w16cid:durableId="1019165656">
    <w:abstractNumId w:val="2"/>
  </w:num>
  <w:num w:numId="19" w16cid:durableId="479350207">
    <w:abstractNumId w:val="29"/>
  </w:num>
  <w:num w:numId="20" w16cid:durableId="649166814">
    <w:abstractNumId w:val="17"/>
  </w:num>
  <w:num w:numId="21" w16cid:durableId="1112628373">
    <w:abstractNumId w:val="0"/>
  </w:num>
  <w:num w:numId="22" w16cid:durableId="1188832087">
    <w:abstractNumId w:val="1"/>
  </w:num>
  <w:num w:numId="23" w16cid:durableId="1672681755">
    <w:abstractNumId w:val="26"/>
  </w:num>
  <w:num w:numId="24" w16cid:durableId="1663384931">
    <w:abstractNumId w:val="21"/>
  </w:num>
  <w:num w:numId="25" w16cid:durableId="1372461144">
    <w:abstractNumId w:val="6"/>
  </w:num>
  <w:num w:numId="26" w16cid:durableId="113912196">
    <w:abstractNumId w:val="25"/>
  </w:num>
  <w:num w:numId="27" w16cid:durableId="620309314">
    <w:abstractNumId w:val="14"/>
  </w:num>
  <w:num w:numId="28" w16cid:durableId="818959893">
    <w:abstractNumId w:val="7"/>
  </w:num>
  <w:num w:numId="29" w16cid:durableId="1662810585">
    <w:abstractNumId w:val="16"/>
  </w:num>
  <w:num w:numId="30" w16cid:durableId="671641649">
    <w:abstractNumId w:val="9"/>
  </w:num>
  <w:num w:numId="31" w16cid:durableId="2096169852">
    <w:abstractNumId w:val="31"/>
  </w:num>
  <w:num w:numId="32" w16cid:durableId="343825262">
    <w:abstractNumId w:val="18"/>
  </w:num>
  <w:num w:numId="33" w16cid:durableId="504512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80"/>
    <w:rsid w:val="00004808"/>
    <w:rsid w:val="0000515E"/>
    <w:rsid w:val="000078D3"/>
    <w:rsid w:val="00014168"/>
    <w:rsid w:val="000169E9"/>
    <w:rsid w:val="00016B62"/>
    <w:rsid w:val="0002041C"/>
    <w:rsid w:val="00020478"/>
    <w:rsid w:val="00023135"/>
    <w:rsid w:val="00025ABA"/>
    <w:rsid w:val="00032B8C"/>
    <w:rsid w:val="00032DE3"/>
    <w:rsid w:val="00035ECD"/>
    <w:rsid w:val="000424EF"/>
    <w:rsid w:val="00043EB9"/>
    <w:rsid w:val="0004413B"/>
    <w:rsid w:val="00065DAC"/>
    <w:rsid w:val="00070363"/>
    <w:rsid w:val="00070ABB"/>
    <w:rsid w:val="00074EC5"/>
    <w:rsid w:val="000800B5"/>
    <w:rsid w:val="00081FD1"/>
    <w:rsid w:val="00082CDC"/>
    <w:rsid w:val="0008510D"/>
    <w:rsid w:val="00086D61"/>
    <w:rsid w:val="00093D23"/>
    <w:rsid w:val="0009446E"/>
    <w:rsid w:val="000A2E19"/>
    <w:rsid w:val="000A455D"/>
    <w:rsid w:val="000A511F"/>
    <w:rsid w:val="000B0658"/>
    <w:rsid w:val="000B216C"/>
    <w:rsid w:val="000B2188"/>
    <w:rsid w:val="000B245A"/>
    <w:rsid w:val="000B6205"/>
    <w:rsid w:val="000B637E"/>
    <w:rsid w:val="000B7BF0"/>
    <w:rsid w:val="000C5A78"/>
    <w:rsid w:val="000C6A5D"/>
    <w:rsid w:val="000C7B32"/>
    <w:rsid w:val="000D02C0"/>
    <w:rsid w:val="000D394D"/>
    <w:rsid w:val="000D3CFB"/>
    <w:rsid w:val="000E0C35"/>
    <w:rsid w:val="000E336C"/>
    <w:rsid w:val="000F472F"/>
    <w:rsid w:val="00114028"/>
    <w:rsid w:val="00131643"/>
    <w:rsid w:val="0013303F"/>
    <w:rsid w:val="00133F6D"/>
    <w:rsid w:val="001456C2"/>
    <w:rsid w:val="00147499"/>
    <w:rsid w:val="00155B9D"/>
    <w:rsid w:val="00157D15"/>
    <w:rsid w:val="001628EA"/>
    <w:rsid w:val="00163980"/>
    <w:rsid w:val="00163AC7"/>
    <w:rsid w:val="00166149"/>
    <w:rsid w:val="00167365"/>
    <w:rsid w:val="0017131E"/>
    <w:rsid w:val="001716FE"/>
    <w:rsid w:val="00173B05"/>
    <w:rsid w:val="00177AB2"/>
    <w:rsid w:val="00180219"/>
    <w:rsid w:val="00181246"/>
    <w:rsid w:val="001831FD"/>
    <w:rsid w:val="00186682"/>
    <w:rsid w:val="00190293"/>
    <w:rsid w:val="001B1D46"/>
    <w:rsid w:val="001B7C31"/>
    <w:rsid w:val="001C0147"/>
    <w:rsid w:val="001C1684"/>
    <w:rsid w:val="001C23D8"/>
    <w:rsid w:val="001C4101"/>
    <w:rsid w:val="001C4C3B"/>
    <w:rsid w:val="001C6591"/>
    <w:rsid w:val="001C73FA"/>
    <w:rsid w:val="001D08A6"/>
    <w:rsid w:val="001E1068"/>
    <w:rsid w:val="001E2C65"/>
    <w:rsid w:val="001E331E"/>
    <w:rsid w:val="001E6E5A"/>
    <w:rsid w:val="001F1B1E"/>
    <w:rsid w:val="001F1B4F"/>
    <w:rsid w:val="001F2643"/>
    <w:rsid w:val="001F6A6A"/>
    <w:rsid w:val="00200DAB"/>
    <w:rsid w:val="00202523"/>
    <w:rsid w:val="00205E1D"/>
    <w:rsid w:val="00210093"/>
    <w:rsid w:val="00216F85"/>
    <w:rsid w:val="00217230"/>
    <w:rsid w:val="002273C2"/>
    <w:rsid w:val="002274AE"/>
    <w:rsid w:val="00232A2B"/>
    <w:rsid w:val="0023453C"/>
    <w:rsid w:val="0023653B"/>
    <w:rsid w:val="0024301E"/>
    <w:rsid w:val="00243B7D"/>
    <w:rsid w:val="00246792"/>
    <w:rsid w:val="00255CE5"/>
    <w:rsid w:val="00257894"/>
    <w:rsid w:val="00262F11"/>
    <w:rsid w:val="00264409"/>
    <w:rsid w:val="00266C5E"/>
    <w:rsid w:val="00271707"/>
    <w:rsid w:val="00276468"/>
    <w:rsid w:val="002768CD"/>
    <w:rsid w:val="00277C88"/>
    <w:rsid w:val="002966E8"/>
    <w:rsid w:val="00297B89"/>
    <w:rsid w:val="002A01DD"/>
    <w:rsid w:val="002A0686"/>
    <w:rsid w:val="002A1396"/>
    <w:rsid w:val="002A27AF"/>
    <w:rsid w:val="002A790A"/>
    <w:rsid w:val="002B0200"/>
    <w:rsid w:val="002B1DD3"/>
    <w:rsid w:val="002B5B0F"/>
    <w:rsid w:val="002B5FAA"/>
    <w:rsid w:val="002C53DE"/>
    <w:rsid w:val="002D0E78"/>
    <w:rsid w:val="002D3AFF"/>
    <w:rsid w:val="002D3F51"/>
    <w:rsid w:val="002D4733"/>
    <w:rsid w:val="002D6CCD"/>
    <w:rsid w:val="002D7D3D"/>
    <w:rsid w:val="002E2314"/>
    <w:rsid w:val="002E3798"/>
    <w:rsid w:val="002E43BA"/>
    <w:rsid w:val="002E5F9E"/>
    <w:rsid w:val="002F0CE0"/>
    <w:rsid w:val="002F42C7"/>
    <w:rsid w:val="00305CC8"/>
    <w:rsid w:val="00307C97"/>
    <w:rsid w:val="00310BCB"/>
    <w:rsid w:val="003163FF"/>
    <w:rsid w:val="00317B02"/>
    <w:rsid w:val="003239E5"/>
    <w:rsid w:val="00335897"/>
    <w:rsid w:val="003358E1"/>
    <w:rsid w:val="003415AD"/>
    <w:rsid w:val="003456B3"/>
    <w:rsid w:val="0035665A"/>
    <w:rsid w:val="00356B2E"/>
    <w:rsid w:val="00363280"/>
    <w:rsid w:val="00365D03"/>
    <w:rsid w:val="00365F79"/>
    <w:rsid w:val="00366847"/>
    <w:rsid w:val="00370849"/>
    <w:rsid w:val="00373CDF"/>
    <w:rsid w:val="003936BE"/>
    <w:rsid w:val="00394092"/>
    <w:rsid w:val="00395586"/>
    <w:rsid w:val="00397059"/>
    <w:rsid w:val="003A108F"/>
    <w:rsid w:val="003A55E3"/>
    <w:rsid w:val="003B071B"/>
    <w:rsid w:val="003C5313"/>
    <w:rsid w:val="003D22B8"/>
    <w:rsid w:val="003D3884"/>
    <w:rsid w:val="003D3A4A"/>
    <w:rsid w:val="003E1DA7"/>
    <w:rsid w:val="003E49B1"/>
    <w:rsid w:val="003E5BFB"/>
    <w:rsid w:val="003F2C8E"/>
    <w:rsid w:val="003F2FA4"/>
    <w:rsid w:val="003F3678"/>
    <w:rsid w:val="003F5FB2"/>
    <w:rsid w:val="003F7618"/>
    <w:rsid w:val="003F7EE7"/>
    <w:rsid w:val="00400852"/>
    <w:rsid w:val="00402CA0"/>
    <w:rsid w:val="00405E39"/>
    <w:rsid w:val="004121B8"/>
    <w:rsid w:val="0041619C"/>
    <w:rsid w:val="00423B63"/>
    <w:rsid w:val="004301C9"/>
    <w:rsid w:val="00432286"/>
    <w:rsid w:val="0043383E"/>
    <w:rsid w:val="00434A87"/>
    <w:rsid w:val="00437BAB"/>
    <w:rsid w:val="0044161E"/>
    <w:rsid w:val="00442D4B"/>
    <w:rsid w:val="00446391"/>
    <w:rsid w:val="00446D5F"/>
    <w:rsid w:val="00450068"/>
    <w:rsid w:val="00453D33"/>
    <w:rsid w:val="00456D09"/>
    <w:rsid w:val="00456DDA"/>
    <w:rsid w:val="0047191E"/>
    <w:rsid w:val="00472CDB"/>
    <w:rsid w:val="0047430B"/>
    <w:rsid w:val="0047617D"/>
    <w:rsid w:val="0048113B"/>
    <w:rsid w:val="004830B5"/>
    <w:rsid w:val="00484B60"/>
    <w:rsid w:val="00496D11"/>
    <w:rsid w:val="004A0860"/>
    <w:rsid w:val="004A0B2C"/>
    <w:rsid w:val="004A54BE"/>
    <w:rsid w:val="004B3E23"/>
    <w:rsid w:val="004B4A1C"/>
    <w:rsid w:val="004B6290"/>
    <w:rsid w:val="004C0836"/>
    <w:rsid w:val="004C1021"/>
    <w:rsid w:val="004C58E1"/>
    <w:rsid w:val="004D1B74"/>
    <w:rsid w:val="004D1E12"/>
    <w:rsid w:val="004D3709"/>
    <w:rsid w:val="004E1514"/>
    <w:rsid w:val="004E6B09"/>
    <w:rsid w:val="004F356B"/>
    <w:rsid w:val="004F63EA"/>
    <w:rsid w:val="004F712C"/>
    <w:rsid w:val="005022AC"/>
    <w:rsid w:val="00503BF1"/>
    <w:rsid w:val="005166D2"/>
    <w:rsid w:val="005224AD"/>
    <w:rsid w:val="00522B39"/>
    <w:rsid w:val="00527263"/>
    <w:rsid w:val="00537263"/>
    <w:rsid w:val="00542BE0"/>
    <w:rsid w:val="00557AAF"/>
    <w:rsid w:val="00566D2B"/>
    <w:rsid w:val="00567021"/>
    <w:rsid w:val="0056721D"/>
    <w:rsid w:val="00571613"/>
    <w:rsid w:val="0058076A"/>
    <w:rsid w:val="005820D3"/>
    <w:rsid w:val="00583EF0"/>
    <w:rsid w:val="00586876"/>
    <w:rsid w:val="005944DE"/>
    <w:rsid w:val="00595CEB"/>
    <w:rsid w:val="005A01FA"/>
    <w:rsid w:val="005A1613"/>
    <w:rsid w:val="005A7B16"/>
    <w:rsid w:val="005B0812"/>
    <w:rsid w:val="005B13F0"/>
    <w:rsid w:val="005B16CC"/>
    <w:rsid w:val="005B3330"/>
    <w:rsid w:val="005B66A0"/>
    <w:rsid w:val="005D470C"/>
    <w:rsid w:val="005D55C1"/>
    <w:rsid w:val="005E11B1"/>
    <w:rsid w:val="005E5C53"/>
    <w:rsid w:val="005E5D91"/>
    <w:rsid w:val="005E7579"/>
    <w:rsid w:val="00605480"/>
    <w:rsid w:val="006107D7"/>
    <w:rsid w:val="00620278"/>
    <w:rsid w:val="00621576"/>
    <w:rsid w:val="006265FD"/>
    <w:rsid w:val="00631D9C"/>
    <w:rsid w:val="00646A48"/>
    <w:rsid w:val="00652F9C"/>
    <w:rsid w:val="00656CB3"/>
    <w:rsid w:val="00664B60"/>
    <w:rsid w:val="00664D13"/>
    <w:rsid w:val="00674DB4"/>
    <w:rsid w:val="00686D2C"/>
    <w:rsid w:val="00686E95"/>
    <w:rsid w:val="0068750C"/>
    <w:rsid w:val="00696416"/>
    <w:rsid w:val="006A3133"/>
    <w:rsid w:val="006A46BF"/>
    <w:rsid w:val="006A5CEC"/>
    <w:rsid w:val="006A6EFB"/>
    <w:rsid w:val="006A77CF"/>
    <w:rsid w:val="006B05C5"/>
    <w:rsid w:val="006B414A"/>
    <w:rsid w:val="006C490D"/>
    <w:rsid w:val="006C6057"/>
    <w:rsid w:val="006D39F8"/>
    <w:rsid w:val="006E3CD3"/>
    <w:rsid w:val="006E4BA6"/>
    <w:rsid w:val="006E57F7"/>
    <w:rsid w:val="006E6350"/>
    <w:rsid w:val="006F22CA"/>
    <w:rsid w:val="006F2E64"/>
    <w:rsid w:val="006F6E59"/>
    <w:rsid w:val="007006D5"/>
    <w:rsid w:val="00714CE7"/>
    <w:rsid w:val="00715276"/>
    <w:rsid w:val="00720944"/>
    <w:rsid w:val="0072210E"/>
    <w:rsid w:val="00722AEF"/>
    <w:rsid w:val="007236C0"/>
    <w:rsid w:val="00723DCD"/>
    <w:rsid w:val="007407CB"/>
    <w:rsid w:val="0074294C"/>
    <w:rsid w:val="00746823"/>
    <w:rsid w:val="00750118"/>
    <w:rsid w:val="00751278"/>
    <w:rsid w:val="007525DF"/>
    <w:rsid w:val="00761DD3"/>
    <w:rsid w:val="00762587"/>
    <w:rsid w:val="00762C08"/>
    <w:rsid w:val="0077529B"/>
    <w:rsid w:val="00776184"/>
    <w:rsid w:val="0078196C"/>
    <w:rsid w:val="007844E1"/>
    <w:rsid w:val="00785C59"/>
    <w:rsid w:val="007932BF"/>
    <w:rsid w:val="007932DD"/>
    <w:rsid w:val="00793DD0"/>
    <w:rsid w:val="007A243E"/>
    <w:rsid w:val="007A262A"/>
    <w:rsid w:val="007B5C88"/>
    <w:rsid w:val="007B7862"/>
    <w:rsid w:val="007C07EE"/>
    <w:rsid w:val="007D0C82"/>
    <w:rsid w:val="007D2D62"/>
    <w:rsid w:val="007D4799"/>
    <w:rsid w:val="007D4B7E"/>
    <w:rsid w:val="007E17CC"/>
    <w:rsid w:val="007E22FB"/>
    <w:rsid w:val="007E3F20"/>
    <w:rsid w:val="007E42B3"/>
    <w:rsid w:val="007F5E91"/>
    <w:rsid w:val="00802512"/>
    <w:rsid w:val="008040C7"/>
    <w:rsid w:val="00804699"/>
    <w:rsid w:val="00807FDD"/>
    <w:rsid w:val="0081418D"/>
    <w:rsid w:val="00826FE4"/>
    <w:rsid w:val="00832113"/>
    <w:rsid w:val="00834295"/>
    <w:rsid w:val="00840C32"/>
    <w:rsid w:val="0084543D"/>
    <w:rsid w:val="0084572C"/>
    <w:rsid w:val="00846357"/>
    <w:rsid w:val="008476C9"/>
    <w:rsid w:val="00852CC1"/>
    <w:rsid w:val="008620E6"/>
    <w:rsid w:val="00870A89"/>
    <w:rsid w:val="0087116F"/>
    <w:rsid w:val="008731F3"/>
    <w:rsid w:val="00875556"/>
    <w:rsid w:val="00875F9C"/>
    <w:rsid w:val="008829A6"/>
    <w:rsid w:val="00891941"/>
    <w:rsid w:val="0089413C"/>
    <w:rsid w:val="00896E4C"/>
    <w:rsid w:val="0089782E"/>
    <w:rsid w:val="008A10A8"/>
    <w:rsid w:val="008A7A04"/>
    <w:rsid w:val="008B1D65"/>
    <w:rsid w:val="008B5185"/>
    <w:rsid w:val="008C0BD8"/>
    <w:rsid w:val="008C48E1"/>
    <w:rsid w:val="008C51F2"/>
    <w:rsid w:val="008D5DBA"/>
    <w:rsid w:val="008E5935"/>
    <w:rsid w:val="008F3E28"/>
    <w:rsid w:val="008F709D"/>
    <w:rsid w:val="008F76B5"/>
    <w:rsid w:val="009111CB"/>
    <w:rsid w:val="00913F8A"/>
    <w:rsid w:val="0092002D"/>
    <w:rsid w:val="00926375"/>
    <w:rsid w:val="0092637E"/>
    <w:rsid w:val="00933213"/>
    <w:rsid w:val="00935E1E"/>
    <w:rsid w:val="00937141"/>
    <w:rsid w:val="00941A37"/>
    <w:rsid w:val="00942A3A"/>
    <w:rsid w:val="00943A85"/>
    <w:rsid w:val="00945BDE"/>
    <w:rsid w:val="00945E49"/>
    <w:rsid w:val="0094651E"/>
    <w:rsid w:val="009508F4"/>
    <w:rsid w:val="009513EA"/>
    <w:rsid w:val="00954580"/>
    <w:rsid w:val="00954CA9"/>
    <w:rsid w:val="00955BCC"/>
    <w:rsid w:val="00963C3E"/>
    <w:rsid w:val="00970D8C"/>
    <w:rsid w:val="00971B67"/>
    <w:rsid w:val="00972E05"/>
    <w:rsid w:val="009748FB"/>
    <w:rsid w:val="00977BAF"/>
    <w:rsid w:val="009931B6"/>
    <w:rsid w:val="00996747"/>
    <w:rsid w:val="00997480"/>
    <w:rsid w:val="009A08F9"/>
    <w:rsid w:val="009A192D"/>
    <w:rsid w:val="009B4001"/>
    <w:rsid w:val="009C08FD"/>
    <w:rsid w:val="009C48B5"/>
    <w:rsid w:val="009C5050"/>
    <w:rsid w:val="009D35EB"/>
    <w:rsid w:val="009F4385"/>
    <w:rsid w:val="009F4D91"/>
    <w:rsid w:val="009F761B"/>
    <w:rsid w:val="00A0133D"/>
    <w:rsid w:val="00A10E7D"/>
    <w:rsid w:val="00A117C0"/>
    <w:rsid w:val="00A23EA2"/>
    <w:rsid w:val="00A241B8"/>
    <w:rsid w:val="00A2469E"/>
    <w:rsid w:val="00A279A2"/>
    <w:rsid w:val="00A347A2"/>
    <w:rsid w:val="00A35A31"/>
    <w:rsid w:val="00A36408"/>
    <w:rsid w:val="00A40847"/>
    <w:rsid w:val="00A40C51"/>
    <w:rsid w:val="00A4148D"/>
    <w:rsid w:val="00A4408B"/>
    <w:rsid w:val="00A44FCD"/>
    <w:rsid w:val="00A4764B"/>
    <w:rsid w:val="00A51B1C"/>
    <w:rsid w:val="00A539D5"/>
    <w:rsid w:val="00A53BBB"/>
    <w:rsid w:val="00A57FD1"/>
    <w:rsid w:val="00A57FDC"/>
    <w:rsid w:val="00A60532"/>
    <w:rsid w:val="00A663B4"/>
    <w:rsid w:val="00A74538"/>
    <w:rsid w:val="00A7665E"/>
    <w:rsid w:val="00A76D6F"/>
    <w:rsid w:val="00A863E3"/>
    <w:rsid w:val="00A86509"/>
    <w:rsid w:val="00A9004D"/>
    <w:rsid w:val="00A955E1"/>
    <w:rsid w:val="00AA445A"/>
    <w:rsid w:val="00AA59F4"/>
    <w:rsid w:val="00AA6950"/>
    <w:rsid w:val="00AB1490"/>
    <w:rsid w:val="00AB4D57"/>
    <w:rsid w:val="00AB657A"/>
    <w:rsid w:val="00AC4F93"/>
    <w:rsid w:val="00AD6DDC"/>
    <w:rsid w:val="00AE2B24"/>
    <w:rsid w:val="00AE36EE"/>
    <w:rsid w:val="00AE3C36"/>
    <w:rsid w:val="00AE5A0F"/>
    <w:rsid w:val="00AF2DB1"/>
    <w:rsid w:val="00AF4EF3"/>
    <w:rsid w:val="00AF601B"/>
    <w:rsid w:val="00AF7A9E"/>
    <w:rsid w:val="00B065BC"/>
    <w:rsid w:val="00B07D38"/>
    <w:rsid w:val="00B11BAD"/>
    <w:rsid w:val="00B12D92"/>
    <w:rsid w:val="00B14AF4"/>
    <w:rsid w:val="00B15755"/>
    <w:rsid w:val="00B21160"/>
    <w:rsid w:val="00B2745C"/>
    <w:rsid w:val="00B31712"/>
    <w:rsid w:val="00B31B58"/>
    <w:rsid w:val="00B33CB5"/>
    <w:rsid w:val="00B37628"/>
    <w:rsid w:val="00B37A11"/>
    <w:rsid w:val="00B44D2D"/>
    <w:rsid w:val="00B50606"/>
    <w:rsid w:val="00B51D8F"/>
    <w:rsid w:val="00B620D1"/>
    <w:rsid w:val="00B70394"/>
    <w:rsid w:val="00B7050D"/>
    <w:rsid w:val="00B80C7D"/>
    <w:rsid w:val="00B8274E"/>
    <w:rsid w:val="00B84A07"/>
    <w:rsid w:val="00B8745A"/>
    <w:rsid w:val="00B90383"/>
    <w:rsid w:val="00B90F4E"/>
    <w:rsid w:val="00B94770"/>
    <w:rsid w:val="00B97188"/>
    <w:rsid w:val="00B975B5"/>
    <w:rsid w:val="00B97E3C"/>
    <w:rsid w:val="00BB0268"/>
    <w:rsid w:val="00BB6188"/>
    <w:rsid w:val="00BC14B3"/>
    <w:rsid w:val="00BC2DD2"/>
    <w:rsid w:val="00BD0C52"/>
    <w:rsid w:val="00BD603D"/>
    <w:rsid w:val="00BE6146"/>
    <w:rsid w:val="00BE70E0"/>
    <w:rsid w:val="00BF55FB"/>
    <w:rsid w:val="00C001B7"/>
    <w:rsid w:val="00C04952"/>
    <w:rsid w:val="00C04C42"/>
    <w:rsid w:val="00C10CE8"/>
    <w:rsid w:val="00C1502C"/>
    <w:rsid w:val="00C23ADF"/>
    <w:rsid w:val="00C24E49"/>
    <w:rsid w:val="00C313D0"/>
    <w:rsid w:val="00C332A9"/>
    <w:rsid w:val="00C338E9"/>
    <w:rsid w:val="00C33CAA"/>
    <w:rsid w:val="00C354D2"/>
    <w:rsid w:val="00C400F0"/>
    <w:rsid w:val="00C40249"/>
    <w:rsid w:val="00C502E4"/>
    <w:rsid w:val="00C52920"/>
    <w:rsid w:val="00C54922"/>
    <w:rsid w:val="00C553C2"/>
    <w:rsid w:val="00C56BDA"/>
    <w:rsid w:val="00C6019A"/>
    <w:rsid w:val="00C63FE3"/>
    <w:rsid w:val="00C673E1"/>
    <w:rsid w:val="00C72D4B"/>
    <w:rsid w:val="00C766D5"/>
    <w:rsid w:val="00C76AF3"/>
    <w:rsid w:val="00C776DF"/>
    <w:rsid w:val="00C77D3D"/>
    <w:rsid w:val="00C80B2B"/>
    <w:rsid w:val="00C81788"/>
    <w:rsid w:val="00C838A2"/>
    <w:rsid w:val="00CA01E4"/>
    <w:rsid w:val="00CA2A36"/>
    <w:rsid w:val="00CA7FCB"/>
    <w:rsid w:val="00CB7931"/>
    <w:rsid w:val="00CC6F47"/>
    <w:rsid w:val="00CD4FF6"/>
    <w:rsid w:val="00CD749C"/>
    <w:rsid w:val="00CE3970"/>
    <w:rsid w:val="00D02B4E"/>
    <w:rsid w:val="00D06436"/>
    <w:rsid w:val="00D20BEE"/>
    <w:rsid w:val="00D35BC8"/>
    <w:rsid w:val="00D37F14"/>
    <w:rsid w:val="00D51497"/>
    <w:rsid w:val="00D5157C"/>
    <w:rsid w:val="00D51AD9"/>
    <w:rsid w:val="00D51DE3"/>
    <w:rsid w:val="00D6039F"/>
    <w:rsid w:val="00D61A0F"/>
    <w:rsid w:val="00D61E99"/>
    <w:rsid w:val="00D63A2F"/>
    <w:rsid w:val="00D646F1"/>
    <w:rsid w:val="00D6547A"/>
    <w:rsid w:val="00D65F46"/>
    <w:rsid w:val="00D83A43"/>
    <w:rsid w:val="00D85815"/>
    <w:rsid w:val="00D858C5"/>
    <w:rsid w:val="00D87446"/>
    <w:rsid w:val="00D953B4"/>
    <w:rsid w:val="00DA0BBD"/>
    <w:rsid w:val="00DA40C9"/>
    <w:rsid w:val="00DB4334"/>
    <w:rsid w:val="00DB4DEE"/>
    <w:rsid w:val="00DC2CC4"/>
    <w:rsid w:val="00DD1F2B"/>
    <w:rsid w:val="00DD47C4"/>
    <w:rsid w:val="00DD4A28"/>
    <w:rsid w:val="00DD76E6"/>
    <w:rsid w:val="00DD7893"/>
    <w:rsid w:val="00DE00A2"/>
    <w:rsid w:val="00DE18A0"/>
    <w:rsid w:val="00DE5256"/>
    <w:rsid w:val="00DF771F"/>
    <w:rsid w:val="00E1036A"/>
    <w:rsid w:val="00E14B31"/>
    <w:rsid w:val="00E17C27"/>
    <w:rsid w:val="00E271FA"/>
    <w:rsid w:val="00E34A42"/>
    <w:rsid w:val="00E415BB"/>
    <w:rsid w:val="00E42098"/>
    <w:rsid w:val="00E44D7A"/>
    <w:rsid w:val="00E45D80"/>
    <w:rsid w:val="00E47AA4"/>
    <w:rsid w:val="00E47C78"/>
    <w:rsid w:val="00E509C8"/>
    <w:rsid w:val="00E75FCE"/>
    <w:rsid w:val="00E76C46"/>
    <w:rsid w:val="00EA1EFC"/>
    <w:rsid w:val="00EB14E7"/>
    <w:rsid w:val="00EB44F6"/>
    <w:rsid w:val="00EB5BB6"/>
    <w:rsid w:val="00EC1832"/>
    <w:rsid w:val="00EC3ED4"/>
    <w:rsid w:val="00ED2C14"/>
    <w:rsid w:val="00EE5E76"/>
    <w:rsid w:val="00EE6420"/>
    <w:rsid w:val="00EE66B2"/>
    <w:rsid w:val="00EE6DAC"/>
    <w:rsid w:val="00EF0987"/>
    <w:rsid w:val="00EF19BF"/>
    <w:rsid w:val="00EF2950"/>
    <w:rsid w:val="00EF433F"/>
    <w:rsid w:val="00EF5A5F"/>
    <w:rsid w:val="00EF793F"/>
    <w:rsid w:val="00F01D79"/>
    <w:rsid w:val="00F02CCE"/>
    <w:rsid w:val="00F07A65"/>
    <w:rsid w:val="00F17093"/>
    <w:rsid w:val="00F24339"/>
    <w:rsid w:val="00F30A7A"/>
    <w:rsid w:val="00F31BC8"/>
    <w:rsid w:val="00F33597"/>
    <w:rsid w:val="00F4084D"/>
    <w:rsid w:val="00F47642"/>
    <w:rsid w:val="00F53991"/>
    <w:rsid w:val="00F555B6"/>
    <w:rsid w:val="00F615CC"/>
    <w:rsid w:val="00F62DBE"/>
    <w:rsid w:val="00F8344E"/>
    <w:rsid w:val="00F86092"/>
    <w:rsid w:val="00F877B9"/>
    <w:rsid w:val="00F95A27"/>
    <w:rsid w:val="00F95D71"/>
    <w:rsid w:val="00FA2783"/>
    <w:rsid w:val="00FA39CE"/>
    <w:rsid w:val="00FA623A"/>
    <w:rsid w:val="00FB0840"/>
    <w:rsid w:val="00FB2AFE"/>
    <w:rsid w:val="00FB77EC"/>
    <w:rsid w:val="00FC03EC"/>
    <w:rsid w:val="00FC2481"/>
    <w:rsid w:val="00FC2576"/>
    <w:rsid w:val="00FC5E0A"/>
    <w:rsid w:val="00FC6885"/>
    <w:rsid w:val="00FD0E52"/>
    <w:rsid w:val="00FD2867"/>
    <w:rsid w:val="00FE13CF"/>
    <w:rsid w:val="00FE2DDC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28FE7"/>
  <w15:chartTrackingRefBased/>
  <w15:docId w15:val="{8356F91A-19DF-4EA8-B346-3E90E7F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5FC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E3F2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415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C77D3D"/>
    <w:p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  <w:lang w:val="ru-RU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  <w:lang w:val="ru-RU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7E3F20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  <w:lang w:val="ru-RU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  <w:lang w:val="ru-RU"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59"/>
    <w:rsid w:val="006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E41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b">
    <w:name w:val="Normal (Web)"/>
    <w:basedOn w:val="a0"/>
    <w:uiPriority w:val="99"/>
    <w:semiHidden/>
    <w:unhideWhenUsed/>
    <w:rsid w:val="0084635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c">
    <w:name w:val="Strong"/>
    <w:basedOn w:val="a1"/>
    <w:uiPriority w:val="22"/>
    <w:qFormat/>
    <w:rsid w:val="00846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7574A8DF974F6D8C69DACE27455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3ED20-E7EC-4987-BFDD-B6861B79A067}"/>
      </w:docPartPr>
      <w:docPartBody>
        <w:p w:rsidR="00AA5C25" w:rsidRDefault="00AA5C25">
          <w:pPr>
            <w:pStyle w:val="A47574A8DF974F6D8C69DACE2745513C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B5B853608B4F0CBC9013A27D14A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BB91A-55A8-4406-ABCF-90FE73C505EE}"/>
      </w:docPartPr>
      <w:docPartBody>
        <w:p w:rsidR="00AA5C25" w:rsidRDefault="00AA5C25">
          <w:pPr>
            <w:pStyle w:val="9AB5B853608B4F0CBC9013A27D14AD8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5"/>
    <w:rsid w:val="000B7BF0"/>
    <w:rsid w:val="00243B7D"/>
    <w:rsid w:val="002D6E2F"/>
    <w:rsid w:val="004E1514"/>
    <w:rsid w:val="00804699"/>
    <w:rsid w:val="0081418D"/>
    <w:rsid w:val="00863587"/>
    <w:rsid w:val="008C51F2"/>
    <w:rsid w:val="00AA5C25"/>
    <w:rsid w:val="00B14AF4"/>
    <w:rsid w:val="00C332A9"/>
    <w:rsid w:val="00E14B31"/>
    <w:rsid w:val="00EC3ED4"/>
    <w:rsid w:val="00E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E2F"/>
    <w:rPr>
      <w:color w:val="808080"/>
    </w:rPr>
  </w:style>
  <w:style w:type="paragraph" w:customStyle="1" w:styleId="A47574A8DF974F6D8C69DACE2745513C">
    <w:name w:val="A47574A8DF974F6D8C69DACE2745513C"/>
  </w:style>
  <w:style w:type="paragraph" w:customStyle="1" w:styleId="9AB5B853608B4F0CBC9013A27D14AD89">
    <w:name w:val="9AB5B853608B4F0CBC9013A27D14A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1476</TotalTime>
  <Pages>45</Pages>
  <Words>9223</Words>
  <Characters>52573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710</cp:revision>
  <dcterms:created xsi:type="dcterms:W3CDTF">2024-09-11T14:22:00Z</dcterms:created>
  <dcterms:modified xsi:type="dcterms:W3CDTF">2024-12-03T22:23:00Z</dcterms:modified>
</cp:coreProperties>
</file>