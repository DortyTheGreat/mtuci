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D3B72" w14:textId="77777777" w:rsidR="00F17093" w:rsidRDefault="00715276" w:rsidP="00F17093">
      <w:pPr>
        <w:pStyle w:val="af4"/>
      </w:pPr>
      <w:r w:rsidRPr="00664B60">
        <w:t>МИНИСТЕРСТВО ЦИФРОВОГО РАЗВИТИЯ, СВЯЗИ И</w:t>
      </w:r>
      <w:r w:rsidR="00F17093" w:rsidRPr="00F17093">
        <w:t xml:space="preserve"> </w:t>
      </w:r>
      <w:r w:rsidRPr="00664B60">
        <w:t>МАССОВЫХ</w:t>
      </w:r>
    </w:p>
    <w:p w14:paraId="29BE302D" w14:textId="77777777" w:rsidR="00715276" w:rsidRPr="00664B60" w:rsidRDefault="00715276" w:rsidP="00F17093">
      <w:pPr>
        <w:pStyle w:val="af4"/>
      </w:pPr>
      <w:r w:rsidRPr="00664B60">
        <w:t>КОММУНИКАЦИЙ РОССИЙСКОЙ ФЕДЕРАЦИИ</w:t>
      </w:r>
    </w:p>
    <w:p w14:paraId="004AE4D3" w14:textId="77777777" w:rsidR="00074EC5" w:rsidRPr="00664B60" w:rsidRDefault="002B0200" w:rsidP="00664B60">
      <w:pPr>
        <w:pStyle w:val="af4"/>
      </w:pPr>
      <w:r>
        <w:t>о</w:t>
      </w:r>
      <w:r w:rsidR="00715276" w:rsidRPr="00664B60">
        <w:t>рдена Трудового Красного Знамени федеральное государственное</w:t>
      </w:r>
    </w:p>
    <w:p w14:paraId="54392826" w14:textId="77777777" w:rsidR="00715276" w:rsidRPr="00664B60" w:rsidRDefault="00715276" w:rsidP="00664B60">
      <w:pPr>
        <w:pStyle w:val="af4"/>
      </w:pPr>
      <w:r w:rsidRPr="00664B60">
        <w:t>бюджетное</w:t>
      </w:r>
      <w:r w:rsidR="007932BF" w:rsidRPr="00664B60">
        <w:t xml:space="preserve"> </w:t>
      </w:r>
      <w:r w:rsidRPr="00664B60">
        <w:t>образовательное учреждение высшего образования</w:t>
      </w:r>
    </w:p>
    <w:p w14:paraId="2FC62E2C" w14:textId="77777777" w:rsidR="00715276" w:rsidRDefault="00715276" w:rsidP="00664B60">
      <w:pPr>
        <w:pStyle w:val="af4"/>
        <w:pBdr>
          <w:bottom w:val="single" w:sz="6" w:space="1" w:color="auto"/>
        </w:pBdr>
        <w:rPr>
          <w:b/>
          <w:bCs/>
        </w:rPr>
      </w:pPr>
      <w:r w:rsidRPr="00664B60">
        <w:rPr>
          <w:b/>
          <w:bCs/>
        </w:rPr>
        <w:t>«Московский технический университет связи и информатики»</w:t>
      </w:r>
    </w:p>
    <w:p w14:paraId="60E61337" w14:textId="77777777" w:rsidR="00715276" w:rsidRPr="00715276" w:rsidRDefault="00715276" w:rsidP="003B071B">
      <w:pPr>
        <w:pStyle w:val="af4"/>
      </w:pPr>
      <w:r w:rsidRPr="00715276">
        <w:t>Кафедра «Информатика»</w:t>
      </w:r>
    </w:p>
    <w:p w14:paraId="757C1EE3" w14:textId="77777777" w:rsidR="00715276" w:rsidRPr="00715276" w:rsidRDefault="00715276" w:rsidP="003B071B">
      <w:pPr>
        <w:pStyle w:val="af4"/>
      </w:pPr>
    </w:p>
    <w:p w14:paraId="35B9D89C" w14:textId="77777777" w:rsidR="00715276" w:rsidRDefault="00715276" w:rsidP="003B071B">
      <w:pPr>
        <w:pStyle w:val="af4"/>
      </w:pPr>
    </w:p>
    <w:p w14:paraId="35B7B31C" w14:textId="77777777" w:rsidR="007E17CC" w:rsidRDefault="007E17CC" w:rsidP="003B071B">
      <w:pPr>
        <w:pStyle w:val="af4"/>
      </w:pPr>
    </w:p>
    <w:p w14:paraId="635F1C3A" w14:textId="77777777" w:rsidR="007E17CC" w:rsidRDefault="007E17CC" w:rsidP="003B071B">
      <w:pPr>
        <w:pStyle w:val="af4"/>
      </w:pPr>
    </w:p>
    <w:p w14:paraId="52CABBDB" w14:textId="77777777" w:rsidR="007E17CC" w:rsidRDefault="007E17CC" w:rsidP="003B071B">
      <w:pPr>
        <w:pStyle w:val="af4"/>
      </w:pPr>
    </w:p>
    <w:p w14:paraId="469591C8" w14:textId="77777777" w:rsidR="007E17CC" w:rsidRDefault="007E17CC" w:rsidP="003B071B">
      <w:pPr>
        <w:pStyle w:val="af4"/>
      </w:pPr>
    </w:p>
    <w:p w14:paraId="2682E86D" w14:textId="77777777" w:rsidR="003B071B" w:rsidRPr="00F43D39" w:rsidRDefault="003B071B" w:rsidP="009114DA">
      <w:pPr>
        <w:pStyle w:val="af4"/>
        <w:jc w:val="both"/>
      </w:pPr>
    </w:p>
    <w:p w14:paraId="071B6648" w14:textId="77777777" w:rsidR="00CA2A36" w:rsidRDefault="00CA2A36" w:rsidP="003B071B">
      <w:pPr>
        <w:pStyle w:val="af4"/>
      </w:pPr>
    </w:p>
    <w:p w14:paraId="412F92FA" w14:textId="77777777" w:rsidR="007E17CC" w:rsidRPr="00715276" w:rsidRDefault="007E17CC" w:rsidP="003B071B">
      <w:pPr>
        <w:pStyle w:val="af4"/>
      </w:pPr>
    </w:p>
    <w:p w14:paraId="59264AD9" w14:textId="77777777" w:rsidR="00715276" w:rsidRPr="00715276" w:rsidRDefault="00715276" w:rsidP="003B071B">
      <w:pPr>
        <w:pStyle w:val="af4"/>
      </w:pPr>
    </w:p>
    <w:sdt>
      <w:sdtPr>
        <w:rPr>
          <w:rStyle w:val="ad"/>
        </w:rPr>
        <w:alias w:val="Тип и номер работы"/>
        <w:tag w:val="Тип и номер работы"/>
        <w:id w:val="794098526"/>
        <w:lock w:val="sdtLocked"/>
        <w:placeholder>
          <w:docPart w:val="A47574A8DF974F6D8C69DACE2745513C"/>
        </w:placeholder>
      </w:sdtPr>
      <w:sdtEndPr>
        <w:rPr>
          <w:rStyle w:val="a1"/>
        </w:rPr>
      </w:sdtEndPr>
      <w:sdtContent>
        <w:p w14:paraId="2D12525B" w14:textId="196C936F" w:rsidR="00715276" w:rsidRPr="00086D61" w:rsidRDefault="00954580" w:rsidP="00086D61">
          <w:pPr>
            <w:pStyle w:val="ac"/>
          </w:pPr>
          <w:r w:rsidRPr="00086D61">
            <w:rPr>
              <w:rStyle w:val="ad"/>
            </w:rPr>
            <w:t>Лабораторная работа №</w:t>
          </w:r>
          <w:r w:rsidR="00D026DC" w:rsidRPr="00D42567">
            <w:rPr>
              <w:rStyle w:val="ad"/>
            </w:rPr>
            <w:t>8</w:t>
          </w:r>
        </w:p>
      </w:sdtContent>
    </w:sdt>
    <w:sdt>
      <w:sdtPr>
        <w:rPr>
          <w:rStyle w:val="af"/>
          <w:b/>
          <w:bCs/>
        </w:rPr>
        <w:alias w:val="Название работы"/>
        <w:tag w:val="Название работы"/>
        <w:id w:val="-2130080381"/>
        <w:placeholder>
          <w:docPart w:val="A47574A8DF974F6D8C69DACE2745513C"/>
        </w:placeholder>
      </w:sdtPr>
      <w:sdtEndPr>
        <w:rPr>
          <w:rStyle w:val="af"/>
        </w:rPr>
      </w:sdtEndPr>
      <w:sdtContent>
        <w:p w14:paraId="32EE39A3" w14:textId="7A07FF11" w:rsidR="00715276" w:rsidRPr="00086D61" w:rsidRDefault="00954580" w:rsidP="00086D61">
          <w:pPr>
            <w:pStyle w:val="ae"/>
          </w:pPr>
          <w:r w:rsidRPr="00086D61">
            <w:rPr>
              <w:rStyle w:val="af"/>
              <w:b/>
              <w:bCs/>
            </w:rPr>
            <w:t>«</w:t>
          </w:r>
          <w:r w:rsidR="00D42567" w:rsidRPr="00D42567">
            <w:rPr>
              <w:rStyle w:val="af"/>
              <w:b/>
              <w:bCs/>
            </w:rPr>
            <w:t xml:space="preserve">Разработка параллельных программ с применением технологии </w:t>
          </w:r>
          <w:proofErr w:type="spellStart"/>
          <w:r w:rsidR="00D42567" w:rsidRPr="00D42567">
            <w:rPr>
              <w:rStyle w:val="af"/>
              <w:b/>
              <w:bCs/>
            </w:rPr>
            <w:t>OpenMP</w:t>
          </w:r>
          <w:proofErr w:type="spellEnd"/>
          <w:r w:rsidRPr="00086D61">
            <w:rPr>
              <w:rStyle w:val="af"/>
              <w:b/>
              <w:bCs/>
            </w:rPr>
            <w:t>»</w:t>
          </w:r>
        </w:p>
      </w:sdtContent>
    </w:sdt>
    <w:p w14:paraId="7825EE1D" w14:textId="77777777" w:rsidR="00715276" w:rsidRPr="00715276" w:rsidRDefault="00715276" w:rsidP="003B071B">
      <w:pPr>
        <w:pStyle w:val="af4"/>
      </w:pPr>
    </w:p>
    <w:p w14:paraId="622CCED0" w14:textId="77777777" w:rsidR="00715276" w:rsidRPr="008C48E1" w:rsidRDefault="00715276" w:rsidP="00AE3C36">
      <w:pPr>
        <w:pStyle w:val="af0"/>
      </w:pPr>
      <w:r w:rsidRPr="008C48E1">
        <w:t>по дисциплине</w:t>
      </w:r>
    </w:p>
    <w:sdt>
      <w:sdtPr>
        <w:rPr>
          <w:rStyle w:val="af1"/>
          <w:b/>
          <w:bCs/>
        </w:rPr>
        <w:alias w:val="Название дисциплины"/>
        <w:tag w:val="Название дисциплины"/>
        <w:id w:val="1326397629"/>
        <w:placeholder>
          <w:docPart w:val="A47574A8DF974F6D8C69DACE2745513C"/>
        </w:placeholder>
      </w:sdtPr>
      <w:sdtEndPr>
        <w:rPr>
          <w:rStyle w:val="a1"/>
        </w:rPr>
      </w:sdtEndPr>
      <w:sdtContent>
        <w:p w14:paraId="6C06DA33" w14:textId="73516295" w:rsidR="00715276" w:rsidRPr="00086D61" w:rsidRDefault="00832113" w:rsidP="00086D61">
          <w:pPr>
            <w:pStyle w:val="af0"/>
          </w:pPr>
          <w:r w:rsidRPr="00086D61">
            <w:rPr>
              <w:rStyle w:val="af1"/>
              <w:b/>
              <w:bCs/>
            </w:rPr>
            <w:t>Информационные технологии и программирование</w:t>
          </w:r>
        </w:p>
      </w:sdtContent>
    </w:sdt>
    <w:p w14:paraId="5DEDD228" w14:textId="77777777" w:rsidR="00715276" w:rsidRPr="00715276" w:rsidRDefault="00715276" w:rsidP="003B071B">
      <w:pPr>
        <w:pStyle w:val="af4"/>
      </w:pPr>
    </w:p>
    <w:p w14:paraId="07A43DA6" w14:textId="77777777" w:rsidR="00715276" w:rsidRPr="00715276" w:rsidRDefault="00715276" w:rsidP="003B071B">
      <w:pPr>
        <w:pStyle w:val="af4"/>
      </w:pPr>
    </w:p>
    <w:p w14:paraId="42DDB91C" w14:textId="77777777" w:rsidR="00715276" w:rsidRPr="00715276" w:rsidRDefault="00715276" w:rsidP="003B071B">
      <w:pPr>
        <w:pStyle w:val="af4"/>
      </w:pPr>
    </w:p>
    <w:p w14:paraId="4F133CAA" w14:textId="77777777" w:rsidR="00715276" w:rsidRDefault="00715276" w:rsidP="003B071B">
      <w:pPr>
        <w:pStyle w:val="af4"/>
      </w:pPr>
    </w:p>
    <w:p w14:paraId="300B2944" w14:textId="77777777" w:rsidR="00D6547A" w:rsidRPr="00715276" w:rsidRDefault="00D6547A" w:rsidP="003B071B">
      <w:pPr>
        <w:pStyle w:val="af4"/>
      </w:pPr>
    </w:p>
    <w:p w14:paraId="373AD192" w14:textId="77777777" w:rsidR="00840C32" w:rsidRDefault="00840C32" w:rsidP="000C6A5D">
      <w:pPr>
        <w:pStyle w:val="af4"/>
      </w:pPr>
    </w:p>
    <w:p w14:paraId="6686ACE5" w14:textId="77777777" w:rsidR="00BD603D" w:rsidRPr="00715276" w:rsidRDefault="00BD603D" w:rsidP="003B071B">
      <w:pPr>
        <w:pStyle w:val="af4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664D13" w:rsidRPr="00A45958" w14:paraId="51B38791" w14:textId="77777777" w:rsidTr="004F712C">
        <w:tc>
          <w:tcPr>
            <w:tcW w:w="4962" w:type="dxa"/>
          </w:tcPr>
          <w:p w14:paraId="57A3CBBF" w14:textId="77777777" w:rsidR="00664D13" w:rsidRDefault="00664D13" w:rsidP="00FC6885">
            <w:pPr>
              <w:spacing w:line="240" w:lineRule="auto"/>
              <w:ind w:firstLine="0"/>
              <w:contextualSpacing/>
              <w:jc w:val="right"/>
              <w:rPr>
                <w:rStyle w:val="af5"/>
              </w:rPr>
            </w:pPr>
          </w:p>
        </w:tc>
        <w:tc>
          <w:tcPr>
            <w:tcW w:w="4383" w:type="dxa"/>
          </w:tcPr>
          <w:p w14:paraId="41CC3035" w14:textId="77777777" w:rsidR="000C6A5D" w:rsidRDefault="00664D13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3B071B">
              <w:rPr>
                <w:rStyle w:val="af5"/>
              </w:rPr>
              <w:t>Выполнил: студент гр.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Группа студента"/>
                <w:tag w:val="Группа студента"/>
                <w:id w:val="1258174025"/>
                <w:lock w:val="sdtContentLocked"/>
                <w:placeholder>
                  <w:docPart w:val="9AB5B853608B4F0CBC9013A27D14AD89"/>
                </w:placeholder>
              </w:sdtPr>
              <w:sdtEndPr>
                <w:rPr>
                  <w:rStyle w:val="af5"/>
                </w:rPr>
              </w:sdtEndPr>
              <w:sdtContent>
                <w:r w:rsidRPr="003B071B">
                  <w:rPr>
                    <w:rStyle w:val="af5"/>
                  </w:rPr>
                  <w:t>БЭИ2202</w:t>
                </w:r>
              </w:sdtContent>
            </w:sdt>
          </w:p>
          <w:p w14:paraId="51624894" w14:textId="77777777" w:rsidR="00664D13" w:rsidRPr="00715276" w:rsidRDefault="007F0AF1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sdt>
              <w:sdtPr>
                <w:rPr>
                  <w:rStyle w:val="af5"/>
                </w:rPr>
                <w:alias w:val="ФИО студента"/>
                <w:tag w:val="ФИО студента"/>
                <w:id w:val="-332912795"/>
                <w:lock w:val="sdtContentLocked"/>
                <w:placeholder>
                  <w:docPart w:val="9AB5B853608B4F0CBC9013A27D14AD89"/>
                </w:placeholder>
              </w:sdtPr>
              <w:sdtEndPr>
                <w:rPr>
                  <w:rStyle w:val="af5"/>
                </w:rPr>
              </w:sdtEndPr>
              <w:sdtContent>
                <w:r w:rsidR="00664D13" w:rsidRPr="003B071B">
                  <w:rPr>
                    <w:rStyle w:val="af5"/>
                  </w:rPr>
                  <w:t>Бояркин Е. В.</w:t>
                </w:r>
              </w:sdtContent>
            </w:sdt>
          </w:p>
          <w:sdt>
            <w:sdtPr>
              <w:rPr>
                <w:rStyle w:val="af5"/>
              </w:rPr>
              <w:alias w:val="Вариант студента"/>
              <w:tag w:val="Вариант студента"/>
              <w:id w:val="-1785715980"/>
              <w:lock w:val="sdtContentLocked"/>
              <w:placeholder>
                <w:docPart w:val="9AB5B853608B4F0CBC9013A27D14AD89"/>
              </w:placeholder>
            </w:sdtPr>
            <w:sdtEndPr>
              <w:rPr>
                <w:rStyle w:val="af5"/>
              </w:rPr>
            </w:sdtEndPr>
            <w:sdtContent>
              <w:p w14:paraId="4287421D" w14:textId="77777777" w:rsidR="00664D13" w:rsidRPr="00715276" w:rsidRDefault="00664D13" w:rsidP="00664D13">
                <w:pPr>
                  <w:spacing w:line="240" w:lineRule="auto"/>
                  <w:ind w:firstLine="0"/>
                  <w:contextualSpacing/>
                  <w:jc w:val="left"/>
                  <w:rPr>
                    <w:rFonts w:ascii="Times New Roman" w:hAnsi="Times New Roman" w:cs="Times New Roman"/>
                    <w:szCs w:val="28"/>
                    <w:lang w:val="ru-RU"/>
                  </w:rPr>
                </w:pPr>
                <w:r w:rsidRPr="003B071B">
                  <w:rPr>
                    <w:rStyle w:val="af5"/>
                  </w:rPr>
                  <w:t>Вариант №</w:t>
                </w:r>
                <w:r w:rsidR="002F42C7">
                  <w:rPr>
                    <w:rStyle w:val="af5"/>
                  </w:rPr>
                  <w:t>3</w:t>
                </w:r>
              </w:p>
            </w:sdtContent>
          </w:sdt>
          <w:p w14:paraId="5A001F09" w14:textId="41CB9841" w:rsidR="00664D13" w:rsidRPr="005B13F0" w:rsidRDefault="00664D13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 w:rsidRPr="003B071B">
              <w:rPr>
                <w:rStyle w:val="af5"/>
              </w:rPr>
              <w:t>Проверил: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Проверяющий"/>
                <w:tag w:val="Проверяющий"/>
                <w:id w:val="661511179"/>
                <w:lock w:val="sdtLocked"/>
                <w:placeholder>
                  <w:docPart w:val="9AB5B853608B4F0CBC9013A27D14AD89"/>
                </w:placeholder>
              </w:sdtPr>
              <w:sdtEndPr>
                <w:rPr>
                  <w:rStyle w:val="a1"/>
                  <w:rFonts w:asciiTheme="minorHAnsi" w:hAnsiTheme="minorHAnsi" w:cstheme="minorBidi"/>
                  <w:szCs w:val="22"/>
                  <w:lang w:val="en-US"/>
                </w:rPr>
              </w:sdtEndPr>
              <w:sdtContent>
                <w:r w:rsidR="00086D61">
                  <w:rPr>
                    <w:rStyle w:val="af5"/>
                  </w:rPr>
                  <w:t xml:space="preserve">зав. кафедры «Информатика» </w:t>
                </w:r>
                <w:proofErr w:type="spellStart"/>
                <w:r w:rsidR="00086D61">
                  <w:rPr>
                    <w:rStyle w:val="af5"/>
                  </w:rPr>
                  <w:t>Халабия</w:t>
                </w:r>
                <w:proofErr w:type="spellEnd"/>
                <w:r w:rsidR="00086D61">
                  <w:rPr>
                    <w:rStyle w:val="af5"/>
                  </w:rPr>
                  <w:t xml:space="preserve"> Р. Ф.</w:t>
                </w:r>
              </w:sdtContent>
            </w:sdt>
          </w:p>
        </w:tc>
      </w:tr>
    </w:tbl>
    <w:p w14:paraId="6F64A3B5" w14:textId="77777777" w:rsidR="00BD603D" w:rsidRDefault="00BD603D" w:rsidP="003B071B">
      <w:pPr>
        <w:pStyle w:val="af4"/>
      </w:pPr>
    </w:p>
    <w:p w14:paraId="02E95563" w14:textId="77777777" w:rsidR="008040C7" w:rsidRDefault="008040C7" w:rsidP="003B071B">
      <w:pPr>
        <w:pStyle w:val="af4"/>
      </w:pPr>
    </w:p>
    <w:p w14:paraId="4C7D698A" w14:textId="77777777" w:rsidR="003B071B" w:rsidRDefault="003B071B" w:rsidP="003B071B">
      <w:pPr>
        <w:pStyle w:val="af4"/>
      </w:pPr>
    </w:p>
    <w:p w14:paraId="0246C448" w14:textId="77777777" w:rsidR="00664D13" w:rsidRDefault="00664D13" w:rsidP="003B071B">
      <w:pPr>
        <w:pStyle w:val="af4"/>
      </w:pPr>
    </w:p>
    <w:p w14:paraId="6FE4ACE9" w14:textId="77777777" w:rsidR="00CA2A36" w:rsidRDefault="00CA2A36" w:rsidP="003B071B">
      <w:pPr>
        <w:pStyle w:val="af4"/>
      </w:pPr>
    </w:p>
    <w:p w14:paraId="32CA4DAD" w14:textId="77777777" w:rsidR="004F712C" w:rsidRDefault="004F712C" w:rsidP="003B071B">
      <w:pPr>
        <w:pStyle w:val="af4"/>
      </w:pPr>
    </w:p>
    <w:p w14:paraId="1612A6F7" w14:textId="77777777" w:rsidR="00664D13" w:rsidRDefault="00664D13" w:rsidP="003B071B">
      <w:pPr>
        <w:pStyle w:val="af4"/>
      </w:pPr>
    </w:p>
    <w:p w14:paraId="649BFF49" w14:textId="77777777" w:rsidR="00BD603D" w:rsidRDefault="00BD603D" w:rsidP="003B071B">
      <w:pPr>
        <w:pStyle w:val="af4"/>
      </w:pPr>
    </w:p>
    <w:p w14:paraId="4F9D7E24" w14:textId="2FA26B1E" w:rsidR="00972E05" w:rsidRDefault="00715276" w:rsidP="003B071B">
      <w:pPr>
        <w:pStyle w:val="af4"/>
        <w:rPr>
          <w:lang w:val="en-US"/>
        </w:rPr>
      </w:pPr>
      <w:r w:rsidRPr="00715276">
        <w:t>Москва</w:t>
      </w:r>
      <w:r w:rsidRPr="000A2E19">
        <w:rPr>
          <w:lang w:val="en-US"/>
        </w:rPr>
        <w:t xml:space="preserve">, </w:t>
      </w:r>
      <w:r w:rsidR="00DD1F2B">
        <w:fldChar w:fldCharType="begin"/>
      </w:r>
      <w:r w:rsidR="00DD1F2B">
        <w:instrText xml:space="preserve"> DATE  \@ "yyyy"  \* MERGEFORMAT </w:instrText>
      </w:r>
      <w:r w:rsidR="00DD1F2B">
        <w:fldChar w:fldCharType="separate"/>
      </w:r>
      <w:r w:rsidR="00A45958">
        <w:rPr>
          <w:noProof/>
        </w:rPr>
        <w:t>2024</w:t>
      </w:r>
      <w:r w:rsidR="00DD1F2B">
        <w:fldChar w:fldCharType="end"/>
      </w:r>
      <w:r w:rsidR="00AA59F4" w:rsidRPr="000A2E19">
        <w:rPr>
          <w:lang w:val="en-US"/>
        </w:rPr>
        <w:t xml:space="preserve"> </w:t>
      </w:r>
      <w:r w:rsidRPr="00715276">
        <w:t>г</w:t>
      </w:r>
      <w:r w:rsidR="005B66A0" w:rsidRPr="000A2E19">
        <w:rPr>
          <w:lang w:val="en-US"/>
        </w:rPr>
        <w:t>.</w:t>
      </w:r>
    </w:p>
    <w:sdt>
      <w:sdtPr>
        <w:rPr>
          <w:rFonts w:asciiTheme="minorHAnsi" w:eastAsiaTheme="minorHAnsi" w:hAnsiTheme="minorHAnsi" w:cstheme="minorBidi"/>
          <w:b/>
          <w:caps w:val="0"/>
          <w:szCs w:val="22"/>
          <w:lang w:val="en-US" w:eastAsia="en-US"/>
        </w:rPr>
        <w:id w:val="-7797956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7FD171F" w14:textId="77777777" w:rsidR="002D0E78" w:rsidRPr="004D1E12" w:rsidRDefault="008731F3" w:rsidP="004D1E12">
          <w:pPr>
            <w:pStyle w:val="af7"/>
          </w:pPr>
          <w:r w:rsidRPr="004D1E12">
            <w:t>Содержание</w:t>
          </w:r>
        </w:p>
        <w:p w14:paraId="7EEA1BA9" w14:textId="13BA8A0E" w:rsidR="00DE5E0C" w:rsidRDefault="002D0E78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65327" w:history="1">
            <w:r w:rsidR="00DE5E0C" w:rsidRPr="00D228F6">
              <w:rPr>
                <w:rStyle w:val="af6"/>
                <w:noProof/>
                <w:lang w:val="ru-RU"/>
              </w:rPr>
              <w:t>1 Постановка задачи</w:t>
            </w:r>
            <w:r w:rsidR="00DE5E0C">
              <w:rPr>
                <w:noProof/>
                <w:webHidden/>
              </w:rPr>
              <w:tab/>
            </w:r>
            <w:r w:rsidR="00DE5E0C">
              <w:rPr>
                <w:noProof/>
                <w:webHidden/>
              </w:rPr>
              <w:fldChar w:fldCharType="begin"/>
            </w:r>
            <w:r w:rsidR="00DE5E0C">
              <w:rPr>
                <w:noProof/>
                <w:webHidden/>
              </w:rPr>
              <w:instrText xml:space="preserve"> PAGEREF _Toc184165327 \h </w:instrText>
            </w:r>
            <w:r w:rsidR="00DE5E0C">
              <w:rPr>
                <w:noProof/>
                <w:webHidden/>
              </w:rPr>
            </w:r>
            <w:r w:rsidR="00DE5E0C">
              <w:rPr>
                <w:noProof/>
                <w:webHidden/>
              </w:rPr>
              <w:fldChar w:fldCharType="separate"/>
            </w:r>
            <w:r w:rsidR="00DE5E0C">
              <w:rPr>
                <w:noProof/>
                <w:webHidden/>
              </w:rPr>
              <w:t>3</w:t>
            </w:r>
            <w:r w:rsidR="00DE5E0C">
              <w:rPr>
                <w:noProof/>
                <w:webHidden/>
              </w:rPr>
              <w:fldChar w:fldCharType="end"/>
            </w:r>
          </w:hyperlink>
        </w:p>
        <w:p w14:paraId="763420DF" w14:textId="0E70BB27" w:rsidR="00DE5E0C" w:rsidRDefault="00DE5E0C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5328" w:history="1">
            <w:r w:rsidRPr="00D228F6">
              <w:rPr>
                <w:rStyle w:val="af6"/>
                <w:noProof/>
                <w:lang w:val="ru-RU"/>
              </w:rPr>
              <w:t>2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FC3A" w14:textId="4A0697EB" w:rsidR="00DE5E0C" w:rsidRDefault="00DE5E0C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5329" w:history="1">
            <w:r w:rsidRPr="00D228F6">
              <w:rPr>
                <w:rStyle w:val="af6"/>
                <w:noProof/>
                <w:lang w:val="ru-RU"/>
              </w:rPr>
              <w:t>3 Результаты работы программы и их 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2899" w14:textId="510EDCCB" w:rsidR="00DE5E0C" w:rsidRDefault="00DE5E0C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5330" w:history="1">
            <w:r w:rsidRPr="00D228F6">
              <w:rPr>
                <w:rStyle w:val="af6"/>
                <w:noProof/>
                <w:lang w:val="ru-RU"/>
              </w:rPr>
              <w:t>4 Листинги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1BCC" w14:textId="6395BD21" w:rsidR="00DE5E0C" w:rsidRDefault="00DE5E0C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5331" w:history="1">
            <w:r w:rsidRPr="00D228F6">
              <w:rPr>
                <w:rStyle w:val="af6"/>
                <w:noProof/>
                <w:lang w:val="ru-RU"/>
              </w:rPr>
              <w:t>6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6BD1" w14:textId="68432D02" w:rsidR="005A01FA" w:rsidRPr="005A01FA" w:rsidRDefault="002D0E78" w:rsidP="005A01FA">
          <w:pPr>
            <w:pStyle w:val="11"/>
          </w:pPr>
          <w:r>
            <w:fldChar w:fldCharType="end"/>
          </w:r>
        </w:p>
      </w:sdtContent>
    </w:sdt>
    <w:p w14:paraId="1E43C6D3" w14:textId="5E732ED1" w:rsidR="00025ABA" w:rsidRPr="007006D5" w:rsidRDefault="004301C9" w:rsidP="00025ABA">
      <w:pPr>
        <w:pStyle w:val="1"/>
        <w:rPr>
          <w:lang w:val="ru-RU"/>
        </w:rPr>
      </w:pPr>
      <w:bookmarkStart w:id="0" w:name="_Toc184165327"/>
      <w:r w:rsidRPr="00CA01E4">
        <w:rPr>
          <w:lang w:val="ru-RU"/>
        </w:rPr>
        <w:lastRenderedPageBreak/>
        <w:t>1</w:t>
      </w:r>
      <w:r w:rsidR="004E6B09">
        <w:rPr>
          <w:lang w:val="ru-RU"/>
        </w:rPr>
        <w:t xml:space="preserve"> </w:t>
      </w:r>
      <w:r w:rsidR="00450068">
        <w:rPr>
          <w:lang w:val="ru-RU"/>
        </w:rPr>
        <w:t>Постановка задачи</w:t>
      </w:r>
      <w:bookmarkEnd w:id="0"/>
    </w:p>
    <w:p w14:paraId="56B2C8EA" w14:textId="77D13AF3" w:rsidR="004830B5" w:rsidRDefault="00A45958" w:rsidP="006A5CEC">
      <w:r>
        <w:rPr>
          <w:lang w:val="ru-RU"/>
        </w:rPr>
        <w:t>Цель задачи</w:t>
      </w:r>
      <w:r w:rsidR="007F0AF1" w:rsidRPr="00A45958">
        <w:rPr>
          <w:lang w:val="ru-RU"/>
        </w:rPr>
        <w:t xml:space="preserve">: </w:t>
      </w:r>
      <w:r w:rsidR="007F0AF1" w:rsidRPr="0004220B">
        <w:rPr>
          <w:lang w:val="ru-RU"/>
        </w:rPr>
        <w:t>получить</w:t>
      </w:r>
      <w:r w:rsidR="0004220B" w:rsidRPr="0004220B">
        <w:rPr>
          <w:lang w:val="ru-RU"/>
        </w:rPr>
        <w:t xml:space="preserve"> навыки распараллеливания существующих последовательных программ на языке </w:t>
      </w:r>
      <w:r w:rsidR="0004220B">
        <w:t>C</w:t>
      </w:r>
      <w:r w:rsidR="0004220B" w:rsidRPr="0004220B">
        <w:rPr>
          <w:lang w:val="ru-RU"/>
        </w:rPr>
        <w:t>++. Оценить производительность параллельной программы при использовании разного количества ядер процессора.</w:t>
      </w:r>
    </w:p>
    <w:p w14:paraId="0A4D91C3" w14:textId="664C1804" w:rsidR="00277443" w:rsidRPr="00277443" w:rsidRDefault="00277443" w:rsidP="006A5CEC">
      <w:r>
        <w:rPr>
          <w:lang w:val="ru-RU"/>
        </w:rPr>
        <w:t>Задание</w:t>
      </w:r>
      <w:r>
        <w:t>:</w:t>
      </w:r>
    </w:p>
    <w:p w14:paraId="468F8751" w14:textId="6FD20CBF" w:rsidR="004B7F36" w:rsidRPr="00483B12" w:rsidRDefault="004B7F36" w:rsidP="004B7F36">
      <w:pPr>
        <w:rPr>
          <w:lang w:val="ru-RU"/>
        </w:rPr>
      </w:pPr>
      <w:r w:rsidRPr="004B7F36">
        <w:rPr>
          <w:lang w:val="ru-RU"/>
        </w:rPr>
        <w:t xml:space="preserve">Провести эксперимент по анализу ускорения вычислений на многоядерном процессоре. </w:t>
      </w:r>
      <w:r w:rsidRPr="00E011E3">
        <w:rPr>
          <w:lang w:val="ru-RU"/>
        </w:rPr>
        <w:t>Работу провести в следующей последовательности.</w:t>
      </w:r>
    </w:p>
    <w:p w14:paraId="0B46FE01" w14:textId="3F3C2BF8" w:rsidR="004B7F36" w:rsidRPr="00E314E0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t>Составить и отладить программу, решающую задачу, на языке С++ в обычном, последовательном режиме вычислений. Доказать, что программа выполняется верно.</w:t>
      </w:r>
    </w:p>
    <w:p w14:paraId="3D8B1C18" w14:textId="75C3C784" w:rsidR="004B7F36" w:rsidRPr="00E314E0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t>Продумать декомпозицию задачи (функциональную или по данным).</w:t>
      </w:r>
    </w:p>
    <w:p w14:paraId="1CC1933F" w14:textId="019236AC" w:rsidR="004B7F36" w:rsidRPr="00E314E0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t>Продумать алгоритм распараллеливания и коммуникации.</w:t>
      </w:r>
    </w:p>
    <w:p w14:paraId="493A9926" w14:textId="39FEF267" w:rsidR="004B7F36" w:rsidRPr="00E314E0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t>Найти функции библиотеки параллельного программирования, наиболее подходящие к выбранному алгоритму распараллеливания задачи.</w:t>
      </w:r>
    </w:p>
    <w:p w14:paraId="681228A9" w14:textId="78FF5521" w:rsidR="004B7F36" w:rsidRPr="00E314E0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t>Отладить программу, работающую в параллельном режиме.</w:t>
      </w:r>
    </w:p>
    <w:p w14:paraId="1BAEBDC7" w14:textId="385A72CC" w:rsidR="004B7F36" w:rsidRPr="00E314E0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t xml:space="preserve">Добавить в программы функции оценки времени выполнения из библиотеки </w:t>
      </w:r>
      <w:r>
        <w:t>OpenMP</w:t>
      </w:r>
      <w:r w:rsidRPr="00E314E0">
        <w:rPr>
          <w:lang w:val="ru-RU"/>
        </w:rPr>
        <w:t>.</w:t>
      </w:r>
    </w:p>
    <w:p w14:paraId="069D5CE4" w14:textId="666E2931" w:rsidR="004B7F36" w:rsidRPr="00E314E0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t xml:space="preserve">Увеличить объем вычислений в задачах (количество сигналов, размер массивов, временную сложность вычисления функций). Функцию можно задать как сумму других функций, например разложить синус </w:t>
      </w:r>
      <w:r w:rsidR="00D853E5" w:rsidRPr="00E314E0">
        <w:rPr>
          <w:lang w:val="ru-RU"/>
        </w:rPr>
        <w:t xml:space="preserve">рядом Тейлора, </w:t>
      </w:r>
      <w:r w:rsidRPr="00E314E0">
        <w:rPr>
          <w:lang w:val="ru-RU"/>
        </w:rPr>
        <w:t xml:space="preserve">где </w:t>
      </w:r>
      <w:r>
        <w:t>n</w:t>
      </w:r>
      <w:r w:rsidRPr="00E314E0">
        <w:rPr>
          <w:lang w:val="ru-RU"/>
        </w:rPr>
        <w:t xml:space="preserve"> = 1000.</w:t>
      </w:r>
    </w:p>
    <w:p w14:paraId="5E0150BF" w14:textId="79EFDCD2" w:rsidR="004B7F36" w:rsidRPr="00E314E0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t>Провести несколько экспериментов по оценке времени выполнения задачи с различным количеством потоков.</w:t>
      </w:r>
    </w:p>
    <w:p w14:paraId="738398E2" w14:textId="59FA1F10" w:rsidR="004B7F36" w:rsidRPr="00E314E0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t>Проанализировать и оценить результаты численных экспериментов.</w:t>
      </w:r>
    </w:p>
    <w:p w14:paraId="038D0EC4" w14:textId="03275529" w:rsidR="004B7F36" w:rsidRPr="006B1A21" w:rsidRDefault="004B7F36" w:rsidP="00E314E0">
      <w:pPr>
        <w:pStyle w:val="a8"/>
        <w:numPr>
          <w:ilvl w:val="0"/>
          <w:numId w:val="25"/>
        </w:numPr>
        <w:ind w:left="0" w:firstLine="709"/>
        <w:rPr>
          <w:lang w:val="ru-RU"/>
        </w:rPr>
      </w:pPr>
      <w:r w:rsidRPr="00E314E0">
        <w:rPr>
          <w:lang w:val="ru-RU"/>
        </w:rPr>
        <w:lastRenderedPageBreak/>
        <w:t>Сделать выводы о влиянии на результат различных факторов (архитектуры вычислительной системы, эффективности программы, выбранных алгоритмов, сложности вычислений, времени коммуникаций).</w:t>
      </w:r>
    </w:p>
    <w:p w14:paraId="6D2C5A07" w14:textId="3B73DB89" w:rsidR="006B1A21" w:rsidRPr="006B1A21" w:rsidRDefault="006B1A21" w:rsidP="006B1A21">
      <w:pPr>
        <w:rPr>
          <w:lang w:val="ru-RU"/>
        </w:rPr>
      </w:pPr>
      <w:r w:rsidRPr="006B1A21">
        <w:rPr>
          <w:lang w:val="ru-RU"/>
        </w:rPr>
        <w:t>Вариант 3. Разработайте программу методом параллельного программирования для задачи вычисления определенного интеграла с использованием метода прямоугольников.</w:t>
      </w:r>
    </w:p>
    <w:p w14:paraId="57E95B9D" w14:textId="3C10C99C" w:rsidR="005646B3" w:rsidRDefault="003C2A18" w:rsidP="005646B3">
      <w:pPr>
        <w:pStyle w:val="1"/>
        <w:rPr>
          <w:lang w:val="ru-RU"/>
        </w:rPr>
      </w:pPr>
      <w:bookmarkStart w:id="1" w:name="_Toc184165328"/>
      <w:r w:rsidRPr="00F43D39">
        <w:rPr>
          <w:lang w:val="ru-RU"/>
        </w:rPr>
        <w:lastRenderedPageBreak/>
        <w:t xml:space="preserve">2 </w:t>
      </w:r>
      <w:r>
        <w:rPr>
          <w:lang w:val="ru-RU"/>
        </w:rPr>
        <w:t>Алгоритм решения задачи</w:t>
      </w:r>
      <w:bookmarkEnd w:id="1"/>
    </w:p>
    <w:p w14:paraId="5C325180" w14:textId="5FF8FF2B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1. Подготовить пределы интегрирования</w:t>
      </w:r>
    </w:p>
    <w:p w14:paraId="116D7724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2. Определить количество разбиений интервала</w:t>
      </w:r>
    </w:p>
    <w:p w14:paraId="69E9D68E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3. Создать функцию для вычисления значения в точке</w:t>
      </w:r>
    </w:p>
    <w:p w14:paraId="025B4C96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4. Настроить количество потоков для параллельных вычислений</w:t>
      </w:r>
    </w:p>
    <w:p w14:paraId="22FF3174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5. Зафиксировать начальное время выполнения</w:t>
      </w:r>
    </w:p>
    <w:p w14:paraId="5F499F9C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6. Разделить интервал интегрирования на равные части</w:t>
      </w:r>
    </w:p>
    <w:p w14:paraId="2445CA18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7. Для каждой части интервала выполнить следующие действия:</w:t>
      </w:r>
    </w:p>
    <w:p w14:paraId="12ED7D90" w14:textId="111ADC0B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7.1. Вычислить точку внутри текущей части</w:t>
      </w:r>
    </w:p>
    <w:p w14:paraId="3BF6B522" w14:textId="358908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7.2. Применить созданную функцию к этой точке</w:t>
      </w:r>
    </w:p>
    <w:p w14:paraId="028FBF8F" w14:textId="3A612206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7.3. Добавить полученное значение к общей сумме</w:t>
      </w:r>
    </w:p>
    <w:p w14:paraId="29E4AB4F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8. Умножить общую сумму на размер одной части интервала, чтобы получить приблизительное значение интеграла</w:t>
      </w:r>
    </w:p>
    <w:p w14:paraId="687B98E1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9. Зафиксировать конечное время выполнения</w:t>
      </w:r>
    </w:p>
    <w:p w14:paraId="1ACC5FC5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10. Рассчитать общее затраченное время</w:t>
      </w:r>
    </w:p>
    <w:p w14:paraId="0B27272A" w14:textId="77777777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11. Вывести рассчитанное значение интеграла</w:t>
      </w:r>
    </w:p>
    <w:p w14:paraId="3AE17DF0" w14:textId="04A80A58" w:rsidR="00F43D39" w:rsidRPr="00F43D39" w:rsidRDefault="00F43D39" w:rsidP="00F43D39">
      <w:pPr>
        <w:rPr>
          <w:lang w:val="ru-RU"/>
        </w:rPr>
      </w:pPr>
      <w:r w:rsidRPr="00F43D39">
        <w:rPr>
          <w:lang w:val="ru-RU"/>
        </w:rPr>
        <w:t>Шаг 12. Вывести затраченное время на выполнение программы</w:t>
      </w:r>
    </w:p>
    <w:p w14:paraId="5AAC6AF4" w14:textId="5B12B3E3" w:rsidR="003C2A18" w:rsidRPr="00F43D39" w:rsidRDefault="003C2A18" w:rsidP="003C2A18">
      <w:pPr>
        <w:pStyle w:val="1"/>
        <w:rPr>
          <w:lang w:val="ru-RU"/>
        </w:rPr>
      </w:pPr>
      <w:bookmarkStart w:id="2" w:name="_Toc184165329"/>
      <w:r>
        <w:rPr>
          <w:lang w:val="ru-RU"/>
        </w:rPr>
        <w:lastRenderedPageBreak/>
        <w:t xml:space="preserve">3 </w:t>
      </w:r>
      <w:r w:rsidR="008D1E0F">
        <w:rPr>
          <w:lang w:val="ru-RU"/>
        </w:rPr>
        <w:t>Результаты работы программы и их сравнение</w:t>
      </w:r>
      <w:bookmarkEnd w:id="2"/>
    </w:p>
    <w:p w14:paraId="45D76A11" w14:textId="790B129F" w:rsidR="00851292" w:rsidRPr="00EE4DE6" w:rsidRDefault="00851292" w:rsidP="00851292">
      <w:pPr>
        <w:rPr>
          <w:lang w:val="ru-RU"/>
        </w:rPr>
      </w:pPr>
      <w:r>
        <w:rPr>
          <w:lang w:val="ru-RU"/>
        </w:rPr>
        <w:t>Тесты проводились</w:t>
      </w:r>
      <w:r w:rsidR="00EE4DE6">
        <w:rPr>
          <w:lang w:val="ru-RU"/>
        </w:rPr>
        <w:t xml:space="preserve"> на усложнённой программе</w:t>
      </w:r>
      <w:r>
        <w:rPr>
          <w:lang w:val="ru-RU"/>
        </w:rPr>
        <w:t xml:space="preserve"> на трёх машинах</w:t>
      </w:r>
      <w:r w:rsidRPr="00851292">
        <w:rPr>
          <w:lang w:val="ru-RU"/>
        </w:rPr>
        <w:t>:</w:t>
      </w:r>
    </w:p>
    <w:p w14:paraId="43E6230D" w14:textId="308F0528" w:rsidR="00851292" w:rsidRPr="00F43D39" w:rsidRDefault="00851292" w:rsidP="00732742">
      <w:pPr>
        <w:pStyle w:val="a8"/>
        <w:numPr>
          <w:ilvl w:val="0"/>
          <w:numId w:val="27"/>
        </w:numPr>
        <w:ind w:left="0" w:firstLine="709"/>
        <w:rPr>
          <w:lang w:val="ru-RU"/>
        </w:rPr>
      </w:pPr>
      <w:r>
        <w:t>AMD</w:t>
      </w:r>
      <w:r w:rsidRPr="00F43D39">
        <w:rPr>
          <w:lang w:val="ru-RU"/>
        </w:rPr>
        <w:t xml:space="preserve"> </w:t>
      </w:r>
      <w:r>
        <w:t>Ryzen</w:t>
      </w:r>
      <w:r w:rsidRPr="00F43D39">
        <w:rPr>
          <w:lang w:val="ru-RU"/>
        </w:rPr>
        <w:t xml:space="preserve"> </w:t>
      </w:r>
      <w:r w:rsidR="00445553" w:rsidRPr="00F43D39">
        <w:rPr>
          <w:lang w:val="ru-RU"/>
        </w:rPr>
        <w:t xml:space="preserve">5 </w:t>
      </w:r>
      <w:r w:rsidRPr="00F43D39">
        <w:rPr>
          <w:lang w:val="ru-RU"/>
        </w:rPr>
        <w:t>3600</w:t>
      </w:r>
      <w:r>
        <w:t>X</w:t>
      </w:r>
      <w:r w:rsidRPr="00F43D39">
        <w:rPr>
          <w:lang w:val="ru-RU"/>
        </w:rPr>
        <w:t xml:space="preserve"> 4.4</w:t>
      </w:r>
      <w:r>
        <w:t>G</w:t>
      </w:r>
      <w:r w:rsidR="00445553">
        <w:t>H</w:t>
      </w:r>
      <w:r>
        <w:t>z</w:t>
      </w:r>
      <w:r w:rsidR="00EF06BC" w:rsidRPr="00F43D39">
        <w:rPr>
          <w:lang w:val="ru-RU"/>
        </w:rPr>
        <w:t xml:space="preserve"> 6 </w:t>
      </w:r>
      <w:r w:rsidR="00EF06BC">
        <w:rPr>
          <w:lang w:val="ru-RU"/>
        </w:rPr>
        <w:t>ядер</w:t>
      </w:r>
      <w:r w:rsidR="00627B3D" w:rsidRPr="00F43D39">
        <w:rPr>
          <w:lang w:val="ru-RU"/>
        </w:rPr>
        <w:t>,</w:t>
      </w:r>
      <w:r w:rsidR="00EF06BC" w:rsidRPr="00F43D39">
        <w:rPr>
          <w:lang w:val="ru-RU"/>
        </w:rPr>
        <w:t xml:space="preserve"> 12 </w:t>
      </w:r>
      <w:r w:rsidR="00EF06BC">
        <w:rPr>
          <w:lang w:val="ru-RU"/>
        </w:rPr>
        <w:t>потоков</w:t>
      </w:r>
      <w:r w:rsidR="00F04544" w:rsidRPr="00F43D39">
        <w:rPr>
          <w:lang w:val="ru-RU"/>
        </w:rPr>
        <w:t>, 32</w:t>
      </w:r>
      <w:r w:rsidR="00F04544">
        <w:t>GB</w:t>
      </w:r>
      <w:r w:rsidR="00F04544" w:rsidRPr="00F43D39">
        <w:rPr>
          <w:lang w:val="ru-RU"/>
        </w:rPr>
        <w:t xml:space="preserve"> </w:t>
      </w:r>
      <w:r w:rsidR="0083569D">
        <w:t>DDR</w:t>
      </w:r>
      <w:r w:rsidR="0083569D" w:rsidRPr="00F43D39">
        <w:rPr>
          <w:lang w:val="ru-RU"/>
        </w:rPr>
        <w:t xml:space="preserve">4 </w:t>
      </w:r>
      <w:r w:rsidR="00F04544">
        <w:t>RAM</w:t>
      </w:r>
    </w:p>
    <w:p w14:paraId="27E476E2" w14:textId="2F726E03" w:rsidR="00F04544" w:rsidRPr="00F43D39" w:rsidRDefault="004A21A7" w:rsidP="00732742">
      <w:pPr>
        <w:pStyle w:val="a8"/>
        <w:numPr>
          <w:ilvl w:val="0"/>
          <w:numId w:val="27"/>
        </w:numPr>
        <w:ind w:left="0" w:firstLine="709"/>
        <w:rPr>
          <w:lang w:val="ru-RU"/>
        </w:rPr>
      </w:pPr>
      <w:r w:rsidRPr="004A21A7">
        <w:t>INTEL</w:t>
      </w:r>
      <w:r w:rsidRPr="00F43D39">
        <w:rPr>
          <w:lang w:val="ru-RU"/>
        </w:rPr>
        <w:t>(</w:t>
      </w:r>
      <w:r w:rsidRPr="004A21A7">
        <w:t>R</w:t>
      </w:r>
      <w:r w:rsidRPr="00F43D39">
        <w:rPr>
          <w:lang w:val="ru-RU"/>
        </w:rPr>
        <w:t xml:space="preserve">) </w:t>
      </w:r>
      <w:r w:rsidRPr="004A21A7">
        <w:t>XEON</w:t>
      </w:r>
      <w:r w:rsidRPr="00F43D39">
        <w:rPr>
          <w:lang w:val="ru-RU"/>
        </w:rPr>
        <w:t>(</w:t>
      </w:r>
      <w:r w:rsidRPr="004A21A7">
        <w:t>R</w:t>
      </w:r>
      <w:r w:rsidRPr="00F43D39">
        <w:rPr>
          <w:lang w:val="ru-RU"/>
        </w:rPr>
        <w:t xml:space="preserve">) </w:t>
      </w:r>
      <w:r w:rsidRPr="004A21A7">
        <w:t>GOLD</w:t>
      </w:r>
      <w:r w:rsidRPr="00F43D39">
        <w:rPr>
          <w:lang w:val="ru-RU"/>
        </w:rPr>
        <w:t xml:space="preserve"> 6548</w:t>
      </w:r>
      <w:r w:rsidRPr="004A21A7">
        <w:t>Y</w:t>
      </w:r>
      <w:r w:rsidRPr="00F43D39">
        <w:rPr>
          <w:lang w:val="ru-RU"/>
        </w:rPr>
        <w:t>+</w:t>
      </w:r>
      <w:r w:rsidR="00C13988" w:rsidRPr="00F43D39">
        <w:rPr>
          <w:lang w:val="ru-RU"/>
        </w:rPr>
        <w:t xml:space="preserve"> 2.5–4.1</w:t>
      </w:r>
      <w:r w:rsidR="00C13988">
        <w:t>GHz</w:t>
      </w:r>
      <w:r w:rsidRPr="00F43D39">
        <w:rPr>
          <w:lang w:val="ru-RU"/>
        </w:rPr>
        <w:t xml:space="preserve"> </w:t>
      </w:r>
      <w:r w:rsidR="00A83918" w:rsidRPr="00F43D39">
        <w:rPr>
          <w:lang w:val="ru-RU"/>
        </w:rPr>
        <w:t xml:space="preserve">64 </w:t>
      </w:r>
      <w:r w:rsidR="00A83918">
        <w:rPr>
          <w:lang w:val="ru-RU"/>
        </w:rPr>
        <w:t>ядра</w:t>
      </w:r>
      <w:r w:rsidR="00627B3D" w:rsidRPr="00F43D39">
        <w:rPr>
          <w:lang w:val="ru-RU"/>
        </w:rPr>
        <w:t>,</w:t>
      </w:r>
      <w:r w:rsidR="00A83918" w:rsidRPr="00F43D39">
        <w:rPr>
          <w:lang w:val="ru-RU"/>
        </w:rPr>
        <w:t xml:space="preserve"> 128 </w:t>
      </w:r>
      <w:r w:rsidR="00A83918">
        <w:rPr>
          <w:lang w:val="ru-RU"/>
        </w:rPr>
        <w:t>потоков</w:t>
      </w:r>
      <w:r w:rsidR="00A83918" w:rsidRPr="00F43D39">
        <w:rPr>
          <w:lang w:val="ru-RU"/>
        </w:rPr>
        <w:t>, 128</w:t>
      </w:r>
      <w:r w:rsidR="00A83918">
        <w:t>GB</w:t>
      </w:r>
      <w:r w:rsidR="00A83918" w:rsidRPr="00F43D39">
        <w:rPr>
          <w:lang w:val="ru-RU"/>
        </w:rPr>
        <w:t xml:space="preserve"> </w:t>
      </w:r>
      <w:r w:rsidR="00A83918">
        <w:t>DDR</w:t>
      </w:r>
      <w:r w:rsidR="00A83918" w:rsidRPr="00F43D39">
        <w:rPr>
          <w:lang w:val="ru-RU"/>
        </w:rPr>
        <w:t xml:space="preserve">5 </w:t>
      </w:r>
      <w:r w:rsidR="00A83918">
        <w:t>RAM</w:t>
      </w:r>
    </w:p>
    <w:p w14:paraId="574BD8B9" w14:textId="4390EEE7" w:rsidR="00AB651E" w:rsidRPr="001356EB" w:rsidRDefault="00370F9C" w:rsidP="00732742">
      <w:pPr>
        <w:pStyle w:val="a8"/>
        <w:numPr>
          <w:ilvl w:val="0"/>
          <w:numId w:val="27"/>
        </w:numPr>
        <w:ind w:left="0" w:firstLine="709"/>
        <w:rPr>
          <w:lang w:val="ru-RU"/>
        </w:rPr>
      </w:pPr>
      <w:r w:rsidRPr="001356EB">
        <w:rPr>
          <w:lang w:val="ru-RU"/>
        </w:rPr>
        <w:t xml:space="preserve">2 </w:t>
      </w:r>
      <w:r w:rsidRPr="00370F9C">
        <w:t>AMD</w:t>
      </w:r>
      <w:r w:rsidRPr="001356EB">
        <w:rPr>
          <w:lang w:val="ru-RU"/>
        </w:rPr>
        <w:t xml:space="preserve"> </w:t>
      </w:r>
      <w:r w:rsidRPr="00370F9C">
        <w:t>EPYC</w:t>
      </w:r>
      <w:r w:rsidRPr="001356EB">
        <w:rPr>
          <w:lang w:val="ru-RU"/>
        </w:rPr>
        <w:t xml:space="preserve"> 7742</w:t>
      </w:r>
      <w:r w:rsidR="003D2A9B" w:rsidRPr="001356EB">
        <w:rPr>
          <w:lang w:val="ru-RU"/>
        </w:rPr>
        <w:t xml:space="preserve"> 2.25–3.4</w:t>
      </w:r>
      <w:r w:rsidR="003D2A9B">
        <w:t>GHz</w:t>
      </w:r>
      <w:r w:rsidRPr="001356EB">
        <w:rPr>
          <w:lang w:val="ru-RU"/>
        </w:rPr>
        <w:t xml:space="preserve"> </w:t>
      </w:r>
      <w:r w:rsidR="001356EB" w:rsidRPr="001356EB">
        <w:rPr>
          <w:lang w:val="ru-RU"/>
        </w:rPr>
        <w:t xml:space="preserve">64 </w:t>
      </w:r>
      <w:r w:rsidR="001356EB">
        <w:rPr>
          <w:lang w:val="ru-RU"/>
        </w:rPr>
        <w:t>ядра,</w:t>
      </w:r>
      <w:r w:rsidR="001356EB" w:rsidRPr="001356EB">
        <w:rPr>
          <w:lang w:val="ru-RU"/>
        </w:rPr>
        <w:t xml:space="preserve"> 128 </w:t>
      </w:r>
      <w:r w:rsidR="001356EB">
        <w:rPr>
          <w:lang w:val="ru-RU"/>
        </w:rPr>
        <w:t xml:space="preserve">потоков </w:t>
      </w:r>
      <w:r w:rsidRPr="001356EB">
        <w:rPr>
          <w:lang w:val="ru-RU"/>
        </w:rPr>
        <w:t>(</w:t>
      </w:r>
      <w:r>
        <w:rPr>
          <w:lang w:val="ru-RU"/>
        </w:rPr>
        <w:t>суммарно</w:t>
      </w:r>
      <w:r w:rsidRPr="001356EB">
        <w:rPr>
          <w:lang w:val="ru-RU"/>
        </w:rPr>
        <w:t xml:space="preserve"> 128 </w:t>
      </w:r>
      <w:r>
        <w:rPr>
          <w:lang w:val="ru-RU"/>
        </w:rPr>
        <w:t>ядер</w:t>
      </w:r>
      <w:r w:rsidR="00627B3D" w:rsidRPr="001356EB">
        <w:rPr>
          <w:lang w:val="ru-RU"/>
        </w:rPr>
        <w:t>,</w:t>
      </w:r>
      <w:r w:rsidRPr="001356EB">
        <w:rPr>
          <w:lang w:val="ru-RU"/>
        </w:rPr>
        <w:t xml:space="preserve"> 256 </w:t>
      </w:r>
      <w:r>
        <w:rPr>
          <w:lang w:val="ru-RU"/>
        </w:rPr>
        <w:t>потоков</w:t>
      </w:r>
      <w:r w:rsidR="00627B3D" w:rsidRPr="001356EB">
        <w:rPr>
          <w:lang w:val="ru-RU"/>
        </w:rPr>
        <w:t xml:space="preserve">), </w:t>
      </w:r>
      <w:r w:rsidR="000476FD" w:rsidRPr="001356EB">
        <w:rPr>
          <w:lang w:val="ru-RU"/>
        </w:rPr>
        <w:t>2</w:t>
      </w:r>
      <w:r w:rsidR="000476FD">
        <w:t>TB</w:t>
      </w:r>
      <w:r w:rsidR="000476FD" w:rsidRPr="001356EB">
        <w:rPr>
          <w:lang w:val="ru-RU"/>
        </w:rPr>
        <w:t xml:space="preserve"> </w:t>
      </w:r>
      <w:r w:rsidR="000476FD">
        <w:t>DDR</w:t>
      </w:r>
      <w:r w:rsidR="000476FD" w:rsidRPr="001356EB">
        <w:rPr>
          <w:lang w:val="ru-RU"/>
        </w:rPr>
        <w:t xml:space="preserve">4 </w:t>
      </w:r>
      <w:r w:rsidR="000476FD">
        <w:t>RAM</w:t>
      </w:r>
    </w:p>
    <w:p w14:paraId="29DFC645" w14:textId="0CB474CA" w:rsidR="005406EB" w:rsidRPr="00F43D39" w:rsidRDefault="005A3BA2" w:rsidP="003C6A59">
      <w:pPr>
        <w:rPr>
          <w:lang w:val="ru-RU"/>
        </w:rPr>
      </w:pPr>
      <w:r>
        <w:rPr>
          <w:lang w:val="ru-RU"/>
        </w:rPr>
        <w:t xml:space="preserve">Для </w:t>
      </w:r>
      <w:r w:rsidR="000C545C">
        <w:rPr>
          <w:lang w:val="ru-RU"/>
        </w:rPr>
        <w:t xml:space="preserve">всех машин тесты проводились </w:t>
      </w:r>
      <w:r w:rsidR="00427863">
        <w:rPr>
          <w:lang w:val="ru-RU"/>
        </w:rPr>
        <w:t>с</w:t>
      </w:r>
      <w:r>
        <w:rPr>
          <w:lang w:val="ru-RU"/>
        </w:rPr>
        <w:t xml:space="preserve"> </w:t>
      </w:r>
      <w:r>
        <w:t>n</w:t>
      </w:r>
      <w:r w:rsidRPr="005A3BA2">
        <w:rPr>
          <w:lang w:val="ru-RU"/>
        </w:rPr>
        <w:t xml:space="preserve"> = 1</w:t>
      </w:r>
      <w:r>
        <w:rPr>
          <w:lang w:val="ru-RU"/>
        </w:rPr>
        <w:t> </w:t>
      </w:r>
      <w:r w:rsidRPr="005A3BA2">
        <w:rPr>
          <w:lang w:val="ru-RU"/>
        </w:rPr>
        <w:t>000</w:t>
      </w:r>
      <w:r w:rsidR="00305155">
        <w:rPr>
          <w:lang w:val="ru-RU"/>
        </w:rPr>
        <w:t> </w:t>
      </w:r>
      <w:r w:rsidRPr="005A3BA2">
        <w:rPr>
          <w:lang w:val="ru-RU"/>
        </w:rPr>
        <w:t>000</w:t>
      </w:r>
      <w:r w:rsidR="00995A50">
        <w:rPr>
          <w:lang w:val="ru-RU"/>
        </w:rPr>
        <w:t> </w:t>
      </w:r>
      <w:r w:rsidR="00305155" w:rsidRPr="00305155">
        <w:rPr>
          <w:lang w:val="ru-RU"/>
        </w:rPr>
        <w:t>000</w:t>
      </w:r>
      <w:r w:rsidR="00995A50" w:rsidRPr="00995A50">
        <w:rPr>
          <w:lang w:val="ru-RU"/>
        </w:rPr>
        <w:t xml:space="preserve"> </w:t>
      </w:r>
      <w:r w:rsidR="00995A50">
        <w:rPr>
          <w:lang w:val="ru-RU"/>
        </w:rPr>
        <w:t xml:space="preserve">при параллельном вычислении и </w:t>
      </w:r>
      <w:r w:rsidR="00995A50" w:rsidRPr="00995A50">
        <w:rPr>
          <w:lang w:val="ru-RU"/>
        </w:rPr>
        <w:t>100</w:t>
      </w:r>
      <w:r w:rsidR="00995A50">
        <w:rPr>
          <w:lang w:val="ru-RU"/>
        </w:rPr>
        <w:t> </w:t>
      </w:r>
      <w:r w:rsidR="00995A50" w:rsidRPr="00995A50">
        <w:rPr>
          <w:lang w:val="ru-RU"/>
        </w:rPr>
        <w:t>000</w:t>
      </w:r>
      <w:r w:rsidR="005A1AE9">
        <w:rPr>
          <w:lang w:val="ru-RU"/>
        </w:rPr>
        <w:t> </w:t>
      </w:r>
      <w:r w:rsidR="00995A50" w:rsidRPr="00995A50">
        <w:rPr>
          <w:lang w:val="ru-RU"/>
        </w:rPr>
        <w:t>000</w:t>
      </w:r>
      <w:r w:rsidR="005A1AE9">
        <w:rPr>
          <w:lang w:val="ru-RU"/>
        </w:rPr>
        <w:t xml:space="preserve"> при однопоточном</w:t>
      </w:r>
      <w:r w:rsidR="00AA01B4">
        <w:rPr>
          <w:lang w:val="ru-RU"/>
        </w:rPr>
        <w:t>.</w:t>
      </w:r>
      <w:r w:rsidR="00810882">
        <w:rPr>
          <w:lang w:val="ru-RU"/>
        </w:rPr>
        <w:t xml:space="preserve"> Результаты, занесённые в таблицу </w:t>
      </w:r>
      <w:r w:rsidR="00A133C1">
        <w:rPr>
          <w:lang w:val="ru-RU"/>
        </w:rPr>
        <w:t>умножены</w:t>
      </w:r>
      <w:r w:rsidR="00810882">
        <w:rPr>
          <w:lang w:val="ru-RU"/>
        </w:rPr>
        <w:t xml:space="preserve"> на соответствующую разницу в </w:t>
      </w:r>
      <w:r w:rsidR="00810882">
        <w:t>n</w:t>
      </w:r>
      <w:r w:rsidR="00810882" w:rsidRPr="00810882">
        <w:rPr>
          <w:lang w:val="ru-RU"/>
        </w:rPr>
        <w:t xml:space="preserve">, </w:t>
      </w:r>
      <w:r w:rsidR="00810882">
        <w:rPr>
          <w:lang w:val="ru-RU"/>
        </w:rPr>
        <w:t xml:space="preserve">так как была установлена линейная зависимость между </w:t>
      </w:r>
      <w:r w:rsidR="000757AE">
        <w:rPr>
          <w:lang w:val="ru-RU"/>
        </w:rPr>
        <w:t xml:space="preserve">разными </w:t>
      </w:r>
      <w:r w:rsidR="000757AE">
        <w:t>n</w:t>
      </w:r>
      <w:r w:rsidR="000757AE">
        <w:rPr>
          <w:lang w:val="ru-RU"/>
        </w:rPr>
        <w:t>.</w:t>
      </w:r>
    </w:p>
    <w:p w14:paraId="484D1EF0" w14:textId="737ECE82" w:rsidR="00AA01B4" w:rsidRDefault="00AA01B4" w:rsidP="003C6A59">
      <w:pPr>
        <w:rPr>
          <w:lang w:val="ru-RU"/>
        </w:rPr>
      </w:pPr>
      <w:r>
        <w:rPr>
          <w:lang w:val="ru-RU"/>
        </w:rPr>
        <w:t>Результаты запуска приведены в таблице 1.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253"/>
        <w:gridCol w:w="3860"/>
        <w:gridCol w:w="3242"/>
      </w:tblGrid>
      <w:tr w:rsidR="00E60C79" w14:paraId="1A370C4C" w14:textId="77777777" w:rsidTr="003E1AA9">
        <w:trPr>
          <w:tblHeader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14CAC" w14:textId="1BE75E9C" w:rsidR="00E60C79" w:rsidRDefault="00E60C79" w:rsidP="00AA01B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Таблица 1 — Результаты запуска программы</w:t>
            </w:r>
          </w:p>
        </w:tc>
      </w:tr>
      <w:tr w:rsidR="00E60C79" w14:paraId="15DDBCCD" w14:textId="77777777" w:rsidTr="003E1AA9">
        <w:tc>
          <w:tcPr>
            <w:tcW w:w="1204" w:type="pct"/>
            <w:tcBorders>
              <w:top w:val="single" w:sz="4" w:space="0" w:color="auto"/>
            </w:tcBorders>
          </w:tcPr>
          <w:p w14:paraId="7366C0B8" w14:textId="7B978D4E" w:rsidR="00E60C79" w:rsidRDefault="00E9053E" w:rsidP="00E9053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Машина</w:t>
            </w:r>
          </w:p>
        </w:tc>
        <w:tc>
          <w:tcPr>
            <w:tcW w:w="2063" w:type="pct"/>
            <w:tcBorders>
              <w:top w:val="single" w:sz="4" w:space="0" w:color="auto"/>
            </w:tcBorders>
          </w:tcPr>
          <w:p w14:paraId="47FC3958" w14:textId="6B08DC3E" w:rsidR="00E60C79" w:rsidRDefault="00E9053E" w:rsidP="00E9053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 одном потоке</w:t>
            </w:r>
          </w:p>
        </w:tc>
        <w:tc>
          <w:tcPr>
            <w:tcW w:w="1733" w:type="pct"/>
            <w:tcBorders>
              <w:top w:val="single" w:sz="4" w:space="0" w:color="auto"/>
            </w:tcBorders>
          </w:tcPr>
          <w:p w14:paraId="3230D164" w14:textId="144FD778" w:rsidR="00E60C79" w:rsidRDefault="00E9053E" w:rsidP="00E9053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Параллельно</w:t>
            </w:r>
          </w:p>
        </w:tc>
      </w:tr>
      <w:tr w:rsidR="00E60C79" w14:paraId="23D6AFEF" w14:textId="77777777" w:rsidTr="003E1AA9">
        <w:tc>
          <w:tcPr>
            <w:tcW w:w="1204" w:type="pct"/>
          </w:tcPr>
          <w:p w14:paraId="4CDF80B9" w14:textId="5609DFA6" w:rsidR="00E60C79" w:rsidRDefault="00E9053E" w:rsidP="00AA01B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63" w:type="pct"/>
          </w:tcPr>
          <w:p w14:paraId="355A0D21" w14:textId="17050805" w:rsidR="00E60C79" w:rsidRPr="00515554" w:rsidRDefault="00654FBF" w:rsidP="00AA01B4">
            <w:pPr>
              <w:ind w:firstLine="0"/>
              <w:rPr>
                <w:lang w:val="ru-RU"/>
              </w:rPr>
            </w:pPr>
            <w:r w:rsidRPr="00771A42">
              <w:rPr>
                <w:i/>
                <w:iCs/>
              </w:rPr>
              <w:t>1191</w:t>
            </w:r>
            <w:r w:rsidR="00771A42" w:rsidRPr="00771A42">
              <w:rPr>
                <w:i/>
                <w:iCs/>
              </w:rPr>
              <w:t>,</w:t>
            </w:r>
            <w:r w:rsidRPr="00771A42">
              <w:rPr>
                <w:i/>
                <w:iCs/>
              </w:rPr>
              <w:t>61</w:t>
            </w:r>
            <w:r w:rsidR="00515554">
              <w:rPr>
                <w:i/>
                <w:iCs/>
              </w:rPr>
              <w:t xml:space="preserve"> </w:t>
            </w:r>
            <w:r w:rsidR="00515554" w:rsidRPr="00550F0E">
              <w:rPr>
                <w:i/>
                <w:iCs/>
                <w:lang w:val="ru-RU"/>
              </w:rPr>
              <w:t>секунд</w:t>
            </w:r>
          </w:p>
        </w:tc>
        <w:tc>
          <w:tcPr>
            <w:tcW w:w="1733" w:type="pct"/>
          </w:tcPr>
          <w:p w14:paraId="5AB66F3F" w14:textId="0E48C4DC" w:rsidR="00E60C79" w:rsidRDefault="00265726" w:rsidP="00AA01B4">
            <w:pPr>
              <w:ind w:firstLine="0"/>
              <w:rPr>
                <w:lang w:val="ru-RU"/>
              </w:rPr>
            </w:pPr>
            <w:r w:rsidRPr="00265726">
              <w:rPr>
                <w:lang w:val="ru-RU"/>
              </w:rPr>
              <w:t>203</w:t>
            </w:r>
            <w:r w:rsidR="007806F9">
              <w:rPr>
                <w:lang w:val="ru-RU"/>
              </w:rPr>
              <w:t>,</w:t>
            </w:r>
            <w:r w:rsidRPr="00265726">
              <w:rPr>
                <w:lang w:val="ru-RU"/>
              </w:rPr>
              <w:t>553</w:t>
            </w:r>
            <w:r>
              <w:rPr>
                <w:lang w:val="ru-RU"/>
              </w:rPr>
              <w:t xml:space="preserve"> </w:t>
            </w:r>
            <w:r w:rsidR="00F6731B">
              <w:rPr>
                <w:lang w:val="ru-RU"/>
              </w:rPr>
              <w:t>секунд</w:t>
            </w:r>
          </w:p>
        </w:tc>
      </w:tr>
      <w:tr w:rsidR="00E60C79" w14:paraId="0AED5838" w14:textId="77777777" w:rsidTr="003E1AA9">
        <w:tc>
          <w:tcPr>
            <w:tcW w:w="1204" w:type="pct"/>
          </w:tcPr>
          <w:p w14:paraId="7E283AD0" w14:textId="53D5C0F7" w:rsidR="00E60C79" w:rsidRDefault="00E9053E" w:rsidP="00AA01B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63" w:type="pct"/>
          </w:tcPr>
          <w:p w14:paraId="68653958" w14:textId="2C9FC4EE" w:rsidR="00E60C79" w:rsidRDefault="00327C74" w:rsidP="00AA01B4">
            <w:pPr>
              <w:ind w:firstLine="0"/>
              <w:rPr>
                <w:lang w:val="ru-RU"/>
              </w:rPr>
            </w:pPr>
            <w:r w:rsidRPr="00A73DA9">
              <w:rPr>
                <w:i/>
                <w:iCs/>
                <w:lang w:val="ru-RU"/>
              </w:rPr>
              <w:t>304</w:t>
            </w:r>
            <w:r w:rsidR="00A73DA9" w:rsidRPr="00A73DA9">
              <w:rPr>
                <w:i/>
                <w:iCs/>
                <w:lang w:val="ru-RU"/>
              </w:rPr>
              <w:t>2,</w:t>
            </w:r>
            <w:r w:rsidRPr="00A73DA9">
              <w:rPr>
                <w:i/>
                <w:iCs/>
                <w:lang w:val="ru-RU"/>
              </w:rPr>
              <w:t>18</w:t>
            </w:r>
            <w:r w:rsidR="00A73DA9">
              <w:rPr>
                <w:lang w:val="ru-RU"/>
              </w:rPr>
              <w:t xml:space="preserve"> </w:t>
            </w:r>
            <w:r w:rsidR="00A73DA9" w:rsidRPr="00550F0E">
              <w:rPr>
                <w:i/>
                <w:iCs/>
                <w:lang w:val="ru-RU"/>
              </w:rPr>
              <w:t>секунд</w:t>
            </w:r>
          </w:p>
        </w:tc>
        <w:tc>
          <w:tcPr>
            <w:tcW w:w="1733" w:type="pct"/>
          </w:tcPr>
          <w:p w14:paraId="0E55C182" w14:textId="670B03F0" w:rsidR="00E60C79" w:rsidRDefault="00B04875" w:rsidP="00AA01B4">
            <w:pPr>
              <w:ind w:firstLine="0"/>
              <w:rPr>
                <w:lang w:val="ru-RU"/>
              </w:rPr>
            </w:pPr>
            <w:r w:rsidRPr="00B04875">
              <w:rPr>
                <w:lang w:val="ru-RU"/>
              </w:rPr>
              <w:t>60</w:t>
            </w:r>
            <w:r w:rsidR="00A73DA9">
              <w:rPr>
                <w:lang w:val="ru-RU"/>
              </w:rPr>
              <w:t>,</w:t>
            </w:r>
            <w:r w:rsidRPr="00B04875">
              <w:rPr>
                <w:lang w:val="ru-RU"/>
              </w:rPr>
              <w:t>297</w:t>
            </w:r>
            <w:r>
              <w:rPr>
                <w:lang w:val="ru-RU"/>
              </w:rPr>
              <w:t xml:space="preserve"> секунд</w:t>
            </w:r>
          </w:p>
        </w:tc>
      </w:tr>
      <w:tr w:rsidR="00E60C79" w14:paraId="08F10747" w14:textId="77777777" w:rsidTr="003E1AA9">
        <w:tc>
          <w:tcPr>
            <w:tcW w:w="1204" w:type="pct"/>
          </w:tcPr>
          <w:p w14:paraId="4E5E1477" w14:textId="4A589F84" w:rsidR="00E60C79" w:rsidRDefault="00E9053E" w:rsidP="00AA01B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63" w:type="pct"/>
          </w:tcPr>
          <w:p w14:paraId="0A43F4F2" w14:textId="2244E96E" w:rsidR="00E60C79" w:rsidRDefault="00F13527" w:rsidP="00AA01B4">
            <w:pPr>
              <w:ind w:firstLine="0"/>
              <w:rPr>
                <w:lang w:val="ru-RU"/>
              </w:rPr>
            </w:pPr>
            <w:r w:rsidRPr="00F13527">
              <w:rPr>
                <w:i/>
                <w:iCs/>
                <w:lang w:val="ru-RU"/>
              </w:rPr>
              <w:t>3593,32</w:t>
            </w:r>
            <w:r>
              <w:rPr>
                <w:lang w:val="ru-RU"/>
              </w:rPr>
              <w:t xml:space="preserve"> </w:t>
            </w:r>
            <w:r w:rsidRPr="00550F0E">
              <w:rPr>
                <w:i/>
                <w:iCs/>
                <w:lang w:val="ru-RU"/>
              </w:rPr>
              <w:t>секунд</w:t>
            </w:r>
          </w:p>
        </w:tc>
        <w:tc>
          <w:tcPr>
            <w:tcW w:w="1733" w:type="pct"/>
          </w:tcPr>
          <w:p w14:paraId="6C18A7FA" w14:textId="3C7A8035" w:rsidR="00E60C79" w:rsidRDefault="009C01F8" w:rsidP="00AA01B4">
            <w:pPr>
              <w:ind w:firstLine="0"/>
              <w:rPr>
                <w:lang w:val="ru-RU"/>
              </w:rPr>
            </w:pPr>
            <w:r w:rsidRPr="009C01F8">
              <w:rPr>
                <w:lang w:val="ru-RU"/>
              </w:rPr>
              <w:t>35</w:t>
            </w:r>
            <w:r>
              <w:rPr>
                <w:lang w:val="ru-RU"/>
              </w:rPr>
              <w:t>,</w:t>
            </w:r>
            <w:r w:rsidRPr="009C01F8">
              <w:rPr>
                <w:lang w:val="ru-RU"/>
              </w:rPr>
              <w:t>6199</w:t>
            </w:r>
            <w:r>
              <w:rPr>
                <w:lang w:val="ru-RU"/>
              </w:rPr>
              <w:t xml:space="preserve"> секунд</w:t>
            </w:r>
          </w:p>
        </w:tc>
      </w:tr>
    </w:tbl>
    <w:p w14:paraId="454DAC17" w14:textId="77777777" w:rsidR="00AA01B4" w:rsidRPr="00995A50" w:rsidRDefault="00AA01B4" w:rsidP="00AA01B4">
      <w:pPr>
        <w:ind w:firstLine="0"/>
        <w:rPr>
          <w:lang w:val="ru-RU"/>
        </w:rPr>
      </w:pPr>
    </w:p>
    <w:p w14:paraId="4D1C70AE" w14:textId="541E41C7" w:rsidR="008D1E0F" w:rsidRDefault="008D1E0F" w:rsidP="008D1E0F">
      <w:pPr>
        <w:pStyle w:val="1"/>
        <w:rPr>
          <w:lang w:val="ru-RU"/>
        </w:rPr>
      </w:pPr>
      <w:bookmarkStart w:id="3" w:name="_Toc184165330"/>
      <w:r>
        <w:rPr>
          <w:lang w:val="ru-RU"/>
        </w:rPr>
        <w:lastRenderedPageBreak/>
        <w:t>4 Листинги программы</w:t>
      </w:r>
      <w:bookmarkEnd w:id="3"/>
    </w:p>
    <w:p w14:paraId="3361E649" w14:textId="0C9DDFB5" w:rsidR="008D1E0F" w:rsidRPr="00851292" w:rsidRDefault="005760E6" w:rsidP="008D1E0F">
      <w:pPr>
        <w:rPr>
          <w:lang w:val="ru-RU"/>
        </w:rPr>
      </w:pPr>
      <w:r>
        <w:rPr>
          <w:lang w:val="ru-RU"/>
        </w:rPr>
        <w:t>О</w:t>
      </w:r>
      <w:r w:rsidR="00FB6525">
        <w:rPr>
          <w:lang w:val="ru-RU"/>
        </w:rPr>
        <w:t>д</w:t>
      </w:r>
      <w:r w:rsidR="008D1E0F">
        <w:rPr>
          <w:lang w:val="ru-RU"/>
        </w:rPr>
        <w:t>нопоточный вариант</w:t>
      </w:r>
      <w:r w:rsidR="008D1E0F" w:rsidRPr="00851292">
        <w:rPr>
          <w:lang w:val="ru-RU"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1E0F" w14:paraId="294B0E56" w14:textId="77777777" w:rsidTr="008D1E0F">
        <w:tc>
          <w:tcPr>
            <w:tcW w:w="9345" w:type="dxa"/>
          </w:tcPr>
          <w:p w14:paraId="2443EF6F" w14:textId="7F1E7B86" w:rsidR="008F176D" w:rsidRPr="008F176D" w:rsidRDefault="008F176D" w:rsidP="008F176D">
            <w:pPr>
              <w:pStyle w:val="aa"/>
            </w:pPr>
            <w:r>
              <w:rPr>
                <w:lang w:val="ru-RU"/>
              </w:rPr>
              <w:t>и</w:t>
            </w:r>
            <w:r>
              <w:t xml:space="preserve"> </w:t>
            </w:r>
            <w:r w:rsidRPr="008F176D">
              <w:t>#include &lt;iostream&gt;</w:t>
            </w:r>
          </w:p>
          <w:p w14:paraId="5D4540C7" w14:textId="77777777" w:rsidR="008F176D" w:rsidRPr="008F176D" w:rsidRDefault="008F176D" w:rsidP="008F176D">
            <w:pPr>
              <w:pStyle w:val="aa"/>
            </w:pPr>
            <w:r w:rsidRPr="008F176D">
              <w:t>#include &lt;functional&gt;</w:t>
            </w:r>
          </w:p>
          <w:p w14:paraId="44D2E8C3" w14:textId="77777777" w:rsidR="008F176D" w:rsidRPr="008F176D" w:rsidRDefault="008F176D" w:rsidP="008F176D">
            <w:pPr>
              <w:pStyle w:val="aa"/>
            </w:pPr>
            <w:r w:rsidRPr="008F176D">
              <w:t>#include &lt;</w:t>
            </w:r>
            <w:proofErr w:type="spellStart"/>
            <w:r w:rsidRPr="008F176D">
              <w:t>omp.h</w:t>
            </w:r>
            <w:proofErr w:type="spellEnd"/>
            <w:r w:rsidRPr="008F176D">
              <w:t>&gt;</w:t>
            </w:r>
          </w:p>
          <w:p w14:paraId="6A384BD7" w14:textId="77777777" w:rsidR="008F176D" w:rsidRPr="008F176D" w:rsidRDefault="008F176D" w:rsidP="008F176D">
            <w:pPr>
              <w:pStyle w:val="aa"/>
            </w:pPr>
          </w:p>
          <w:p w14:paraId="0CC2707E" w14:textId="77777777" w:rsidR="008F176D" w:rsidRPr="008F176D" w:rsidRDefault="008F176D" w:rsidP="008F176D">
            <w:pPr>
              <w:pStyle w:val="aa"/>
            </w:pPr>
            <w:r w:rsidRPr="008F176D">
              <w:t>namespace</w:t>
            </w:r>
          </w:p>
          <w:p w14:paraId="1A624F24" w14:textId="77777777" w:rsidR="008F176D" w:rsidRPr="008F176D" w:rsidRDefault="008F176D" w:rsidP="008F176D">
            <w:pPr>
              <w:pStyle w:val="aa"/>
            </w:pPr>
            <w:r w:rsidRPr="008F176D">
              <w:t>{</w:t>
            </w:r>
          </w:p>
          <w:p w14:paraId="4882E8DA" w14:textId="77777777" w:rsidR="008F176D" w:rsidRPr="008F176D" w:rsidRDefault="008F176D" w:rsidP="008F176D">
            <w:pPr>
              <w:pStyle w:val="aa"/>
            </w:pPr>
            <w:r w:rsidRPr="008F176D">
              <w:t xml:space="preserve">    double </w:t>
            </w:r>
            <w:proofErr w:type="spellStart"/>
            <w:proofErr w:type="gramStart"/>
            <w:r w:rsidRPr="008F176D">
              <w:t>rectangleMethod</w:t>
            </w:r>
            <w:proofErr w:type="spellEnd"/>
            <w:r w:rsidRPr="008F176D">
              <w:t>(</w:t>
            </w:r>
            <w:proofErr w:type="gramEnd"/>
            <w:r w:rsidRPr="008F176D">
              <w:t xml:space="preserve">const double a, const double b, const int n, const std::function&lt;double(double)&gt;&amp; </w:t>
            </w:r>
            <w:proofErr w:type="spellStart"/>
            <w:r w:rsidRPr="008F176D">
              <w:t>func</w:t>
            </w:r>
            <w:proofErr w:type="spellEnd"/>
            <w:r w:rsidRPr="008F176D">
              <w:t>)</w:t>
            </w:r>
          </w:p>
          <w:p w14:paraId="612BC5B1" w14:textId="77777777" w:rsidR="008F176D" w:rsidRPr="008F176D" w:rsidRDefault="008F176D" w:rsidP="008F176D">
            <w:pPr>
              <w:pStyle w:val="aa"/>
            </w:pPr>
            <w:r w:rsidRPr="008F176D">
              <w:t xml:space="preserve">    {</w:t>
            </w:r>
          </w:p>
          <w:p w14:paraId="674BF09D" w14:textId="77777777" w:rsidR="008F176D" w:rsidRPr="008F176D" w:rsidRDefault="008F176D" w:rsidP="008F176D">
            <w:pPr>
              <w:pStyle w:val="aa"/>
            </w:pPr>
            <w:r w:rsidRPr="008F176D">
              <w:t xml:space="preserve">        const double h = (b - a) / </w:t>
            </w:r>
            <w:proofErr w:type="gramStart"/>
            <w:r w:rsidRPr="008F176D">
              <w:t>n;</w:t>
            </w:r>
            <w:proofErr w:type="gramEnd"/>
          </w:p>
          <w:p w14:paraId="675AA4A7" w14:textId="77777777" w:rsidR="008F176D" w:rsidRPr="008F176D" w:rsidRDefault="008F176D" w:rsidP="008F176D">
            <w:pPr>
              <w:pStyle w:val="aa"/>
            </w:pPr>
            <w:r w:rsidRPr="008F176D">
              <w:t xml:space="preserve">        double sum = </w:t>
            </w:r>
            <w:proofErr w:type="gramStart"/>
            <w:r w:rsidRPr="008F176D">
              <w:t>0.0;</w:t>
            </w:r>
            <w:proofErr w:type="gramEnd"/>
          </w:p>
          <w:p w14:paraId="1B6B90E8" w14:textId="77777777" w:rsidR="008F176D" w:rsidRPr="008F176D" w:rsidRDefault="008F176D" w:rsidP="008F176D">
            <w:pPr>
              <w:pStyle w:val="aa"/>
            </w:pPr>
          </w:p>
          <w:p w14:paraId="08A2DFE3" w14:textId="77777777" w:rsidR="008F176D" w:rsidRPr="008F176D" w:rsidRDefault="008F176D" w:rsidP="008F176D">
            <w:pPr>
              <w:pStyle w:val="aa"/>
            </w:pPr>
            <w:r w:rsidRPr="008F176D">
              <w:t xml:space="preserve">        for (int </w:t>
            </w:r>
            <w:proofErr w:type="spellStart"/>
            <w:r w:rsidRPr="008F176D">
              <w:t>i</w:t>
            </w:r>
            <w:proofErr w:type="spellEnd"/>
            <w:r w:rsidRPr="008F176D">
              <w:t xml:space="preserve"> = 0; </w:t>
            </w:r>
            <w:proofErr w:type="spellStart"/>
            <w:r w:rsidRPr="008F176D">
              <w:t>i</w:t>
            </w:r>
            <w:proofErr w:type="spellEnd"/>
            <w:r w:rsidRPr="008F176D">
              <w:t xml:space="preserve"> &lt; n; ++</w:t>
            </w:r>
            <w:proofErr w:type="spellStart"/>
            <w:r w:rsidRPr="008F176D">
              <w:t>i</w:t>
            </w:r>
            <w:proofErr w:type="spellEnd"/>
            <w:r w:rsidRPr="008F176D">
              <w:t>)</w:t>
            </w:r>
          </w:p>
          <w:p w14:paraId="6B73C581" w14:textId="77777777" w:rsidR="008F176D" w:rsidRPr="008F176D" w:rsidRDefault="008F176D" w:rsidP="008F176D">
            <w:pPr>
              <w:pStyle w:val="aa"/>
            </w:pPr>
            <w:r w:rsidRPr="008F176D">
              <w:t xml:space="preserve">        {</w:t>
            </w:r>
          </w:p>
          <w:p w14:paraId="536CCEFD" w14:textId="77777777" w:rsidR="008F176D" w:rsidRPr="008F176D" w:rsidRDefault="008F176D" w:rsidP="008F176D">
            <w:pPr>
              <w:pStyle w:val="aa"/>
            </w:pPr>
            <w:r w:rsidRPr="008F176D">
              <w:t xml:space="preserve">            const double x = a + </w:t>
            </w:r>
            <w:proofErr w:type="spellStart"/>
            <w:r w:rsidRPr="008F176D">
              <w:t>i</w:t>
            </w:r>
            <w:proofErr w:type="spellEnd"/>
            <w:r w:rsidRPr="008F176D">
              <w:t xml:space="preserve"> * </w:t>
            </w:r>
            <w:proofErr w:type="gramStart"/>
            <w:r w:rsidRPr="008F176D">
              <w:t>h;</w:t>
            </w:r>
            <w:proofErr w:type="gramEnd"/>
          </w:p>
          <w:p w14:paraId="104D93C2" w14:textId="77777777" w:rsidR="008F176D" w:rsidRPr="008F176D" w:rsidRDefault="008F176D" w:rsidP="008F176D">
            <w:pPr>
              <w:pStyle w:val="aa"/>
            </w:pPr>
            <w:r w:rsidRPr="008F176D">
              <w:t xml:space="preserve">            sum += </w:t>
            </w:r>
            <w:proofErr w:type="spellStart"/>
            <w:r w:rsidRPr="008F176D">
              <w:t>func</w:t>
            </w:r>
            <w:proofErr w:type="spellEnd"/>
            <w:r w:rsidRPr="008F176D">
              <w:t>(x</w:t>
            </w:r>
            <w:proofErr w:type="gramStart"/>
            <w:r w:rsidRPr="008F176D">
              <w:t>);</w:t>
            </w:r>
            <w:proofErr w:type="gramEnd"/>
          </w:p>
          <w:p w14:paraId="0B2A36C5" w14:textId="77777777" w:rsidR="008F176D" w:rsidRPr="008F176D" w:rsidRDefault="008F176D" w:rsidP="008F176D">
            <w:pPr>
              <w:pStyle w:val="aa"/>
            </w:pPr>
            <w:r w:rsidRPr="008F176D">
              <w:t xml:space="preserve">        }</w:t>
            </w:r>
          </w:p>
          <w:p w14:paraId="6D83ED5E" w14:textId="77777777" w:rsidR="008F176D" w:rsidRPr="008F176D" w:rsidRDefault="008F176D" w:rsidP="008F176D">
            <w:pPr>
              <w:pStyle w:val="aa"/>
            </w:pPr>
            <w:r w:rsidRPr="008F176D">
              <w:t xml:space="preserve">        return h * </w:t>
            </w:r>
            <w:proofErr w:type="gramStart"/>
            <w:r w:rsidRPr="008F176D">
              <w:t>sum;</w:t>
            </w:r>
            <w:proofErr w:type="gramEnd"/>
          </w:p>
          <w:p w14:paraId="79362C20" w14:textId="77777777" w:rsidR="008F176D" w:rsidRPr="008F176D" w:rsidRDefault="008F176D" w:rsidP="008F176D">
            <w:pPr>
              <w:pStyle w:val="aa"/>
            </w:pPr>
            <w:r w:rsidRPr="008F176D">
              <w:t xml:space="preserve">    }</w:t>
            </w:r>
          </w:p>
          <w:p w14:paraId="00C614D0" w14:textId="77777777" w:rsidR="008D1E0F" w:rsidRDefault="008F176D" w:rsidP="008F176D">
            <w:pPr>
              <w:pStyle w:val="aa"/>
            </w:pPr>
            <w:r w:rsidRPr="008F176D">
              <w:rPr>
                <w:lang w:val="ru-RU"/>
              </w:rPr>
              <w:t>}</w:t>
            </w:r>
          </w:p>
          <w:p w14:paraId="1CDB97F3" w14:textId="77777777" w:rsidR="002A36B3" w:rsidRDefault="002A36B3" w:rsidP="002A36B3">
            <w:pPr>
              <w:pStyle w:val="aa"/>
            </w:pPr>
          </w:p>
          <w:p w14:paraId="11906D4C" w14:textId="5CECC553" w:rsidR="002A36B3" w:rsidRDefault="002A36B3" w:rsidP="002A36B3">
            <w:pPr>
              <w:pStyle w:val="aa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CBDA6B7" w14:textId="7F6B3BE2" w:rsidR="002A36B3" w:rsidRDefault="002A36B3" w:rsidP="002A36B3">
            <w:pPr>
              <w:pStyle w:val="aa"/>
            </w:pPr>
            <w:r>
              <w:t>{</w:t>
            </w:r>
          </w:p>
          <w:p w14:paraId="42B1BDD4" w14:textId="5EDFFAF7" w:rsidR="002A36B3" w:rsidRDefault="002A36B3" w:rsidP="002A36B3">
            <w:pPr>
              <w:pStyle w:val="aa"/>
            </w:pPr>
            <w:r>
              <w:t xml:space="preserve">    </w:t>
            </w:r>
            <w:proofErr w:type="spellStart"/>
            <w:r>
              <w:t>constexpr</w:t>
            </w:r>
            <w:proofErr w:type="spellEnd"/>
            <w:r>
              <w:t xml:space="preserve"> double a = </w:t>
            </w:r>
            <w:proofErr w:type="gramStart"/>
            <w:r>
              <w:t>0.0;</w:t>
            </w:r>
            <w:proofErr w:type="gramEnd"/>
          </w:p>
          <w:p w14:paraId="37CC57E4" w14:textId="4BA91B89" w:rsidR="002A36B3" w:rsidRDefault="002A36B3" w:rsidP="002A36B3">
            <w:pPr>
              <w:pStyle w:val="aa"/>
            </w:pPr>
            <w:r>
              <w:t xml:space="preserve">    </w:t>
            </w:r>
            <w:proofErr w:type="spellStart"/>
            <w:r>
              <w:t>constexpr</w:t>
            </w:r>
            <w:proofErr w:type="spellEnd"/>
            <w:r>
              <w:t xml:space="preserve"> double b = </w:t>
            </w:r>
            <w:proofErr w:type="gramStart"/>
            <w:r>
              <w:t>1.0;</w:t>
            </w:r>
            <w:proofErr w:type="gramEnd"/>
          </w:p>
          <w:p w14:paraId="3554928E" w14:textId="229FCA98" w:rsidR="002A36B3" w:rsidRDefault="002A36B3" w:rsidP="002A36B3">
            <w:pPr>
              <w:pStyle w:val="aa"/>
            </w:pPr>
            <w:r>
              <w:t xml:space="preserve">    </w:t>
            </w:r>
            <w:proofErr w:type="spellStart"/>
            <w:r>
              <w:t>constexpr</w:t>
            </w:r>
            <w:proofErr w:type="spellEnd"/>
            <w:r>
              <w:t xml:space="preserve"> int n = </w:t>
            </w:r>
            <w:proofErr w:type="gramStart"/>
            <w:r>
              <w:t>1000000000;</w:t>
            </w:r>
            <w:proofErr w:type="gramEnd"/>
          </w:p>
          <w:p w14:paraId="08872B6E" w14:textId="77777777" w:rsidR="002A36B3" w:rsidRDefault="002A36B3" w:rsidP="002A36B3">
            <w:pPr>
              <w:pStyle w:val="aa"/>
            </w:pPr>
          </w:p>
          <w:p w14:paraId="4499C645" w14:textId="74B4CBBD" w:rsidR="002A36B3" w:rsidRDefault="002A36B3" w:rsidP="002A36B3">
            <w:pPr>
              <w:pStyle w:val="aa"/>
            </w:pPr>
            <w:r>
              <w:t xml:space="preserve">    auto </w:t>
            </w:r>
            <w:proofErr w:type="spellStart"/>
            <w:r>
              <w:t>func</w:t>
            </w:r>
            <w:proofErr w:type="spellEnd"/>
            <w:r>
              <w:t xml:space="preserve"> = </w:t>
            </w:r>
            <w:proofErr w:type="gramStart"/>
            <w:r>
              <w:t>[](</w:t>
            </w:r>
            <w:proofErr w:type="gramEnd"/>
            <w:r>
              <w:t>const double x)</w:t>
            </w:r>
          </w:p>
          <w:p w14:paraId="5A581E74" w14:textId="019CBD72" w:rsidR="002A36B3" w:rsidRDefault="002A36B3" w:rsidP="002A36B3">
            <w:pPr>
              <w:pStyle w:val="aa"/>
            </w:pPr>
            <w:r>
              <w:t xml:space="preserve">    {</w:t>
            </w:r>
          </w:p>
          <w:p w14:paraId="01953CBC" w14:textId="58B65754" w:rsidR="002A36B3" w:rsidRDefault="002A36B3" w:rsidP="002A36B3">
            <w:pPr>
              <w:pStyle w:val="aa"/>
            </w:pPr>
            <w:r>
              <w:t xml:space="preserve">        return x * </w:t>
            </w:r>
            <w:proofErr w:type="gramStart"/>
            <w:r>
              <w:t>x;</w:t>
            </w:r>
            <w:proofErr w:type="gramEnd"/>
          </w:p>
          <w:p w14:paraId="55479DAF" w14:textId="72E80E25" w:rsidR="002A36B3" w:rsidRDefault="002A36B3" w:rsidP="002A36B3">
            <w:pPr>
              <w:pStyle w:val="aa"/>
            </w:pPr>
            <w:r>
              <w:t xml:space="preserve">    };</w:t>
            </w:r>
          </w:p>
          <w:p w14:paraId="377934EB" w14:textId="77777777" w:rsidR="002A36B3" w:rsidRDefault="002A36B3" w:rsidP="002A36B3">
            <w:pPr>
              <w:pStyle w:val="aa"/>
            </w:pPr>
          </w:p>
          <w:p w14:paraId="3FEFE15B" w14:textId="08519D6C" w:rsidR="002A36B3" w:rsidRDefault="002A36B3" w:rsidP="002A36B3">
            <w:pPr>
              <w:pStyle w:val="aa"/>
            </w:pPr>
            <w:r>
              <w:t xml:space="preserve">    const double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omp_get_</w:t>
            </w:r>
            <w:proofErr w:type="gramStart"/>
            <w:r>
              <w:t>wtime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A52C8F" w14:textId="1836C62D" w:rsidR="002A36B3" w:rsidRDefault="002A36B3" w:rsidP="002A36B3">
            <w:pPr>
              <w:pStyle w:val="aa"/>
            </w:pPr>
            <w:r>
              <w:t xml:space="preserve">    const double result = </w:t>
            </w:r>
            <w:proofErr w:type="spellStart"/>
            <w:proofErr w:type="gramStart"/>
            <w:r>
              <w:t>rectangleMethod</w:t>
            </w:r>
            <w:proofErr w:type="spellEnd"/>
            <w:r>
              <w:t>(</w:t>
            </w:r>
            <w:proofErr w:type="gramEnd"/>
            <w:r>
              <w:t xml:space="preserve">a, b, n, </w:t>
            </w:r>
            <w:proofErr w:type="spellStart"/>
            <w:r>
              <w:t>func</w:t>
            </w:r>
            <w:proofErr w:type="spellEnd"/>
            <w:r>
              <w:t>);</w:t>
            </w:r>
          </w:p>
          <w:p w14:paraId="0BAB5540" w14:textId="741F887A" w:rsidR="002A36B3" w:rsidRDefault="002A36B3" w:rsidP="002A36B3">
            <w:pPr>
              <w:pStyle w:val="aa"/>
            </w:pPr>
            <w:r>
              <w:t xml:space="preserve">    const double </w:t>
            </w:r>
            <w:proofErr w:type="spellStart"/>
            <w:r>
              <w:t>endTime</w:t>
            </w:r>
            <w:proofErr w:type="spellEnd"/>
            <w:r>
              <w:t xml:space="preserve"> = </w:t>
            </w:r>
            <w:proofErr w:type="spellStart"/>
            <w:r>
              <w:t>omp_get_</w:t>
            </w:r>
            <w:proofErr w:type="gramStart"/>
            <w:r>
              <w:t>wtime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6F22FEC" w14:textId="77777777" w:rsidR="002A36B3" w:rsidRDefault="002A36B3" w:rsidP="002A36B3">
            <w:pPr>
              <w:pStyle w:val="aa"/>
            </w:pPr>
          </w:p>
          <w:p w14:paraId="54254900" w14:textId="3BC8D87F" w:rsidR="002A36B3" w:rsidRDefault="002A36B3" w:rsidP="002A36B3">
            <w:pPr>
              <w:pStyle w:val="aa"/>
            </w:pPr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"Integral value: " &lt;&lt; result &lt;&lt; "\n";</w:t>
            </w:r>
          </w:p>
          <w:p w14:paraId="356E5DCA" w14:textId="267569DB" w:rsidR="002A36B3" w:rsidRDefault="002A36B3" w:rsidP="002A36B3">
            <w:pPr>
              <w:pStyle w:val="aa"/>
            </w:pPr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"Elapsed time: " &lt;&lt; </w:t>
            </w:r>
            <w:proofErr w:type="spellStart"/>
            <w:r>
              <w:t>endTime</w:t>
            </w:r>
            <w:proofErr w:type="spellEnd"/>
            <w:r>
              <w:t xml:space="preserve"> - </w:t>
            </w:r>
            <w:proofErr w:type="spellStart"/>
            <w:r>
              <w:t>startTime</w:t>
            </w:r>
            <w:proofErr w:type="spellEnd"/>
            <w:r>
              <w:t xml:space="preserve"> &lt;&lt; " seconds" &lt;&lt; "\n";</w:t>
            </w:r>
          </w:p>
          <w:p w14:paraId="6610F196" w14:textId="77777777" w:rsidR="002A36B3" w:rsidRDefault="002A36B3" w:rsidP="002A36B3">
            <w:pPr>
              <w:pStyle w:val="aa"/>
            </w:pPr>
          </w:p>
          <w:p w14:paraId="3310F437" w14:textId="7B95F4C2" w:rsidR="002A36B3" w:rsidRDefault="002A36B3" w:rsidP="002A36B3">
            <w:pPr>
              <w:pStyle w:val="aa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4E6C3C1D" w14:textId="2D01C573" w:rsidR="002A36B3" w:rsidRPr="002A36B3" w:rsidRDefault="002A36B3" w:rsidP="002A36B3">
            <w:pPr>
              <w:pStyle w:val="aa"/>
            </w:pPr>
            <w:r>
              <w:t>}</w:t>
            </w:r>
          </w:p>
        </w:tc>
      </w:tr>
    </w:tbl>
    <w:p w14:paraId="0D43697D" w14:textId="77777777" w:rsidR="008D1E0F" w:rsidRDefault="008D1E0F" w:rsidP="008D1E0F">
      <w:pPr>
        <w:ind w:firstLine="0"/>
      </w:pPr>
    </w:p>
    <w:p w14:paraId="33B6724A" w14:textId="4E8035C4" w:rsidR="008D1E0F" w:rsidRPr="00F21D42" w:rsidRDefault="009D4898" w:rsidP="008D1E0F">
      <w:r>
        <w:rPr>
          <w:lang w:val="ru-RU"/>
        </w:rPr>
        <w:t>П</w:t>
      </w:r>
      <w:r w:rsidR="00F21D42">
        <w:rPr>
          <w:lang w:val="ru-RU"/>
        </w:rPr>
        <w:t>араллельный вариант</w:t>
      </w:r>
      <w:r w:rsidR="00F21D42"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D42" w14:paraId="6A997873" w14:textId="77777777" w:rsidTr="00F21D42">
        <w:tc>
          <w:tcPr>
            <w:tcW w:w="9345" w:type="dxa"/>
          </w:tcPr>
          <w:p w14:paraId="63F55B51" w14:textId="77777777" w:rsidR="00C32AED" w:rsidRDefault="00C32AED" w:rsidP="00C32AED">
            <w:pPr>
              <w:pStyle w:val="aa"/>
            </w:pPr>
            <w:r>
              <w:t>#include &lt;iostream&gt;</w:t>
            </w:r>
          </w:p>
          <w:p w14:paraId="56BD2969" w14:textId="77777777" w:rsidR="00C32AED" w:rsidRDefault="00C32AED" w:rsidP="00C32AED">
            <w:pPr>
              <w:pStyle w:val="aa"/>
            </w:pPr>
            <w:r>
              <w:t>#include &lt;functional&gt;</w:t>
            </w:r>
          </w:p>
          <w:p w14:paraId="31EA8C12" w14:textId="77777777" w:rsidR="00C32AED" w:rsidRDefault="00C32AED" w:rsidP="00C32AED">
            <w:pPr>
              <w:pStyle w:val="aa"/>
            </w:pPr>
            <w:r>
              <w:t>#include &lt;</w:t>
            </w:r>
            <w:proofErr w:type="spellStart"/>
            <w:r>
              <w:t>omp.h</w:t>
            </w:r>
            <w:proofErr w:type="spellEnd"/>
            <w:r>
              <w:t>&gt;</w:t>
            </w:r>
          </w:p>
          <w:p w14:paraId="0E0C49BC" w14:textId="77777777" w:rsidR="00C32AED" w:rsidRDefault="00C32AED" w:rsidP="00C32AED">
            <w:pPr>
              <w:pStyle w:val="aa"/>
            </w:pPr>
          </w:p>
          <w:p w14:paraId="087577CF" w14:textId="77777777" w:rsidR="00C32AED" w:rsidRDefault="00C32AED" w:rsidP="00C32AED">
            <w:pPr>
              <w:pStyle w:val="aa"/>
            </w:pPr>
            <w:r>
              <w:t>namespace</w:t>
            </w:r>
          </w:p>
          <w:p w14:paraId="1D81F0C1" w14:textId="77777777" w:rsidR="00C32AED" w:rsidRDefault="00C32AED" w:rsidP="00C32AED">
            <w:pPr>
              <w:pStyle w:val="aa"/>
            </w:pPr>
            <w:r>
              <w:t>{</w:t>
            </w:r>
          </w:p>
          <w:p w14:paraId="1CFDEA91" w14:textId="77777777" w:rsidR="00C32AED" w:rsidRDefault="00C32AED" w:rsidP="00C32AED">
            <w:pPr>
              <w:pStyle w:val="aa"/>
            </w:pPr>
            <w:r>
              <w:t xml:space="preserve">    double </w:t>
            </w:r>
            <w:proofErr w:type="spellStart"/>
            <w:proofErr w:type="gramStart"/>
            <w:r>
              <w:t>rectangleMethod</w:t>
            </w:r>
            <w:proofErr w:type="spellEnd"/>
            <w:r>
              <w:t>(</w:t>
            </w:r>
            <w:proofErr w:type="gramEnd"/>
            <w:r>
              <w:t xml:space="preserve">const double a, const double b, const int n, const std::function&lt;double(double)&gt;&amp; </w:t>
            </w:r>
            <w:proofErr w:type="spellStart"/>
            <w:r>
              <w:t>func</w:t>
            </w:r>
            <w:proofErr w:type="spellEnd"/>
            <w:r>
              <w:t>)</w:t>
            </w:r>
          </w:p>
          <w:p w14:paraId="541C76F8" w14:textId="77777777" w:rsidR="00C32AED" w:rsidRDefault="00C32AED" w:rsidP="00C32AED">
            <w:pPr>
              <w:pStyle w:val="aa"/>
            </w:pPr>
            <w:r>
              <w:t xml:space="preserve">    {</w:t>
            </w:r>
          </w:p>
          <w:p w14:paraId="630CEE12" w14:textId="77777777" w:rsidR="00C32AED" w:rsidRDefault="00C32AED" w:rsidP="00C32AED">
            <w:pPr>
              <w:pStyle w:val="aa"/>
            </w:pPr>
            <w:r>
              <w:t xml:space="preserve">        const double h = (b - a) / </w:t>
            </w:r>
            <w:proofErr w:type="gramStart"/>
            <w:r>
              <w:t>n;</w:t>
            </w:r>
            <w:proofErr w:type="gramEnd"/>
          </w:p>
          <w:p w14:paraId="02160A8D" w14:textId="77777777" w:rsidR="00C32AED" w:rsidRDefault="00C32AED" w:rsidP="00C32AED">
            <w:pPr>
              <w:pStyle w:val="aa"/>
            </w:pPr>
            <w:r>
              <w:t xml:space="preserve">        double sum = </w:t>
            </w:r>
            <w:proofErr w:type="gramStart"/>
            <w:r>
              <w:t>0.0;</w:t>
            </w:r>
            <w:proofErr w:type="gramEnd"/>
          </w:p>
          <w:p w14:paraId="229F66D1" w14:textId="77777777" w:rsidR="00C32AED" w:rsidRDefault="00C32AED" w:rsidP="00C32AED">
            <w:pPr>
              <w:pStyle w:val="aa"/>
            </w:pPr>
          </w:p>
          <w:p w14:paraId="58381E1E" w14:textId="77777777" w:rsidR="00C32AED" w:rsidRDefault="00C32AED" w:rsidP="00C32AED">
            <w:pPr>
              <w:pStyle w:val="aa"/>
            </w:pPr>
            <w:r>
              <w:lastRenderedPageBreak/>
              <w:t xml:space="preserve">#pragma </w:t>
            </w:r>
            <w:proofErr w:type="spellStart"/>
            <w:r>
              <w:t>omp</w:t>
            </w:r>
            <w:proofErr w:type="spellEnd"/>
            <w:r>
              <w:t xml:space="preserve"> parallel for reduction(</w:t>
            </w:r>
            <w:proofErr w:type="gramStart"/>
            <w:r>
              <w:t>+:sum</w:t>
            </w:r>
            <w:proofErr w:type="gramEnd"/>
            <w:r>
              <w:t>)</w:t>
            </w:r>
          </w:p>
          <w:p w14:paraId="7BE84C99" w14:textId="77777777" w:rsidR="00C32AED" w:rsidRDefault="00C32AED" w:rsidP="00C32AED">
            <w:pPr>
              <w:pStyle w:val="aa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9CF7269" w14:textId="77777777" w:rsidR="00C32AED" w:rsidRDefault="00C32AED" w:rsidP="00C32AED">
            <w:pPr>
              <w:pStyle w:val="aa"/>
            </w:pPr>
            <w:r>
              <w:t xml:space="preserve">        {</w:t>
            </w:r>
          </w:p>
          <w:p w14:paraId="4664DE1E" w14:textId="77777777" w:rsidR="00C32AED" w:rsidRDefault="00C32AED" w:rsidP="00C32AED">
            <w:pPr>
              <w:pStyle w:val="aa"/>
            </w:pPr>
            <w:r>
              <w:t xml:space="preserve">            const double x = a +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gramStart"/>
            <w:r>
              <w:t>h;</w:t>
            </w:r>
            <w:proofErr w:type="gramEnd"/>
          </w:p>
          <w:p w14:paraId="26A9F2AD" w14:textId="77777777" w:rsidR="00C32AED" w:rsidRDefault="00C32AED" w:rsidP="00C32AED">
            <w:pPr>
              <w:pStyle w:val="aa"/>
            </w:pPr>
            <w:r>
              <w:t xml:space="preserve">            sum += </w:t>
            </w:r>
            <w:proofErr w:type="spellStart"/>
            <w:r>
              <w:t>func</w:t>
            </w:r>
            <w:proofErr w:type="spellEnd"/>
            <w:r>
              <w:t>(x</w:t>
            </w:r>
            <w:proofErr w:type="gramStart"/>
            <w:r>
              <w:t>);</w:t>
            </w:r>
            <w:proofErr w:type="gramEnd"/>
          </w:p>
          <w:p w14:paraId="60CF9F27" w14:textId="77777777" w:rsidR="00C32AED" w:rsidRDefault="00C32AED" w:rsidP="00C32AED">
            <w:pPr>
              <w:pStyle w:val="aa"/>
            </w:pPr>
            <w:r>
              <w:t xml:space="preserve">        }</w:t>
            </w:r>
          </w:p>
          <w:p w14:paraId="18197FE0" w14:textId="77777777" w:rsidR="00C32AED" w:rsidRDefault="00C32AED" w:rsidP="00C32AED">
            <w:pPr>
              <w:pStyle w:val="aa"/>
            </w:pPr>
            <w:r>
              <w:t xml:space="preserve">        return h * </w:t>
            </w:r>
            <w:proofErr w:type="gramStart"/>
            <w:r>
              <w:t>sum;</w:t>
            </w:r>
            <w:proofErr w:type="gramEnd"/>
          </w:p>
          <w:p w14:paraId="254B6CA6" w14:textId="77777777" w:rsidR="00C32AED" w:rsidRDefault="00C32AED" w:rsidP="00C32AED">
            <w:pPr>
              <w:pStyle w:val="aa"/>
            </w:pPr>
            <w:r>
              <w:t xml:space="preserve">    }</w:t>
            </w:r>
          </w:p>
          <w:p w14:paraId="41D9E589" w14:textId="77777777" w:rsidR="00F21D42" w:rsidRDefault="00C32AED" w:rsidP="00DC1E67">
            <w:pPr>
              <w:pStyle w:val="aa"/>
            </w:pPr>
            <w:r>
              <w:t>}</w:t>
            </w:r>
          </w:p>
          <w:p w14:paraId="69523A45" w14:textId="77777777" w:rsidR="00DC1E67" w:rsidRDefault="00DC1E67" w:rsidP="00DC1E67">
            <w:pPr>
              <w:pStyle w:val="aa"/>
            </w:pPr>
          </w:p>
          <w:p w14:paraId="157AAFBC" w14:textId="77777777" w:rsidR="00DC1E67" w:rsidRDefault="00DC1E67" w:rsidP="00DC1E67">
            <w:pPr>
              <w:pStyle w:val="aa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EB46C2E" w14:textId="723C69C9" w:rsidR="00DC1E67" w:rsidRDefault="00DC1E67" w:rsidP="00DC1E67">
            <w:pPr>
              <w:pStyle w:val="aa"/>
            </w:pPr>
            <w:r>
              <w:t>{</w:t>
            </w:r>
          </w:p>
          <w:p w14:paraId="0AA6F2FC" w14:textId="12B325CE" w:rsidR="00DC1E67" w:rsidRDefault="00DC1E67" w:rsidP="00DC1E67">
            <w:pPr>
              <w:pStyle w:val="aa"/>
            </w:pPr>
            <w:r>
              <w:t xml:space="preserve">    </w:t>
            </w:r>
            <w:proofErr w:type="spellStart"/>
            <w:r>
              <w:t>constexpr</w:t>
            </w:r>
            <w:proofErr w:type="spellEnd"/>
            <w:r>
              <w:t xml:space="preserve"> double a = </w:t>
            </w:r>
            <w:proofErr w:type="gramStart"/>
            <w:r>
              <w:t>0.0;</w:t>
            </w:r>
            <w:proofErr w:type="gramEnd"/>
          </w:p>
          <w:p w14:paraId="41C471F5" w14:textId="286B0353" w:rsidR="00DC1E67" w:rsidRDefault="00DC1E67" w:rsidP="00DC1E67">
            <w:pPr>
              <w:pStyle w:val="aa"/>
            </w:pPr>
            <w:r>
              <w:t xml:space="preserve">    </w:t>
            </w:r>
            <w:proofErr w:type="spellStart"/>
            <w:r>
              <w:t>constexpr</w:t>
            </w:r>
            <w:proofErr w:type="spellEnd"/>
            <w:r>
              <w:t xml:space="preserve"> double b = </w:t>
            </w:r>
            <w:proofErr w:type="gramStart"/>
            <w:r>
              <w:t>1.0;</w:t>
            </w:r>
            <w:proofErr w:type="gramEnd"/>
          </w:p>
          <w:p w14:paraId="285497A0" w14:textId="2C6B5C0C" w:rsidR="00DC1E67" w:rsidRDefault="00DC1E67" w:rsidP="00DC1E67">
            <w:pPr>
              <w:pStyle w:val="aa"/>
            </w:pPr>
            <w:r>
              <w:t xml:space="preserve">    </w:t>
            </w:r>
            <w:proofErr w:type="spellStart"/>
            <w:r>
              <w:t>constexpr</w:t>
            </w:r>
            <w:proofErr w:type="spellEnd"/>
            <w:r>
              <w:t xml:space="preserve"> int n = </w:t>
            </w:r>
            <w:proofErr w:type="gramStart"/>
            <w:r>
              <w:t>1000000000;</w:t>
            </w:r>
            <w:proofErr w:type="gramEnd"/>
          </w:p>
          <w:p w14:paraId="5049A3E0" w14:textId="77777777" w:rsidR="00DC1E67" w:rsidRDefault="00DC1E67" w:rsidP="00DC1E67">
            <w:pPr>
              <w:pStyle w:val="aa"/>
            </w:pPr>
          </w:p>
          <w:p w14:paraId="34209E8B" w14:textId="2DB70A7B" w:rsidR="00DC1E67" w:rsidRDefault="00DC1E67" w:rsidP="00DC1E67">
            <w:pPr>
              <w:pStyle w:val="aa"/>
            </w:pPr>
            <w:r>
              <w:t xml:space="preserve">    auto </w:t>
            </w:r>
            <w:proofErr w:type="spellStart"/>
            <w:r>
              <w:t>func</w:t>
            </w:r>
            <w:proofErr w:type="spellEnd"/>
            <w:r>
              <w:t xml:space="preserve"> = </w:t>
            </w:r>
            <w:proofErr w:type="gramStart"/>
            <w:r>
              <w:t>[](</w:t>
            </w:r>
            <w:proofErr w:type="gramEnd"/>
            <w:r>
              <w:t>const double x)</w:t>
            </w:r>
          </w:p>
          <w:p w14:paraId="626F0FFD" w14:textId="6219ED85" w:rsidR="00DC1E67" w:rsidRDefault="00DC1E67" w:rsidP="00DC1E67">
            <w:pPr>
              <w:pStyle w:val="aa"/>
            </w:pPr>
            <w:r>
              <w:t xml:space="preserve">    {</w:t>
            </w:r>
          </w:p>
          <w:p w14:paraId="59C5406A" w14:textId="4CE113EB" w:rsidR="00DC1E67" w:rsidRDefault="00DC1E67" w:rsidP="00DC1E67">
            <w:pPr>
              <w:pStyle w:val="aa"/>
            </w:pPr>
            <w:r>
              <w:t xml:space="preserve">    </w:t>
            </w:r>
            <w:r w:rsidR="00DB2901">
              <w:t xml:space="preserve">    </w:t>
            </w:r>
            <w:r>
              <w:t xml:space="preserve">return x * </w:t>
            </w:r>
            <w:proofErr w:type="gramStart"/>
            <w:r>
              <w:t>x;</w:t>
            </w:r>
            <w:proofErr w:type="gramEnd"/>
          </w:p>
          <w:p w14:paraId="7F4504BC" w14:textId="18460855" w:rsidR="00DC1E67" w:rsidRDefault="00DC1E67" w:rsidP="00DC1E67">
            <w:pPr>
              <w:pStyle w:val="aa"/>
            </w:pPr>
            <w:r>
              <w:t xml:space="preserve">    };</w:t>
            </w:r>
          </w:p>
          <w:p w14:paraId="15D3A586" w14:textId="77777777" w:rsidR="00DC1E67" w:rsidRDefault="00DC1E67" w:rsidP="00DC1E67">
            <w:pPr>
              <w:pStyle w:val="aa"/>
            </w:pPr>
          </w:p>
          <w:p w14:paraId="7381B7A7" w14:textId="51BA56DB" w:rsidR="00DC1E67" w:rsidRDefault="00DC1E67" w:rsidP="00DC1E67">
            <w:pPr>
              <w:pStyle w:val="aa"/>
            </w:pPr>
            <w:r>
              <w:t xml:space="preserve">    </w:t>
            </w:r>
            <w:proofErr w:type="spellStart"/>
            <w:r>
              <w:t>omp_set_num_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>256);</w:t>
            </w:r>
          </w:p>
          <w:p w14:paraId="526F87CA" w14:textId="77777777" w:rsidR="00DC1E67" w:rsidRDefault="00DC1E67" w:rsidP="00DC1E67">
            <w:pPr>
              <w:pStyle w:val="aa"/>
            </w:pPr>
          </w:p>
          <w:p w14:paraId="1BB92F9F" w14:textId="74A2EF50" w:rsidR="00DC1E67" w:rsidRDefault="00DC1E67" w:rsidP="00DC1E67">
            <w:pPr>
              <w:pStyle w:val="aa"/>
            </w:pPr>
            <w:r>
              <w:t xml:space="preserve">    const double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omp_get_</w:t>
            </w:r>
            <w:proofErr w:type="gramStart"/>
            <w:r>
              <w:t>wtime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A649512" w14:textId="29C3D583" w:rsidR="00DC1E67" w:rsidRDefault="00DC1E67" w:rsidP="00DC1E67">
            <w:pPr>
              <w:pStyle w:val="aa"/>
            </w:pPr>
            <w:r>
              <w:t xml:space="preserve">    const double result = </w:t>
            </w:r>
            <w:proofErr w:type="spellStart"/>
            <w:proofErr w:type="gramStart"/>
            <w:r>
              <w:t>rectangleMethod</w:t>
            </w:r>
            <w:proofErr w:type="spellEnd"/>
            <w:r>
              <w:t>(</w:t>
            </w:r>
            <w:proofErr w:type="gramEnd"/>
            <w:r>
              <w:t xml:space="preserve">a, b, n, </w:t>
            </w:r>
            <w:proofErr w:type="spellStart"/>
            <w:r>
              <w:t>func</w:t>
            </w:r>
            <w:proofErr w:type="spellEnd"/>
            <w:r>
              <w:t>);</w:t>
            </w:r>
          </w:p>
          <w:p w14:paraId="6FB790C1" w14:textId="58E2C965" w:rsidR="00DC1E67" w:rsidRDefault="00DC1E67" w:rsidP="00DC1E67">
            <w:pPr>
              <w:pStyle w:val="aa"/>
            </w:pPr>
            <w:r>
              <w:t xml:space="preserve">    const double </w:t>
            </w:r>
            <w:proofErr w:type="spellStart"/>
            <w:r>
              <w:t>endTime</w:t>
            </w:r>
            <w:proofErr w:type="spellEnd"/>
            <w:r>
              <w:t xml:space="preserve"> = </w:t>
            </w:r>
            <w:proofErr w:type="spellStart"/>
            <w:r>
              <w:t>omp_get_</w:t>
            </w:r>
            <w:proofErr w:type="gramStart"/>
            <w:r>
              <w:t>wtime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39254F" w14:textId="77777777" w:rsidR="00DC1E67" w:rsidRDefault="00DC1E67" w:rsidP="00DC1E67">
            <w:pPr>
              <w:pStyle w:val="aa"/>
            </w:pPr>
          </w:p>
          <w:p w14:paraId="5B5948CD" w14:textId="0F551A7C" w:rsidR="00DC1E67" w:rsidRDefault="00DC1E67" w:rsidP="00DC1E67">
            <w:pPr>
              <w:pStyle w:val="aa"/>
            </w:pPr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"Integral value: " &lt;&lt; result &lt;&lt; "\n";</w:t>
            </w:r>
          </w:p>
          <w:p w14:paraId="0B4AB91E" w14:textId="4EE5C503" w:rsidR="00DC1E67" w:rsidRDefault="00DC1E67" w:rsidP="00DC1E67">
            <w:pPr>
              <w:pStyle w:val="aa"/>
            </w:pPr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"Elapsed time: " &lt;&lt; </w:t>
            </w:r>
            <w:proofErr w:type="spellStart"/>
            <w:r>
              <w:t>endTime</w:t>
            </w:r>
            <w:proofErr w:type="spellEnd"/>
            <w:r>
              <w:t xml:space="preserve"> - </w:t>
            </w:r>
            <w:proofErr w:type="spellStart"/>
            <w:r>
              <w:t>startTime</w:t>
            </w:r>
            <w:proofErr w:type="spellEnd"/>
            <w:r>
              <w:t xml:space="preserve"> &lt;&lt; " seconds" &lt;&lt; "\n";</w:t>
            </w:r>
          </w:p>
          <w:p w14:paraId="4CAC62CE" w14:textId="77777777" w:rsidR="00DC1E67" w:rsidRDefault="00DC1E67" w:rsidP="00DC1E67">
            <w:pPr>
              <w:pStyle w:val="aa"/>
            </w:pPr>
          </w:p>
          <w:p w14:paraId="0C574770" w14:textId="5FC3E63F" w:rsidR="00DC1E67" w:rsidRDefault="00DC1E67" w:rsidP="00DC1E67">
            <w:pPr>
              <w:pStyle w:val="aa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0127B00C" w14:textId="65E3353E" w:rsidR="00DC1E67" w:rsidRPr="00DC1E67" w:rsidRDefault="00DC1E67" w:rsidP="00DC1E67">
            <w:pPr>
              <w:pStyle w:val="aa"/>
            </w:pPr>
            <w:r>
              <w:t>}</w:t>
            </w:r>
          </w:p>
        </w:tc>
      </w:tr>
    </w:tbl>
    <w:p w14:paraId="62CC37BA" w14:textId="77777777" w:rsidR="00F21D42" w:rsidRDefault="00F21D42" w:rsidP="00F21D42">
      <w:pPr>
        <w:ind w:firstLine="0"/>
      </w:pPr>
    </w:p>
    <w:p w14:paraId="76DEBD5B" w14:textId="03240304" w:rsidR="001C53EF" w:rsidRDefault="00D85271" w:rsidP="001C53EF">
      <w:r>
        <w:rPr>
          <w:lang w:val="ru-RU"/>
        </w:rPr>
        <w:t>П</w:t>
      </w:r>
      <w:r w:rsidR="001C53EF">
        <w:rPr>
          <w:lang w:val="ru-RU"/>
        </w:rPr>
        <w:t>араллельный усложнённый вариант</w:t>
      </w:r>
      <w:r w:rsidR="001C53EF"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4718" w14:paraId="657C2491" w14:textId="77777777" w:rsidTr="00644718">
        <w:tc>
          <w:tcPr>
            <w:tcW w:w="9345" w:type="dxa"/>
          </w:tcPr>
          <w:p w14:paraId="0A97182F" w14:textId="77777777" w:rsidR="00A11DB6" w:rsidRDefault="00A11DB6" w:rsidP="008C714D">
            <w:pPr>
              <w:pStyle w:val="aa"/>
            </w:pPr>
            <w:r>
              <w:t>#include &lt;iostream&gt;</w:t>
            </w:r>
          </w:p>
          <w:p w14:paraId="61878443" w14:textId="77777777" w:rsidR="00A11DB6" w:rsidRDefault="00A11DB6" w:rsidP="008C714D">
            <w:pPr>
              <w:pStyle w:val="aa"/>
            </w:pPr>
            <w:r>
              <w:t>#include &lt;functional&gt;</w:t>
            </w:r>
          </w:p>
          <w:p w14:paraId="26E9D93B" w14:textId="77777777" w:rsidR="00A11DB6" w:rsidRDefault="00A11DB6" w:rsidP="008C714D">
            <w:pPr>
              <w:pStyle w:val="aa"/>
            </w:pPr>
            <w:r>
              <w:t>#include &lt;</w:t>
            </w:r>
            <w:proofErr w:type="spellStart"/>
            <w:r>
              <w:t>omp.h</w:t>
            </w:r>
            <w:proofErr w:type="spellEnd"/>
            <w:r>
              <w:t>&gt;</w:t>
            </w:r>
          </w:p>
          <w:p w14:paraId="743F6C92" w14:textId="77777777" w:rsidR="00A11DB6" w:rsidRPr="008C714D" w:rsidRDefault="00A11DB6" w:rsidP="008C714D">
            <w:pPr>
              <w:pStyle w:val="aa"/>
            </w:pPr>
          </w:p>
          <w:p w14:paraId="40350976" w14:textId="77777777" w:rsidR="00A11DB6" w:rsidRDefault="00A11DB6" w:rsidP="008C714D">
            <w:pPr>
              <w:pStyle w:val="aa"/>
            </w:pPr>
            <w:r>
              <w:t>namespace</w:t>
            </w:r>
          </w:p>
          <w:p w14:paraId="4DB8C769" w14:textId="77777777" w:rsidR="00A11DB6" w:rsidRDefault="00A11DB6" w:rsidP="008C714D">
            <w:pPr>
              <w:pStyle w:val="aa"/>
            </w:pPr>
            <w:r>
              <w:t>{</w:t>
            </w:r>
          </w:p>
          <w:p w14:paraId="44C6F54A" w14:textId="77777777" w:rsidR="00A11DB6" w:rsidRDefault="00A11DB6" w:rsidP="008C714D">
            <w:pPr>
              <w:pStyle w:val="aa"/>
            </w:pPr>
            <w:r>
              <w:t xml:space="preserve">    double </w:t>
            </w:r>
            <w:proofErr w:type="spellStart"/>
            <w:proofErr w:type="gramStart"/>
            <w:r>
              <w:t>rectangleMethod</w:t>
            </w:r>
            <w:proofErr w:type="spellEnd"/>
            <w:r>
              <w:t>(</w:t>
            </w:r>
            <w:proofErr w:type="gramEnd"/>
            <w:r>
              <w:t xml:space="preserve">const double a, const double b, const int n, const std::function&lt;double(double)&gt;&amp; </w:t>
            </w:r>
            <w:proofErr w:type="spellStart"/>
            <w:r>
              <w:t>func</w:t>
            </w:r>
            <w:proofErr w:type="spellEnd"/>
            <w:r>
              <w:t>)</w:t>
            </w:r>
          </w:p>
          <w:p w14:paraId="1FBCF22C" w14:textId="77777777" w:rsidR="00A11DB6" w:rsidRDefault="00A11DB6" w:rsidP="008C714D">
            <w:pPr>
              <w:pStyle w:val="aa"/>
            </w:pPr>
            <w:r>
              <w:t xml:space="preserve">    {</w:t>
            </w:r>
          </w:p>
          <w:p w14:paraId="2EA3571B" w14:textId="77777777" w:rsidR="00A11DB6" w:rsidRDefault="00A11DB6" w:rsidP="008C714D">
            <w:pPr>
              <w:pStyle w:val="aa"/>
            </w:pPr>
            <w:r>
              <w:t xml:space="preserve">        const double h = (b - a) / </w:t>
            </w:r>
            <w:proofErr w:type="gramStart"/>
            <w:r>
              <w:t>n;</w:t>
            </w:r>
            <w:proofErr w:type="gramEnd"/>
          </w:p>
          <w:p w14:paraId="4B516779" w14:textId="77777777" w:rsidR="00A11DB6" w:rsidRDefault="00A11DB6" w:rsidP="008C714D">
            <w:pPr>
              <w:pStyle w:val="aa"/>
            </w:pPr>
            <w:r>
              <w:t xml:space="preserve">        double sum = </w:t>
            </w:r>
            <w:proofErr w:type="gramStart"/>
            <w:r>
              <w:t>0.0;</w:t>
            </w:r>
            <w:proofErr w:type="gramEnd"/>
          </w:p>
          <w:p w14:paraId="0CFB5D6F" w14:textId="77777777" w:rsidR="00A11DB6" w:rsidRDefault="00A11DB6" w:rsidP="008C714D">
            <w:pPr>
              <w:pStyle w:val="aa"/>
            </w:pPr>
          </w:p>
          <w:p w14:paraId="223C21F3" w14:textId="77777777" w:rsidR="00A11DB6" w:rsidRDefault="00A11DB6" w:rsidP="008C714D">
            <w:pPr>
              <w:pStyle w:val="aa"/>
            </w:pPr>
            <w:r>
              <w:t xml:space="preserve">#pragma </w:t>
            </w:r>
            <w:proofErr w:type="spellStart"/>
            <w:r>
              <w:t>omp</w:t>
            </w:r>
            <w:proofErr w:type="spellEnd"/>
            <w:r>
              <w:t xml:space="preserve"> parallel for reduction(</w:t>
            </w:r>
            <w:proofErr w:type="gramStart"/>
            <w:r>
              <w:t>+:sum</w:t>
            </w:r>
            <w:proofErr w:type="gramEnd"/>
            <w:r>
              <w:t>)</w:t>
            </w:r>
          </w:p>
          <w:p w14:paraId="77EF2AB6" w14:textId="77777777" w:rsidR="00A11DB6" w:rsidRDefault="00A11DB6" w:rsidP="008C714D">
            <w:pPr>
              <w:pStyle w:val="aa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D46743D" w14:textId="77777777" w:rsidR="00A11DB6" w:rsidRDefault="00A11DB6" w:rsidP="008C714D">
            <w:pPr>
              <w:pStyle w:val="aa"/>
            </w:pPr>
            <w:r>
              <w:t xml:space="preserve">        {</w:t>
            </w:r>
          </w:p>
          <w:p w14:paraId="02E62633" w14:textId="77777777" w:rsidR="00A11DB6" w:rsidRDefault="00A11DB6" w:rsidP="008C714D">
            <w:pPr>
              <w:pStyle w:val="aa"/>
            </w:pPr>
            <w:r>
              <w:t xml:space="preserve">            const double x = a +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gramStart"/>
            <w:r>
              <w:t>h;</w:t>
            </w:r>
            <w:proofErr w:type="gramEnd"/>
          </w:p>
          <w:p w14:paraId="5254246E" w14:textId="77777777" w:rsidR="00A11DB6" w:rsidRDefault="00A11DB6" w:rsidP="008C714D">
            <w:pPr>
              <w:pStyle w:val="aa"/>
            </w:pPr>
            <w:r>
              <w:t xml:space="preserve">            sum += </w:t>
            </w:r>
            <w:proofErr w:type="spellStart"/>
            <w:r>
              <w:t>func</w:t>
            </w:r>
            <w:proofErr w:type="spellEnd"/>
            <w:r>
              <w:t>(x</w:t>
            </w:r>
            <w:proofErr w:type="gramStart"/>
            <w:r>
              <w:t>);</w:t>
            </w:r>
            <w:proofErr w:type="gramEnd"/>
          </w:p>
          <w:p w14:paraId="010668C2" w14:textId="77777777" w:rsidR="00A11DB6" w:rsidRDefault="00A11DB6" w:rsidP="008C714D">
            <w:pPr>
              <w:pStyle w:val="aa"/>
            </w:pPr>
            <w:r>
              <w:t xml:space="preserve">        }</w:t>
            </w:r>
          </w:p>
          <w:p w14:paraId="6DED87F5" w14:textId="77777777" w:rsidR="00A11DB6" w:rsidRDefault="00A11DB6" w:rsidP="008C714D">
            <w:pPr>
              <w:pStyle w:val="aa"/>
            </w:pPr>
            <w:r>
              <w:t xml:space="preserve">        return h * </w:t>
            </w:r>
            <w:proofErr w:type="gramStart"/>
            <w:r>
              <w:t>sum;</w:t>
            </w:r>
            <w:proofErr w:type="gramEnd"/>
          </w:p>
          <w:p w14:paraId="6B6F0F69" w14:textId="79175F9B" w:rsidR="00A11DB6" w:rsidRDefault="00A11DB6" w:rsidP="008C714D">
            <w:pPr>
              <w:pStyle w:val="aa"/>
            </w:pPr>
            <w:r>
              <w:t xml:space="preserve">    }</w:t>
            </w:r>
          </w:p>
          <w:p w14:paraId="0D090046" w14:textId="77777777" w:rsidR="00644718" w:rsidRDefault="00A11DB6" w:rsidP="008C714D">
            <w:pPr>
              <w:pStyle w:val="aa"/>
            </w:pPr>
            <w:r>
              <w:t>}</w:t>
            </w:r>
          </w:p>
          <w:p w14:paraId="2B530E17" w14:textId="77777777" w:rsidR="008C714D" w:rsidRPr="008C714D" w:rsidRDefault="008C714D" w:rsidP="008C714D">
            <w:pPr>
              <w:pStyle w:val="aa"/>
            </w:pPr>
          </w:p>
          <w:p w14:paraId="63365AF5" w14:textId="77777777" w:rsidR="008C714D" w:rsidRDefault="008C714D" w:rsidP="008C714D">
            <w:pPr>
              <w:pStyle w:val="aa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74C417F" w14:textId="1EB89D2F" w:rsidR="008C714D" w:rsidRDefault="008C714D" w:rsidP="008C714D">
            <w:pPr>
              <w:pStyle w:val="aa"/>
            </w:pPr>
            <w:r>
              <w:t>{</w:t>
            </w:r>
          </w:p>
          <w:p w14:paraId="03796C79" w14:textId="2B72C860" w:rsidR="008C714D" w:rsidRDefault="008C714D" w:rsidP="008C714D">
            <w:pPr>
              <w:pStyle w:val="aa"/>
            </w:pPr>
            <w:r>
              <w:t xml:space="preserve">    </w:t>
            </w:r>
            <w:proofErr w:type="spellStart"/>
            <w:r>
              <w:t>constexpr</w:t>
            </w:r>
            <w:proofErr w:type="spellEnd"/>
            <w:r>
              <w:t xml:space="preserve"> double a = </w:t>
            </w:r>
            <w:proofErr w:type="gramStart"/>
            <w:r>
              <w:t>0.0;</w:t>
            </w:r>
            <w:proofErr w:type="gramEnd"/>
          </w:p>
          <w:p w14:paraId="64430E6F" w14:textId="6D7DDC78" w:rsidR="008C714D" w:rsidRDefault="008C714D" w:rsidP="008C714D">
            <w:pPr>
              <w:pStyle w:val="aa"/>
            </w:pPr>
            <w:r>
              <w:lastRenderedPageBreak/>
              <w:t xml:space="preserve">    </w:t>
            </w:r>
            <w:proofErr w:type="spellStart"/>
            <w:r>
              <w:t>constexpr</w:t>
            </w:r>
            <w:proofErr w:type="spellEnd"/>
            <w:r>
              <w:t xml:space="preserve"> double b = </w:t>
            </w:r>
            <w:proofErr w:type="gramStart"/>
            <w:r>
              <w:t>1.0;</w:t>
            </w:r>
            <w:proofErr w:type="gramEnd"/>
          </w:p>
          <w:p w14:paraId="7B8DA62A" w14:textId="107FE062" w:rsidR="008C714D" w:rsidRDefault="008C714D" w:rsidP="008C714D">
            <w:pPr>
              <w:pStyle w:val="aa"/>
            </w:pPr>
            <w:r>
              <w:t xml:space="preserve">    </w:t>
            </w:r>
            <w:proofErr w:type="spellStart"/>
            <w:r>
              <w:t>constexpr</w:t>
            </w:r>
            <w:proofErr w:type="spellEnd"/>
            <w:r>
              <w:t xml:space="preserve"> int n = </w:t>
            </w:r>
            <w:proofErr w:type="gramStart"/>
            <w:r>
              <w:t>1000000000;</w:t>
            </w:r>
            <w:proofErr w:type="gramEnd"/>
          </w:p>
          <w:p w14:paraId="042CA467" w14:textId="77777777" w:rsidR="008C714D" w:rsidRDefault="008C714D" w:rsidP="008C714D">
            <w:pPr>
              <w:pStyle w:val="aa"/>
            </w:pPr>
          </w:p>
          <w:p w14:paraId="3FABC2BC" w14:textId="14CFBB96" w:rsidR="008C714D" w:rsidRDefault="008C714D" w:rsidP="008C714D">
            <w:pPr>
              <w:pStyle w:val="aa"/>
            </w:pPr>
            <w:r>
              <w:t xml:space="preserve">    auto </w:t>
            </w:r>
            <w:proofErr w:type="spellStart"/>
            <w:r>
              <w:t>func</w:t>
            </w:r>
            <w:proofErr w:type="spellEnd"/>
            <w:r>
              <w:t xml:space="preserve"> = </w:t>
            </w:r>
            <w:proofErr w:type="gramStart"/>
            <w:r>
              <w:t>[](</w:t>
            </w:r>
            <w:proofErr w:type="gramEnd"/>
            <w:r>
              <w:t>const double x)</w:t>
            </w:r>
          </w:p>
          <w:p w14:paraId="3B5A6C6E" w14:textId="005C34E0" w:rsidR="008C714D" w:rsidRDefault="008C714D" w:rsidP="008C714D">
            <w:pPr>
              <w:pStyle w:val="aa"/>
            </w:pPr>
            <w:r>
              <w:t xml:space="preserve">    {</w:t>
            </w:r>
          </w:p>
          <w:p w14:paraId="16FE9267" w14:textId="69721E46" w:rsidR="008C714D" w:rsidRDefault="008C714D" w:rsidP="008C714D">
            <w:pPr>
              <w:pStyle w:val="aa"/>
            </w:pPr>
            <w:r>
              <w:t xml:space="preserve">    </w:t>
            </w:r>
            <w:r w:rsidR="00DB2901">
              <w:t xml:space="preserve">    </w:t>
            </w:r>
            <w:r>
              <w:t xml:space="preserve">double sum = </w:t>
            </w:r>
            <w:proofErr w:type="gramStart"/>
            <w:r>
              <w:t>0.0;</w:t>
            </w:r>
            <w:proofErr w:type="gramEnd"/>
          </w:p>
          <w:p w14:paraId="3F43361C" w14:textId="790FBC1A" w:rsidR="008C714D" w:rsidRDefault="008C714D" w:rsidP="008C714D">
            <w:pPr>
              <w:pStyle w:val="aa"/>
            </w:pPr>
            <w:r>
              <w:t xml:space="preserve">    </w:t>
            </w:r>
            <w:r w:rsidR="00DB2901">
              <w:t xml:space="preserve">    </w:t>
            </w:r>
            <w:r>
              <w:t xml:space="preserve">double term = </w:t>
            </w:r>
            <w:proofErr w:type="gramStart"/>
            <w:r>
              <w:t>x;</w:t>
            </w:r>
            <w:proofErr w:type="gramEnd"/>
          </w:p>
          <w:p w14:paraId="107FAEF6" w14:textId="5FD68038" w:rsidR="008C714D" w:rsidRDefault="008C714D" w:rsidP="008C714D">
            <w:pPr>
              <w:pStyle w:val="aa"/>
            </w:pPr>
            <w:r>
              <w:t xml:space="preserve">    </w:t>
            </w:r>
            <w:r w:rsidR="00DB2901">
              <w:t xml:space="preserve">    </w:t>
            </w: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1000;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D67BE3B" w14:textId="6126E828" w:rsidR="008C714D" w:rsidRDefault="008C714D" w:rsidP="008C714D">
            <w:pPr>
              <w:pStyle w:val="aa"/>
            </w:pPr>
            <w:r>
              <w:t xml:space="preserve">    </w:t>
            </w:r>
            <w:r w:rsidR="00DB2901">
              <w:t xml:space="preserve">    </w:t>
            </w:r>
            <w:r>
              <w:t>{</w:t>
            </w:r>
          </w:p>
          <w:p w14:paraId="5FF98D03" w14:textId="66FE7115" w:rsidR="008C714D" w:rsidRDefault="008C714D" w:rsidP="008C714D">
            <w:pPr>
              <w:pStyle w:val="aa"/>
            </w:pPr>
            <w:r>
              <w:t xml:space="preserve">            sum += </w:t>
            </w:r>
            <w:proofErr w:type="gramStart"/>
            <w:r>
              <w:t>term;</w:t>
            </w:r>
            <w:proofErr w:type="gramEnd"/>
          </w:p>
          <w:p w14:paraId="03A3930C" w14:textId="77777777" w:rsidR="008C714D" w:rsidRDefault="008C714D" w:rsidP="008C714D">
            <w:pPr>
              <w:pStyle w:val="aa"/>
            </w:pPr>
            <w:r>
              <w:t xml:space="preserve">                term *= -x * x / (2 * </w:t>
            </w:r>
            <w:proofErr w:type="spellStart"/>
            <w:r>
              <w:t>i</w:t>
            </w:r>
            <w:proofErr w:type="spellEnd"/>
            <w:r>
              <w:t xml:space="preserve"> * (2 * </w:t>
            </w:r>
            <w:proofErr w:type="spellStart"/>
            <w:r>
              <w:t>i</w:t>
            </w:r>
            <w:proofErr w:type="spellEnd"/>
            <w:r>
              <w:t xml:space="preserve"> + 1)</w:t>
            </w:r>
            <w:proofErr w:type="gramStart"/>
            <w:r>
              <w:t>);</w:t>
            </w:r>
            <w:proofErr w:type="gramEnd"/>
          </w:p>
          <w:p w14:paraId="354CD680" w14:textId="646F79BA" w:rsidR="008C714D" w:rsidRDefault="008C714D" w:rsidP="008C714D">
            <w:pPr>
              <w:pStyle w:val="aa"/>
            </w:pPr>
            <w:r>
              <w:t xml:space="preserve">        }</w:t>
            </w:r>
          </w:p>
          <w:p w14:paraId="5FCDCD9B" w14:textId="1F0811F2" w:rsidR="008C714D" w:rsidRDefault="008C714D" w:rsidP="008C714D">
            <w:pPr>
              <w:pStyle w:val="aa"/>
            </w:pPr>
            <w:r>
              <w:t xml:space="preserve">        return </w:t>
            </w:r>
            <w:proofErr w:type="gramStart"/>
            <w:r>
              <w:t>sum;</w:t>
            </w:r>
            <w:proofErr w:type="gramEnd"/>
          </w:p>
          <w:p w14:paraId="75559CBB" w14:textId="71C06D97" w:rsidR="008C714D" w:rsidRDefault="008C714D" w:rsidP="008C714D">
            <w:pPr>
              <w:pStyle w:val="aa"/>
            </w:pPr>
            <w:r>
              <w:t xml:space="preserve">    };</w:t>
            </w:r>
          </w:p>
          <w:p w14:paraId="706AA193" w14:textId="77777777" w:rsidR="008C714D" w:rsidRDefault="008C714D" w:rsidP="008C714D">
            <w:pPr>
              <w:pStyle w:val="aa"/>
            </w:pPr>
          </w:p>
          <w:p w14:paraId="45C5771E" w14:textId="23E2A0E3" w:rsidR="008C714D" w:rsidRDefault="008C714D" w:rsidP="008C714D">
            <w:pPr>
              <w:pStyle w:val="aa"/>
            </w:pPr>
            <w:r>
              <w:t xml:space="preserve">    </w:t>
            </w:r>
            <w:proofErr w:type="spellStart"/>
            <w:r>
              <w:t>omp_set_num_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>256);</w:t>
            </w:r>
          </w:p>
          <w:p w14:paraId="43779756" w14:textId="77777777" w:rsidR="008C714D" w:rsidRDefault="008C714D" w:rsidP="008C714D">
            <w:pPr>
              <w:pStyle w:val="aa"/>
            </w:pPr>
          </w:p>
          <w:p w14:paraId="5DF5851F" w14:textId="145045B8" w:rsidR="008C714D" w:rsidRDefault="008C714D" w:rsidP="008C714D">
            <w:pPr>
              <w:pStyle w:val="aa"/>
            </w:pPr>
            <w:r>
              <w:t xml:space="preserve">    const double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omp_get_</w:t>
            </w:r>
            <w:proofErr w:type="gramStart"/>
            <w:r>
              <w:t>wtime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00F006" w14:textId="6A910611" w:rsidR="008C714D" w:rsidRDefault="008C714D" w:rsidP="008C714D">
            <w:pPr>
              <w:pStyle w:val="aa"/>
            </w:pPr>
            <w:r>
              <w:t xml:space="preserve">   </w:t>
            </w:r>
            <w:r w:rsidR="00DB2901">
              <w:t xml:space="preserve"> </w:t>
            </w:r>
            <w:r>
              <w:t xml:space="preserve">const double result = </w:t>
            </w:r>
            <w:proofErr w:type="spellStart"/>
            <w:proofErr w:type="gramStart"/>
            <w:r>
              <w:t>rectangleMethod</w:t>
            </w:r>
            <w:proofErr w:type="spellEnd"/>
            <w:r>
              <w:t>(</w:t>
            </w:r>
            <w:proofErr w:type="gramEnd"/>
            <w:r>
              <w:t xml:space="preserve">a, b, n, </w:t>
            </w:r>
            <w:proofErr w:type="spellStart"/>
            <w:r>
              <w:t>func</w:t>
            </w:r>
            <w:proofErr w:type="spellEnd"/>
            <w:r>
              <w:t>);</w:t>
            </w:r>
          </w:p>
          <w:p w14:paraId="5204D006" w14:textId="1164E450" w:rsidR="008C714D" w:rsidRDefault="008C714D" w:rsidP="008C714D">
            <w:pPr>
              <w:pStyle w:val="aa"/>
            </w:pPr>
            <w:r>
              <w:t xml:space="preserve">    const double </w:t>
            </w:r>
            <w:proofErr w:type="spellStart"/>
            <w:r>
              <w:t>endTime</w:t>
            </w:r>
            <w:proofErr w:type="spellEnd"/>
            <w:r>
              <w:t xml:space="preserve"> = </w:t>
            </w:r>
            <w:proofErr w:type="spellStart"/>
            <w:r>
              <w:t>omp_get_</w:t>
            </w:r>
            <w:proofErr w:type="gramStart"/>
            <w:r>
              <w:t>wtime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AD58B6" w14:textId="77777777" w:rsidR="008C714D" w:rsidRDefault="008C714D" w:rsidP="008C714D">
            <w:pPr>
              <w:pStyle w:val="aa"/>
            </w:pPr>
          </w:p>
          <w:p w14:paraId="1E31127D" w14:textId="1EB0C5E9" w:rsidR="008C714D" w:rsidRDefault="008C714D" w:rsidP="008C714D">
            <w:pPr>
              <w:pStyle w:val="aa"/>
            </w:pPr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"Integral value: " &lt;&lt; result &lt;&lt; "\n";</w:t>
            </w:r>
          </w:p>
          <w:p w14:paraId="5B9F0D1D" w14:textId="58B7D13B" w:rsidR="008C714D" w:rsidRDefault="008C714D" w:rsidP="008C714D">
            <w:pPr>
              <w:pStyle w:val="aa"/>
            </w:pPr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"Elapsed time: " &lt;&lt; </w:t>
            </w:r>
            <w:proofErr w:type="spellStart"/>
            <w:r>
              <w:t>endTime</w:t>
            </w:r>
            <w:proofErr w:type="spellEnd"/>
            <w:r>
              <w:t xml:space="preserve"> - </w:t>
            </w:r>
            <w:proofErr w:type="spellStart"/>
            <w:r>
              <w:t>startTime</w:t>
            </w:r>
            <w:proofErr w:type="spellEnd"/>
            <w:r>
              <w:t xml:space="preserve"> &lt;&lt; " seconds" &lt;&lt; "\n";</w:t>
            </w:r>
          </w:p>
          <w:p w14:paraId="7FC70B37" w14:textId="77777777" w:rsidR="008C714D" w:rsidRDefault="008C714D" w:rsidP="008C714D">
            <w:pPr>
              <w:pStyle w:val="aa"/>
            </w:pPr>
          </w:p>
          <w:p w14:paraId="56B0BBBD" w14:textId="77777777" w:rsidR="00DB2901" w:rsidRDefault="008C714D" w:rsidP="008C714D">
            <w:pPr>
              <w:pStyle w:val="aa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7DD813CA" w14:textId="537F536F" w:rsidR="008C714D" w:rsidRPr="008C714D" w:rsidRDefault="008C714D" w:rsidP="008C714D">
            <w:pPr>
              <w:pStyle w:val="aa"/>
            </w:pPr>
            <w:r>
              <w:t>}</w:t>
            </w:r>
          </w:p>
        </w:tc>
      </w:tr>
    </w:tbl>
    <w:p w14:paraId="5C28A37F" w14:textId="77777777" w:rsidR="001C53EF" w:rsidRPr="001C53EF" w:rsidRDefault="001C53EF" w:rsidP="001C53EF">
      <w:pPr>
        <w:ind w:firstLine="0"/>
      </w:pPr>
    </w:p>
    <w:p w14:paraId="7AAC2943" w14:textId="267B0130" w:rsidR="008D5DBA" w:rsidRPr="001F1B4F" w:rsidRDefault="00D2648B" w:rsidP="008D5DBA">
      <w:pPr>
        <w:pStyle w:val="1"/>
        <w:rPr>
          <w:lang w:val="ru-RU"/>
        </w:rPr>
      </w:pPr>
      <w:bookmarkStart w:id="4" w:name="_Toc184165331"/>
      <w:r>
        <w:rPr>
          <w:lang w:val="ru-RU"/>
        </w:rPr>
        <w:lastRenderedPageBreak/>
        <w:t>6</w:t>
      </w:r>
      <w:r w:rsidR="008D5DBA" w:rsidRPr="001F1B4F">
        <w:rPr>
          <w:lang w:val="ru-RU"/>
        </w:rPr>
        <w:t xml:space="preserve"> </w:t>
      </w:r>
      <w:r w:rsidR="00434A87">
        <w:rPr>
          <w:lang w:val="ru-RU"/>
        </w:rPr>
        <w:t>Вывод</w:t>
      </w:r>
      <w:bookmarkEnd w:id="4"/>
    </w:p>
    <w:p w14:paraId="61DB22EA" w14:textId="6E321B27" w:rsidR="00557AAF" w:rsidRPr="004A0B2C" w:rsidRDefault="007236C0" w:rsidP="007236C0">
      <w:pPr>
        <w:rPr>
          <w:lang w:val="ru-RU"/>
        </w:rPr>
      </w:pPr>
      <w:r>
        <w:rPr>
          <w:lang w:val="ru-RU"/>
        </w:rPr>
        <w:t xml:space="preserve">В </w:t>
      </w:r>
      <w:r w:rsidRPr="007236C0">
        <w:rPr>
          <w:lang w:val="ru-RU"/>
        </w:rPr>
        <w:t xml:space="preserve">ходе выполнения задания была разработана программа на языке C++, демонстрирующая </w:t>
      </w:r>
      <w:r w:rsidR="00C918C7">
        <w:rPr>
          <w:lang w:val="ru-RU"/>
        </w:rPr>
        <w:t>разницу между запуском операций в одном потоке и параллельно в нескольких</w:t>
      </w:r>
      <w:r w:rsidR="00F9187F">
        <w:rPr>
          <w:lang w:val="ru-RU"/>
        </w:rPr>
        <w:t>.</w:t>
      </w:r>
    </w:p>
    <w:sectPr w:rsidR="00557AAF" w:rsidRPr="004A0B2C" w:rsidSect="00A4148D">
      <w:footerReference w:type="default" r:id="rId8"/>
      <w:pgSz w:w="11907" w:h="16840" w:code="9"/>
      <w:pgMar w:top="1134" w:right="851" w:bottom="1134" w:left="1701" w:header="62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2FF95" w14:textId="77777777" w:rsidR="003936BE" w:rsidRDefault="003936BE" w:rsidP="00D51497">
      <w:pPr>
        <w:spacing w:line="240" w:lineRule="auto"/>
      </w:pPr>
      <w:r>
        <w:separator/>
      </w:r>
    </w:p>
  </w:endnote>
  <w:endnote w:type="continuationSeparator" w:id="0">
    <w:p w14:paraId="7D02B534" w14:textId="77777777" w:rsidR="003936BE" w:rsidRDefault="003936BE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  <w:embedRegular r:id="rId1" w:fontKey="{9BA029A1-3D8B-417E-9744-9342A851E48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0338335"/>
      <w:docPartObj>
        <w:docPartGallery w:val="Page Numbers (Bottom of Page)"/>
        <w:docPartUnique/>
      </w:docPartObj>
    </w:sdtPr>
    <w:sdtEndPr/>
    <w:sdtContent>
      <w:p w14:paraId="3C601D1A" w14:textId="77777777" w:rsidR="0023653B" w:rsidRDefault="001F6A6A" w:rsidP="005E11B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61704" w14:textId="77777777" w:rsidR="003936BE" w:rsidRDefault="003936BE" w:rsidP="00D51497">
      <w:pPr>
        <w:spacing w:line="240" w:lineRule="auto"/>
      </w:pPr>
      <w:r>
        <w:separator/>
      </w:r>
    </w:p>
  </w:footnote>
  <w:footnote w:type="continuationSeparator" w:id="0">
    <w:p w14:paraId="2A88636D" w14:textId="77777777" w:rsidR="003936BE" w:rsidRDefault="003936BE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DEF"/>
    <w:multiLevelType w:val="hybridMultilevel"/>
    <w:tmpl w:val="A0123EFC"/>
    <w:lvl w:ilvl="0" w:tplc="CC22E75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9691D"/>
    <w:multiLevelType w:val="hybridMultilevel"/>
    <w:tmpl w:val="CCEAA22A"/>
    <w:lvl w:ilvl="0" w:tplc="E4CE59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3A90F46"/>
    <w:multiLevelType w:val="hybridMultilevel"/>
    <w:tmpl w:val="0D54AA9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020250"/>
    <w:multiLevelType w:val="hybridMultilevel"/>
    <w:tmpl w:val="D69A6F8A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15ED4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83713B"/>
    <w:multiLevelType w:val="hybridMultilevel"/>
    <w:tmpl w:val="60389B2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8C7F98"/>
    <w:multiLevelType w:val="hybridMultilevel"/>
    <w:tmpl w:val="8C8A1BB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54CE2"/>
    <w:multiLevelType w:val="hybridMultilevel"/>
    <w:tmpl w:val="8AB481AE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E4222"/>
    <w:multiLevelType w:val="hybridMultilevel"/>
    <w:tmpl w:val="B41AC504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C37FF"/>
    <w:multiLevelType w:val="hybridMultilevel"/>
    <w:tmpl w:val="FD1005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292F63"/>
    <w:multiLevelType w:val="hybridMultilevel"/>
    <w:tmpl w:val="426A40C2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7E6AB1"/>
    <w:multiLevelType w:val="hybridMultilevel"/>
    <w:tmpl w:val="F0C0B542"/>
    <w:lvl w:ilvl="0" w:tplc="1D00D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B11275"/>
    <w:multiLevelType w:val="hybridMultilevel"/>
    <w:tmpl w:val="7DEC49C8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BE14F3"/>
    <w:multiLevelType w:val="hybridMultilevel"/>
    <w:tmpl w:val="E0967E78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6" w15:restartNumberingAfterBreak="0">
    <w:nsid w:val="49051875"/>
    <w:multiLevelType w:val="hybridMultilevel"/>
    <w:tmpl w:val="CB808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D7E129C"/>
    <w:multiLevelType w:val="hybridMultilevel"/>
    <w:tmpl w:val="6C64D342"/>
    <w:lvl w:ilvl="0" w:tplc="64266476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8" w15:restartNumberingAfterBreak="0">
    <w:nsid w:val="4E752792"/>
    <w:multiLevelType w:val="hybridMultilevel"/>
    <w:tmpl w:val="7E6C7C18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F6467"/>
    <w:multiLevelType w:val="hybridMultilevel"/>
    <w:tmpl w:val="063C9FFC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8405A"/>
    <w:multiLevelType w:val="hybridMultilevel"/>
    <w:tmpl w:val="EEA82F8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F02A7F"/>
    <w:multiLevelType w:val="multilevel"/>
    <w:tmpl w:val="5D0060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E6BA4"/>
    <w:multiLevelType w:val="hybridMultilevel"/>
    <w:tmpl w:val="809A365A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0D4A49"/>
    <w:multiLevelType w:val="hybridMultilevel"/>
    <w:tmpl w:val="841CAA48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6FE74A42"/>
    <w:multiLevelType w:val="hybridMultilevel"/>
    <w:tmpl w:val="0FF8DDDC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A85C1D"/>
    <w:multiLevelType w:val="multilevel"/>
    <w:tmpl w:val="815AC6B0"/>
    <w:numStyleLink w:val="a"/>
  </w:abstractNum>
  <w:num w:numId="1" w16cid:durableId="755858655">
    <w:abstractNumId w:val="19"/>
  </w:num>
  <w:num w:numId="2" w16cid:durableId="2127384573">
    <w:abstractNumId w:val="12"/>
  </w:num>
  <w:num w:numId="3" w16cid:durableId="471338505">
    <w:abstractNumId w:val="16"/>
  </w:num>
  <w:num w:numId="4" w16cid:durableId="1988121763">
    <w:abstractNumId w:val="5"/>
  </w:num>
  <w:num w:numId="5" w16cid:durableId="2027291284">
    <w:abstractNumId w:val="4"/>
  </w:num>
  <w:num w:numId="6" w16cid:durableId="321668192">
    <w:abstractNumId w:val="26"/>
  </w:num>
  <w:num w:numId="7" w16cid:durableId="437717772">
    <w:abstractNumId w:val="22"/>
  </w:num>
  <w:num w:numId="8" w16cid:durableId="468863029">
    <w:abstractNumId w:val="18"/>
  </w:num>
  <w:num w:numId="9" w16cid:durableId="553390181">
    <w:abstractNumId w:val="6"/>
  </w:num>
  <w:num w:numId="10" w16cid:durableId="1469011822">
    <w:abstractNumId w:val="25"/>
  </w:num>
  <w:num w:numId="11" w16cid:durableId="1745058713">
    <w:abstractNumId w:val="23"/>
  </w:num>
  <w:num w:numId="12" w16cid:durableId="1382634448">
    <w:abstractNumId w:val="7"/>
  </w:num>
  <w:num w:numId="13" w16cid:durableId="232159664">
    <w:abstractNumId w:val="9"/>
  </w:num>
  <w:num w:numId="14" w16cid:durableId="835340477">
    <w:abstractNumId w:val="15"/>
  </w:num>
  <w:num w:numId="15" w16cid:durableId="150829852">
    <w:abstractNumId w:val="11"/>
  </w:num>
  <w:num w:numId="16" w16cid:durableId="1305886859">
    <w:abstractNumId w:val="20"/>
  </w:num>
  <w:num w:numId="17" w16cid:durableId="1303315776">
    <w:abstractNumId w:val="8"/>
  </w:num>
  <w:num w:numId="18" w16cid:durableId="1019165656">
    <w:abstractNumId w:val="3"/>
  </w:num>
  <w:num w:numId="19" w16cid:durableId="479350207">
    <w:abstractNumId w:val="24"/>
  </w:num>
  <w:num w:numId="20" w16cid:durableId="649166814">
    <w:abstractNumId w:val="14"/>
  </w:num>
  <w:num w:numId="21" w16cid:durableId="1112628373">
    <w:abstractNumId w:val="1"/>
  </w:num>
  <w:num w:numId="22" w16cid:durableId="1188832087">
    <w:abstractNumId w:val="2"/>
  </w:num>
  <w:num w:numId="23" w16cid:durableId="1672681755">
    <w:abstractNumId w:val="21"/>
  </w:num>
  <w:num w:numId="24" w16cid:durableId="1663384931">
    <w:abstractNumId w:val="17"/>
  </w:num>
  <w:num w:numId="25" w16cid:durableId="373191482">
    <w:abstractNumId w:val="10"/>
  </w:num>
  <w:num w:numId="26" w16cid:durableId="1556743420">
    <w:abstractNumId w:val="0"/>
  </w:num>
  <w:num w:numId="27" w16cid:durableId="20181193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attachedTemplate r:id="rId1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80"/>
    <w:rsid w:val="00004808"/>
    <w:rsid w:val="000078D3"/>
    <w:rsid w:val="0002041C"/>
    <w:rsid w:val="00020478"/>
    <w:rsid w:val="00023135"/>
    <w:rsid w:val="00025ABA"/>
    <w:rsid w:val="00032B8C"/>
    <w:rsid w:val="00032DE3"/>
    <w:rsid w:val="00035ECD"/>
    <w:rsid w:val="0004220B"/>
    <w:rsid w:val="000476FD"/>
    <w:rsid w:val="00070363"/>
    <w:rsid w:val="00074EC5"/>
    <w:rsid w:val="000757AE"/>
    <w:rsid w:val="0008510D"/>
    <w:rsid w:val="00086D61"/>
    <w:rsid w:val="000A069B"/>
    <w:rsid w:val="000A2E19"/>
    <w:rsid w:val="000B637E"/>
    <w:rsid w:val="000C545C"/>
    <w:rsid w:val="000C6A5D"/>
    <w:rsid w:val="000C7B32"/>
    <w:rsid w:val="000D02C0"/>
    <w:rsid w:val="000D394D"/>
    <w:rsid w:val="00106B04"/>
    <w:rsid w:val="00114028"/>
    <w:rsid w:val="00131643"/>
    <w:rsid w:val="0013303F"/>
    <w:rsid w:val="00133BF3"/>
    <w:rsid w:val="001356EB"/>
    <w:rsid w:val="00147499"/>
    <w:rsid w:val="001558F1"/>
    <w:rsid w:val="00166149"/>
    <w:rsid w:val="00170BE4"/>
    <w:rsid w:val="00173B05"/>
    <w:rsid w:val="00181246"/>
    <w:rsid w:val="0018293B"/>
    <w:rsid w:val="001831FD"/>
    <w:rsid w:val="0018670A"/>
    <w:rsid w:val="001B7C31"/>
    <w:rsid w:val="001C0147"/>
    <w:rsid w:val="001C53EF"/>
    <w:rsid w:val="001C73FA"/>
    <w:rsid w:val="001D08A6"/>
    <w:rsid w:val="001E1068"/>
    <w:rsid w:val="001E19AD"/>
    <w:rsid w:val="001E6E5A"/>
    <w:rsid w:val="001F1B4F"/>
    <w:rsid w:val="001F2643"/>
    <w:rsid w:val="001F6A6A"/>
    <w:rsid w:val="00200DAB"/>
    <w:rsid w:val="002066F0"/>
    <w:rsid w:val="0021332C"/>
    <w:rsid w:val="00232A2B"/>
    <w:rsid w:val="0023453C"/>
    <w:rsid w:val="0023653B"/>
    <w:rsid w:val="00265726"/>
    <w:rsid w:val="00266C5E"/>
    <w:rsid w:val="00271707"/>
    <w:rsid w:val="002768CD"/>
    <w:rsid w:val="00277443"/>
    <w:rsid w:val="002966E8"/>
    <w:rsid w:val="002A01DD"/>
    <w:rsid w:val="002A1396"/>
    <w:rsid w:val="002A1B72"/>
    <w:rsid w:val="002A27AF"/>
    <w:rsid w:val="002A36B3"/>
    <w:rsid w:val="002A790A"/>
    <w:rsid w:val="002B0200"/>
    <w:rsid w:val="002D0E78"/>
    <w:rsid w:val="002D3AFF"/>
    <w:rsid w:val="002D7D3D"/>
    <w:rsid w:val="002E2314"/>
    <w:rsid w:val="002E3798"/>
    <w:rsid w:val="002F42C7"/>
    <w:rsid w:val="00305155"/>
    <w:rsid w:val="00305CC8"/>
    <w:rsid w:val="00310BCB"/>
    <w:rsid w:val="003163FF"/>
    <w:rsid w:val="00317B02"/>
    <w:rsid w:val="003239E5"/>
    <w:rsid w:val="00327C74"/>
    <w:rsid w:val="00335897"/>
    <w:rsid w:val="003358E1"/>
    <w:rsid w:val="003415AD"/>
    <w:rsid w:val="003456B3"/>
    <w:rsid w:val="00356B2E"/>
    <w:rsid w:val="00363280"/>
    <w:rsid w:val="00365D03"/>
    <w:rsid w:val="00366847"/>
    <w:rsid w:val="00370849"/>
    <w:rsid w:val="00370F9C"/>
    <w:rsid w:val="003936BE"/>
    <w:rsid w:val="00394092"/>
    <w:rsid w:val="003A108F"/>
    <w:rsid w:val="003B071B"/>
    <w:rsid w:val="003C2A18"/>
    <w:rsid w:val="003C6A59"/>
    <w:rsid w:val="003D2A9B"/>
    <w:rsid w:val="003D2D06"/>
    <w:rsid w:val="003D3A4A"/>
    <w:rsid w:val="003E1AA9"/>
    <w:rsid w:val="003E1DA7"/>
    <w:rsid w:val="003E49B1"/>
    <w:rsid w:val="003E5BFB"/>
    <w:rsid w:val="003F3678"/>
    <w:rsid w:val="003F7618"/>
    <w:rsid w:val="00400852"/>
    <w:rsid w:val="00402CA0"/>
    <w:rsid w:val="004121B8"/>
    <w:rsid w:val="00413C7E"/>
    <w:rsid w:val="00423B63"/>
    <w:rsid w:val="00427863"/>
    <w:rsid w:val="004301C9"/>
    <w:rsid w:val="00434A87"/>
    <w:rsid w:val="00435677"/>
    <w:rsid w:val="00437BAB"/>
    <w:rsid w:val="00442D4B"/>
    <w:rsid w:val="00445553"/>
    <w:rsid w:val="00450068"/>
    <w:rsid w:val="00472CDB"/>
    <w:rsid w:val="0048113B"/>
    <w:rsid w:val="004830B5"/>
    <w:rsid w:val="00483B12"/>
    <w:rsid w:val="00484C4A"/>
    <w:rsid w:val="00496D11"/>
    <w:rsid w:val="004A0B2C"/>
    <w:rsid w:val="004A21A7"/>
    <w:rsid w:val="004A54BE"/>
    <w:rsid w:val="004B3E23"/>
    <w:rsid w:val="004B6290"/>
    <w:rsid w:val="004B7F36"/>
    <w:rsid w:val="004C1021"/>
    <w:rsid w:val="004C58E1"/>
    <w:rsid w:val="004D1B74"/>
    <w:rsid w:val="004D1E12"/>
    <w:rsid w:val="004D3709"/>
    <w:rsid w:val="004E1514"/>
    <w:rsid w:val="004E6B09"/>
    <w:rsid w:val="004F712C"/>
    <w:rsid w:val="005022AC"/>
    <w:rsid w:val="00503BF1"/>
    <w:rsid w:val="00515554"/>
    <w:rsid w:val="005166D2"/>
    <w:rsid w:val="00522B39"/>
    <w:rsid w:val="00527263"/>
    <w:rsid w:val="005406EB"/>
    <w:rsid w:val="00542BE0"/>
    <w:rsid w:val="00550F0E"/>
    <w:rsid w:val="00551FB1"/>
    <w:rsid w:val="00557AAF"/>
    <w:rsid w:val="005646B3"/>
    <w:rsid w:val="00571613"/>
    <w:rsid w:val="00571981"/>
    <w:rsid w:val="005760E6"/>
    <w:rsid w:val="00586876"/>
    <w:rsid w:val="005A01FA"/>
    <w:rsid w:val="005A1613"/>
    <w:rsid w:val="005A1AE9"/>
    <w:rsid w:val="005A3BA2"/>
    <w:rsid w:val="005B0812"/>
    <w:rsid w:val="005B13F0"/>
    <w:rsid w:val="005B3330"/>
    <w:rsid w:val="005B66A0"/>
    <w:rsid w:val="005D470C"/>
    <w:rsid w:val="005E0126"/>
    <w:rsid w:val="005E11B1"/>
    <w:rsid w:val="005E5357"/>
    <w:rsid w:val="005E5C53"/>
    <w:rsid w:val="005E5D91"/>
    <w:rsid w:val="00605480"/>
    <w:rsid w:val="006107D7"/>
    <w:rsid w:val="00627B3D"/>
    <w:rsid w:val="00631D9C"/>
    <w:rsid w:val="00644718"/>
    <w:rsid w:val="00652F9C"/>
    <w:rsid w:val="00654FBF"/>
    <w:rsid w:val="00664B60"/>
    <w:rsid w:val="00664D13"/>
    <w:rsid w:val="00686E95"/>
    <w:rsid w:val="006A46BF"/>
    <w:rsid w:val="006A5CEC"/>
    <w:rsid w:val="006B1A21"/>
    <w:rsid w:val="006B414A"/>
    <w:rsid w:val="006C6057"/>
    <w:rsid w:val="006D39F8"/>
    <w:rsid w:val="006E4BA6"/>
    <w:rsid w:val="006E6350"/>
    <w:rsid w:val="006F22CA"/>
    <w:rsid w:val="007006D5"/>
    <w:rsid w:val="00715276"/>
    <w:rsid w:val="0072210E"/>
    <w:rsid w:val="00722AEF"/>
    <w:rsid w:val="007236C0"/>
    <w:rsid w:val="00723DCD"/>
    <w:rsid w:val="00730002"/>
    <w:rsid w:val="00732742"/>
    <w:rsid w:val="007333AE"/>
    <w:rsid w:val="00771A42"/>
    <w:rsid w:val="00776184"/>
    <w:rsid w:val="007806F9"/>
    <w:rsid w:val="00785C59"/>
    <w:rsid w:val="007932BF"/>
    <w:rsid w:val="007A243E"/>
    <w:rsid w:val="007A262A"/>
    <w:rsid w:val="007C07EE"/>
    <w:rsid w:val="007D0C82"/>
    <w:rsid w:val="007D2D62"/>
    <w:rsid w:val="007D4799"/>
    <w:rsid w:val="007D4B7E"/>
    <w:rsid w:val="007E17CC"/>
    <w:rsid w:val="007E22FB"/>
    <w:rsid w:val="007E3F20"/>
    <w:rsid w:val="007F0AF1"/>
    <w:rsid w:val="007F5E91"/>
    <w:rsid w:val="008040C7"/>
    <w:rsid w:val="00804699"/>
    <w:rsid w:val="00810882"/>
    <w:rsid w:val="0081418D"/>
    <w:rsid w:val="00826FE4"/>
    <w:rsid w:val="00832113"/>
    <w:rsid w:val="00832569"/>
    <w:rsid w:val="00834295"/>
    <w:rsid w:val="0083569D"/>
    <w:rsid w:val="00840C32"/>
    <w:rsid w:val="00844F21"/>
    <w:rsid w:val="0084543D"/>
    <w:rsid w:val="0084572C"/>
    <w:rsid w:val="00851292"/>
    <w:rsid w:val="008620E6"/>
    <w:rsid w:val="00870A89"/>
    <w:rsid w:val="0087116F"/>
    <w:rsid w:val="008731F3"/>
    <w:rsid w:val="00875556"/>
    <w:rsid w:val="008829A6"/>
    <w:rsid w:val="00891941"/>
    <w:rsid w:val="008934FE"/>
    <w:rsid w:val="00896E4C"/>
    <w:rsid w:val="008B1D65"/>
    <w:rsid w:val="008C0BD8"/>
    <w:rsid w:val="008C48E1"/>
    <w:rsid w:val="008C51F2"/>
    <w:rsid w:val="008C714D"/>
    <w:rsid w:val="008D1679"/>
    <w:rsid w:val="008D1E0F"/>
    <w:rsid w:val="008D5DBA"/>
    <w:rsid w:val="008F176D"/>
    <w:rsid w:val="008F63D1"/>
    <w:rsid w:val="009114DA"/>
    <w:rsid w:val="0092002D"/>
    <w:rsid w:val="0092637E"/>
    <w:rsid w:val="00942A3A"/>
    <w:rsid w:val="009513EA"/>
    <w:rsid w:val="00954580"/>
    <w:rsid w:val="00955BCC"/>
    <w:rsid w:val="00970D8C"/>
    <w:rsid w:val="00971B67"/>
    <w:rsid w:val="00972E05"/>
    <w:rsid w:val="009748FB"/>
    <w:rsid w:val="00977BAF"/>
    <w:rsid w:val="00980058"/>
    <w:rsid w:val="00995A50"/>
    <w:rsid w:val="00996747"/>
    <w:rsid w:val="00997480"/>
    <w:rsid w:val="009A192D"/>
    <w:rsid w:val="009C01F8"/>
    <w:rsid w:val="009D35EB"/>
    <w:rsid w:val="009D4898"/>
    <w:rsid w:val="009F761B"/>
    <w:rsid w:val="00A117C0"/>
    <w:rsid w:val="00A11DB6"/>
    <w:rsid w:val="00A133C1"/>
    <w:rsid w:val="00A23EA2"/>
    <w:rsid w:val="00A2469E"/>
    <w:rsid w:val="00A346D1"/>
    <w:rsid w:val="00A363A5"/>
    <w:rsid w:val="00A36408"/>
    <w:rsid w:val="00A40847"/>
    <w:rsid w:val="00A40C51"/>
    <w:rsid w:val="00A4148D"/>
    <w:rsid w:val="00A45958"/>
    <w:rsid w:val="00A4764B"/>
    <w:rsid w:val="00A53BBB"/>
    <w:rsid w:val="00A57FDC"/>
    <w:rsid w:val="00A73DA9"/>
    <w:rsid w:val="00A74538"/>
    <w:rsid w:val="00A76D6F"/>
    <w:rsid w:val="00A83918"/>
    <w:rsid w:val="00A863E3"/>
    <w:rsid w:val="00A86509"/>
    <w:rsid w:val="00A91DB5"/>
    <w:rsid w:val="00A955E1"/>
    <w:rsid w:val="00AA01B4"/>
    <w:rsid w:val="00AA59F4"/>
    <w:rsid w:val="00AA6950"/>
    <w:rsid w:val="00AB4D57"/>
    <w:rsid w:val="00AB651E"/>
    <w:rsid w:val="00AB657A"/>
    <w:rsid w:val="00AC4F93"/>
    <w:rsid w:val="00AD603C"/>
    <w:rsid w:val="00AE09D0"/>
    <w:rsid w:val="00AE3C36"/>
    <w:rsid w:val="00AF2DB1"/>
    <w:rsid w:val="00AF4130"/>
    <w:rsid w:val="00AF7A9E"/>
    <w:rsid w:val="00B04875"/>
    <w:rsid w:val="00B07D38"/>
    <w:rsid w:val="00B11BAD"/>
    <w:rsid w:val="00B12D92"/>
    <w:rsid w:val="00B14AF4"/>
    <w:rsid w:val="00B31B58"/>
    <w:rsid w:val="00B37628"/>
    <w:rsid w:val="00B37A11"/>
    <w:rsid w:val="00B44D2D"/>
    <w:rsid w:val="00B80C7D"/>
    <w:rsid w:val="00B8745A"/>
    <w:rsid w:val="00B96A7F"/>
    <w:rsid w:val="00B97188"/>
    <w:rsid w:val="00B97FB3"/>
    <w:rsid w:val="00BB0268"/>
    <w:rsid w:val="00BB6188"/>
    <w:rsid w:val="00BC2DD2"/>
    <w:rsid w:val="00BD603D"/>
    <w:rsid w:val="00BE6146"/>
    <w:rsid w:val="00BE70E0"/>
    <w:rsid w:val="00BF55FB"/>
    <w:rsid w:val="00C04952"/>
    <w:rsid w:val="00C112D9"/>
    <w:rsid w:val="00C13988"/>
    <w:rsid w:val="00C313D0"/>
    <w:rsid w:val="00C32AED"/>
    <w:rsid w:val="00C338E9"/>
    <w:rsid w:val="00C354D2"/>
    <w:rsid w:val="00C400F0"/>
    <w:rsid w:val="00C502E4"/>
    <w:rsid w:val="00C54922"/>
    <w:rsid w:val="00C553C2"/>
    <w:rsid w:val="00C56BDA"/>
    <w:rsid w:val="00C63FE3"/>
    <w:rsid w:val="00C673E1"/>
    <w:rsid w:val="00C766D5"/>
    <w:rsid w:val="00C76AF3"/>
    <w:rsid w:val="00C918C7"/>
    <w:rsid w:val="00CA01E4"/>
    <w:rsid w:val="00CA2A36"/>
    <w:rsid w:val="00CA606A"/>
    <w:rsid w:val="00CC6F47"/>
    <w:rsid w:val="00CD4FF6"/>
    <w:rsid w:val="00CD749C"/>
    <w:rsid w:val="00CF4A4F"/>
    <w:rsid w:val="00D026DC"/>
    <w:rsid w:val="00D02B4E"/>
    <w:rsid w:val="00D06436"/>
    <w:rsid w:val="00D23BE0"/>
    <w:rsid w:val="00D2648B"/>
    <w:rsid w:val="00D30066"/>
    <w:rsid w:val="00D35BC8"/>
    <w:rsid w:val="00D37F14"/>
    <w:rsid w:val="00D42567"/>
    <w:rsid w:val="00D51497"/>
    <w:rsid w:val="00D5157C"/>
    <w:rsid w:val="00D51AD9"/>
    <w:rsid w:val="00D61A0F"/>
    <w:rsid w:val="00D63A2F"/>
    <w:rsid w:val="00D646F1"/>
    <w:rsid w:val="00D6547A"/>
    <w:rsid w:val="00D85271"/>
    <w:rsid w:val="00D853E5"/>
    <w:rsid w:val="00D858C5"/>
    <w:rsid w:val="00DA4549"/>
    <w:rsid w:val="00DA791D"/>
    <w:rsid w:val="00DB2901"/>
    <w:rsid w:val="00DC036D"/>
    <w:rsid w:val="00DC1E67"/>
    <w:rsid w:val="00DC2CC4"/>
    <w:rsid w:val="00DD1F2B"/>
    <w:rsid w:val="00DD4A28"/>
    <w:rsid w:val="00DE18A0"/>
    <w:rsid w:val="00DE5E0C"/>
    <w:rsid w:val="00E011E3"/>
    <w:rsid w:val="00E314E0"/>
    <w:rsid w:val="00E3473F"/>
    <w:rsid w:val="00E34A42"/>
    <w:rsid w:val="00E37FD4"/>
    <w:rsid w:val="00E415BB"/>
    <w:rsid w:val="00E42098"/>
    <w:rsid w:val="00E47AA4"/>
    <w:rsid w:val="00E47C78"/>
    <w:rsid w:val="00E60C79"/>
    <w:rsid w:val="00E9053E"/>
    <w:rsid w:val="00EA1EFC"/>
    <w:rsid w:val="00EB14E7"/>
    <w:rsid w:val="00EB5BB6"/>
    <w:rsid w:val="00EC1832"/>
    <w:rsid w:val="00EC3ED4"/>
    <w:rsid w:val="00ED2C14"/>
    <w:rsid w:val="00EE4DE6"/>
    <w:rsid w:val="00EE6DAC"/>
    <w:rsid w:val="00EF06BC"/>
    <w:rsid w:val="00EF19BF"/>
    <w:rsid w:val="00EF2950"/>
    <w:rsid w:val="00EF5A5F"/>
    <w:rsid w:val="00EF793F"/>
    <w:rsid w:val="00F01D79"/>
    <w:rsid w:val="00F04544"/>
    <w:rsid w:val="00F07A65"/>
    <w:rsid w:val="00F13527"/>
    <w:rsid w:val="00F14EB4"/>
    <w:rsid w:val="00F17093"/>
    <w:rsid w:val="00F21D42"/>
    <w:rsid w:val="00F31BC8"/>
    <w:rsid w:val="00F43D39"/>
    <w:rsid w:val="00F47642"/>
    <w:rsid w:val="00F53991"/>
    <w:rsid w:val="00F615CC"/>
    <w:rsid w:val="00F62DBE"/>
    <w:rsid w:val="00F64F52"/>
    <w:rsid w:val="00F6731B"/>
    <w:rsid w:val="00F8344E"/>
    <w:rsid w:val="00F877B9"/>
    <w:rsid w:val="00F9187F"/>
    <w:rsid w:val="00F95D71"/>
    <w:rsid w:val="00FB6525"/>
    <w:rsid w:val="00FC03EC"/>
    <w:rsid w:val="00FC2481"/>
    <w:rsid w:val="00F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28FE7"/>
  <w15:chartTrackingRefBased/>
  <w15:docId w15:val="{8356F91A-19DF-4EA8-B346-3E90E7F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4D13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E42098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E3F2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415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1497"/>
  </w:style>
  <w:style w:type="paragraph" w:styleId="a6">
    <w:name w:val="footer"/>
    <w:basedOn w:val="a0"/>
    <w:link w:val="a7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1497"/>
  </w:style>
  <w:style w:type="paragraph" w:styleId="a8">
    <w:name w:val="List Paragraph"/>
    <w:basedOn w:val="a0"/>
    <w:uiPriority w:val="34"/>
    <w:qFormat/>
    <w:rsid w:val="00B07D38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131643"/>
    <w:pPr>
      <w:spacing w:after="360" w:line="240" w:lineRule="auto"/>
      <w:ind w:firstLine="0"/>
      <w:jc w:val="center"/>
    </w:pPr>
    <w:rPr>
      <w:iCs/>
      <w:szCs w:val="18"/>
    </w:rPr>
  </w:style>
  <w:style w:type="paragraph" w:customStyle="1" w:styleId="aa">
    <w:name w:val="Код"/>
    <w:basedOn w:val="a0"/>
    <w:next w:val="a0"/>
    <w:link w:val="ab"/>
    <w:qFormat/>
    <w:rsid w:val="000A2E19"/>
    <w:pPr>
      <w:autoSpaceDE w:val="0"/>
      <w:autoSpaceDN w:val="0"/>
      <w:adjustRightInd w:val="0"/>
      <w:spacing w:line="240" w:lineRule="auto"/>
      <w:ind w:firstLine="0"/>
      <w:jc w:val="left"/>
    </w:pPr>
    <w:rPr>
      <w:rFonts w:ascii="Cascadia Mono" w:hAnsi="Cascadia Mono" w:cs="Cascadia Mono"/>
      <w:sz w:val="20"/>
      <w:szCs w:val="19"/>
    </w:rPr>
  </w:style>
  <w:style w:type="character" w:customStyle="1" w:styleId="ab">
    <w:name w:val="Код Знак"/>
    <w:basedOn w:val="a1"/>
    <w:link w:val="aa"/>
    <w:rsid w:val="000A2E19"/>
    <w:rPr>
      <w:rFonts w:ascii="Cascadia Mono" w:hAnsi="Cascadia Mono" w:cs="Cascadia Mono"/>
      <w:sz w:val="20"/>
      <w:szCs w:val="19"/>
    </w:rPr>
  </w:style>
  <w:style w:type="paragraph" w:customStyle="1" w:styleId="ac">
    <w:name w:val="Тип работы титульного листа"/>
    <w:basedOn w:val="a0"/>
    <w:link w:val="ad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 w:val="40"/>
      <w:szCs w:val="40"/>
      <w:lang w:val="ru-RU"/>
    </w:rPr>
  </w:style>
  <w:style w:type="paragraph" w:customStyle="1" w:styleId="ae">
    <w:name w:val="Название работы титульного листа"/>
    <w:basedOn w:val="a0"/>
    <w:link w:val="af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6"/>
      <w:szCs w:val="36"/>
      <w:lang w:val="ru-RU"/>
    </w:rPr>
  </w:style>
  <w:style w:type="character" w:customStyle="1" w:styleId="ad">
    <w:name w:val="Тип работы титульного листа Знак"/>
    <w:basedOn w:val="a1"/>
    <w:link w:val="ac"/>
    <w:rsid w:val="008C48E1"/>
    <w:rPr>
      <w:rFonts w:ascii="Times New Roman" w:hAnsi="Times New Roman" w:cs="Times New Roman"/>
      <w:sz w:val="40"/>
      <w:szCs w:val="40"/>
      <w:lang w:val="ru-RU"/>
    </w:rPr>
  </w:style>
  <w:style w:type="paragraph" w:customStyle="1" w:styleId="af0">
    <w:name w:val="Название дисциплины титульного листа"/>
    <w:basedOn w:val="a0"/>
    <w:link w:val="af1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af">
    <w:name w:val="Название работы титульного листа Знак"/>
    <w:basedOn w:val="a1"/>
    <w:link w:val="ae"/>
    <w:rsid w:val="008C48E1"/>
    <w:rPr>
      <w:rFonts w:ascii="Times New Roman" w:hAnsi="Times New Roman" w:cs="Times New Roman"/>
      <w:b/>
      <w:bCs/>
      <w:sz w:val="36"/>
      <w:szCs w:val="36"/>
      <w:lang w:val="ru-RU"/>
    </w:rPr>
  </w:style>
  <w:style w:type="character" w:styleId="af2">
    <w:name w:val="Placeholder Text"/>
    <w:basedOn w:val="a1"/>
    <w:uiPriority w:val="99"/>
    <w:semiHidden/>
    <w:rsid w:val="00437BAB"/>
    <w:rPr>
      <w:color w:val="808080"/>
    </w:rPr>
  </w:style>
  <w:style w:type="character" w:customStyle="1" w:styleId="af1">
    <w:name w:val="Название дисциплины титульного листа Знак"/>
    <w:basedOn w:val="a1"/>
    <w:link w:val="af0"/>
    <w:rsid w:val="008C48E1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E42098"/>
    <w:rPr>
      <w:rFonts w:asciiTheme="majorHAnsi" w:eastAsiaTheme="majorEastAsia" w:hAnsiTheme="majorHAnsi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6B0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86E95"/>
    <w:pPr>
      <w:spacing w:after="100"/>
      <w:ind w:left="278"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686E95"/>
    <w:pPr>
      <w:spacing w:after="100"/>
      <w:ind w:left="561" w:firstLine="0"/>
    </w:pPr>
  </w:style>
  <w:style w:type="paragraph" w:styleId="4">
    <w:name w:val="toc 4"/>
    <w:basedOn w:val="a0"/>
    <w:next w:val="a0"/>
    <w:autoRedefine/>
    <w:uiPriority w:val="39"/>
    <w:semiHidden/>
    <w:unhideWhenUsed/>
    <w:rsid w:val="00686E95"/>
    <w:pPr>
      <w:spacing w:after="100"/>
      <w:ind w:left="839" w:firstLine="0"/>
    </w:pPr>
  </w:style>
  <w:style w:type="paragraph" w:styleId="5">
    <w:name w:val="toc 5"/>
    <w:basedOn w:val="a0"/>
    <w:next w:val="a0"/>
    <w:autoRedefine/>
    <w:uiPriority w:val="39"/>
    <w:semiHidden/>
    <w:unhideWhenUsed/>
    <w:rsid w:val="00686E95"/>
    <w:pPr>
      <w:spacing w:after="100"/>
      <w:ind w:left="1123" w:firstLine="0"/>
    </w:pPr>
  </w:style>
  <w:style w:type="paragraph" w:styleId="af3">
    <w:name w:val="No Spacing"/>
    <w:uiPriority w:val="1"/>
    <w:qFormat/>
    <w:rsid w:val="00173B05"/>
    <w:pPr>
      <w:spacing w:after="0" w:line="24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7E3F20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f4">
    <w:name w:val="Основной титульной страницы"/>
    <w:basedOn w:val="a0"/>
    <w:link w:val="af5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Cs w:val="28"/>
      <w:lang w:val="ru-RU"/>
    </w:rPr>
  </w:style>
  <w:style w:type="character" w:styleId="af6">
    <w:name w:val="Hyperlink"/>
    <w:basedOn w:val="a1"/>
    <w:uiPriority w:val="99"/>
    <w:unhideWhenUsed/>
    <w:rsid w:val="00C502E4"/>
    <w:rPr>
      <w:color w:val="0563C1" w:themeColor="hyperlink"/>
      <w:u w:val="single"/>
    </w:rPr>
  </w:style>
  <w:style w:type="character" w:customStyle="1" w:styleId="af5">
    <w:name w:val="Основной титульной страницы Знак"/>
    <w:basedOn w:val="a1"/>
    <w:link w:val="af4"/>
    <w:rsid w:val="008C48E1"/>
    <w:rPr>
      <w:rFonts w:ascii="Times New Roman" w:hAnsi="Times New Roman" w:cs="Times New Roman"/>
      <w:sz w:val="28"/>
      <w:szCs w:val="28"/>
      <w:lang w:val="ru-RU"/>
    </w:rPr>
  </w:style>
  <w:style w:type="paragraph" w:styleId="af7">
    <w:name w:val="TOC Heading"/>
    <w:basedOn w:val="af8"/>
    <w:next w:val="a0"/>
    <w:uiPriority w:val="39"/>
    <w:unhideWhenUsed/>
    <w:qFormat/>
    <w:rsid w:val="00F31BC8"/>
    <w:pPr>
      <w:spacing w:before="240"/>
      <w:outlineLvl w:val="9"/>
    </w:pPr>
    <w:rPr>
      <w:lang w:eastAsia="ru-RU"/>
    </w:rPr>
  </w:style>
  <w:style w:type="paragraph" w:customStyle="1" w:styleId="af8">
    <w:name w:val="Заголовок структурного элемента"/>
    <w:basedOn w:val="1"/>
    <w:next w:val="a0"/>
    <w:link w:val="af9"/>
    <w:qFormat/>
    <w:rsid w:val="004E6B09"/>
    <w:pPr>
      <w:ind w:firstLine="0"/>
      <w:jc w:val="center"/>
    </w:pPr>
    <w:rPr>
      <w:b w:val="0"/>
      <w:caps/>
      <w:lang w:val="ru-RU"/>
    </w:rPr>
  </w:style>
  <w:style w:type="character" w:customStyle="1" w:styleId="af9">
    <w:name w:val="Заголовок структурного элемента Знак"/>
    <w:basedOn w:val="10"/>
    <w:link w:val="af8"/>
    <w:rsid w:val="004E6B09"/>
    <w:rPr>
      <w:rFonts w:asciiTheme="majorHAnsi" w:eastAsiaTheme="majorEastAsia" w:hAnsiTheme="majorHAnsi" w:cstheme="majorBidi"/>
      <w:b w:val="0"/>
      <w:caps/>
      <w:sz w:val="28"/>
      <w:szCs w:val="32"/>
      <w:lang w:val="ru-RU"/>
    </w:rPr>
  </w:style>
  <w:style w:type="table" w:styleId="afa">
    <w:name w:val="Table Grid"/>
    <w:basedOn w:val="a2"/>
    <w:uiPriority w:val="39"/>
    <w:rsid w:val="006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Ненумерованный список"/>
    <w:uiPriority w:val="99"/>
    <w:rsid w:val="00785C59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E41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rsf\OneDrive\Documents\Custom%20Office%20Templates\&#1043;&#1054;&#1057;&#1058;%207.32-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7574A8DF974F6D8C69DACE27455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3ED20-E7EC-4987-BFDD-B6861B79A067}"/>
      </w:docPartPr>
      <w:docPartBody>
        <w:p w:rsidR="00AA5C25" w:rsidRDefault="00AA5C25">
          <w:pPr>
            <w:pStyle w:val="A47574A8DF974F6D8C69DACE2745513C"/>
          </w:pPr>
          <w:r w:rsidRPr="003C4D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B5B853608B4F0CBC9013A27D14A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BB91A-55A8-4406-ABCF-90FE73C505EE}"/>
      </w:docPartPr>
      <w:docPartBody>
        <w:p w:rsidR="00AA5C25" w:rsidRDefault="00AA5C25">
          <w:pPr>
            <w:pStyle w:val="9AB5B853608B4F0CBC9013A27D14AD8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25"/>
    <w:rsid w:val="004E1514"/>
    <w:rsid w:val="00804699"/>
    <w:rsid w:val="0081418D"/>
    <w:rsid w:val="00863587"/>
    <w:rsid w:val="008C51F2"/>
    <w:rsid w:val="00AA5C25"/>
    <w:rsid w:val="00B14AF4"/>
    <w:rsid w:val="00EC3ED4"/>
    <w:rsid w:val="00EF2950"/>
    <w:rsid w:val="00F6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47574A8DF974F6D8C69DACE2745513C">
    <w:name w:val="A47574A8DF974F6D8C69DACE2745513C"/>
  </w:style>
  <w:style w:type="paragraph" w:customStyle="1" w:styleId="9AB5B853608B4F0CBC9013A27D14AD89">
    <w:name w:val="9AB5B853608B4F0CBC9013A27D14A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7.32-2017.dotx</Template>
  <TotalTime>1240</TotalTime>
  <Pages>10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329</cp:revision>
  <dcterms:created xsi:type="dcterms:W3CDTF">2024-09-11T14:22:00Z</dcterms:created>
  <dcterms:modified xsi:type="dcterms:W3CDTF">2024-12-03T21:46:00Z</dcterms:modified>
</cp:coreProperties>
</file>