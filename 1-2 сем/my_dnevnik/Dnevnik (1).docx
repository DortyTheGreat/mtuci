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7224" w14:textId="3F3AB0D3" w:rsidR="00F17093" w:rsidRDefault="00C73091" w:rsidP="00F17093">
      <w:pPr>
        <w:pStyle w:val="af3"/>
      </w:pPr>
      <w:r>
        <w:t>Министерство</w:t>
      </w:r>
      <w:r w:rsidR="00715276" w:rsidRPr="00664B60">
        <w:t xml:space="preserve"> </w:t>
      </w:r>
      <w:r>
        <w:t>цифрового</w:t>
      </w:r>
      <w:r w:rsidR="00715276" w:rsidRPr="00664B60">
        <w:t xml:space="preserve"> </w:t>
      </w:r>
      <w:r>
        <w:t>развития</w:t>
      </w:r>
      <w:r w:rsidR="00715276" w:rsidRPr="00664B60">
        <w:t xml:space="preserve">, </w:t>
      </w:r>
      <w:r w:rsidRPr="00664B60">
        <w:t>связи и</w:t>
      </w:r>
      <w:r w:rsidR="00F17093" w:rsidRPr="00F17093">
        <w:t xml:space="preserve"> </w:t>
      </w:r>
      <w:r w:rsidRPr="00664B60">
        <w:t>массовых</w:t>
      </w:r>
    </w:p>
    <w:p w14:paraId="2A607CCA" w14:textId="2A996506" w:rsidR="00715276" w:rsidRPr="00664B60" w:rsidRDefault="00C73091" w:rsidP="00F17093">
      <w:pPr>
        <w:pStyle w:val="af3"/>
      </w:pPr>
      <w:r>
        <w:t>к</w:t>
      </w:r>
      <w:r w:rsidRPr="00664B60">
        <w:t xml:space="preserve">оммуникаций </w:t>
      </w:r>
      <w:r>
        <w:t>Р</w:t>
      </w:r>
      <w:r w:rsidRPr="00664B60">
        <w:t xml:space="preserve">оссийской </w:t>
      </w:r>
      <w:r>
        <w:t>Ф</w:t>
      </w:r>
      <w:r w:rsidRPr="00664B60">
        <w:t>едерации</w:t>
      </w:r>
    </w:p>
    <w:p w14:paraId="52A008B7" w14:textId="77777777" w:rsidR="00074EC5" w:rsidRPr="00664B60" w:rsidRDefault="002B0200" w:rsidP="00664B60">
      <w:pPr>
        <w:pStyle w:val="af3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607B2FEE" w14:textId="59C56AB9" w:rsidR="00715276" w:rsidRDefault="00715276" w:rsidP="00664B60">
      <w:pPr>
        <w:pStyle w:val="af3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059C295B" w14:textId="77777777" w:rsidR="00C73091" w:rsidRPr="00664B60" w:rsidRDefault="00C73091" w:rsidP="00664B60">
      <w:pPr>
        <w:pStyle w:val="af3"/>
      </w:pPr>
    </w:p>
    <w:p w14:paraId="53793342" w14:textId="31503422" w:rsidR="007E17CC" w:rsidRPr="00C73091" w:rsidRDefault="00715276" w:rsidP="00C73091">
      <w:pPr>
        <w:pStyle w:val="af3"/>
      </w:pPr>
      <w:r w:rsidRPr="00C73091">
        <w:t>«Московский технический университет связи и информатики»</w:t>
      </w:r>
    </w:p>
    <w:p w14:paraId="6CECBDFD" w14:textId="38300A9F" w:rsidR="00C73091" w:rsidRDefault="00C73091" w:rsidP="00C73091">
      <w:pPr>
        <w:pStyle w:val="af3"/>
      </w:pPr>
    </w:p>
    <w:p w14:paraId="26145A05" w14:textId="75CE26A3" w:rsidR="00C73091" w:rsidRDefault="00C73091" w:rsidP="00C73091">
      <w:pPr>
        <w:pStyle w:val="af3"/>
      </w:pPr>
    </w:p>
    <w:p w14:paraId="00AD3D98" w14:textId="1120A5CC" w:rsidR="00C73091" w:rsidRDefault="00C73091" w:rsidP="00C73091">
      <w:pPr>
        <w:pStyle w:val="af3"/>
      </w:pPr>
    </w:p>
    <w:p w14:paraId="2C8531B8" w14:textId="0CD11E13" w:rsidR="00C73091" w:rsidRDefault="00C73091" w:rsidP="00C73091">
      <w:pPr>
        <w:pStyle w:val="af3"/>
      </w:pPr>
    </w:p>
    <w:p w14:paraId="4D7B7FE7" w14:textId="15E69D92" w:rsidR="00C73091" w:rsidRDefault="00C73091" w:rsidP="00C73091">
      <w:pPr>
        <w:pStyle w:val="af3"/>
      </w:pPr>
    </w:p>
    <w:p w14:paraId="4B37A156" w14:textId="30353C08" w:rsidR="00C73091" w:rsidRDefault="00C73091" w:rsidP="00C73091">
      <w:pPr>
        <w:pStyle w:val="af3"/>
      </w:pPr>
    </w:p>
    <w:p w14:paraId="054CC5F1" w14:textId="6FAF9BEA" w:rsidR="00C73091" w:rsidRPr="00105962" w:rsidRDefault="00C73091" w:rsidP="00C73091">
      <w:pPr>
        <w:pStyle w:val="af3"/>
      </w:pPr>
    </w:p>
    <w:p w14:paraId="3EFD4F6D" w14:textId="16DCE656" w:rsidR="00C73091" w:rsidRDefault="00C73091" w:rsidP="00C73091">
      <w:pPr>
        <w:pStyle w:val="af3"/>
      </w:pPr>
    </w:p>
    <w:p w14:paraId="337D2DA3" w14:textId="77777777" w:rsidR="00C73091" w:rsidRDefault="00C73091" w:rsidP="00C73091">
      <w:pPr>
        <w:pStyle w:val="af3"/>
      </w:pPr>
    </w:p>
    <w:p w14:paraId="0DA6EB49" w14:textId="77777777" w:rsidR="00C73091" w:rsidRPr="00C73091" w:rsidRDefault="00C73091" w:rsidP="00C73091">
      <w:pPr>
        <w:pStyle w:val="af3"/>
      </w:pPr>
    </w:p>
    <w:p w14:paraId="09A0DC7C" w14:textId="77777777" w:rsidR="00715276" w:rsidRPr="00715276" w:rsidRDefault="00715276" w:rsidP="003B071B">
      <w:pPr>
        <w:pStyle w:val="af3"/>
      </w:pPr>
    </w:p>
    <w:sdt>
      <w:sdtPr>
        <w:rPr>
          <w:rStyle w:val="ac"/>
          <w:b/>
          <w:bCs/>
          <w:sz w:val="36"/>
          <w:szCs w:val="36"/>
        </w:rPr>
        <w:alias w:val="Тип и номер работы"/>
        <w:tag w:val="Тип и номер работы"/>
        <w:id w:val="794098526"/>
        <w:lock w:val="sdtLocked"/>
        <w:placeholder>
          <w:docPart w:val="585FA9B3B5DE4C838AE5364A41B6CE84"/>
        </w:placeholder>
      </w:sdtPr>
      <w:sdtEndPr>
        <w:rPr>
          <w:rStyle w:val="a0"/>
        </w:rPr>
      </w:sdtEndPr>
      <w:sdtContent>
        <w:p w14:paraId="0E545C76" w14:textId="6BDAE5A5" w:rsidR="00715276" w:rsidRPr="00C73091" w:rsidRDefault="00C73091" w:rsidP="00C73091">
          <w:pPr>
            <w:pStyle w:val="ab"/>
            <w:rPr>
              <w:b/>
              <w:bCs/>
            </w:rPr>
          </w:pPr>
          <w:r w:rsidRPr="00C73091">
            <w:rPr>
              <w:rStyle w:val="ac"/>
              <w:b/>
              <w:bCs/>
              <w:sz w:val="36"/>
              <w:szCs w:val="36"/>
            </w:rPr>
            <w:t>Д Н Е В Н И К</w:t>
          </w:r>
        </w:p>
      </w:sdtContent>
    </w:sdt>
    <w:p w14:paraId="556BCF8A" w14:textId="77777777" w:rsidR="00715276" w:rsidRPr="00715276" w:rsidRDefault="00715276" w:rsidP="003B071B">
      <w:pPr>
        <w:pStyle w:val="af3"/>
      </w:pPr>
    </w:p>
    <w:sdt>
      <w:sdtPr>
        <w:rPr>
          <w:rStyle w:val="af0"/>
          <w:b/>
          <w:bCs/>
        </w:rPr>
        <w:alias w:val="Название дисциплины"/>
        <w:tag w:val="Название дисциплины"/>
        <w:id w:val="1326397629"/>
        <w:placeholder>
          <w:docPart w:val="585FA9B3B5DE4C838AE5364A41B6CE84"/>
        </w:placeholder>
      </w:sdtPr>
      <w:sdtEndPr>
        <w:rPr>
          <w:rStyle w:val="a0"/>
        </w:rPr>
      </w:sdtEndPr>
      <w:sdtContent>
        <w:p w14:paraId="0EDF2639" w14:textId="5AE0183C" w:rsidR="00715276" w:rsidRPr="00C73091" w:rsidRDefault="00C73091" w:rsidP="00C73091">
          <w:pPr>
            <w:pStyle w:val="af"/>
          </w:pPr>
          <w:r>
            <w:rPr>
              <w:rStyle w:val="af0"/>
              <w:b/>
              <w:bCs/>
            </w:rPr>
            <w:t>п</w:t>
          </w:r>
          <w:r w:rsidRPr="00C73091">
            <w:rPr>
              <w:rStyle w:val="af0"/>
              <w:b/>
              <w:bCs/>
            </w:rPr>
            <w:t>о учебной</w:t>
          </w:r>
          <w:r>
            <w:rPr>
              <w:rStyle w:val="af0"/>
              <w:b/>
              <w:bCs/>
            </w:rPr>
            <w:t xml:space="preserve"> (ознакомительной) практике</w:t>
          </w:r>
        </w:p>
      </w:sdtContent>
    </w:sdt>
    <w:p w14:paraId="21CA0691" w14:textId="77777777" w:rsidR="00715276" w:rsidRPr="00715276" w:rsidRDefault="00715276" w:rsidP="003B071B">
      <w:pPr>
        <w:pStyle w:val="af3"/>
      </w:pPr>
    </w:p>
    <w:p w14:paraId="5E6AA272" w14:textId="77777777" w:rsidR="00715276" w:rsidRPr="00715276" w:rsidRDefault="00715276" w:rsidP="003B071B">
      <w:pPr>
        <w:pStyle w:val="af3"/>
      </w:pPr>
    </w:p>
    <w:p w14:paraId="3BE6CAFA" w14:textId="77777777" w:rsidR="00715276" w:rsidRPr="00715276" w:rsidRDefault="00715276" w:rsidP="003B071B">
      <w:pPr>
        <w:pStyle w:val="af3"/>
      </w:pPr>
    </w:p>
    <w:p w14:paraId="2005B150" w14:textId="77777777" w:rsidR="00715276" w:rsidRPr="00715276" w:rsidRDefault="00715276" w:rsidP="003B071B">
      <w:pPr>
        <w:pStyle w:val="af3"/>
      </w:pPr>
    </w:p>
    <w:p w14:paraId="15701166" w14:textId="40E1BCCE" w:rsidR="00715276" w:rsidRPr="00715276" w:rsidRDefault="00C73091" w:rsidP="00C73091">
      <w:pPr>
        <w:pStyle w:val="af3"/>
        <w:spacing w:line="480" w:lineRule="auto"/>
      </w:pPr>
      <w:r>
        <w:t>студента_________________________________________________________</w:t>
      </w:r>
      <w:r w:rsidRPr="00C73091">
        <w:t xml:space="preserve"> </w:t>
      </w:r>
    </w:p>
    <w:p w14:paraId="07582689" w14:textId="3AC9C208" w:rsidR="00BD603D" w:rsidRDefault="00C73091" w:rsidP="00C73091">
      <w:pPr>
        <w:pStyle w:val="af3"/>
        <w:spacing w:line="480" w:lineRule="auto"/>
      </w:pPr>
      <w:r>
        <w:t>группы__________________________________________________________</w:t>
      </w:r>
    </w:p>
    <w:p w14:paraId="5BCB1D40" w14:textId="77777777" w:rsidR="00840C32" w:rsidRDefault="00840C32" w:rsidP="003B071B">
      <w:pPr>
        <w:pStyle w:val="af3"/>
      </w:pPr>
    </w:p>
    <w:p w14:paraId="1A2E0508" w14:textId="77777777" w:rsidR="00840C32" w:rsidRDefault="00840C32" w:rsidP="003B071B">
      <w:pPr>
        <w:pStyle w:val="af3"/>
      </w:pPr>
    </w:p>
    <w:p w14:paraId="7283C325" w14:textId="77777777" w:rsidR="00BD603D" w:rsidRPr="00715276" w:rsidRDefault="00BD603D" w:rsidP="003B071B">
      <w:pPr>
        <w:pStyle w:val="af3"/>
      </w:pPr>
    </w:p>
    <w:p w14:paraId="3FF4406F" w14:textId="6A6DE5C3" w:rsidR="00BD603D" w:rsidRDefault="00BD603D" w:rsidP="003B071B">
      <w:pPr>
        <w:pStyle w:val="af3"/>
      </w:pPr>
    </w:p>
    <w:p w14:paraId="15146A32" w14:textId="4B3AB969" w:rsidR="00C73091" w:rsidRDefault="00C73091" w:rsidP="003B071B">
      <w:pPr>
        <w:pStyle w:val="af3"/>
      </w:pPr>
    </w:p>
    <w:p w14:paraId="22DAD3A1" w14:textId="77777777" w:rsidR="00C73091" w:rsidRDefault="00C73091" w:rsidP="003B071B">
      <w:pPr>
        <w:pStyle w:val="af3"/>
      </w:pPr>
    </w:p>
    <w:p w14:paraId="1858C648" w14:textId="77777777" w:rsidR="008040C7" w:rsidRDefault="008040C7" w:rsidP="003B071B">
      <w:pPr>
        <w:pStyle w:val="af3"/>
      </w:pPr>
    </w:p>
    <w:p w14:paraId="20BB7779" w14:textId="77777777" w:rsidR="003B071B" w:rsidRDefault="003B071B" w:rsidP="003B071B">
      <w:pPr>
        <w:pStyle w:val="af3"/>
      </w:pPr>
    </w:p>
    <w:p w14:paraId="52E32317" w14:textId="77777777" w:rsidR="003B071B" w:rsidRDefault="003B071B" w:rsidP="003B071B">
      <w:pPr>
        <w:pStyle w:val="af3"/>
      </w:pPr>
    </w:p>
    <w:p w14:paraId="6EC603CB" w14:textId="77777777" w:rsidR="00CA2A36" w:rsidRDefault="00CA2A36" w:rsidP="003B071B">
      <w:pPr>
        <w:pStyle w:val="af3"/>
      </w:pPr>
    </w:p>
    <w:p w14:paraId="3D8C65CD" w14:textId="7FC52D00" w:rsidR="00BD603D" w:rsidRDefault="00BD603D" w:rsidP="003B071B">
      <w:pPr>
        <w:pStyle w:val="af3"/>
      </w:pPr>
    </w:p>
    <w:p w14:paraId="3178B2DE" w14:textId="7E72C629" w:rsidR="00C73091" w:rsidRDefault="00C73091" w:rsidP="003B071B">
      <w:pPr>
        <w:pStyle w:val="af3"/>
      </w:pPr>
    </w:p>
    <w:p w14:paraId="14291918" w14:textId="07B46D7D" w:rsidR="00C73091" w:rsidRDefault="00C73091" w:rsidP="003B071B">
      <w:pPr>
        <w:pStyle w:val="af3"/>
      </w:pPr>
    </w:p>
    <w:p w14:paraId="2FD8F7A1" w14:textId="31A09D34" w:rsidR="00C73091" w:rsidRDefault="00C73091" w:rsidP="003B071B">
      <w:pPr>
        <w:pStyle w:val="af3"/>
      </w:pPr>
    </w:p>
    <w:p w14:paraId="450BC5C9" w14:textId="77777777" w:rsidR="00C73091" w:rsidRDefault="00C73091" w:rsidP="003B071B">
      <w:pPr>
        <w:pStyle w:val="af3"/>
      </w:pPr>
    </w:p>
    <w:p w14:paraId="4E2A4868" w14:textId="3C484818" w:rsidR="00972E05" w:rsidRPr="00C73091" w:rsidRDefault="00715276" w:rsidP="003B071B">
      <w:pPr>
        <w:pStyle w:val="af3"/>
        <w:sectPr w:rsidR="00972E05" w:rsidRPr="00C73091" w:rsidSect="00BE6146">
          <w:footerReference w:type="default" r:id="rId8"/>
          <w:pgSz w:w="11907" w:h="16840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715276">
        <w:t>Москва</w:t>
      </w:r>
      <w:r w:rsidRPr="00C73091"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F43632">
        <w:rPr>
          <w:noProof/>
        </w:rPr>
        <w:t>2023</w:t>
      </w:r>
      <w:r w:rsidR="00DD1F2B">
        <w:fldChar w:fldCharType="end"/>
      </w:r>
      <w:r w:rsidR="00AA59F4" w:rsidRPr="00C73091">
        <w:t xml:space="preserve"> </w:t>
      </w:r>
      <w:r w:rsidRPr="00715276">
        <w:t>г</w:t>
      </w:r>
      <w:r w:rsidR="005B66A0" w:rsidRPr="00C73091">
        <w:t>.</w:t>
      </w:r>
    </w:p>
    <w:p w14:paraId="0F74CBC9" w14:textId="28B9FD0C" w:rsidR="00C56BDA" w:rsidRDefault="00C668F5" w:rsidP="00C668F5">
      <w:pPr>
        <w:pStyle w:val="1"/>
        <w:ind w:firstLine="0"/>
        <w:jc w:val="center"/>
        <w:rPr>
          <w:lang w:val="ru-RU"/>
        </w:rPr>
      </w:pPr>
      <w:r w:rsidRPr="00C668F5">
        <w:rPr>
          <w:lang w:val="ru-RU"/>
        </w:rPr>
        <w:t>ПЛАН (рабочий график) учебной практики студента</w:t>
      </w:r>
    </w:p>
    <w:p w14:paraId="0F926586" w14:textId="77777777" w:rsidR="00105962" w:rsidRPr="00105962" w:rsidRDefault="00105962" w:rsidP="00105962">
      <w:pPr>
        <w:rPr>
          <w:lang w:val="ru-RU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834CC3" w:rsidRPr="00D45773" w14:paraId="71217D2E" w14:textId="77777777" w:rsidTr="00F57F82">
        <w:tc>
          <w:tcPr>
            <w:tcW w:w="2263" w:type="dxa"/>
          </w:tcPr>
          <w:p w14:paraId="266C3970" w14:textId="363C85C2" w:rsidR="00834CC3" w:rsidRPr="00D45773" w:rsidRDefault="00FC4FDB" w:rsidP="00D45773">
            <w:pPr>
              <w:spacing w:line="240" w:lineRule="auto"/>
              <w:ind w:firstLine="0"/>
              <w:jc w:val="center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Период (дата)</w:t>
            </w:r>
          </w:p>
        </w:tc>
        <w:tc>
          <w:tcPr>
            <w:tcW w:w="7082" w:type="dxa"/>
          </w:tcPr>
          <w:p w14:paraId="20E44B17" w14:textId="58B1D2B0" w:rsidR="00834CC3" w:rsidRPr="00D45773" w:rsidRDefault="00FC4FDB" w:rsidP="00D45773">
            <w:pPr>
              <w:spacing w:line="240" w:lineRule="auto"/>
              <w:ind w:firstLine="0"/>
              <w:jc w:val="center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Содержание практики (наименование работ)</w:t>
            </w:r>
          </w:p>
        </w:tc>
      </w:tr>
      <w:tr w:rsidR="00834CC3" w:rsidRPr="00D45773" w14:paraId="6A0E4D87" w14:textId="77777777" w:rsidTr="00F57F82">
        <w:tc>
          <w:tcPr>
            <w:tcW w:w="2263" w:type="dxa"/>
          </w:tcPr>
          <w:p w14:paraId="2CCC4705" w14:textId="73208432" w:rsidR="00834CC3" w:rsidRPr="00D45773" w:rsidRDefault="001E5C58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22.06.</w:t>
            </w:r>
            <w:r w:rsidR="00BC6581" w:rsidRPr="00D45773">
              <w:rPr>
                <w:rFonts w:cstheme="minorHAnsi"/>
                <w:szCs w:val="28"/>
                <w:lang w:val="ru-RU"/>
              </w:rPr>
              <w:t>20</w:t>
            </w:r>
            <w:r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1DD6FA99" w14:textId="77777777" w:rsidR="001E5C58" w:rsidRPr="00D45773" w:rsidRDefault="001E5C58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Организационное собрание</w:t>
            </w:r>
          </w:p>
          <w:p w14:paraId="6BB01334" w14:textId="73D90DC2" w:rsidR="001E5C58" w:rsidRPr="00D45773" w:rsidRDefault="001E5C58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 xml:space="preserve">Регистрация в электронных библиотеках </w:t>
            </w:r>
            <w:proofErr w:type="spellStart"/>
            <w:r w:rsidRPr="00D45773">
              <w:rPr>
                <w:rFonts w:cstheme="minorHAnsi"/>
                <w:szCs w:val="28"/>
                <w:lang w:val="ru-RU"/>
              </w:rPr>
              <w:t>IPRBooks</w:t>
            </w:r>
            <w:proofErr w:type="spellEnd"/>
            <w:r w:rsidRPr="00D45773">
              <w:rPr>
                <w:rFonts w:cstheme="minorHAnsi"/>
                <w:szCs w:val="28"/>
                <w:lang w:val="ru-RU"/>
              </w:rPr>
              <w:t xml:space="preserve">, </w:t>
            </w:r>
            <w:proofErr w:type="spellStart"/>
            <w:r w:rsidRPr="00D45773">
              <w:rPr>
                <w:rFonts w:cstheme="minorHAnsi"/>
                <w:szCs w:val="28"/>
                <w:lang w:val="ru-RU"/>
              </w:rPr>
              <w:t>Znanium</w:t>
            </w:r>
            <w:proofErr w:type="spellEnd"/>
            <w:r w:rsidRPr="00D45773">
              <w:rPr>
                <w:rFonts w:cstheme="minorHAnsi"/>
                <w:szCs w:val="28"/>
                <w:lang w:val="ru-RU"/>
              </w:rPr>
              <w:t>, Лань</w:t>
            </w:r>
          </w:p>
          <w:p w14:paraId="33CD67A7" w14:textId="4D7BEB54" w:rsidR="00834CC3" w:rsidRPr="00D45773" w:rsidRDefault="001E5C58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Установка среды программирования Microsoft Visual Studio</w:t>
            </w:r>
          </w:p>
        </w:tc>
      </w:tr>
      <w:tr w:rsidR="00834CC3" w:rsidRPr="00D45773" w14:paraId="40A4BA9D" w14:textId="77777777" w:rsidTr="00F57F82">
        <w:tc>
          <w:tcPr>
            <w:tcW w:w="2263" w:type="dxa"/>
          </w:tcPr>
          <w:p w14:paraId="41C12868" w14:textId="77777777" w:rsidR="00834CC3" w:rsidRPr="00D45773" w:rsidRDefault="00834CC3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7082" w:type="dxa"/>
          </w:tcPr>
          <w:p w14:paraId="2A37FAFE" w14:textId="0B22E4EF" w:rsidR="00834CC3" w:rsidRPr="00D45773" w:rsidRDefault="00F57F82" w:rsidP="00D45773">
            <w:pPr>
              <w:spacing w:line="240" w:lineRule="auto"/>
              <w:ind w:firstLine="0"/>
              <w:jc w:val="center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1 этап практики</w:t>
            </w:r>
          </w:p>
        </w:tc>
      </w:tr>
      <w:tr w:rsidR="00834CC3" w:rsidRPr="00D45773" w14:paraId="724C4C1C" w14:textId="77777777" w:rsidTr="00F57F82">
        <w:tc>
          <w:tcPr>
            <w:tcW w:w="2263" w:type="dxa"/>
          </w:tcPr>
          <w:p w14:paraId="0A97F8CC" w14:textId="41B9CEA2" w:rsidR="00834CC3" w:rsidRPr="00D45773" w:rsidRDefault="00F57F82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23.06.</w:t>
            </w:r>
            <w:r w:rsidR="00BC6581" w:rsidRPr="00D45773">
              <w:rPr>
                <w:rFonts w:cstheme="minorHAnsi"/>
                <w:szCs w:val="28"/>
                <w:lang w:val="ru-RU"/>
              </w:rPr>
              <w:t>20</w:t>
            </w:r>
            <w:r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033062D6" w14:textId="3BD5E267" w:rsidR="00834CC3" w:rsidRPr="00D45773" w:rsidRDefault="00336AAC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Изучение правил записи и вычисления арифметических выражений. Использование</w:t>
            </w:r>
            <w:r w:rsidR="0076162D" w:rsidRPr="00D45773">
              <w:rPr>
                <w:rFonts w:cstheme="minorHAnsi"/>
                <w:szCs w:val="28"/>
                <w:lang w:val="ru-RU"/>
              </w:rPr>
              <w:t xml:space="preserve"> </w:t>
            </w:r>
            <w:r w:rsidRPr="00D45773">
              <w:rPr>
                <w:rFonts w:cstheme="minorHAnsi"/>
                <w:szCs w:val="28"/>
                <w:lang w:val="ru-RU"/>
              </w:rPr>
              <w:t>встроенных функций. Выполнение задани</w:t>
            </w:r>
            <w:r w:rsidR="0076162D" w:rsidRPr="00D45773">
              <w:rPr>
                <w:rFonts w:cstheme="minorHAnsi"/>
                <w:szCs w:val="28"/>
                <w:lang w:val="ru-RU"/>
              </w:rPr>
              <w:t xml:space="preserve">я </w:t>
            </w:r>
            <w:r w:rsidRPr="00D45773">
              <w:rPr>
                <w:rFonts w:cstheme="minorHAnsi"/>
                <w:szCs w:val="28"/>
                <w:lang w:val="ru-RU"/>
              </w:rPr>
              <w:t>по записи арифметических выражений на основе методов</w:t>
            </w:r>
          </w:p>
        </w:tc>
      </w:tr>
      <w:tr w:rsidR="00834CC3" w:rsidRPr="00D45773" w14:paraId="11A56C5D" w14:textId="77777777" w:rsidTr="00F57F82">
        <w:tc>
          <w:tcPr>
            <w:tcW w:w="2263" w:type="dxa"/>
          </w:tcPr>
          <w:p w14:paraId="7410B9FE" w14:textId="1D2ECA7B" w:rsidR="00834CC3" w:rsidRPr="00D45773" w:rsidRDefault="00F57F82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24.06.</w:t>
            </w:r>
            <w:r w:rsidR="00BC6581" w:rsidRPr="00D45773">
              <w:rPr>
                <w:rFonts w:cstheme="minorHAnsi"/>
                <w:szCs w:val="28"/>
                <w:lang w:val="ru-RU"/>
              </w:rPr>
              <w:t>20</w:t>
            </w:r>
            <w:r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40BC44BA" w14:textId="0A987BBE" w:rsidR="00834CC3" w:rsidRPr="00D45773" w:rsidRDefault="0076162D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Разработка и программная реализация алгоритмов решения сложных задач с использованием технологий структурного программирования и метода пошаговой детализации</w:t>
            </w:r>
          </w:p>
        </w:tc>
      </w:tr>
      <w:tr w:rsidR="00834CC3" w:rsidRPr="00D45773" w14:paraId="574103D0" w14:textId="77777777" w:rsidTr="00F57F82">
        <w:tc>
          <w:tcPr>
            <w:tcW w:w="2263" w:type="dxa"/>
          </w:tcPr>
          <w:p w14:paraId="123AE8A1" w14:textId="3A5B1824" w:rsidR="00834CC3" w:rsidRPr="00D45773" w:rsidRDefault="00F57F82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26.06.</w:t>
            </w:r>
            <w:r w:rsidR="00BC6581" w:rsidRPr="00D45773">
              <w:rPr>
                <w:rFonts w:cstheme="minorHAnsi"/>
                <w:szCs w:val="28"/>
                <w:lang w:val="ru-RU"/>
              </w:rPr>
              <w:t>20</w:t>
            </w:r>
            <w:r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162F8DD0" w14:textId="77777777" w:rsidR="0076162D" w:rsidRPr="00D45773" w:rsidRDefault="0076162D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Выполнение задания по записи конструкции</w:t>
            </w:r>
          </w:p>
          <w:p w14:paraId="78FB2ED8" w14:textId="36936F39" w:rsidR="00834CC3" w:rsidRPr="00D45773" w:rsidRDefault="0076162D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разветвляющегося алгоритма на основе методов</w:t>
            </w:r>
          </w:p>
        </w:tc>
      </w:tr>
      <w:tr w:rsidR="00834CC3" w:rsidRPr="00D45773" w14:paraId="72D75944" w14:textId="77777777" w:rsidTr="00F57F82">
        <w:tc>
          <w:tcPr>
            <w:tcW w:w="2263" w:type="dxa"/>
          </w:tcPr>
          <w:p w14:paraId="743C1967" w14:textId="369BC12E" w:rsidR="00834CC3" w:rsidRPr="00D45773" w:rsidRDefault="00F57F82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27.06.</w:t>
            </w:r>
            <w:r w:rsidR="00BC6581" w:rsidRPr="00D45773">
              <w:rPr>
                <w:rFonts w:cstheme="minorHAnsi"/>
                <w:szCs w:val="28"/>
                <w:lang w:val="ru-RU"/>
              </w:rPr>
              <w:t>20</w:t>
            </w:r>
            <w:r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27778AA1" w14:textId="77777777" w:rsidR="008E718F" w:rsidRPr="00D45773" w:rsidRDefault="008E718F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Изучение конструкций разветвляющегося</w:t>
            </w:r>
          </w:p>
          <w:p w14:paraId="40A77243" w14:textId="2BA6D6B3" w:rsidR="00834CC3" w:rsidRPr="00D45773" w:rsidRDefault="008E718F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алгоритма. Обработка исключений</w:t>
            </w:r>
          </w:p>
        </w:tc>
      </w:tr>
      <w:tr w:rsidR="00834CC3" w:rsidRPr="00D45773" w14:paraId="4983D040" w14:textId="77777777" w:rsidTr="00F57F82">
        <w:tc>
          <w:tcPr>
            <w:tcW w:w="2263" w:type="dxa"/>
          </w:tcPr>
          <w:p w14:paraId="4A88793E" w14:textId="7A21BD9E" w:rsidR="00834CC3" w:rsidRPr="00D45773" w:rsidRDefault="00F57F82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28.06.</w:t>
            </w:r>
            <w:r w:rsidR="00BC6581" w:rsidRPr="00D45773">
              <w:rPr>
                <w:rFonts w:cstheme="minorHAnsi"/>
                <w:szCs w:val="28"/>
                <w:lang w:val="ru-RU"/>
              </w:rPr>
              <w:t>20</w:t>
            </w:r>
            <w:r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0B63A74E" w14:textId="77777777" w:rsidR="008E718F" w:rsidRPr="00D45773" w:rsidRDefault="008E718F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Текущий контроль. Сдача заданий 1-го этапа</w:t>
            </w:r>
          </w:p>
          <w:p w14:paraId="70A01CF5" w14:textId="1B2D96B7" w:rsidR="00834CC3" w:rsidRPr="00D45773" w:rsidRDefault="008E718F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практики о ме отчетов по практике (З шт.)</w:t>
            </w:r>
          </w:p>
        </w:tc>
      </w:tr>
      <w:tr w:rsidR="00834CC3" w:rsidRPr="00D45773" w14:paraId="2A12A41E" w14:textId="77777777" w:rsidTr="00F57F82">
        <w:tc>
          <w:tcPr>
            <w:tcW w:w="2263" w:type="dxa"/>
          </w:tcPr>
          <w:p w14:paraId="60D8FACB" w14:textId="77777777" w:rsidR="00834CC3" w:rsidRPr="00D45773" w:rsidRDefault="00834CC3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7082" w:type="dxa"/>
          </w:tcPr>
          <w:p w14:paraId="7F1A2BE3" w14:textId="3355CF6B" w:rsidR="00834CC3" w:rsidRPr="00D45773" w:rsidRDefault="00BC6581" w:rsidP="00D45773">
            <w:pPr>
              <w:spacing w:line="240" w:lineRule="auto"/>
              <w:ind w:firstLine="0"/>
              <w:jc w:val="center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2 этап практики</w:t>
            </w:r>
          </w:p>
        </w:tc>
      </w:tr>
      <w:tr w:rsidR="00834CC3" w:rsidRPr="00D45773" w14:paraId="2469510D" w14:textId="77777777" w:rsidTr="00F57F82">
        <w:tc>
          <w:tcPr>
            <w:tcW w:w="2263" w:type="dxa"/>
          </w:tcPr>
          <w:p w14:paraId="282EE818" w14:textId="18A7ACA4" w:rsidR="00834CC3" w:rsidRPr="00D45773" w:rsidRDefault="00F57F82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2</w:t>
            </w:r>
            <w:r w:rsidR="00BC6581" w:rsidRPr="00D45773">
              <w:rPr>
                <w:rFonts w:cstheme="minorHAnsi"/>
                <w:szCs w:val="28"/>
                <w:lang w:val="ru-RU"/>
              </w:rPr>
              <w:t>9</w:t>
            </w:r>
            <w:r w:rsidRPr="00D45773">
              <w:rPr>
                <w:rFonts w:cstheme="minorHAnsi"/>
                <w:szCs w:val="28"/>
                <w:lang w:val="ru-RU"/>
              </w:rPr>
              <w:t>.06.</w:t>
            </w:r>
            <w:r w:rsidR="00BC6581" w:rsidRPr="00D45773">
              <w:rPr>
                <w:rFonts w:cstheme="minorHAnsi"/>
                <w:szCs w:val="28"/>
                <w:lang w:val="ru-RU"/>
              </w:rPr>
              <w:t>20</w:t>
            </w:r>
            <w:r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2062BB86" w14:textId="77777777" w:rsidR="001E3237" w:rsidRPr="00D45773" w:rsidRDefault="001E3237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Математическая обработка числовых данных</w:t>
            </w:r>
          </w:p>
          <w:p w14:paraId="2A8AA85A" w14:textId="0C1BC8D6" w:rsidR="00834CC3" w:rsidRPr="00D45773" w:rsidRDefault="001E3237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в Excel. Запись арифметических выражений</w:t>
            </w:r>
          </w:p>
        </w:tc>
      </w:tr>
      <w:tr w:rsidR="00834CC3" w:rsidRPr="00D45773" w14:paraId="6359B7DA" w14:textId="77777777" w:rsidTr="00F57F82">
        <w:tc>
          <w:tcPr>
            <w:tcW w:w="2263" w:type="dxa"/>
          </w:tcPr>
          <w:p w14:paraId="775716B8" w14:textId="56981C89" w:rsidR="00834CC3" w:rsidRPr="00D45773" w:rsidRDefault="00BC6581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30</w:t>
            </w:r>
            <w:r w:rsidR="00F57F82" w:rsidRPr="00D45773">
              <w:rPr>
                <w:rFonts w:cstheme="minorHAnsi"/>
                <w:szCs w:val="28"/>
                <w:lang w:val="ru-RU"/>
              </w:rPr>
              <w:t>.06.</w:t>
            </w:r>
            <w:r w:rsidRPr="00D45773">
              <w:rPr>
                <w:rFonts w:cstheme="minorHAnsi"/>
                <w:szCs w:val="28"/>
                <w:lang w:val="ru-RU"/>
              </w:rPr>
              <w:t>20</w:t>
            </w:r>
            <w:r w:rsidR="00F57F82"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630F771E" w14:textId="3BF82EC4" w:rsidR="00834CC3" w:rsidRPr="00D45773" w:rsidRDefault="001E3237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Создание макросов</w:t>
            </w:r>
          </w:p>
        </w:tc>
      </w:tr>
      <w:tr w:rsidR="00834CC3" w:rsidRPr="00D45773" w14:paraId="18CEC807" w14:textId="77777777" w:rsidTr="00F57F82">
        <w:tc>
          <w:tcPr>
            <w:tcW w:w="2263" w:type="dxa"/>
          </w:tcPr>
          <w:p w14:paraId="03EF0D00" w14:textId="53084563" w:rsidR="00834CC3" w:rsidRPr="00D45773" w:rsidRDefault="00BC6581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01</w:t>
            </w:r>
            <w:r w:rsidR="00F57F82" w:rsidRPr="00D45773">
              <w:rPr>
                <w:rFonts w:cstheme="minorHAnsi"/>
                <w:szCs w:val="28"/>
                <w:lang w:val="ru-RU"/>
              </w:rPr>
              <w:t>.0</w:t>
            </w:r>
            <w:r w:rsidRPr="00D45773">
              <w:rPr>
                <w:rFonts w:cstheme="minorHAnsi"/>
                <w:szCs w:val="28"/>
                <w:lang w:val="ru-RU"/>
              </w:rPr>
              <w:t>7</w:t>
            </w:r>
            <w:r w:rsidR="00F57F82" w:rsidRPr="00D45773">
              <w:rPr>
                <w:rFonts w:cstheme="minorHAnsi"/>
                <w:szCs w:val="28"/>
                <w:lang w:val="ru-RU"/>
              </w:rPr>
              <w:t>.</w:t>
            </w:r>
            <w:r w:rsidRPr="00D45773">
              <w:rPr>
                <w:rFonts w:cstheme="minorHAnsi"/>
                <w:szCs w:val="28"/>
                <w:lang w:val="ru-RU"/>
              </w:rPr>
              <w:t>20</w:t>
            </w:r>
            <w:r w:rsidR="00F57F82"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04D27492" w14:textId="2C058C87" w:rsidR="00834CC3" w:rsidRPr="00D45773" w:rsidRDefault="001E3237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Использование функции ЕСЛИ</w:t>
            </w:r>
          </w:p>
        </w:tc>
      </w:tr>
      <w:tr w:rsidR="00834CC3" w:rsidRPr="00D45773" w14:paraId="41DED027" w14:textId="77777777" w:rsidTr="00F57F82">
        <w:tc>
          <w:tcPr>
            <w:tcW w:w="2263" w:type="dxa"/>
          </w:tcPr>
          <w:p w14:paraId="4FDC76DB" w14:textId="55F53C8D" w:rsidR="00834CC3" w:rsidRPr="00D45773" w:rsidRDefault="00BC6581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03</w:t>
            </w:r>
            <w:r w:rsidR="00F57F82" w:rsidRPr="00D45773">
              <w:rPr>
                <w:rFonts w:cstheme="minorHAnsi"/>
                <w:szCs w:val="28"/>
                <w:lang w:val="ru-RU"/>
              </w:rPr>
              <w:t>.0</w:t>
            </w:r>
            <w:r w:rsidRPr="00D45773">
              <w:rPr>
                <w:rFonts w:cstheme="minorHAnsi"/>
                <w:szCs w:val="28"/>
                <w:lang w:val="ru-RU"/>
              </w:rPr>
              <w:t>7</w:t>
            </w:r>
            <w:r w:rsidR="00F57F82" w:rsidRPr="00D45773">
              <w:rPr>
                <w:rFonts w:cstheme="minorHAnsi"/>
                <w:szCs w:val="28"/>
                <w:lang w:val="ru-RU"/>
              </w:rPr>
              <w:t>.</w:t>
            </w:r>
            <w:r w:rsidRPr="00D45773">
              <w:rPr>
                <w:rFonts w:cstheme="minorHAnsi"/>
                <w:szCs w:val="28"/>
                <w:lang w:val="ru-RU"/>
              </w:rPr>
              <w:t>20</w:t>
            </w:r>
            <w:r w:rsidR="00F57F82"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57C87FE1" w14:textId="1532540C" w:rsidR="00834CC3" w:rsidRPr="00D45773" w:rsidRDefault="00535147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Подготовка второй части отчетных материалов. Выводы, оформление отчетной документации практики.</w:t>
            </w:r>
          </w:p>
        </w:tc>
      </w:tr>
      <w:tr w:rsidR="00834CC3" w:rsidRPr="00D45773" w14:paraId="2049AD1C" w14:textId="77777777" w:rsidTr="00F57F82">
        <w:tc>
          <w:tcPr>
            <w:tcW w:w="2263" w:type="dxa"/>
          </w:tcPr>
          <w:p w14:paraId="1BE433D9" w14:textId="37BE8047" w:rsidR="00834CC3" w:rsidRPr="00D45773" w:rsidRDefault="00BC6581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04</w:t>
            </w:r>
            <w:r w:rsidR="00F57F82" w:rsidRPr="00D45773">
              <w:rPr>
                <w:rFonts w:cstheme="minorHAnsi"/>
                <w:szCs w:val="28"/>
                <w:lang w:val="ru-RU"/>
              </w:rPr>
              <w:t>.0</w:t>
            </w:r>
            <w:r w:rsidRPr="00D45773">
              <w:rPr>
                <w:rFonts w:cstheme="minorHAnsi"/>
                <w:szCs w:val="28"/>
                <w:lang w:val="ru-RU"/>
              </w:rPr>
              <w:t>7</w:t>
            </w:r>
            <w:r w:rsidR="00F57F82" w:rsidRPr="00D45773">
              <w:rPr>
                <w:rFonts w:cstheme="minorHAnsi"/>
                <w:szCs w:val="28"/>
                <w:lang w:val="ru-RU"/>
              </w:rPr>
              <w:t>.</w:t>
            </w:r>
            <w:r w:rsidRPr="00D45773">
              <w:rPr>
                <w:rFonts w:cstheme="minorHAnsi"/>
                <w:szCs w:val="28"/>
                <w:lang w:val="ru-RU"/>
              </w:rPr>
              <w:t>20</w:t>
            </w:r>
            <w:r w:rsidR="00F57F82"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17C2F159" w14:textId="77777777" w:rsidR="00535147" w:rsidRPr="00D45773" w:rsidRDefault="00535147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Текущий контроль. Сдача заданий 2-го этапа</w:t>
            </w:r>
          </w:p>
          <w:p w14:paraId="2CB191F0" w14:textId="77777777" w:rsidR="00535147" w:rsidRPr="00D45773" w:rsidRDefault="00535147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практики. Демонстрация результатов работы</w:t>
            </w:r>
          </w:p>
          <w:p w14:paraId="1CA5D0D8" w14:textId="518EA789" w:rsidR="00834CC3" w:rsidRPr="00D45773" w:rsidRDefault="00535147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по созданию макросов</w:t>
            </w:r>
          </w:p>
        </w:tc>
      </w:tr>
      <w:tr w:rsidR="00834CC3" w:rsidRPr="00D45773" w14:paraId="3C03238A" w14:textId="77777777" w:rsidTr="00F57F82">
        <w:tc>
          <w:tcPr>
            <w:tcW w:w="2263" w:type="dxa"/>
          </w:tcPr>
          <w:p w14:paraId="4582DF51" w14:textId="186D28BF" w:rsidR="00834CC3" w:rsidRPr="00D45773" w:rsidRDefault="00BC6581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Сентябрь 20</w:t>
            </w:r>
            <w:r w:rsidR="00F57F82" w:rsidRPr="00D45773">
              <w:rPr>
                <w:rFonts w:cstheme="minorHAnsi"/>
                <w:szCs w:val="28"/>
                <w:lang w:val="ru-RU"/>
              </w:rPr>
              <w:t>23 г.</w:t>
            </w:r>
          </w:p>
        </w:tc>
        <w:tc>
          <w:tcPr>
            <w:tcW w:w="7082" w:type="dxa"/>
          </w:tcPr>
          <w:p w14:paraId="6A661269" w14:textId="77777777" w:rsidR="00B8583A" w:rsidRPr="00D45773" w:rsidRDefault="00B8583A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Промежуточная аттестация проводится в</w:t>
            </w:r>
          </w:p>
          <w:p w14:paraId="68DD40A6" w14:textId="77777777" w:rsidR="00B8583A" w:rsidRPr="00D45773" w:rsidRDefault="00B8583A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форме ЗАЧЕТА С ОЦЕНКОЙ в виде защиты</w:t>
            </w:r>
          </w:p>
          <w:p w14:paraId="48BDFF97" w14:textId="4FEB7D71" w:rsidR="00834CC3" w:rsidRPr="00D45773" w:rsidRDefault="00B8583A" w:rsidP="00D45773">
            <w:pPr>
              <w:spacing w:line="240" w:lineRule="auto"/>
              <w:ind w:firstLine="0"/>
              <w:jc w:val="left"/>
              <w:rPr>
                <w:rFonts w:cstheme="minorHAnsi"/>
                <w:szCs w:val="28"/>
                <w:lang w:val="ru-RU"/>
              </w:rPr>
            </w:pPr>
            <w:r w:rsidRPr="00D45773">
              <w:rPr>
                <w:rFonts w:cstheme="minorHAnsi"/>
                <w:szCs w:val="28"/>
                <w:lang w:val="ru-RU"/>
              </w:rPr>
              <w:t>отчетов по практике.</w:t>
            </w:r>
          </w:p>
        </w:tc>
      </w:tr>
    </w:tbl>
    <w:p w14:paraId="5BF3B539" w14:textId="77777777" w:rsidR="00383867" w:rsidRPr="00DC4217" w:rsidRDefault="00383867" w:rsidP="00B8583A">
      <w:pPr>
        <w:ind w:firstLine="0"/>
        <w:rPr>
          <w:b/>
          <w:bCs/>
          <w:sz w:val="20"/>
          <w:szCs w:val="16"/>
          <w:lang w:val="ru-RU"/>
        </w:rPr>
      </w:pPr>
    </w:p>
    <w:p w14:paraId="17689D49" w14:textId="3384244A" w:rsidR="00B8583A" w:rsidRDefault="00B8583A" w:rsidP="00B8583A">
      <w:pPr>
        <w:ind w:firstLine="0"/>
        <w:rPr>
          <w:b/>
          <w:bCs/>
          <w:lang w:val="ru-RU"/>
        </w:rPr>
      </w:pPr>
      <w:r w:rsidRPr="00B8583A">
        <w:rPr>
          <w:b/>
          <w:bCs/>
          <w:lang w:val="ru-RU"/>
        </w:rPr>
        <w:t>Руководитель практики от кафедры МТУСИ</w:t>
      </w:r>
    </w:p>
    <w:p w14:paraId="59A1AEFD" w14:textId="77777777" w:rsidR="00407CF6" w:rsidRPr="00DC4217" w:rsidRDefault="00407CF6" w:rsidP="00B8583A">
      <w:pPr>
        <w:ind w:firstLine="0"/>
        <w:rPr>
          <w:b/>
          <w:bCs/>
          <w:sz w:val="20"/>
          <w:szCs w:val="16"/>
          <w:lang w:val="ru-RU"/>
        </w:rPr>
      </w:pPr>
    </w:p>
    <w:p w14:paraId="2366B7DD" w14:textId="0532A9CF" w:rsidR="00B8583A" w:rsidRPr="00B8583A" w:rsidRDefault="00B8583A" w:rsidP="00B8583A">
      <w:pPr>
        <w:ind w:firstLine="0"/>
        <w:rPr>
          <w:lang w:val="ru-RU"/>
        </w:rPr>
      </w:pPr>
      <w:r w:rsidRPr="00B8583A">
        <w:rPr>
          <w:lang w:val="ru-RU"/>
        </w:rPr>
        <w:t>Доцент кафедры «Информатика», к.п.н. Гуриков С.</w:t>
      </w:r>
      <w:r w:rsidR="00B35CEA">
        <w:rPr>
          <w:lang w:val="ru-RU"/>
        </w:rPr>
        <w:t xml:space="preserve"> </w:t>
      </w:r>
      <w:r w:rsidRPr="00B8583A">
        <w:rPr>
          <w:lang w:val="ru-RU"/>
        </w:rPr>
        <w:t>Р.</w:t>
      </w:r>
    </w:p>
    <w:p w14:paraId="2657862C" w14:textId="06EDFBF5" w:rsidR="00C668F5" w:rsidRDefault="008B293F" w:rsidP="008B293F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</w:t>
      </w:r>
      <w:r w:rsidR="00B8583A" w:rsidRPr="00B8583A">
        <w:rPr>
          <w:lang w:val="ru-RU"/>
        </w:rPr>
        <w:t xml:space="preserve">(должность, Ф.И.О., </w:t>
      </w:r>
      <w:r w:rsidRPr="00B8583A">
        <w:rPr>
          <w:lang w:val="ru-RU"/>
        </w:rPr>
        <w:t>подпись)</w:t>
      </w:r>
      <w:r>
        <w:rPr>
          <w:lang w:val="ru-RU"/>
        </w:rPr>
        <w:t xml:space="preserve">          </w:t>
      </w:r>
      <w:r w:rsidR="00383867">
        <w:rPr>
          <w:lang w:val="ru-RU"/>
        </w:rPr>
        <w:t xml:space="preserve">       </w:t>
      </w:r>
      <w:r>
        <w:rPr>
          <w:lang w:val="ru-RU"/>
        </w:rPr>
        <w:t xml:space="preserve">    22.06.2023 г.</w:t>
      </w:r>
    </w:p>
    <w:p w14:paraId="2117667F" w14:textId="77777777" w:rsidR="008B293F" w:rsidRPr="00DC4217" w:rsidRDefault="008B293F" w:rsidP="008B293F">
      <w:pPr>
        <w:ind w:firstLine="0"/>
        <w:jc w:val="left"/>
        <w:rPr>
          <w:sz w:val="20"/>
          <w:szCs w:val="16"/>
          <w:lang w:val="ru-RU"/>
        </w:rPr>
      </w:pPr>
    </w:p>
    <w:p w14:paraId="1BD71CE2" w14:textId="37E634A7" w:rsidR="00FC5EB9" w:rsidRDefault="00FC5EB9" w:rsidP="008B293F">
      <w:pPr>
        <w:ind w:firstLine="0"/>
        <w:jc w:val="left"/>
        <w:rPr>
          <w:b/>
          <w:bCs/>
          <w:lang w:val="ru-RU"/>
        </w:rPr>
      </w:pPr>
      <w:r w:rsidRPr="00FC5EB9">
        <w:rPr>
          <w:b/>
          <w:bCs/>
          <w:lang w:val="ru-RU"/>
        </w:rPr>
        <w:t>Студент</w:t>
      </w:r>
      <w:r>
        <w:rPr>
          <w:b/>
          <w:bCs/>
          <w:lang w:val="ru-RU"/>
        </w:rPr>
        <w:t>________________________________________________</w:t>
      </w:r>
    </w:p>
    <w:p w14:paraId="3047EB3F" w14:textId="77777777" w:rsidR="00A1798F" w:rsidRDefault="00FC5EB9" w:rsidP="008B293F">
      <w:pPr>
        <w:ind w:firstLine="0"/>
        <w:jc w:val="left"/>
        <w:rPr>
          <w:lang w:val="ru-RU"/>
        </w:rPr>
        <w:sectPr w:rsidR="00A1798F" w:rsidSect="00BE6146">
          <w:pgSz w:w="11907" w:h="16840" w:code="9"/>
          <w:pgMar w:top="1134" w:right="851" w:bottom="1134" w:left="1701" w:header="624" w:footer="567" w:gutter="0"/>
          <w:cols w:space="708"/>
          <w:docGrid w:linePitch="360"/>
        </w:sectPr>
      </w:pPr>
      <w:r>
        <w:rPr>
          <w:b/>
          <w:bCs/>
          <w:lang w:val="ru-RU"/>
        </w:rPr>
        <w:t xml:space="preserve">                                                 </w:t>
      </w:r>
      <w:r w:rsidRPr="00FC5EB9">
        <w:rPr>
          <w:lang w:val="ru-RU"/>
        </w:rPr>
        <w:t>(Ф. И. О., подпись)</w:t>
      </w:r>
      <w:r>
        <w:rPr>
          <w:lang w:val="ru-RU"/>
        </w:rPr>
        <w:t xml:space="preserve">                              22.06.2023 г.</w:t>
      </w:r>
    </w:p>
    <w:p w14:paraId="3AE6E201" w14:textId="77777777" w:rsidR="00E13C19" w:rsidRPr="00E13C19" w:rsidRDefault="00E13C19" w:rsidP="00E13C19">
      <w:pPr>
        <w:ind w:firstLine="0"/>
        <w:jc w:val="center"/>
        <w:rPr>
          <w:b/>
          <w:bCs/>
          <w:lang w:val="ru-RU"/>
        </w:rPr>
      </w:pPr>
      <w:r w:rsidRPr="00E13C19">
        <w:rPr>
          <w:b/>
          <w:bCs/>
          <w:lang w:val="ru-RU"/>
        </w:rPr>
        <w:t>ИНДИВИДУАЛЬНОЕ ЗАДАНИЕ</w:t>
      </w:r>
    </w:p>
    <w:p w14:paraId="73D471DC" w14:textId="26FC3DD7" w:rsidR="00E13C19" w:rsidRDefault="00E13C19" w:rsidP="00E13C19">
      <w:pPr>
        <w:ind w:firstLine="0"/>
        <w:jc w:val="center"/>
        <w:rPr>
          <w:b/>
          <w:bCs/>
          <w:lang w:val="ru-RU"/>
        </w:rPr>
      </w:pPr>
      <w:r w:rsidRPr="00E13C19">
        <w:rPr>
          <w:b/>
          <w:bCs/>
          <w:lang w:val="ru-RU"/>
        </w:rPr>
        <w:t>по УЧЕБНОЙ (ОЗНАКОМИТЕЛЬНОЙ) практике</w:t>
      </w:r>
    </w:p>
    <w:p w14:paraId="24A2F2C0" w14:textId="77777777" w:rsidR="00407CF6" w:rsidRPr="00E13C19" w:rsidRDefault="00407CF6" w:rsidP="00E13C19">
      <w:pPr>
        <w:ind w:firstLine="0"/>
        <w:jc w:val="center"/>
        <w:rPr>
          <w:b/>
          <w:bCs/>
          <w:lang w:val="ru-RU"/>
        </w:rPr>
      </w:pPr>
    </w:p>
    <w:p w14:paraId="1C27E5F9" w14:textId="2A98035E" w:rsidR="00E13C19" w:rsidRPr="00FD4BCA" w:rsidRDefault="00E13C19" w:rsidP="00F7311A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FD4BCA">
        <w:rPr>
          <w:lang w:val="ru-RU"/>
        </w:rPr>
        <w:t xml:space="preserve">Выполнить расчет арифметического выражения своего варианта на языке программирования </w:t>
      </w:r>
      <w:r w:rsidR="00466329">
        <w:t>Microsoft</w:t>
      </w:r>
      <w:r w:rsidRPr="00FD4BCA">
        <w:rPr>
          <w:lang w:val="ru-RU"/>
        </w:rPr>
        <w:t xml:space="preserve"> Visual </w:t>
      </w:r>
      <w:r>
        <w:t>C</w:t>
      </w:r>
      <w:r w:rsidRPr="00FD4BCA">
        <w:rPr>
          <w:lang w:val="ru-RU"/>
        </w:rPr>
        <w:t xml:space="preserve">#. Сравнить полученные результаты с аналогичными, полученными в ходе изучения языка </w:t>
      </w:r>
      <w:r>
        <w:t>C</w:t>
      </w:r>
      <w:r w:rsidRPr="00FD4BCA">
        <w:rPr>
          <w:lang w:val="ru-RU"/>
        </w:rPr>
        <w:t>++.</w:t>
      </w:r>
    </w:p>
    <w:p w14:paraId="54EC3294" w14:textId="2DDFB812" w:rsidR="00E13C19" w:rsidRPr="00FD4BCA" w:rsidRDefault="00E13C19" w:rsidP="00F7311A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FD4BCA">
        <w:rPr>
          <w:lang w:val="ru-RU"/>
        </w:rPr>
        <w:t xml:space="preserve">Разработать алгоритмы и </w:t>
      </w:r>
      <w:proofErr w:type="spellStart"/>
      <w:r w:rsidR="00466329" w:rsidRPr="00FD4BCA">
        <w:rPr>
          <w:lang w:val="ru-RU"/>
        </w:rPr>
        <w:t>программно</w:t>
      </w:r>
      <w:proofErr w:type="spellEnd"/>
      <w:r w:rsidRPr="00FD4BCA">
        <w:rPr>
          <w:lang w:val="ru-RU"/>
        </w:rPr>
        <w:t xml:space="preserve"> реализовать метод пошаговой детализации. Использовать ранее выданные варианты при изучении языка программирования </w:t>
      </w:r>
      <w:r>
        <w:t>C</w:t>
      </w:r>
      <w:r w:rsidRPr="00FD4BCA">
        <w:rPr>
          <w:lang w:val="ru-RU"/>
        </w:rPr>
        <w:t>++.</w:t>
      </w:r>
    </w:p>
    <w:p w14:paraId="5178B9DC" w14:textId="042CAC5B" w:rsidR="00E13C19" w:rsidRPr="00FD4BCA" w:rsidRDefault="00E13C19" w:rsidP="00F7311A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FD4BCA">
        <w:rPr>
          <w:lang w:val="ru-RU"/>
        </w:rPr>
        <w:t xml:space="preserve">Используя ранее выданный вариант при изучении языка программирования </w:t>
      </w:r>
      <w:r>
        <w:t>C</w:t>
      </w:r>
      <w:r w:rsidRPr="00FD4BCA">
        <w:rPr>
          <w:lang w:val="ru-RU"/>
        </w:rPr>
        <w:t>++, выполнить</w:t>
      </w:r>
      <w:r w:rsidR="00EA3934" w:rsidRPr="00FD4BCA">
        <w:rPr>
          <w:lang w:val="ru-RU"/>
        </w:rPr>
        <w:t xml:space="preserve"> </w:t>
      </w:r>
      <w:r w:rsidRPr="00FD4BCA">
        <w:rPr>
          <w:lang w:val="ru-RU"/>
        </w:rPr>
        <w:t>задание по записи конструкции разветвляющегося алгоритма</w:t>
      </w:r>
      <w:r w:rsidR="00EA3934" w:rsidRPr="00FD4BCA">
        <w:rPr>
          <w:lang w:val="ru-RU"/>
        </w:rPr>
        <w:t xml:space="preserve"> </w:t>
      </w:r>
      <w:r w:rsidRPr="00FD4BCA">
        <w:rPr>
          <w:lang w:val="ru-RU"/>
        </w:rPr>
        <w:t xml:space="preserve">на языке программирования </w:t>
      </w:r>
      <w:r w:rsidR="00466329">
        <w:t>Microsoft</w:t>
      </w:r>
      <w:r w:rsidRPr="00FD4BCA">
        <w:rPr>
          <w:lang w:val="ru-RU"/>
        </w:rPr>
        <w:t xml:space="preserve"> Visual </w:t>
      </w:r>
      <w:r>
        <w:t>C</w:t>
      </w:r>
      <w:r w:rsidRPr="00FD4BCA">
        <w:rPr>
          <w:lang w:val="ru-RU"/>
        </w:rPr>
        <w:t>#. Сравнить полученные результаты с аналогичными, полученными в ходе</w:t>
      </w:r>
      <w:r w:rsidR="00EA3934" w:rsidRPr="00FD4BCA">
        <w:rPr>
          <w:lang w:val="ru-RU"/>
        </w:rPr>
        <w:t xml:space="preserve"> </w:t>
      </w:r>
      <w:r w:rsidRPr="00FD4BCA">
        <w:rPr>
          <w:lang w:val="ru-RU"/>
        </w:rPr>
        <w:t>изучения языка С</w:t>
      </w:r>
      <w:r w:rsidR="00EA3934" w:rsidRPr="00FD4BCA">
        <w:rPr>
          <w:lang w:val="ru-RU"/>
        </w:rPr>
        <w:t>++</w:t>
      </w:r>
      <w:r w:rsidR="00D85CF7" w:rsidRPr="00FD4BCA">
        <w:rPr>
          <w:lang w:val="ru-RU"/>
        </w:rPr>
        <w:t>.</w:t>
      </w:r>
    </w:p>
    <w:p w14:paraId="1F7EFB60" w14:textId="38B01222" w:rsidR="00E13C19" w:rsidRPr="00FD4BCA" w:rsidRDefault="00E13C19" w:rsidP="00F7311A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FD4BCA">
        <w:rPr>
          <w:lang w:val="ru-RU"/>
        </w:rPr>
        <w:t>Все задания выполнить в одном программном проекте на основе создания</w:t>
      </w:r>
      <w:r w:rsidR="00D85CF7" w:rsidRPr="00FD4BCA">
        <w:rPr>
          <w:lang w:val="ru-RU"/>
        </w:rPr>
        <w:t xml:space="preserve"> </w:t>
      </w:r>
      <w:r w:rsidR="00D85CF7">
        <w:t>DLL</w:t>
      </w:r>
      <w:r w:rsidR="00D85CF7" w:rsidRPr="00FD4BCA">
        <w:rPr>
          <w:lang w:val="ru-RU"/>
        </w:rPr>
        <w:t>-библиотеки.</w:t>
      </w:r>
    </w:p>
    <w:p w14:paraId="393CF399" w14:textId="74116760" w:rsidR="00E13C19" w:rsidRPr="00664C9E" w:rsidRDefault="00E13C19" w:rsidP="00F7311A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FD4BCA">
        <w:rPr>
          <w:lang w:val="ru-RU"/>
        </w:rPr>
        <w:t xml:space="preserve">Используя вариант задания п.1, вычислить арифметическое выражение в </w:t>
      </w:r>
      <w:r w:rsidR="00D85CF7">
        <w:t>Microsoft</w:t>
      </w:r>
      <w:r w:rsidRPr="00FD4BCA">
        <w:rPr>
          <w:lang w:val="ru-RU"/>
        </w:rPr>
        <w:t xml:space="preserve"> </w:t>
      </w:r>
      <w:r w:rsidR="00664C9E">
        <w:t>Excel</w:t>
      </w:r>
      <w:r w:rsidRPr="00FD4BCA">
        <w:rPr>
          <w:lang w:val="ru-RU"/>
        </w:rPr>
        <w:t>.</w:t>
      </w:r>
      <w:r w:rsidR="00664C9E" w:rsidRPr="00664C9E">
        <w:rPr>
          <w:lang w:val="ru-RU"/>
        </w:rPr>
        <w:t xml:space="preserve"> </w:t>
      </w:r>
      <w:r w:rsidRPr="00664C9E">
        <w:rPr>
          <w:lang w:val="ru-RU"/>
        </w:rPr>
        <w:t xml:space="preserve">Сравнить полученные результаты с аналогичными, полученными в ходе изучения языка </w:t>
      </w:r>
      <w:r w:rsidR="00F65F0C">
        <w:t>C</w:t>
      </w:r>
      <w:r w:rsidRPr="00664C9E">
        <w:rPr>
          <w:lang w:val="ru-RU"/>
        </w:rPr>
        <w:t>++</w:t>
      </w:r>
      <w:r w:rsidR="00F65F0C" w:rsidRPr="00F65F0C">
        <w:rPr>
          <w:lang w:val="ru-RU"/>
        </w:rPr>
        <w:t xml:space="preserve"> </w:t>
      </w:r>
      <w:r w:rsidR="00F65F0C">
        <w:rPr>
          <w:lang w:val="ru-RU"/>
        </w:rPr>
        <w:t>и</w:t>
      </w:r>
      <w:r w:rsidR="00F65F0C" w:rsidRPr="00F65F0C">
        <w:rPr>
          <w:lang w:val="ru-RU"/>
        </w:rPr>
        <w:t xml:space="preserve"> </w:t>
      </w:r>
      <w:r w:rsidR="00F65F0C">
        <w:t>C</w:t>
      </w:r>
      <w:r w:rsidR="00F65F0C" w:rsidRPr="00F65F0C">
        <w:rPr>
          <w:lang w:val="ru-RU"/>
        </w:rPr>
        <w:t>#</w:t>
      </w:r>
      <w:r w:rsidR="00466329" w:rsidRPr="00664C9E">
        <w:rPr>
          <w:lang w:val="ru-RU"/>
        </w:rPr>
        <w:t>.</w:t>
      </w:r>
    </w:p>
    <w:p w14:paraId="47B8E9AE" w14:textId="13559093" w:rsidR="00E13C19" w:rsidRPr="00FD4BCA" w:rsidRDefault="00E13C19" w:rsidP="00F7311A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FD4BCA">
        <w:rPr>
          <w:lang w:val="ru-RU"/>
        </w:rPr>
        <w:t>Используя вариант задания п.</w:t>
      </w:r>
      <w:r w:rsidR="006D14F1" w:rsidRPr="006D14F1">
        <w:rPr>
          <w:lang w:val="ru-RU"/>
        </w:rPr>
        <w:t>3</w:t>
      </w:r>
      <w:r w:rsidRPr="00FD4BCA">
        <w:rPr>
          <w:lang w:val="ru-RU"/>
        </w:rPr>
        <w:t>, выполнить задание по записи конструкции разветвляющегося</w:t>
      </w:r>
      <w:r w:rsidR="00466329" w:rsidRPr="00FD4BCA">
        <w:rPr>
          <w:lang w:val="ru-RU"/>
        </w:rPr>
        <w:t xml:space="preserve"> </w:t>
      </w:r>
      <w:r w:rsidRPr="00FD4BCA">
        <w:rPr>
          <w:lang w:val="ru-RU"/>
        </w:rPr>
        <w:t>алгоритма в Microsoft Excel. Сравнить полученные результаты с аналогичными, полученными</w:t>
      </w:r>
      <w:r w:rsidR="00466329" w:rsidRPr="00FD4BCA">
        <w:rPr>
          <w:lang w:val="ru-RU"/>
        </w:rPr>
        <w:t xml:space="preserve"> </w:t>
      </w:r>
      <w:r w:rsidRPr="00FD4BCA">
        <w:rPr>
          <w:lang w:val="ru-RU"/>
        </w:rPr>
        <w:t xml:space="preserve">в ходе изучения языка </w:t>
      </w:r>
      <w:r w:rsidR="00466329">
        <w:t>C</w:t>
      </w:r>
      <w:r w:rsidRPr="00FD4BCA">
        <w:rPr>
          <w:lang w:val="ru-RU"/>
        </w:rPr>
        <w:t xml:space="preserve">++ и </w:t>
      </w:r>
      <w:r w:rsidR="00466329">
        <w:t>C</w:t>
      </w:r>
      <w:r w:rsidRPr="00FD4BCA">
        <w:rPr>
          <w:lang w:val="ru-RU"/>
        </w:rPr>
        <w:t>#. Разработать соответствующие макросы, улучшающие форматирование полученных таблиц.</w:t>
      </w:r>
    </w:p>
    <w:p w14:paraId="1BE9A622" w14:textId="3496BCF8" w:rsidR="00E13C19" w:rsidRPr="00FD4BCA" w:rsidRDefault="00E13C19" w:rsidP="00F7311A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FD4BCA">
        <w:rPr>
          <w:lang w:val="ru-RU"/>
        </w:rPr>
        <w:t>Подготовить отчетные материалы по практике в распечатанном виде.</w:t>
      </w:r>
      <w:r w:rsidR="007028C7" w:rsidRPr="007028C7">
        <w:rPr>
          <w:lang w:val="ru-RU"/>
        </w:rPr>
        <w:t xml:space="preserve"> </w:t>
      </w:r>
      <w:r w:rsidRPr="00FD4BCA">
        <w:rPr>
          <w:lang w:val="ru-RU"/>
        </w:rPr>
        <w:t>Вложить в папку.</w:t>
      </w:r>
    </w:p>
    <w:p w14:paraId="3B92B285" w14:textId="77777777" w:rsidR="00F7311A" w:rsidRDefault="00E13C19" w:rsidP="00F7311A">
      <w:pPr>
        <w:pStyle w:val="a7"/>
        <w:numPr>
          <w:ilvl w:val="0"/>
          <w:numId w:val="5"/>
        </w:numPr>
        <w:ind w:left="0" w:firstLine="709"/>
        <w:rPr>
          <w:lang w:val="ru-RU"/>
        </w:rPr>
      </w:pPr>
      <w:r w:rsidRPr="00FD4BCA">
        <w:rPr>
          <w:lang w:val="ru-RU"/>
        </w:rPr>
        <w:t>Подготовиться к ответ</w:t>
      </w:r>
      <w:r w:rsidR="00664C9E">
        <w:rPr>
          <w:lang w:val="ru-RU"/>
        </w:rPr>
        <w:t>а</w:t>
      </w:r>
      <w:r w:rsidRPr="00FD4BCA">
        <w:rPr>
          <w:lang w:val="ru-RU"/>
        </w:rPr>
        <w:t>м на вопросы для защит заданий, уметь выполнить практическое задание</w:t>
      </w:r>
    </w:p>
    <w:p w14:paraId="28B8C3F8" w14:textId="77777777" w:rsidR="00B35CEA" w:rsidRPr="00B35CEA" w:rsidRDefault="00B35CEA" w:rsidP="00B35CEA">
      <w:pPr>
        <w:ind w:firstLine="0"/>
        <w:rPr>
          <w:lang w:val="ru-RU"/>
        </w:rPr>
      </w:pPr>
    </w:p>
    <w:p w14:paraId="5593AA5F" w14:textId="77777777" w:rsidR="00B35CEA" w:rsidRDefault="00B35CEA" w:rsidP="00B35CEA">
      <w:pPr>
        <w:ind w:firstLine="0"/>
        <w:rPr>
          <w:b/>
          <w:bCs/>
          <w:lang w:val="ru-RU"/>
        </w:rPr>
      </w:pPr>
      <w:r w:rsidRPr="00B8583A">
        <w:rPr>
          <w:b/>
          <w:bCs/>
          <w:lang w:val="ru-RU"/>
        </w:rPr>
        <w:t>Руководитель практики от кафедры МТУСИ</w:t>
      </w:r>
    </w:p>
    <w:p w14:paraId="41F55FE1" w14:textId="77777777" w:rsidR="00407CF6" w:rsidRPr="00B8583A" w:rsidRDefault="00407CF6" w:rsidP="00B35CEA">
      <w:pPr>
        <w:ind w:firstLine="0"/>
        <w:rPr>
          <w:b/>
          <w:bCs/>
          <w:lang w:val="ru-RU"/>
        </w:rPr>
      </w:pPr>
    </w:p>
    <w:p w14:paraId="1CFBF341" w14:textId="77777777" w:rsidR="00B35CEA" w:rsidRPr="00B8583A" w:rsidRDefault="00B35CEA" w:rsidP="00B35CEA">
      <w:pPr>
        <w:ind w:firstLine="0"/>
        <w:rPr>
          <w:lang w:val="ru-RU"/>
        </w:rPr>
      </w:pPr>
      <w:r w:rsidRPr="00B8583A">
        <w:rPr>
          <w:lang w:val="ru-RU"/>
        </w:rPr>
        <w:t>Доцент кафедры «Информатика», к.п.н. Гуриков С.</w:t>
      </w:r>
      <w:r>
        <w:rPr>
          <w:lang w:val="ru-RU"/>
        </w:rPr>
        <w:t xml:space="preserve"> </w:t>
      </w:r>
      <w:r w:rsidRPr="00B8583A">
        <w:rPr>
          <w:lang w:val="ru-RU"/>
        </w:rPr>
        <w:t>Р.</w:t>
      </w:r>
    </w:p>
    <w:p w14:paraId="08AFB7F1" w14:textId="77777777" w:rsidR="00B35CEA" w:rsidRDefault="00B35CEA" w:rsidP="00B35CEA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</w:t>
      </w:r>
      <w:r w:rsidRPr="00B8583A">
        <w:rPr>
          <w:lang w:val="ru-RU"/>
        </w:rPr>
        <w:t>(должность, Ф.И.О., подпись)</w:t>
      </w:r>
      <w:r>
        <w:rPr>
          <w:lang w:val="ru-RU"/>
        </w:rPr>
        <w:t xml:space="preserve">                     22.06.2023 г.</w:t>
      </w:r>
    </w:p>
    <w:p w14:paraId="58305C49" w14:textId="77777777" w:rsidR="00B35CEA" w:rsidRDefault="00B35CEA" w:rsidP="00B35CEA">
      <w:pPr>
        <w:ind w:firstLine="0"/>
        <w:jc w:val="left"/>
        <w:rPr>
          <w:lang w:val="ru-RU"/>
        </w:rPr>
      </w:pPr>
    </w:p>
    <w:p w14:paraId="52513E26" w14:textId="77777777" w:rsidR="00B35CEA" w:rsidRDefault="00B35CEA" w:rsidP="00B35CEA">
      <w:pPr>
        <w:ind w:firstLine="0"/>
        <w:jc w:val="left"/>
        <w:rPr>
          <w:b/>
          <w:bCs/>
          <w:lang w:val="ru-RU"/>
        </w:rPr>
      </w:pPr>
      <w:r w:rsidRPr="00FC5EB9">
        <w:rPr>
          <w:b/>
          <w:bCs/>
          <w:lang w:val="ru-RU"/>
        </w:rPr>
        <w:t>Студент</w:t>
      </w:r>
      <w:r>
        <w:rPr>
          <w:b/>
          <w:bCs/>
          <w:lang w:val="ru-RU"/>
        </w:rPr>
        <w:t>________________________________________________</w:t>
      </w:r>
    </w:p>
    <w:p w14:paraId="11CA2BA6" w14:textId="77777777" w:rsidR="00B35CEA" w:rsidRDefault="00B35CEA" w:rsidP="00B35CEA">
      <w:pPr>
        <w:ind w:firstLine="0"/>
        <w:jc w:val="left"/>
        <w:rPr>
          <w:lang w:val="ru-RU"/>
        </w:rPr>
        <w:sectPr w:rsidR="00B35CEA" w:rsidSect="00BE6146">
          <w:pgSz w:w="11907" w:h="16840" w:code="9"/>
          <w:pgMar w:top="1134" w:right="851" w:bottom="1134" w:left="1701" w:header="624" w:footer="567" w:gutter="0"/>
          <w:cols w:space="708"/>
          <w:docGrid w:linePitch="360"/>
        </w:sectPr>
      </w:pPr>
      <w:r>
        <w:rPr>
          <w:b/>
          <w:bCs/>
          <w:lang w:val="ru-RU"/>
        </w:rPr>
        <w:t xml:space="preserve">                                                 </w:t>
      </w:r>
      <w:r w:rsidRPr="00FC5EB9">
        <w:rPr>
          <w:lang w:val="ru-RU"/>
        </w:rPr>
        <w:t>(Ф. И. О., подпись)</w:t>
      </w:r>
      <w:r>
        <w:rPr>
          <w:lang w:val="ru-RU"/>
        </w:rPr>
        <w:t xml:space="preserve">                              22.06.2023 г.</w:t>
      </w:r>
    </w:p>
    <w:p w14:paraId="3C8D3228" w14:textId="4D937AE2" w:rsidR="00FC5EB9" w:rsidRDefault="001502E5" w:rsidP="001502E5">
      <w:pPr>
        <w:ind w:firstLine="0"/>
        <w:jc w:val="left"/>
        <w:rPr>
          <w:lang w:val="ru-RU"/>
        </w:rPr>
      </w:pPr>
      <w:r w:rsidRPr="001502E5">
        <w:rPr>
          <w:lang w:val="ru-RU"/>
        </w:rPr>
        <w:t>ордена Трудового Красного Знамени федеральное государственное</w:t>
      </w:r>
      <w:r>
        <w:rPr>
          <w:lang w:val="ru-RU"/>
        </w:rPr>
        <w:t xml:space="preserve"> </w:t>
      </w:r>
      <w:r w:rsidRPr="001502E5">
        <w:rPr>
          <w:lang w:val="ru-RU"/>
        </w:rPr>
        <w:t>бюдже</w:t>
      </w:r>
      <w:r>
        <w:rPr>
          <w:lang w:val="ru-RU"/>
        </w:rPr>
        <w:t>т</w:t>
      </w:r>
      <w:r w:rsidRPr="001502E5">
        <w:rPr>
          <w:lang w:val="ru-RU"/>
        </w:rPr>
        <w:t>ное образовательное учреждение высшего образования «Московский технический</w:t>
      </w:r>
      <w:r>
        <w:rPr>
          <w:lang w:val="ru-RU"/>
        </w:rPr>
        <w:t xml:space="preserve"> </w:t>
      </w:r>
      <w:r w:rsidRPr="001502E5">
        <w:rPr>
          <w:lang w:val="ru-RU"/>
        </w:rPr>
        <w:t>университет связи и</w:t>
      </w:r>
      <w:r>
        <w:rPr>
          <w:lang w:val="ru-RU"/>
        </w:rPr>
        <w:t xml:space="preserve"> </w:t>
      </w:r>
      <w:r w:rsidRPr="001502E5">
        <w:rPr>
          <w:lang w:val="ru-RU"/>
        </w:rPr>
        <w:t>информатики» (МТУСИ)</w:t>
      </w:r>
    </w:p>
    <w:p w14:paraId="1EDC6371" w14:textId="77777777" w:rsidR="00533C03" w:rsidRDefault="00533C03" w:rsidP="001502E5">
      <w:pPr>
        <w:ind w:firstLine="0"/>
        <w:jc w:val="left"/>
        <w:rPr>
          <w:lang w:val="ru-RU"/>
        </w:rPr>
      </w:pPr>
    </w:p>
    <w:p w14:paraId="0B99410A" w14:textId="5E50BF50" w:rsidR="001502E5" w:rsidRDefault="001502E5" w:rsidP="001502E5">
      <w:pPr>
        <w:ind w:firstLine="0"/>
        <w:jc w:val="left"/>
        <w:rPr>
          <w:lang w:val="ru-RU"/>
        </w:rPr>
      </w:pPr>
      <w:r>
        <w:rPr>
          <w:lang w:val="ru-RU"/>
        </w:rPr>
        <w:t>направляет студента_________________________________________________</w:t>
      </w:r>
    </w:p>
    <w:p w14:paraId="4FC9746C" w14:textId="01040C72" w:rsidR="001502E5" w:rsidRDefault="001502E5" w:rsidP="001502E5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        (фамилия, имя, отчество)</w:t>
      </w:r>
    </w:p>
    <w:p w14:paraId="302E08C2" w14:textId="43C524C4" w:rsidR="00533C03" w:rsidRDefault="00533C03" w:rsidP="001502E5">
      <w:pPr>
        <w:ind w:firstLine="0"/>
        <w:jc w:val="left"/>
        <w:rPr>
          <w:lang w:val="ru-RU"/>
        </w:rPr>
      </w:pPr>
      <w:r>
        <w:rPr>
          <w:lang w:val="ru-RU"/>
        </w:rPr>
        <w:t>группа__________________</w:t>
      </w:r>
    </w:p>
    <w:p w14:paraId="5ABCD63A" w14:textId="19EA9810" w:rsidR="00533C03" w:rsidRDefault="00533C03" w:rsidP="001502E5">
      <w:pPr>
        <w:ind w:firstLine="0"/>
        <w:jc w:val="left"/>
        <w:rPr>
          <w:lang w:val="ru-RU"/>
        </w:rPr>
      </w:pPr>
      <w:r>
        <w:rPr>
          <w:lang w:val="ru-RU"/>
        </w:rPr>
        <w:t>для прохождения учебной (ознакомительной) практики</w:t>
      </w:r>
    </w:p>
    <w:p w14:paraId="22C9FD81" w14:textId="77777777" w:rsidR="00533C03" w:rsidRDefault="00533C03" w:rsidP="001502E5">
      <w:pPr>
        <w:ind w:firstLine="0"/>
        <w:jc w:val="left"/>
        <w:rPr>
          <w:lang w:val="ru-RU"/>
        </w:rPr>
      </w:pPr>
    </w:p>
    <w:p w14:paraId="6A58E7C2" w14:textId="3F89AD43" w:rsidR="00533C03" w:rsidRDefault="00533C03" w:rsidP="001502E5">
      <w:pPr>
        <w:ind w:firstLine="0"/>
        <w:jc w:val="left"/>
        <w:rPr>
          <w:lang w:val="ru-RU"/>
        </w:rPr>
      </w:pPr>
      <w:r>
        <w:rPr>
          <w:lang w:val="ru-RU"/>
        </w:rPr>
        <w:t>на кафедру «Информатика»</w:t>
      </w:r>
    </w:p>
    <w:p w14:paraId="6FC9E504" w14:textId="3E49654A" w:rsidR="00533C03" w:rsidRDefault="00533C03" w:rsidP="001502E5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</w:t>
      </w:r>
      <w:r w:rsidR="00095E67">
        <w:rPr>
          <w:lang w:val="ru-RU"/>
        </w:rPr>
        <w:t xml:space="preserve"> </w:t>
      </w:r>
      <w:r>
        <w:rPr>
          <w:lang w:val="ru-RU"/>
        </w:rPr>
        <w:t xml:space="preserve"> (наименование объекта)</w:t>
      </w:r>
    </w:p>
    <w:p w14:paraId="71CEB1D6" w14:textId="77777777" w:rsidR="00095E67" w:rsidRDefault="00095E67" w:rsidP="001502E5">
      <w:pPr>
        <w:ind w:firstLine="0"/>
        <w:jc w:val="left"/>
        <w:rPr>
          <w:lang w:val="ru-RU"/>
        </w:rPr>
      </w:pPr>
    </w:p>
    <w:p w14:paraId="29CACC9A" w14:textId="282C78AF" w:rsidR="00095E67" w:rsidRDefault="00095E67" w:rsidP="001502E5">
      <w:pPr>
        <w:ind w:firstLine="0"/>
        <w:jc w:val="left"/>
        <w:rPr>
          <w:lang w:val="ru-RU"/>
        </w:rPr>
      </w:pPr>
      <w:r>
        <w:rPr>
          <w:lang w:val="ru-RU"/>
        </w:rPr>
        <w:t>Срок практики 22.06.2023 г. – 04.07.2023 г.</w:t>
      </w:r>
    </w:p>
    <w:p w14:paraId="4061FC01" w14:textId="77777777" w:rsidR="009B4362" w:rsidRDefault="009B4362" w:rsidP="001502E5">
      <w:pPr>
        <w:ind w:firstLine="0"/>
        <w:jc w:val="left"/>
        <w:rPr>
          <w:lang w:val="ru-RU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2120"/>
      </w:tblGrid>
      <w:tr w:rsidR="00B334B0" w:rsidRPr="00D45773" w14:paraId="689E8613" w14:textId="77777777" w:rsidTr="002B39FB">
        <w:tc>
          <w:tcPr>
            <w:tcW w:w="1696" w:type="dxa"/>
          </w:tcPr>
          <w:p w14:paraId="5CDEA5C1" w14:textId="4955B960" w:rsidR="00B334B0" w:rsidRDefault="00B334B0" w:rsidP="00C764A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 выполнения работы</w:t>
            </w:r>
          </w:p>
        </w:tc>
        <w:tc>
          <w:tcPr>
            <w:tcW w:w="5529" w:type="dxa"/>
          </w:tcPr>
          <w:p w14:paraId="6489D140" w14:textId="17F8FD5F" w:rsidR="00B334B0" w:rsidRDefault="00B334B0" w:rsidP="00C764A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Рабочее место и краткое</w:t>
            </w:r>
            <w:r w:rsidR="00CE1781">
              <w:rPr>
                <w:lang w:val="ru-RU"/>
              </w:rPr>
              <w:t xml:space="preserve"> содержание выполняемых работ</w:t>
            </w:r>
          </w:p>
        </w:tc>
        <w:tc>
          <w:tcPr>
            <w:tcW w:w="2120" w:type="dxa"/>
          </w:tcPr>
          <w:p w14:paraId="162D72EC" w14:textId="265D6103" w:rsidR="00B334B0" w:rsidRDefault="00CE1781" w:rsidP="00C764A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 руководителя практики от организации</w:t>
            </w:r>
          </w:p>
        </w:tc>
      </w:tr>
      <w:tr w:rsidR="00B334B0" w14:paraId="20239C5E" w14:textId="77777777" w:rsidTr="00AE50BE">
        <w:trPr>
          <w:trHeight w:val="1543"/>
        </w:trPr>
        <w:tc>
          <w:tcPr>
            <w:tcW w:w="1696" w:type="dxa"/>
          </w:tcPr>
          <w:p w14:paraId="248A658A" w14:textId="0737DC2E" w:rsidR="00B334B0" w:rsidRDefault="009B4362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22.06.23 г.</w:t>
            </w:r>
          </w:p>
        </w:tc>
        <w:tc>
          <w:tcPr>
            <w:tcW w:w="5529" w:type="dxa"/>
          </w:tcPr>
          <w:p w14:paraId="6C66226B" w14:textId="22EA99E4" w:rsidR="00FF51FC" w:rsidRPr="00565244" w:rsidRDefault="00FF51FC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2543410F" w14:textId="77777777" w:rsidR="00B334B0" w:rsidRDefault="00B334B0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0352C285" w14:textId="77777777" w:rsidTr="00AE50BE">
        <w:trPr>
          <w:trHeight w:val="1835"/>
        </w:trPr>
        <w:tc>
          <w:tcPr>
            <w:tcW w:w="1696" w:type="dxa"/>
          </w:tcPr>
          <w:p w14:paraId="4EB71297" w14:textId="27C5F33A" w:rsidR="009B4362" w:rsidRDefault="009B4362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B39FB">
              <w:rPr>
                <w:lang w:val="ru-RU"/>
              </w:rPr>
              <w:t>3</w:t>
            </w:r>
            <w:r>
              <w:rPr>
                <w:lang w:val="ru-RU"/>
              </w:rPr>
              <w:t>.06.23 г.</w:t>
            </w:r>
          </w:p>
        </w:tc>
        <w:tc>
          <w:tcPr>
            <w:tcW w:w="5529" w:type="dxa"/>
          </w:tcPr>
          <w:p w14:paraId="6051127B" w14:textId="03C80DD3" w:rsidR="009B4362" w:rsidRPr="0028472C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213EDA8B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647A8D58" w14:textId="77777777" w:rsidTr="00AE50BE">
        <w:trPr>
          <w:trHeight w:val="1407"/>
        </w:trPr>
        <w:tc>
          <w:tcPr>
            <w:tcW w:w="1696" w:type="dxa"/>
          </w:tcPr>
          <w:p w14:paraId="2A63B259" w14:textId="50013870" w:rsidR="009B4362" w:rsidRDefault="009B4362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B39FB">
              <w:rPr>
                <w:lang w:val="ru-RU"/>
              </w:rPr>
              <w:t>4</w:t>
            </w:r>
            <w:r>
              <w:rPr>
                <w:lang w:val="ru-RU"/>
              </w:rPr>
              <w:t>.06.23 г.</w:t>
            </w:r>
          </w:p>
        </w:tc>
        <w:tc>
          <w:tcPr>
            <w:tcW w:w="5529" w:type="dxa"/>
          </w:tcPr>
          <w:p w14:paraId="4DBDC44B" w14:textId="2CC71625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0420416C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438AC157" w14:textId="77777777" w:rsidTr="00F14BA2">
        <w:trPr>
          <w:trHeight w:val="1556"/>
        </w:trPr>
        <w:tc>
          <w:tcPr>
            <w:tcW w:w="1696" w:type="dxa"/>
          </w:tcPr>
          <w:p w14:paraId="09D1E972" w14:textId="5C6B85A0" w:rsidR="009B4362" w:rsidRDefault="009B4362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B39FB">
              <w:rPr>
                <w:lang w:val="ru-RU"/>
              </w:rPr>
              <w:t>6</w:t>
            </w:r>
            <w:r>
              <w:rPr>
                <w:lang w:val="ru-RU"/>
              </w:rPr>
              <w:t>.06.23 г.</w:t>
            </w:r>
          </w:p>
        </w:tc>
        <w:tc>
          <w:tcPr>
            <w:tcW w:w="5529" w:type="dxa"/>
          </w:tcPr>
          <w:p w14:paraId="54F56978" w14:textId="6CA94FA6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65DBFD21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07583CF5" w14:textId="77777777" w:rsidTr="00D01AF9">
        <w:trPr>
          <w:trHeight w:val="1400"/>
        </w:trPr>
        <w:tc>
          <w:tcPr>
            <w:tcW w:w="1696" w:type="dxa"/>
          </w:tcPr>
          <w:p w14:paraId="4ABFBA66" w14:textId="1C5B5F93" w:rsidR="009B4362" w:rsidRDefault="009B4362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B39FB">
              <w:rPr>
                <w:lang w:val="ru-RU"/>
              </w:rPr>
              <w:t>7</w:t>
            </w:r>
            <w:r>
              <w:rPr>
                <w:lang w:val="ru-RU"/>
              </w:rPr>
              <w:t>.06.23 г.</w:t>
            </w:r>
          </w:p>
        </w:tc>
        <w:tc>
          <w:tcPr>
            <w:tcW w:w="5529" w:type="dxa"/>
          </w:tcPr>
          <w:p w14:paraId="385EB2A6" w14:textId="366174B6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23F84ABF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12AEF381" w14:textId="77777777" w:rsidTr="00D01AF9">
        <w:trPr>
          <w:trHeight w:val="1124"/>
        </w:trPr>
        <w:tc>
          <w:tcPr>
            <w:tcW w:w="1696" w:type="dxa"/>
          </w:tcPr>
          <w:p w14:paraId="2A973DFA" w14:textId="3D05BBD6" w:rsidR="009B4362" w:rsidRDefault="009B4362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B39FB">
              <w:rPr>
                <w:lang w:val="ru-RU"/>
              </w:rPr>
              <w:t>8</w:t>
            </w:r>
            <w:r>
              <w:rPr>
                <w:lang w:val="ru-RU"/>
              </w:rPr>
              <w:t>.06.23 г.</w:t>
            </w:r>
          </w:p>
        </w:tc>
        <w:tc>
          <w:tcPr>
            <w:tcW w:w="5529" w:type="dxa"/>
          </w:tcPr>
          <w:p w14:paraId="073176F7" w14:textId="53C7490D" w:rsidR="00D01AF9" w:rsidRDefault="00D01AF9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0FAD9EBA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209D5315" w14:textId="77777777" w:rsidTr="00AE50BE">
        <w:trPr>
          <w:trHeight w:val="1832"/>
        </w:trPr>
        <w:tc>
          <w:tcPr>
            <w:tcW w:w="1696" w:type="dxa"/>
          </w:tcPr>
          <w:p w14:paraId="24633431" w14:textId="4CEB6E90" w:rsidR="009B4362" w:rsidRDefault="009B4362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B39FB">
              <w:rPr>
                <w:lang w:val="ru-RU"/>
              </w:rPr>
              <w:t>9</w:t>
            </w:r>
            <w:r>
              <w:rPr>
                <w:lang w:val="ru-RU"/>
              </w:rPr>
              <w:t>.06.23 г.</w:t>
            </w:r>
          </w:p>
        </w:tc>
        <w:tc>
          <w:tcPr>
            <w:tcW w:w="5529" w:type="dxa"/>
          </w:tcPr>
          <w:p w14:paraId="0CD5FE0A" w14:textId="1F4A56E2" w:rsidR="009B4362" w:rsidRPr="0023113B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087F8EFE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2063FC34" w14:textId="77777777" w:rsidTr="00AE50BE">
        <w:trPr>
          <w:trHeight w:val="1829"/>
        </w:trPr>
        <w:tc>
          <w:tcPr>
            <w:tcW w:w="1696" w:type="dxa"/>
          </w:tcPr>
          <w:p w14:paraId="59FBF4AE" w14:textId="756ABD69" w:rsidR="009B4362" w:rsidRDefault="002B39FB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="009B4362">
              <w:rPr>
                <w:lang w:val="ru-RU"/>
              </w:rPr>
              <w:t>.06.23 г.</w:t>
            </w:r>
          </w:p>
        </w:tc>
        <w:tc>
          <w:tcPr>
            <w:tcW w:w="5529" w:type="dxa"/>
          </w:tcPr>
          <w:p w14:paraId="31E6A8F4" w14:textId="01F3E9CE" w:rsidR="009B4362" w:rsidRPr="00183D78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78EC6823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0B088B8E" w14:textId="77777777" w:rsidTr="00F14BA2">
        <w:trPr>
          <w:trHeight w:val="1545"/>
        </w:trPr>
        <w:tc>
          <w:tcPr>
            <w:tcW w:w="1696" w:type="dxa"/>
          </w:tcPr>
          <w:p w14:paraId="77CE33C9" w14:textId="63BCF203" w:rsidR="009B4362" w:rsidRDefault="002B39FB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01</w:t>
            </w:r>
            <w:r w:rsidR="009B4362">
              <w:rPr>
                <w:lang w:val="ru-RU"/>
              </w:rPr>
              <w:t>.0</w:t>
            </w:r>
            <w:r>
              <w:rPr>
                <w:lang w:val="ru-RU"/>
              </w:rPr>
              <w:t>7</w:t>
            </w:r>
            <w:r w:rsidR="009B4362">
              <w:rPr>
                <w:lang w:val="ru-RU"/>
              </w:rPr>
              <w:t>.23 г.</w:t>
            </w:r>
          </w:p>
        </w:tc>
        <w:tc>
          <w:tcPr>
            <w:tcW w:w="5529" w:type="dxa"/>
          </w:tcPr>
          <w:p w14:paraId="3CA590F1" w14:textId="055D452D" w:rsidR="009B4362" w:rsidRPr="0023113B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36B64F2F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766B6549" w14:textId="77777777" w:rsidTr="00F14BA2">
        <w:trPr>
          <w:trHeight w:val="1426"/>
        </w:trPr>
        <w:tc>
          <w:tcPr>
            <w:tcW w:w="1696" w:type="dxa"/>
          </w:tcPr>
          <w:p w14:paraId="340CAADB" w14:textId="11C405AC" w:rsidR="009B4362" w:rsidRDefault="002B39FB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03</w:t>
            </w:r>
            <w:r w:rsidR="009B4362">
              <w:rPr>
                <w:lang w:val="ru-RU"/>
              </w:rPr>
              <w:t>.0</w:t>
            </w:r>
            <w:r>
              <w:rPr>
                <w:lang w:val="ru-RU"/>
              </w:rPr>
              <w:t>7</w:t>
            </w:r>
            <w:r w:rsidR="009B4362">
              <w:rPr>
                <w:lang w:val="ru-RU"/>
              </w:rPr>
              <w:t>.23 г.</w:t>
            </w:r>
          </w:p>
        </w:tc>
        <w:tc>
          <w:tcPr>
            <w:tcW w:w="5529" w:type="dxa"/>
          </w:tcPr>
          <w:p w14:paraId="65035113" w14:textId="663391CF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4B4A249D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  <w:tr w:rsidR="009B4362" w:rsidRPr="00105962" w14:paraId="1DE1E9AA" w14:textId="77777777" w:rsidTr="004B3D39">
        <w:trPr>
          <w:trHeight w:val="1545"/>
        </w:trPr>
        <w:tc>
          <w:tcPr>
            <w:tcW w:w="1696" w:type="dxa"/>
          </w:tcPr>
          <w:p w14:paraId="0FF2B09B" w14:textId="522FA5BA" w:rsidR="009B4362" w:rsidRDefault="002B39FB" w:rsidP="001502E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04.07.23 г.</w:t>
            </w:r>
          </w:p>
        </w:tc>
        <w:tc>
          <w:tcPr>
            <w:tcW w:w="5529" w:type="dxa"/>
          </w:tcPr>
          <w:p w14:paraId="6C6DEC3E" w14:textId="636DA773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20" w:type="dxa"/>
          </w:tcPr>
          <w:p w14:paraId="500D00BB" w14:textId="77777777" w:rsidR="009B4362" w:rsidRDefault="009B4362" w:rsidP="001502E5">
            <w:pPr>
              <w:ind w:firstLine="0"/>
              <w:jc w:val="left"/>
              <w:rPr>
                <w:lang w:val="ru-RU"/>
              </w:rPr>
            </w:pPr>
          </w:p>
        </w:tc>
      </w:tr>
    </w:tbl>
    <w:p w14:paraId="1BDF9BF8" w14:textId="77777777" w:rsidR="003C5E4C" w:rsidRDefault="003C5E4C" w:rsidP="001502E5">
      <w:pPr>
        <w:ind w:firstLine="0"/>
        <w:jc w:val="left"/>
        <w:rPr>
          <w:lang w:val="ru-RU"/>
        </w:rPr>
        <w:sectPr w:rsidR="003C5E4C" w:rsidSect="00BE6146">
          <w:pgSz w:w="11907" w:h="16840" w:code="9"/>
          <w:pgMar w:top="1134" w:right="851" w:bottom="1134" w:left="1701" w:header="624" w:footer="567" w:gutter="0"/>
          <w:cols w:space="708"/>
          <w:docGrid w:linePitch="360"/>
        </w:sectPr>
      </w:pPr>
    </w:p>
    <w:p w14:paraId="285E8453" w14:textId="3B0C96B6" w:rsidR="00B334B0" w:rsidRDefault="008573AD" w:rsidP="008573AD">
      <w:pPr>
        <w:ind w:firstLine="0"/>
        <w:jc w:val="center"/>
        <w:rPr>
          <w:b/>
          <w:bCs/>
          <w:lang w:val="ru-RU"/>
        </w:rPr>
      </w:pPr>
      <w:r w:rsidRPr="008573AD">
        <w:rPr>
          <w:b/>
          <w:bCs/>
          <w:lang w:val="ru-RU"/>
        </w:rPr>
        <w:t>Оценка работы студента (аттестационный лист)*</w:t>
      </w:r>
    </w:p>
    <w:p w14:paraId="7CB16330" w14:textId="77777777" w:rsidR="008573AD" w:rsidRDefault="008573AD" w:rsidP="008573AD">
      <w:pPr>
        <w:ind w:firstLine="0"/>
        <w:rPr>
          <w:b/>
          <w:bCs/>
          <w:lang w:val="ru-RU"/>
        </w:rPr>
      </w:pPr>
    </w:p>
    <w:p w14:paraId="29D17C54" w14:textId="4B2751DA" w:rsidR="008573AD" w:rsidRDefault="005507E2" w:rsidP="005507E2">
      <w:pPr>
        <w:ind w:firstLine="0"/>
        <w:rPr>
          <w:lang w:val="ru-RU"/>
        </w:rPr>
      </w:pPr>
      <w:r w:rsidRPr="005507E2">
        <w:rPr>
          <w:lang w:val="ru-RU"/>
        </w:rPr>
        <w:t>* Заполняется руководителем от организации (в случае прохождения учебной,</w:t>
      </w:r>
      <w:r>
        <w:rPr>
          <w:lang w:val="ru-RU"/>
        </w:rPr>
        <w:t xml:space="preserve"> </w:t>
      </w:r>
      <w:r w:rsidRPr="005507E2">
        <w:rPr>
          <w:lang w:val="ru-RU"/>
        </w:rPr>
        <w:t>производственной практики в организации) или руководителем от университета (в случае прохождения учебной, производственной практики в структурных подразделениях</w:t>
      </w:r>
      <w:r>
        <w:rPr>
          <w:lang w:val="ru-RU"/>
        </w:rPr>
        <w:t xml:space="preserve"> </w:t>
      </w:r>
      <w:r w:rsidRPr="005507E2">
        <w:rPr>
          <w:lang w:val="ru-RU"/>
        </w:rPr>
        <w:t>МТУСИ)</w:t>
      </w:r>
    </w:p>
    <w:p w14:paraId="595FCC23" w14:textId="7C6E61D8" w:rsidR="005507E2" w:rsidRDefault="005507E2" w:rsidP="00341BDE">
      <w:pPr>
        <w:spacing w:line="288" w:lineRule="auto"/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FC80A4" w14:textId="77777777" w:rsidR="009521E4" w:rsidRDefault="009521E4" w:rsidP="005507E2">
      <w:pPr>
        <w:ind w:firstLine="0"/>
        <w:rPr>
          <w:lang w:val="ru-RU"/>
        </w:rPr>
      </w:pPr>
    </w:p>
    <w:p w14:paraId="0DFCB160" w14:textId="77777777" w:rsidR="009521E4" w:rsidRDefault="009521E4" w:rsidP="005507E2">
      <w:pPr>
        <w:ind w:firstLine="0"/>
        <w:rPr>
          <w:lang w:val="ru-RU"/>
        </w:rPr>
      </w:pPr>
    </w:p>
    <w:p w14:paraId="1E38E57C" w14:textId="3887F181" w:rsidR="005507E2" w:rsidRDefault="005507E2" w:rsidP="005507E2">
      <w:pPr>
        <w:ind w:firstLine="0"/>
        <w:jc w:val="right"/>
        <w:rPr>
          <w:lang w:val="ru-RU"/>
        </w:rPr>
      </w:pPr>
      <w:r>
        <w:rPr>
          <w:lang w:val="ru-RU"/>
        </w:rPr>
        <w:t>Зачёт по учебной (ознакомительной) практике принят</w:t>
      </w:r>
    </w:p>
    <w:p w14:paraId="222C7E66" w14:textId="77777777" w:rsidR="00D22080" w:rsidRDefault="00D22080" w:rsidP="005507E2">
      <w:pPr>
        <w:ind w:firstLine="0"/>
        <w:jc w:val="right"/>
        <w:rPr>
          <w:lang w:val="ru-RU"/>
        </w:rPr>
      </w:pPr>
    </w:p>
    <w:p w14:paraId="4944D1DC" w14:textId="2D20AE21" w:rsidR="005507E2" w:rsidRDefault="000F0081" w:rsidP="005507E2">
      <w:pPr>
        <w:ind w:firstLine="0"/>
        <w:jc w:val="right"/>
        <w:rPr>
          <w:lang w:val="ru-RU"/>
        </w:rPr>
      </w:pPr>
      <w:r>
        <w:t>“</w:t>
      </w:r>
      <w:r w:rsidR="005507E2">
        <w:rPr>
          <w:lang w:val="ru-RU"/>
        </w:rPr>
        <w:t>____</w:t>
      </w:r>
      <w:r>
        <w:t>”</w:t>
      </w:r>
      <w:r>
        <w:rPr>
          <w:lang w:val="ru-RU"/>
        </w:rPr>
        <w:t xml:space="preserve"> </w:t>
      </w:r>
      <w:r w:rsidR="005507E2">
        <w:rPr>
          <w:lang w:val="ru-RU"/>
        </w:rPr>
        <w:t>______________________г.</w:t>
      </w:r>
    </w:p>
    <w:p w14:paraId="64CBEF30" w14:textId="77777777" w:rsidR="000F0081" w:rsidRDefault="000F0081" w:rsidP="005507E2">
      <w:pPr>
        <w:ind w:firstLine="0"/>
        <w:jc w:val="right"/>
        <w:rPr>
          <w:lang w:val="ru-RU"/>
        </w:rPr>
      </w:pPr>
    </w:p>
    <w:p w14:paraId="1FA22D30" w14:textId="10D55FE1" w:rsidR="005507E2" w:rsidRDefault="000F0081" w:rsidP="005507E2">
      <w:pPr>
        <w:ind w:firstLine="0"/>
        <w:jc w:val="right"/>
        <w:rPr>
          <w:lang w:val="ru-RU"/>
        </w:rPr>
      </w:pPr>
      <w:r>
        <w:rPr>
          <w:lang w:val="ru-RU"/>
        </w:rPr>
        <w:t>с оценкой_____________________________</w:t>
      </w:r>
    </w:p>
    <w:p w14:paraId="706D91A2" w14:textId="77777777" w:rsidR="000F0081" w:rsidRDefault="000F0081" w:rsidP="005507E2">
      <w:pPr>
        <w:ind w:firstLine="0"/>
        <w:jc w:val="right"/>
        <w:rPr>
          <w:lang w:val="ru-RU"/>
        </w:rPr>
      </w:pPr>
    </w:p>
    <w:p w14:paraId="583A9A36" w14:textId="22D32FCC" w:rsidR="000F0081" w:rsidRPr="005507E2" w:rsidRDefault="000F0081" w:rsidP="005507E2">
      <w:pPr>
        <w:ind w:firstLine="0"/>
        <w:jc w:val="right"/>
        <w:rPr>
          <w:lang w:val="ru-RU"/>
        </w:rPr>
      </w:pPr>
      <w:r>
        <w:rPr>
          <w:lang w:val="ru-RU"/>
        </w:rPr>
        <w:t>Подпись______________________________</w:t>
      </w:r>
    </w:p>
    <w:sectPr w:rsidR="000F0081" w:rsidRPr="005507E2" w:rsidSect="00BE6146">
      <w:pgSz w:w="11907" w:h="16840" w:code="9"/>
      <w:pgMar w:top="1134" w:right="851" w:bottom="1134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1C7E" w14:textId="77777777" w:rsidR="00B13BDA" w:rsidRDefault="00B13BDA" w:rsidP="00D51497">
      <w:pPr>
        <w:spacing w:line="240" w:lineRule="auto"/>
      </w:pPr>
      <w:r>
        <w:separator/>
      </w:r>
    </w:p>
  </w:endnote>
  <w:endnote w:type="continuationSeparator" w:id="0">
    <w:p w14:paraId="5DE41A87" w14:textId="77777777" w:rsidR="00B13BDA" w:rsidRDefault="00B13BDA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338335"/>
      <w:docPartObj>
        <w:docPartGallery w:val="Page Numbers (Bottom of Page)"/>
        <w:docPartUnique/>
      </w:docPartObj>
    </w:sdtPr>
    <w:sdtEndPr/>
    <w:sdtContent>
      <w:p w14:paraId="3FDDE7D8" w14:textId="77777777" w:rsidR="0023653B" w:rsidRDefault="001F6A6A" w:rsidP="005E11B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5D38" w14:textId="77777777" w:rsidR="00B13BDA" w:rsidRDefault="00B13BDA" w:rsidP="00D51497">
      <w:pPr>
        <w:spacing w:line="240" w:lineRule="auto"/>
      </w:pPr>
      <w:r>
        <w:separator/>
      </w:r>
    </w:p>
  </w:footnote>
  <w:footnote w:type="continuationSeparator" w:id="0">
    <w:p w14:paraId="7F4A9035" w14:textId="77777777" w:rsidR="00B13BDA" w:rsidRDefault="00B13BDA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A4768"/>
    <w:multiLevelType w:val="hybridMultilevel"/>
    <w:tmpl w:val="48A8B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saveSubsetFonts/>
  <w:proofState w:spelling="clean"/>
  <w:attachedTemplate r:id="rId1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91"/>
    <w:rsid w:val="000040BB"/>
    <w:rsid w:val="00023135"/>
    <w:rsid w:val="000247E4"/>
    <w:rsid w:val="00032DE3"/>
    <w:rsid w:val="00070363"/>
    <w:rsid w:val="00074EC5"/>
    <w:rsid w:val="00095E67"/>
    <w:rsid w:val="000A2E19"/>
    <w:rsid w:val="000B637E"/>
    <w:rsid w:val="000C7B32"/>
    <w:rsid w:val="000D02C0"/>
    <w:rsid w:val="000D394D"/>
    <w:rsid w:val="000F0081"/>
    <w:rsid w:val="00105962"/>
    <w:rsid w:val="0013303F"/>
    <w:rsid w:val="001463E0"/>
    <w:rsid w:val="001502E5"/>
    <w:rsid w:val="00163264"/>
    <w:rsid w:val="00166149"/>
    <w:rsid w:val="00173B05"/>
    <w:rsid w:val="00183D78"/>
    <w:rsid w:val="001864E7"/>
    <w:rsid w:val="001B7C31"/>
    <w:rsid w:val="001C0147"/>
    <w:rsid w:val="001C66BC"/>
    <w:rsid w:val="001C73FA"/>
    <w:rsid w:val="001E1068"/>
    <w:rsid w:val="001E3237"/>
    <w:rsid w:val="001E5C58"/>
    <w:rsid w:val="001E6E5A"/>
    <w:rsid w:val="001F6A6A"/>
    <w:rsid w:val="00200DAB"/>
    <w:rsid w:val="00220C2E"/>
    <w:rsid w:val="0023113B"/>
    <w:rsid w:val="0023453C"/>
    <w:rsid w:val="0023653B"/>
    <w:rsid w:val="002768CD"/>
    <w:rsid w:val="00282137"/>
    <w:rsid w:val="0028472C"/>
    <w:rsid w:val="002966E8"/>
    <w:rsid w:val="002A01DD"/>
    <w:rsid w:val="002A1396"/>
    <w:rsid w:val="002A27AF"/>
    <w:rsid w:val="002A790A"/>
    <w:rsid w:val="002B0200"/>
    <w:rsid w:val="002B39FB"/>
    <w:rsid w:val="002D0E78"/>
    <w:rsid w:val="002D3AFF"/>
    <w:rsid w:val="002F23DD"/>
    <w:rsid w:val="00305CC8"/>
    <w:rsid w:val="00310BCB"/>
    <w:rsid w:val="00311A33"/>
    <w:rsid w:val="003239E5"/>
    <w:rsid w:val="00335897"/>
    <w:rsid w:val="00336AAC"/>
    <w:rsid w:val="00341BDE"/>
    <w:rsid w:val="00356B2E"/>
    <w:rsid w:val="00363280"/>
    <w:rsid w:val="00365D03"/>
    <w:rsid w:val="00370849"/>
    <w:rsid w:val="00383867"/>
    <w:rsid w:val="00394092"/>
    <w:rsid w:val="003B071B"/>
    <w:rsid w:val="003C5E4C"/>
    <w:rsid w:val="003E5BFB"/>
    <w:rsid w:val="003F3678"/>
    <w:rsid w:val="00400852"/>
    <w:rsid w:val="00407CF6"/>
    <w:rsid w:val="00417686"/>
    <w:rsid w:val="004301C9"/>
    <w:rsid w:val="00437BAB"/>
    <w:rsid w:val="00450C3B"/>
    <w:rsid w:val="00462EFF"/>
    <w:rsid w:val="00466329"/>
    <w:rsid w:val="00472CDB"/>
    <w:rsid w:val="00496D11"/>
    <w:rsid w:val="004B3D39"/>
    <w:rsid w:val="004B6290"/>
    <w:rsid w:val="004B6576"/>
    <w:rsid w:val="004C1021"/>
    <w:rsid w:val="004C58E1"/>
    <w:rsid w:val="004C7DDE"/>
    <w:rsid w:val="004D1B74"/>
    <w:rsid w:val="004D1E12"/>
    <w:rsid w:val="004E6B09"/>
    <w:rsid w:val="00503BF1"/>
    <w:rsid w:val="005078D8"/>
    <w:rsid w:val="005166D2"/>
    <w:rsid w:val="00527263"/>
    <w:rsid w:val="00533C03"/>
    <w:rsid w:val="00535147"/>
    <w:rsid w:val="005507E2"/>
    <w:rsid w:val="00565244"/>
    <w:rsid w:val="005A1613"/>
    <w:rsid w:val="005A6591"/>
    <w:rsid w:val="005B66A0"/>
    <w:rsid w:val="005E11B1"/>
    <w:rsid w:val="005E5D91"/>
    <w:rsid w:val="00605480"/>
    <w:rsid w:val="006107D7"/>
    <w:rsid w:val="00652F9C"/>
    <w:rsid w:val="00664B60"/>
    <w:rsid w:val="00664C9E"/>
    <w:rsid w:val="00676492"/>
    <w:rsid w:val="00686E95"/>
    <w:rsid w:val="006B55FE"/>
    <w:rsid w:val="006D14F1"/>
    <w:rsid w:val="006D39F8"/>
    <w:rsid w:val="007028C7"/>
    <w:rsid w:val="00715276"/>
    <w:rsid w:val="00723DCD"/>
    <w:rsid w:val="0076162D"/>
    <w:rsid w:val="00776184"/>
    <w:rsid w:val="007826F2"/>
    <w:rsid w:val="007932BF"/>
    <w:rsid w:val="00795580"/>
    <w:rsid w:val="007C07EE"/>
    <w:rsid w:val="007D0D4C"/>
    <w:rsid w:val="007E17CC"/>
    <w:rsid w:val="008040C7"/>
    <w:rsid w:val="00826FE4"/>
    <w:rsid w:val="00834CC3"/>
    <w:rsid w:val="00840C32"/>
    <w:rsid w:val="0084572C"/>
    <w:rsid w:val="008573AD"/>
    <w:rsid w:val="00861404"/>
    <w:rsid w:val="0087116F"/>
    <w:rsid w:val="008731F3"/>
    <w:rsid w:val="00875556"/>
    <w:rsid w:val="00891941"/>
    <w:rsid w:val="00896E4C"/>
    <w:rsid w:val="008B1D65"/>
    <w:rsid w:val="008B293F"/>
    <w:rsid w:val="008C0BD8"/>
    <w:rsid w:val="008C48E1"/>
    <w:rsid w:val="008E08B6"/>
    <w:rsid w:val="008E507E"/>
    <w:rsid w:val="008E718F"/>
    <w:rsid w:val="00912B8E"/>
    <w:rsid w:val="0092637E"/>
    <w:rsid w:val="0093287F"/>
    <w:rsid w:val="00942A3A"/>
    <w:rsid w:val="009518A6"/>
    <w:rsid w:val="009521E4"/>
    <w:rsid w:val="00955BCC"/>
    <w:rsid w:val="00972E05"/>
    <w:rsid w:val="009748FB"/>
    <w:rsid w:val="00997480"/>
    <w:rsid w:val="009A192D"/>
    <w:rsid w:val="009B4362"/>
    <w:rsid w:val="009D35EB"/>
    <w:rsid w:val="00A117C0"/>
    <w:rsid w:val="00A1798F"/>
    <w:rsid w:val="00A2469E"/>
    <w:rsid w:val="00A40847"/>
    <w:rsid w:val="00A40C51"/>
    <w:rsid w:val="00A4764B"/>
    <w:rsid w:val="00A53BBB"/>
    <w:rsid w:val="00A74538"/>
    <w:rsid w:val="00A76D6F"/>
    <w:rsid w:val="00A863E3"/>
    <w:rsid w:val="00AA59F4"/>
    <w:rsid w:val="00AA6950"/>
    <w:rsid w:val="00AB4D57"/>
    <w:rsid w:val="00AB657A"/>
    <w:rsid w:val="00AE3C36"/>
    <w:rsid w:val="00AE50BE"/>
    <w:rsid w:val="00AF2DB1"/>
    <w:rsid w:val="00AF7A9E"/>
    <w:rsid w:val="00B07D38"/>
    <w:rsid w:val="00B11BAD"/>
    <w:rsid w:val="00B13BDA"/>
    <w:rsid w:val="00B334B0"/>
    <w:rsid w:val="00B35CEA"/>
    <w:rsid w:val="00B8583A"/>
    <w:rsid w:val="00B8745A"/>
    <w:rsid w:val="00B97188"/>
    <w:rsid w:val="00BB0268"/>
    <w:rsid w:val="00BC2DD2"/>
    <w:rsid w:val="00BC6581"/>
    <w:rsid w:val="00BD603D"/>
    <w:rsid w:val="00BE6146"/>
    <w:rsid w:val="00BF55FB"/>
    <w:rsid w:val="00C502E4"/>
    <w:rsid w:val="00C54922"/>
    <w:rsid w:val="00C553C2"/>
    <w:rsid w:val="00C56BDA"/>
    <w:rsid w:val="00C64B1D"/>
    <w:rsid w:val="00C668F5"/>
    <w:rsid w:val="00C73091"/>
    <w:rsid w:val="00C764AC"/>
    <w:rsid w:val="00C766D5"/>
    <w:rsid w:val="00C76AF3"/>
    <w:rsid w:val="00CA2A36"/>
    <w:rsid w:val="00CD749C"/>
    <w:rsid w:val="00CE1781"/>
    <w:rsid w:val="00D01AF9"/>
    <w:rsid w:val="00D02B4E"/>
    <w:rsid w:val="00D14FD5"/>
    <w:rsid w:val="00D22080"/>
    <w:rsid w:val="00D35BC8"/>
    <w:rsid w:val="00D45773"/>
    <w:rsid w:val="00D51497"/>
    <w:rsid w:val="00D5157C"/>
    <w:rsid w:val="00D61A0F"/>
    <w:rsid w:val="00D85CF7"/>
    <w:rsid w:val="00D9720D"/>
    <w:rsid w:val="00DA13E9"/>
    <w:rsid w:val="00DC2CC4"/>
    <w:rsid w:val="00DC4217"/>
    <w:rsid w:val="00DD1F2B"/>
    <w:rsid w:val="00DE18A0"/>
    <w:rsid w:val="00E13C19"/>
    <w:rsid w:val="00E30C41"/>
    <w:rsid w:val="00E47C78"/>
    <w:rsid w:val="00E74F4D"/>
    <w:rsid w:val="00EA1EFC"/>
    <w:rsid w:val="00EA3934"/>
    <w:rsid w:val="00EB14E7"/>
    <w:rsid w:val="00EB5BB6"/>
    <w:rsid w:val="00EE6DAC"/>
    <w:rsid w:val="00EF5A5F"/>
    <w:rsid w:val="00F14BA2"/>
    <w:rsid w:val="00F17093"/>
    <w:rsid w:val="00F31BC8"/>
    <w:rsid w:val="00F43632"/>
    <w:rsid w:val="00F47642"/>
    <w:rsid w:val="00F57F82"/>
    <w:rsid w:val="00F615CC"/>
    <w:rsid w:val="00F62DBE"/>
    <w:rsid w:val="00F65F0C"/>
    <w:rsid w:val="00F7311A"/>
    <w:rsid w:val="00F8344E"/>
    <w:rsid w:val="00F877B9"/>
    <w:rsid w:val="00F90160"/>
    <w:rsid w:val="00FB09F9"/>
    <w:rsid w:val="00FC2481"/>
    <w:rsid w:val="00FC4FDB"/>
    <w:rsid w:val="00FC5EB9"/>
    <w:rsid w:val="00FC6885"/>
    <w:rsid w:val="00FD4BCA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5E242F"/>
  <w15:chartTrackingRefBased/>
  <w15:docId w15:val="{BE62126F-363D-4EFC-966B-A6272875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F6"/>
    <w:pPr>
      <w:spacing w:after="0" w:line="276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E6B09"/>
    <w:pPr>
      <w:keepNext/>
      <w:keepLines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B09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497"/>
  </w:style>
  <w:style w:type="paragraph" w:styleId="a5">
    <w:name w:val="footer"/>
    <w:basedOn w:val="a"/>
    <w:link w:val="a6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497"/>
  </w:style>
  <w:style w:type="paragraph" w:styleId="a7">
    <w:name w:val="List Paragraph"/>
    <w:basedOn w:val="a"/>
    <w:uiPriority w:val="34"/>
    <w:qFormat/>
    <w:rsid w:val="00B07D3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53BBB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a9">
    <w:name w:val="Код"/>
    <w:basedOn w:val="a"/>
    <w:next w:val="a"/>
    <w:link w:val="aa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a">
    <w:name w:val="Код Знак"/>
    <w:basedOn w:val="a0"/>
    <w:link w:val="a9"/>
    <w:rsid w:val="000A2E19"/>
    <w:rPr>
      <w:rFonts w:ascii="Cascadia Mono" w:hAnsi="Cascadia Mono" w:cs="Cascadia Mono"/>
      <w:sz w:val="20"/>
      <w:szCs w:val="19"/>
    </w:rPr>
  </w:style>
  <w:style w:type="paragraph" w:customStyle="1" w:styleId="ab">
    <w:name w:val="Тип работы титульного листа"/>
    <w:basedOn w:val="a"/>
    <w:link w:val="ac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  <w:lang w:val="ru-RU"/>
    </w:rPr>
  </w:style>
  <w:style w:type="paragraph" w:customStyle="1" w:styleId="ad">
    <w:name w:val="Название работы титульного листа"/>
    <w:basedOn w:val="a"/>
    <w:link w:val="ae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  <w:lang w:val="ru-RU"/>
    </w:rPr>
  </w:style>
  <w:style w:type="character" w:customStyle="1" w:styleId="ac">
    <w:name w:val="Тип работы титульного листа Знак"/>
    <w:basedOn w:val="a0"/>
    <w:link w:val="ab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">
    <w:name w:val="Название дисциплины титульного листа"/>
    <w:basedOn w:val="a"/>
    <w:link w:val="af0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ae">
    <w:name w:val="Название работы титульного листа Знак"/>
    <w:basedOn w:val="a0"/>
    <w:link w:val="ad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1">
    <w:name w:val="Placeholder Text"/>
    <w:basedOn w:val="a0"/>
    <w:uiPriority w:val="99"/>
    <w:semiHidden/>
    <w:rsid w:val="00437BAB"/>
    <w:rPr>
      <w:color w:val="808080"/>
    </w:rPr>
  </w:style>
  <w:style w:type="character" w:customStyle="1" w:styleId="af0">
    <w:name w:val="Название дисциплины титульного листа Знак"/>
    <w:basedOn w:val="a0"/>
    <w:link w:val="af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E6B09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686E95"/>
    <w:pPr>
      <w:spacing w:after="100"/>
      <w:ind w:left="278" w:firstLine="0"/>
    </w:pPr>
  </w:style>
  <w:style w:type="paragraph" w:styleId="3">
    <w:name w:val="toc 3"/>
    <w:basedOn w:val="a"/>
    <w:next w:val="a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">
    <w:name w:val="toc 4"/>
    <w:basedOn w:val="a"/>
    <w:next w:val="a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"/>
    <w:next w:val="a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2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E6B09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3">
    <w:name w:val="Основной титульной страницы"/>
    <w:basedOn w:val="a"/>
    <w:link w:val="af4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  <w:lang w:val="ru-RU"/>
    </w:rPr>
  </w:style>
  <w:style w:type="character" w:styleId="af5">
    <w:name w:val="Hyperlink"/>
    <w:basedOn w:val="a0"/>
    <w:uiPriority w:val="99"/>
    <w:unhideWhenUsed/>
    <w:rsid w:val="00C502E4"/>
    <w:rPr>
      <w:color w:val="0563C1" w:themeColor="hyperlink"/>
      <w:u w:val="single"/>
    </w:rPr>
  </w:style>
  <w:style w:type="character" w:customStyle="1" w:styleId="af4">
    <w:name w:val="Основной титульной страницы Знак"/>
    <w:basedOn w:val="a0"/>
    <w:link w:val="af3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6">
    <w:name w:val="TOC Heading"/>
    <w:basedOn w:val="af7"/>
    <w:next w:val="a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7">
    <w:name w:val="Заголовок структурного элемента"/>
    <w:basedOn w:val="1"/>
    <w:next w:val="a"/>
    <w:link w:val="af8"/>
    <w:qFormat/>
    <w:rsid w:val="004E6B09"/>
    <w:pPr>
      <w:ind w:firstLine="0"/>
      <w:jc w:val="center"/>
    </w:pPr>
    <w:rPr>
      <w:b w:val="0"/>
      <w:caps/>
      <w:lang w:val="ru-RU"/>
    </w:rPr>
  </w:style>
  <w:style w:type="character" w:customStyle="1" w:styleId="af8">
    <w:name w:val="Заголовок структурного элемента Знак"/>
    <w:basedOn w:val="10"/>
    <w:link w:val="af7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9">
    <w:name w:val="Table Grid"/>
    <w:basedOn w:val="a1"/>
    <w:uiPriority w:val="39"/>
    <w:rsid w:val="0083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&#1053;&#1072;&#1089;&#1090;&#1088;&#1072;&#1080;&#1074;&#1072;&#1077;&#1084;&#1099;&#1077;%20&#1096;&#1072;&#1073;&#1083;&#1086;&#1085;&#1099;%20Office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5FA9B3B5DE4C838AE5364A41B6C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FE268-4682-4061-8FC2-AD01603D2F17}"/>
      </w:docPartPr>
      <w:docPartBody>
        <w:p w:rsidR="00092A45" w:rsidRDefault="00DA6701">
          <w:pPr>
            <w:pStyle w:val="585FA9B3B5DE4C838AE5364A41B6CE84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45"/>
    <w:rsid w:val="00092A45"/>
    <w:rsid w:val="00D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85FA9B3B5DE4C838AE5364A41B6CE84">
    <w:name w:val="585FA9B3B5DE4C838AE5364A41B6C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3</TotalTime>
  <Pages>6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10</cp:revision>
  <dcterms:created xsi:type="dcterms:W3CDTF">2023-07-02T20:28:00Z</dcterms:created>
  <dcterms:modified xsi:type="dcterms:W3CDTF">2023-07-02T20:52:00Z</dcterms:modified>
</cp:coreProperties>
</file>