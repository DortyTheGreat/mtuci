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D3B72" w14:textId="77777777" w:rsidR="00F17093" w:rsidRDefault="00715276" w:rsidP="00F17093">
      <w:pPr>
        <w:pStyle w:val="af4"/>
      </w:pPr>
      <w:r w:rsidRPr="00664B60">
        <w:t>МИНИСТЕРСТВО ЦИФРОВОГО РАЗВИТИЯ, СВЯЗИ И</w:t>
      </w:r>
      <w:r w:rsidR="00F17093" w:rsidRPr="00F17093">
        <w:t xml:space="preserve"> </w:t>
      </w:r>
      <w:r w:rsidRPr="00664B60">
        <w:t>МАССОВЫХ</w:t>
      </w:r>
    </w:p>
    <w:p w14:paraId="29BE302D" w14:textId="77777777" w:rsidR="00715276" w:rsidRPr="00664B60" w:rsidRDefault="00715276" w:rsidP="00F17093">
      <w:pPr>
        <w:pStyle w:val="af4"/>
      </w:pPr>
      <w:r w:rsidRPr="00664B60">
        <w:t>КОММУНИКАЦИЙ РОССИЙСКОЙ ФЕДЕРАЦИИ</w:t>
      </w:r>
    </w:p>
    <w:p w14:paraId="004AE4D3" w14:textId="77777777" w:rsidR="00074EC5" w:rsidRPr="00664B60" w:rsidRDefault="002B0200" w:rsidP="00664B60">
      <w:pPr>
        <w:pStyle w:val="af4"/>
      </w:pPr>
      <w:r>
        <w:t>о</w:t>
      </w:r>
      <w:r w:rsidR="00715276" w:rsidRPr="00664B60">
        <w:t>рдена Трудового Красного Знамени федеральное государственное</w:t>
      </w:r>
    </w:p>
    <w:p w14:paraId="54392826" w14:textId="77777777" w:rsidR="00715276" w:rsidRPr="00664B60" w:rsidRDefault="00715276" w:rsidP="00664B60">
      <w:pPr>
        <w:pStyle w:val="af4"/>
      </w:pPr>
      <w:r w:rsidRPr="00664B60">
        <w:t>бюджетное</w:t>
      </w:r>
      <w:r w:rsidR="007932BF" w:rsidRPr="00664B60">
        <w:t xml:space="preserve"> </w:t>
      </w:r>
      <w:r w:rsidRPr="00664B60">
        <w:t>образовательное учреждение высшего образования</w:t>
      </w:r>
    </w:p>
    <w:p w14:paraId="2FC62E2C" w14:textId="77777777" w:rsidR="00715276" w:rsidRDefault="00715276" w:rsidP="00664B60">
      <w:pPr>
        <w:pStyle w:val="af4"/>
        <w:pBdr>
          <w:bottom w:val="single" w:sz="6" w:space="1" w:color="auto"/>
        </w:pBdr>
        <w:rPr>
          <w:b/>
          <w:bCs/>
        </w:rPr>
      </w:pPr>
      <w:r w:rsidRPr="00664B60">
        <w:rPr>
          <w:b/>
          <w:bCs/>
        </w:rPr>
        <w:t>«Московский технический университет связи и информатики»</w:t>
      </w:r>
    </w:p>
    <w:p w14:paraId="60E61337" w14:textId="77777777" w:rsidR="00715276" w:rsidRPr="00715276" w:rsidRDefault="00715276" w:rsidP="003B071B">
      <w:pPr>
        <w:pStyle w:val="af4"/>
      </w:pPr>
      <w:r w:rsidRPr="00715276">
        <w:t>Кафедра «Информатика»</w:t>
      </w:r>
    </w:p>
    <w:p w14:paraId="757C1EE3" w14:textId="77777777" w:rsidR="00715276" w:rsidRPr="00715276" w:rsidRDefault="00715276" w:rsidP="003B071B">
      <w:pPr>
        <w:pStyle w:val="af4"/>
      </w:pPr>
    </w:p>
    <w:p w14:paraId="35B9D89C" w14:textId="77777777" w:rsidR="00715276" w:rsidRDefault="00715276" w:rsidP="003B071B">
      <w:pPr>
        <w:pStyle w:val="af4"/>
      </w:pPr>
    </w:p>
    <w:p w14:paraId="35B7B31C" w14:textId="77777777" w:rsidR="007E17CC" w:rsidRDefault="007E17CC" w:rsidP="003B071B">
      <w:pPr>
        <w:pStyle w:val="af4"/>
      </w:pPr>
    </w:p>
    <w:p w14:paraId="635F1C3A" w14:textId="77777777" w:rsidR="007E17CC" w:rsidRDefault="007E17CC" w:rsidP="003B071B">
      <w:pPr>
        <w:pStyle w:val="af4"/>
      </w:pPr>
    </w:p>
    <w:p w14:paraId="52CABBDB" w14:textId="77777777" w:rsidR="007E17CC" w:rsidRDefault="007E17CC" w:rsidP="003B071B">
      <w:pPr>
        <w:pStyle w:val="af4"/>
      </w:pPr>
    </w:p>
    <w:p w14:paraId="469591C8" w14:textId="77777777" w:rsidR="007E17CC" w:rsidRDefault="007E17CC" w:rsidP="003B071B">
      <w:pPr>
        <w:pStyle w:val="af4"/>
      </w:pPr>
    </w:p>
    <w:p w14:paraId="73067B99" w14:textId="77777777" w:rsidR="00840C32" w:rsidRPr="007006D5" w:rsidRDefault="00840C32" w:rsidP="003B071B">
      <w:pPr>
        <w:pStyle w:val="af4"/>
      </w:pPr>
    </w:p>
    <w:p w14:paraId="5AC08388" w14:textId="77777777" w:rsidR="007E17CC" w:rsidRDefault="007E17CC" w:rsidP="003B071B">
      <w:pPr>
        <w:pStyle w:val="af4"/>
      </w:pPr>
    </w:p>
    <w:p w14:paraId="2682E86D" w14:textId="77777777" w:rsidR="003B071B" w:rsidRDefault="003B071B" w:rsidP="003B071B">
      <w:pPr>
        <w:pStyle w:val="af4"/>
      </w:pPr>
    </w:p>
    <w:p w14:paraId="071B6648" w14:textId="77777777" w:rsidR="00CA2A36" w:rsidRDefault="00CA2A36" w:rsidP="003B071B">
      <w:pPr>
        <w:pStyle w:val="af4"/>
      </w:pPr>
    </w:p>
    <w:p w14:paraId="412F92FA" w14:textId="77777777" w:rsidR="007E17CC" w:rsidRPr="00715276" w:rsidRDefault="007E17CC" w:rsidP="003B071B">
      <w:pPr>
        <w:pStyle w:val="af4"/>
      </w:pPr>
    </w:p>
    <w:p w14:paraId="59264AD9" w14:textId="77777777" w:rsidR="00715276" w:rsidRPr="00715276" w:rsidRDefault="00715276" w:rsidP="003B071B">
      <w:pPr>
        <w:pStyle w:val="af4"/>
      </w:pPr>
    </w:p>
    <w:sdt>
      <w:sdtPr>
        <w:rPr>
          <w:rStyle w:val="ad"/>
        </w:rPr>
        <w:alias w:val="Тип и номер работы"/>
        <w:tag w:val="Тип и номер работы"/>
        <w:id w:val="794098526"/>
        <w:lock w:val="sdtLocked"/>
        <w:placeholder>
          <w:docPart w:val="A47574A8DF974F6D8C69DACE2745513C"/>
        </w:placeholder>
      </w:sdtPr>
      <w:sdtEndPr>
        <w:rPr>
          <w:rStyle w:val="a1"/>
        </w:rPr>
      </w:sdtEndPr>
      <w:sdtContent>
        <w:p w14:paraId="2D12525B" w14:textId="3DF58884" w:rsidR="00715276" w:rsidRPr="00086D61" w:rsidRDefault="00954580" w:rsidP="00086D61">
          <w:pPr>
            <w:pStyle w:val="ac"/>
          </w:pPr>
          <w:r w:rsidRPr="00086D61">
            <w:rPr>
              <w:rStyle w:val="ad"/>
            </w:rPr>
            <w:t>Лабораторная работа №</w:t>
          </w:r>
          <w:r w:rsidR="00955B0F" w:rsidRPr="008914A1">
            <w:rPr>
              <w:rStyle w:val="ad"/>
            </w:rPr>
            <w:t>7</w:t>
          </w:r>
        </w:p>
      </w:sdtContent>
    </w:sdt>
    <w:sdt>
      <w:sdtPr>
        <w:rPr>
          <w:rStyle w:val="af"/>
          <w:b/>
          <w:bCs/>
        </w:rPr>
        <w:alias w:val="Название работы"/>
        <w:tag w:val="Название работы"/>
        <w:id w:val="-2130080381"/>
        <w:placeholder>
          <w:docPart w:val="A47574A8DF974F6D8C69DACE2745513C"/>
        </w:placeholder>
      </w:sdtPr>
      <w:sdtEndPr>
        <w:rPr>
          <w:rStyle w:val="af"/>
        </w:rPr>
      </w:sdtEndPr>
      <w:sdtContent>
        <w:p w14:paraId="32EE39A3" w14:textId="73237080" w:rsidR="00715276" w:rsidRPr="00D65F46" w:rsidRDefault="00954580" w:rsidP="00D65F46">
          <w:pPr>
            <w:pStyle w:val="ae"/>
          </w:pPr>
          <w:r w:rsidRPr="00D65F46">
            <w:rPr>
              <w:rStyle w:val="af"/>
              <w:b/>
              <w:bCs/>
            </w:rPr>
            <w:t>«</w:t>
          </w:r>
          <w:r w:rsidR="008914A1">
            <w:rPr>
              <w:rStyle w:val="af"/>
              <w:b/>
              <w:bCs/>
            </w:rPr>
            <w:t>В</w:t>
          </w:r>
          <w:r w:rsidR="008914A1" w:rsidRPr="008914A1">
            <w:rPr>
              <w:rStyle w:val="af"/>
              <w:b/>
              <w:bCs/>
            </w:rPr>
            <w:t>заимодействие клиен</w:t>
          </w:r>
          <w:r w:rsidR="008914A1">
            <w:rPr>
              <w:rStyle w:val="af"/>
              <w:b/>
              <w:bCs/>
            </w:rPr>
            <w:t>т</w:t>
          </w:r>
          <w:r w:rsidR="008914A1" w:rsidRPr="008914A1">
            <w:rPr>
              <w:rStyle w:val="af"/>
              <w:b/>
              <w:bCs/>
            </w:rPr>
            <w:t xml:space="preserve">ского приложения с </w:t>
          </w:r>
          <w:r w:rsidR="008914A1">
            <w:rPr>
              <w:rStyle w:val="af"/>
              <w:b/>
              <w:bCs/>
            </w:rPr>
            <w:t>СУБД</w:t>
          </w:r>
          <w:r w:rsidRPr="00D65F46">
            <w:rPr>
              <w:rStyle w:val="af"/>
              <w:b/>
              <w:bCs/>
            </w:rPr>
            <w:t>»</w:t>
          </w:r>
        </w:p>
      </w:sdtContent>
    </w:sdt>
    <w:p w14:paraId="7825EE1D" w14:textId="77777777" w:rsidR="00715276" w:rsidRPr="00715276" w:rsidRDefault="00715276" w:rsidP="003B071B">
      <w:pPr>
        <w:pStyle w:val="af4"/>
      </w:pPr>
    </w:p>
    <w:p w14:paraId="622CCED0" w14:textId="77777777" w:rsidR="00715276" w:rsidRPr="008C48E1" w:rsidRDefault="00715276" w:rsidP="00AE3C36">
      <w:pPr>
        <w:pStyle w:val="af0"/>
      </w:pPr>
      <w:r w:rsidRPr="008C48E1">
        <w:t>по дисциплине</w:t>
      </w:r>
    </w:p>
    <w:sdt>
      <w:sdtPr>
        <w:rPr>
          <w:rStyle w:val="af1"/>
          <w:b/>
          <w:bCs/>
        </w:rPr>
        <w:alias w:val="Название дисциплины"/>
        <w:tag w:val="Название дисциплины"/>
        <w:id w:val="1326397629"/>
        <w:placeholder>
          <w:docPart w:val="A47574A8DF974F6D8C69DACE2745513C"/>
        </w:placeholder>
      </w:sdtPr>
      <w:sdtEndPr>
        <w:rPr>
          <w:rStyle w:val="a1"/>
        </w:rPr>
      </w:sdtEndPr>
      <w:sdtContent>
        <w:p w14:paraId="6C06DA33" w14:textId="73516295" w:rsidR="00715276" w:rsidRPr="00086D61" w:rsidRDefault="00832113" w:rsidP="00086D61">
          <w:pPr>
            <w:pStyle w:val="af0"/>
          </w:pPr>
          <w:r w:rsidRPr="00086D61">
            <w:rPr>
              <w:rStyle w:val="af1"/>
              <w:b/>
              <w:bCs/>
            </w:rPr>
            <w:t>Информационные технологии и программирование</w:t>
          </w:r>
        </w:p>
      </w:sdtContent>
    </w:sdt>
    <w:p w14:paraId="5DEDD228" w14:textId="77777777" w:rsidR="00715276" w:rsidRPr="00715276" w:rsidRDefault="00715276" w:rsidP="003B071B">
      <w:pPr>
        <w:pStyle w:val="af4"/>
      </w:pPr>
    </w:p>
    <w:p w14:paraId="07A43DA6" w14:textId="77777777" w:rsidR="00715276" w:rsidRPr="00715276" w:rsidRDefault="00715276" w:rsidP="003B071B">
      <w:pPr>
        <w:pStyle w:val="af4"/>
      </w:pPr>
    </w:p>
    <w:p w14:paraId="42DDB91C" w14:textId="77777777" w:rsidR="00715276" w:rsidRPr="00715276" w:rsidRDefault="00715276" w:rsidP="003B071B">
      <w:pPr>
        <w:pStyle w:val="af4"/>
      </w:pPr>
    </w:p>
    <w:p w14:paraId="4F133CAA" w14:textId="77777777" w:rsidR="00715276" w:rsidRDefault="00715276" w:rsidP="003B071B">
      <w:pPr>
        <w:pStyle w:val="af4"/>
      </w:pPr>
    </w:p>
    <w:p w14:paraId="300B2944" w14:textId="77777777" w:rsidR="00D6547A" w:rsidRPr="00715276" w:rsidRDefault="00D6547A" w:rsidP="003B071B">
      <w:pPr>
        <w:pStyle w:val="af4"/>
      </w:pPr>
    </w:p>
    <w:p w14:paraId="373AD192" w14:textId="77777777" w:rsidR="00840C32" w:rsidRDefault="00840C32" w:rsidP="000C6A5D">
      <w:pPr>
        <w:pStyle w:val="af4"/>
      </w:pPr>
    </w:p>
    <w:p w14:paraId="6686ACE5" w14:textId="77777777" w:rsidR="00BD603D" w:rsidRPr="00715276" w:rsidRDefault="00BD603D" w:rsidP="003B071B">
      <w:pPr>
        <w:pStyle w:val="af4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664D13" w:rsidRPr="00F06DB4" w14:paraId="51B38791" w14:textId="77777777" w:rsidTr="004F712C">
        <w:tc>
          <w:tcPr>
            <w:tcW w:w="4962" w:type="dxa"/>
          </w:tcPr>
          <w:p w14:paraId="57A3CBBF" w14:textId="77777777" w:rsidR="00664D13" w:rsidRDefault="00664D13" w:rsidP="00FC6885">
            <w:pPr>
              <w:spacing w:line="240" w:lineRule="auto"/>
              <w:ind w:firstLine="0"/>
              <w:contextualSpacing/>
              <w:jc w:val="right"/>
              <w:rPr>
                <w:rStyle w:val="af5"/>
              </w:rPr>
            </w:pPr>
          </w:p>
        </w:tc>
        <w:tc>
          <w:tcPr>
            <w:tcW w:w="4383" w:type="dxa"/>
          </w:tcPr>
          <w:p w14:paraId="41CC3035" w14:textId="77777777" w:rsidR="000C6A5D" w:rsidRDefault="00664D13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3B071B">
              <w:rPr>
                <w:rStyle w:val="af5"/>
              </w:rPr>
              <w:t>Выполнил: студент гр.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Группа студента"/>
                <w:tag w:val="Группа студента"/>
                <w:id w:val="1258174025"/>
                <w:lock w:val="sdtContentLocked"/>
                <w:placeholder>
                  <w:docPart w:val="9AB5B853608B4F0CBC9013A27D14AD89"/>
                </w:placeholder>
              </w:sdtPr>
              <w:sdtEndPr>
                <w:rPr>
                  <w:rStyle w:val="af5"/>
                </w:rPr>
              </w:sdtEndPr>
              <w:sdtContent>
                <w:r w:rsidRPr="003B071B">
                  <w:rPr>
                    <w:rStyle w:val="af5"/>
                  </w:rPr>
                  <w:t>БЭИ2202</w:t>
                </w:r>
              </w:sdtContent>
            </w:sdt>
          </w:p>
          <w:p w14:paraId="51624894" w14:textId="77777777" w:rsidR="00664D13" w:rsidRPr="00715276" w:rsidRDefault="006F57D3" w:rsidP="00664D13">
            <w:pPr>
              <w:spacing w:line="240" w:lineRule="auto"/>
              <w:ind w:firstLine="0"/>
              <w:contextualSpacing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sdt>
              <w:sdtPr>
                <w:rPr>
                  <w:rStyle w:val="af5"/>
                </w:rPr>
                <w:alias w:val="ФИО студента"/>
                <w:tag w:val="ФИО студента"/>
                <w:id w:val="-332912795"/>
                <w:lock w:val="sdtContentLocked"/>
                <w:placeholder>
                  <w:docPart w:val="9AB5B853608B4F0CBC9013A27D14AD89"/>
                </w:placeholder>
              </w:sdtPr>
              <w:sdtEndPr>
                <w:rPr>
                  <w:rStyle w:val="af5"/>
                </w:rPr>
              </w:sdtEndPr>
              <w:sdtContent>
                <w:r w:rsidR="00664D13" w:rsidRPr="003B071B">
                  <w:rPr>
                    <w:rStyle w:val="af5"/>
                  </w:rPr>
                  <w:t>Бояркин Е. В.</w:t>
                </w:r>
              </w:sdtContent>
            </w:sdt>
          </w:p>
          <w:sdt>
            <w:sdtPr>
              <w:rPr>
                <w:rStyle w:val="af5"/>
              </w:rPr>
              <w:alias w:val="Вариант студента"/>
              <w:tag w:val="Вариант студента"/>
              <w:id w:val="-1785715980"/>
              <w:lock w:val="sdtContentLocked"/>
              <w:placeholder>
                <w:docPart w:val="9AB5B853608B4F0CBC9013A27D14AD89"/>
              </w:placeholder>
            </w:sdtPr>
            <w:sdtEndPr>
              <w:rPr>
                <w:rStyle w:val="af5"/>
              </w:rPr>
            </w:sdtEndPr>
            <w:sdtContent>
              <w:p w14:paraId="4287421D" w14:textId="77777777" w:rsidR="00664D13" w:rsidRPr="00715276" w:rsidRDefault="00664D13" w:rsidP="00664D13">
                <w:pPr>
                  <w:spacing w:line="240" w:lineRule="auto"/>
                  <w:ind w:firstLine="0"/>
                  <w:contextualSpacing/>
                  <w:jc w:val="left"/>
                  <w:rPr>
                    <w:rFonts w:ascii="Times New Roman" w:hAnsi="Times New Roman" w:cs="Times New Roman"/>
                    <w:szCs w:val="28"/>
                    <w:lang w:val="ru-RU"/>
                  </w:rPr>
                </w:pPr>
                <w:r w:rsidRPr="003B071B">
                  <w:rPr>
                    <w:rStyle w:val="af5"/>
                  </w:rPr>
                  <w:t>Вариант №</w:t>
                </w:r>
                <w:r w:rsidR="002F42C7">
                  <w:rPr>
                    <w:rStyle w:val="af5"/>
                  </w:rPr>
                  <w:t>3</w:t>
                </w:r>
              </w:p>
            </w:sdtContent>
          </w:sdt>
          <w:p w14:paraId="5A001F09" w14:textId="41CB9841" w:rsidR="00664D13" w:rsidRPr="005B13F0" w:rsidRDefault="00664D13" w:rsidP="00664D13">
            <w:pPr>
              <w:spacing w:line="240" w:lineRule="auto"/>
              <w:ind w:firstLine="0"/>
              <w:contextualSpacing/>
              <w:jc w:val="left"/>
              <w:rPr>
                <w:rStyle w:val="af5"/>
              </w:rPr>
            </w:pPr>
            <w:r w:rsidRPr="003B071B">
              <w:rPr>
                <w:rStyle w:val="af5"/>
              </w:rPr>
              <w:t>Проверил:</w:t>
            </w:r>
            <w:r w:rsidRPr="00715276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sdt>
              <w:sdtPr>
                <w:rPr>
                  <w:rStyle w:val="af5"/>
                </w:rPr>
                <w:alias w:val="Проверяющий"/>
                <w:tag w:val="Проверяющий"/>
                <w:id w:val="661511179"/>
                <w:lock w:val="sdtLocked"/>
                <w:placeholder>
                  <w:docPart w:val="9AB5B853608B4F0CBC9013A27D14AD89"/>
                </w:placeholder>
              </w:sdtPr>
              <w:sdtEndPr>
                <w:rPr>
                  <w:rStyle w:val="a1"/>
                  <w:rFonts w:asciiTheme="minorHAnsi" w:hAnsiTheme="minorHAnsi" w:cstheme="minorBidi"/>
                  <w:szCs w:val="22"/>
                  <w:lang w:val="en-US"/>
                </w:rPr>
              </w:sdtEndPr>
              <w:sdtContent>
                <w:r w:rsidR="00086D61">
                  <w:rPr>
                    <w:rStyle w:val="af5"/>
                  </w:rPr>
                  <w:t xml:space="preserve">зав. кафедры «Информатика» </w:t>
                </w:r>
                <w:proofErr w:type="spellStart"/>
                <w:r w:rsidR="00086D61">
                  <w:rPr>
                    <w:rStyle w:val="af5"/>
                  </w:rPr>
                  <w:t>Халабия</w:t>
                </w:r>
                <w:proofErr w:type="spellEnd"/>
                <w:r w:rsidR="00086D61">
                  <w:rPr>
                    <w:rStyle w:val="af5"/>
                  </w:rPr>
                  <w:t xml:space="preserve"> Р. Ф.</w:t>
                </w:r>
              </w:sdtContent>
            </w:sdt>
          </w:p>
        </w:tc>
      </w:tr>
    </w:tbl>
    <w:p w14:paraId="4C7D698A" w14:textId="77777777" w:rsidR="003B071B" w:rsidRPr="00FD2867" w:rsidRDefault="003B071B" w:rsidP="00FD2867">
      <w:pPr>
        <w:pStyle w:val="af4"/>
      </w:pPr>
    </w:p>
    <w:p w14:paraId="0246C448" w14:textId="77777777" w:rsidR="00664D13" w:rsidRDefault="00664D13" w:rsidP="003B071B">
      <w:pPr>
        <w:pStyle w:val="af4"/>
      </w:pPr>
    </w:p>
    <w:p w14:paraId="6FE4ACE9" w14:textId="77777777" w:rsidR="00CA2A36" w:rsidRDefault="00CA2A36" w:rsidP="003B071B">
      <w:pPr>
        <w:pStyle w:val="af4"/>
      </w:pPr>
    </w:p>
    <w:p w14:paraId="32CA4DAD" w14:textId="77777777" w:rsidR="004F712C" w:rsidRDefault="004F712C" w:rsidP="003B071B">
      <w:pPr>
        <w:pStyle w:val="af4"/>
      </w:pPr>
    </w:p>
    <w:p w14:paraId="1612A6F7" w14:textId="77777777" w:rsidR="00664D13" w:rsidRDefault="00664D13" w:rsidP="003B071B">
      <w:pPr>
        <w:pStyle w:val="af4"/>
      </w:pPr>
    </w:p>
    <w:p w14:paraId="649BFF49" w14:textId="77777777" w:rsidR="00BD603D" w:rsidRDefault="00BD603D" w:rsidP="003B071B">
      <w:pPr>
        <w:pStyle w:val="af4"/>
      </w:pPr>
    </w:p>
    <w:p w14:paraId="4F9D7E24" w14:textId="019C44A1" w:rsidR="00972E05" w:rsidRDefault="00715276" w:rsidP="003B071B">
      <w:pPr>
        <w:pStyle w:val="af4"/>
        <w:rPr>
          <w:lang w:val="en-US"/>
        </w:rPr>
      </w:pPr>
      <w:r w:rsidRPr="00715276">
        <w:t>Москва</w:t>
      </w:r>
      <w:r w:rsidRPr="000A2E19">
        <w:rPr>
          <w:lang w:val="en-US"/>
        </w:rPr>
        <w:t xml:space="preserve">, </w:t>
      </w:r>
      <w:r w:rsidR="00DD1F2B">
        <w:fldChar w:fldCharType="begin"/>
      </w:r>
      <w:r w:rsidR="00DD1F2B">
        <w:instrText xml:space="preserve"> DATE  \@ "yyyy"  \* MERGEFORMAT </w:instrText>
      </w:r>
      <w:r w:rsidR="00DD1F2B">
        <w:fldChar w:fldCharType="separate"/>
      </w:r>
      <w:r w:rsidR="00F06DB4">
        <w:rPr>
          <w:noProof/>
        </w:rPr>
        <w:t>2024</w:t>
      </w:r>
      <w:r w:rsidR="00DD1F2B">
        <w:fldChar w:fldCharType="end"/>
      </w:r>
      <w:r w:rsidR="00AA59F4" w:rsidRPr="000A2E19">
        <w:rPr>
          <w:lang w:val="en-US"/>
        </w:rPr>
        <w:t xml:space="preserve"> </w:t>
      </w:r>
      <w:r w:rsidRPr="00715276">
        <w:t>г</w:t>
      </w:r>
      <w:r w:rsidR="005B66A0" w:rsidRPr="000A2E19">
        <w:rPr>
          <w:lang w:val="en-US"/>
        </w:rPr>
        <w:t>.</w:t>
      </w:r>
    </w:p>
    <w:sdt>
      <w:sdtPr>
        <w:rPr>
          <w:rFonts w:asciiTheme="minorHAnsi" w:eastAsiaTheme="minorHAnsi" w:hAnsiTheme="minorHAnsi" w:cstheme="minorBidi"/>
          <w:b/>
          <w:caps w:val="0"/>
          <w:szCs w:val="22"/>
          <w:lang w:val="en-US" w:eastAsia="en-US"/>
        </w:rPr>
        <w:id w:val="-7797956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7FD171F" w14:textId="77777777" w:rsidR="002D0E78" w:rsidRPr="004D1E12" w:rsidRDefault="008731F3" w:rsidP="004D1E12">
          <w:pPr>
            <w:pStyle w:val="af7"/>
          </w:pPr>
          <w:r w:rsidRPr="004D1E12">
            <w:t>Содержание</w:t>
          </w:r>
        </w:p>
        <w:p w14:paraId="0459C9DD" w14:textId="512A4D9F" w:rsidR="006F57D3" w:rsidRDefault="002D0E78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84472" w:history="1">
            <w:r w:rsidR="006F57D3" w:rsidRPr="006C231D">
              <w:rPr>
                <w:rStyle w:val="af6"/>
                <w:noProof/>
                <w:lang w:val="ru-RU"/>
              </w:rPr>
              <w:t>1 Постановка задачи</w:t>
            </w:r>
            <w:r w:rsidR="006F57D3">
              <w:rPr>
                <w:noProof/>
                <w:webHidden/>
              </w:rPr>
              <w:tab/>
            </w:r>
            <w:r w:rsidR="006F57D3">
              <w:rPr>
                <w:noProof/>
                <w:webHidden/>
              </w:rPr>
              <w:fldChar w:fldCharType="begin"/>
            </w:r>
            <w:r w:rsidR="006F57D3">
              <w:rPr>
                <w:noProof/>
                <w:webHidden/>
              </w:rPr>
              <w:instrText xml:space="preserve"> PAGEREF _Toc184184472 \h </w:instrText>
            </w:r>
            <w:r w:rsidR="006F57D3">
              <w:rPr>
                <w:noProof/>
                <w:webHidden/>
              </w:rPr>
            </w:r>
            <w:r w:rsidR="006F57D3">
              <w:rPr>
                <w:noProof/>
                <w:webHidden/>
              </w:rPr>
              <w:fldChar w:fldCharType="separate"/>
            </w:r>
            <w:r w:rsidR="006F57D3">
              <w:rPr>
                <w:noProof/>
                <w:webHidden/>
              </w:rPr>
              <w:t>4</w:t>
            </w:r>
            <w:r w:rsidR="006F57D3">
              <w:rPr>
                <w:noProof/>
                <w:webHidden/>
              </w:rPr>
              <w:fldChar w:fldCharType="end"/>
            </w:r>
          </w:hyperlink>
        </w:p>
        <w:p w14:paraId="03A1E60D" w14:textId="1DA680FE" w:rsidR="006F57D3" w:rsidRDefault="006F57D3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73" w:history="1">
            <w:r w:rsidRPr="006C231D">
              <w:rPr>
                <w:rStyle w:val="af6"/>
                <w:noProof/>
              </w:rPr>
              <w:t>2</w:t>
            </w:r>
            <w:r w:rsidRPr="006C231D">
              <w:rPr>
                <w:rStyle w:val="af6"/>
                <w:noProof/>
                <w:lang w:val="ru-RU"/>
              </w:rPr>
              <w:t xml:space="preserve">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2E20" w14:textId="36C6699B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74" w:history="1">
            <w:r w:rsidRPr="006C231D">
              <w:rPr>
                <w:rStyle w:val="af6"/>
                <w:noProof/>
              </w:rPr>
              <w:t>2.1 join</w:t>
            </w:r>
            <w:r w:rsidRPr="006C231D">
              <w:rPr>
                <w:rStyle w:val="af6"/>
                <w:noProof/>
                <w:lang w:val="ru-RU"/>
              </w:rPr>
              <w:t>_</w:t>
            </w:r>
            <w:r w:rsidRPr="006C231D">
              <w:rPr>
                <w:rStyle w:val="af6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84AD" w14:textId="35819B93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75" w:history="1">
            <w:r w:rsidRPr="006C231D">
              <w:rPr>
                <w:rStyle w:val="af6"/>
                <w:noProof/>
              </w:rPr>
              <w:t>2.2 get</w:t>
            </w:r>
            <w:r w:rsidRPr="006C231D">
              <w:rPr>
                <w:rStyle w:val="af6"/>
                <w:noProof/>
                <w:lang w:val="ru-RU"/>
              </w:rPr>
              <w:t>_</w:t>
            </w:r>
            <w:r w:rsidRPr="006C231D">
              <w:rPr>
                <w:rStyle w:val="af6"/>
                <w:noProof/>
              </w:rPr>
              <w:t>valid</w:t>
            </w:r>
            <w:r w:rsidRPr="006C231D">
              <w:rPr>
                <w:rStyle w:val="af6"/>
                <w:noProof/>
                <w:lang w:val="ru-RU"/>
              </w:rPr>
              <w:t>_</w:t>
            </w:r>
            <w:r w:rsidRPr="006C231D">
              <w:rPr>
                <w:rStyle w:val="af6"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AEDA" w14:textId="4311C752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76" w:history="1">
            <w:r w:rsidRPr="006C231D">
              <w:rPr>
                <w:rStyle w:val="af6"/>
                <w:noProof/>
              </w:rPr>
              <w:t>2.3 get</w:t>
            </w:r>
            <w:r w:rsidRPr="006C231D">
              <w:rPr>
                <w:rStyle w:val="af6"/>
                <w:noProof/>
                <w:lang w:val="ru-RU"/>
              </w:rPr>
              <w:t>_</w:t>
            </w:r>
            <w:r w:rsidRPr="006C231D">
              <w:rPr>
                <w:rStyle w:val="af6"/>
                <w:noProof/>
              </w:rPr>
              <w:t>valid</w:t>
            </w:r>
            <w:r w:rsidRPr="006C231D">
              <w:rPr>
                <w:rStyle w:val="af6"/>
                <w:noProof/>
                <w:lang w:val="ru-RU"/>
              </w:rPr>
              <w:t>_</w:t>
            </w:r>
            <w:r w:rsidRPr="006C231D">
              <w:rPr>
                <w:rStyle w:val="af6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980A" w14:textId="7A1DDFD9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77" w:history="1">
            <w:r w:rsidRPr="006C231D">
              <w:rPr>
                <w:rStyle w:val="af6"/>
                <w:noProof/>
              </w:rPr>
              <w:t>2.4 get</w:t>
            </w:r>
            <w:r w:rsidRPr="006C231D">
              <w:rPr>
                <w:rStyle w:val="af6"/>
                <w:noProof/>
                <w:lang w:val="ru-RU"/>
              </w:rPr>
              <w:t>_</w:t>
            </w:r>
            <w:r w:rsidRPr="006C231D">
              <w:rPr>
                <w:rStyle w:val="af6"/>
                <w:noProof/>
              </w:rPr>
              <w:t>valid</w:t>
            </w:r>
            <w:r w:rsidRPr="006C231D">
              <w:rPr>
                <w:rStyle w:val="af6"/>
                <w:noProof/>
                <w:lang w:val="ru-RU"/>
              </w:rPr>
              <w:t>_</w:t>
            </w:r>
            <w:r w:rsidRPr="006C231D">
              <w:rPr>
                <w:rStyle w:val="af6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B657" w14:textId="26AA6578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78" w:history="1">
            <w:r w:rsidRPr="006C231D">
              <w:rPr>
                <w:rStyle w:val="af6"/>
                <w:noProof/>
              </w:rPr>
              <w:t>2.5 Group::to_json, Dormitory::to_json, Room::to_json, Student::to_json, AccommodationInfo::to_json, Field::to_json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E114" w14:textId="0AA6C76C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79" w:history="1">
            <w:r w:rsidRPr="006C231D">
              <w:rPr>
                <w:rStyle w:val="af6"/>
                <w:noProof/>
              </w:rPr>
              <w:t>2.6 Group::from_json, Dormitory::from_json, Room::from_json, Student::from_json, AccommodationInfo::from_json, Field::from_json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7BF5" w14:textId="3684D4A1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80" w:history="1">
            <w:r w:rsidRPr="006C231D">
              <w:rPr>
                <w:rStyle w:val="af6"/>
                <w:noProof/>
              </w:rPr>
              <w:t>2.7 DatabaseHandler</w:t>
            </w:r>
            <w:r w:rsidRPr="006C231D">
              <w:rPr>
                <w:rStyle w:val="af6"/>
                <w:noProof/>
                <w:lang w:val="ru-RU"/>
              </w:rPr>
              <w:t>::</w:t>
            </w:r>
            <w:r w:rsidRPr="006C231D">
              <w:rPr>
                <w:rStyle w:val="af6"/>
                <w:noProof/>
              </w:rPr>
              <w:t>DatabaseHandler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289E" w14:textId="68590910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81" w:history="1">
            <w:r w:rsidRPr="006C231D">
              <w:rPr>
                <w:rStyle w:val="af6"/>
                <w:noProof/>
              </w:rPr>
              <w:t>2.8 DatabaseHandler</w:t>
            </w:r>
            <w:r w:rsidRPr="006C231D">
              <w:rPr>
                <w:rStyle w:val="af6"/>
                <w:noProof/>
                <w:lang w:val="ru-RU"/>
              </w:rPr>
              <w:t>::~</w:t>
            </w:r>
            <w:r w:rsidRPr="006C231D">
              <w:rPr>
                <w:rStyle w:val="af6"/>
                <w:noProof/>
              </w:rPr>
              <w:t>DatabaseHandler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FB3B" w14:textId="5E045517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82" w:history="1">
            <w:r w:rsidRPr="006C231D">
              <w:rPr>
                <w:rStyle w:val="af6"/>
                <w:noProof/>
              </w:rPr>
              <w:t>2.9 DatabaseHandler</w:t>
            </w:r>
            <w:r w:rsidRPr="006C231D">
              <w:rPr>
                <w:rStyle w:val="af6"/>
                <w:noProof/>
                <w:lang w:val="ru-RU"/>
              </w:rPr>
              <w:t>::</w:t>
            </w:r>
            <w:r w:rsidRPr="006C231D">
              <w:rPr>
                <w:rStyle w:val="af6"/>
                <w:noProof/>
              </w:rPr>
              <w:t>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EB5C" w14:textId="424E848F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83" w:history="1">
            <w:r w:rsidRPr="006C231D">
              <w:rPr>
                <w:rStyle w:val="af6"/>
                <w:noProof/>
              </w:rPr>
              <w:t>2.10 DatabaseHandler::create_default_tables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1BF6" w14:textId="41CF9289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84" w:history="1">
            <w:r w:rsidRPr="006C231D">
              <w:rPr>
                <w:rStyle w:val="af6"/>
                <w:noProof/>
              </w:rPr>
              <w:t>2.11 DatabaseHandler::is_group_code_unique, is_dormitory_code_unique, is_room_code_unique, is_student_code_unique, is_accommodation_unique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89CD" w14:textId="12479B9F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85" w:history="1">
            <w:r w:rsidRPr="006C231D">
              <w:rPr>
                <w:rStyle w:val="af6"/>
                <w:noProof/>
              </w:rPr>
              <w:t>2.12 DatabaseHandler::group_exists, dormitory_exists, room_exists, student_exists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6AB8" w14:textId="3FBA3910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86" w:history="1">
            <w:r w:rsidRPr="006C231D">
              <w:rPr>
                <w:rStyle w:val="af6"/>
                <w:noProof/>
              </w:rPr>
              <w:t>2.13 DatabaseHandler::add_group, add_dormitory, add_room, add_student, add_accommodation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E83E" w14:textId="554A9C5B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87" w:history="1">
            <w:r w:rsidRPr="006C231D">
              <w:rPr>
                <w:rStyle w:val="af6"/>
                <w:noProof/>
              </w:rPr>
              <w:t>2.14 DatabaseHandler::delete_group, delete_dormitory, delete_room, delete_student, delete_accommodation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4C5D" w14:textId="43C8BD38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88" w:history="1">
            <w:r w:rsidRPr="006C231D">
              <w:rPr>
                <w:rStyle w:val="af6"/>
                <w:noProof/>
              </w:rPr>
              <w:t>2.15 DatabaseHandler::edit_group, edit_dormitory, edit_room, edit_student, edit_accommodation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94AD" w14:textId="11D6737C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89" w:history="1">
            <w:r w:rsidRPr="006C231D">
              <w:rPr>
                <w:rStyle w:val="af6"/>
                <w:noProof/>
              </w:rPr>
              <w:t>2.16 DatabaseHandler::display_groups, display_dormitories, display_rooms, display_students, display_accommodations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ABA9" w14:textId="1630FC8E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90" w:history="1">
            <w:r w:rsidRPr="006C231D">
              <w:rPr>
                <w:rStyle w:val="af6"/>
                <w:noProof/>
              </w:rPr>
              <w:t>2.17 DatabaseHandler::export_to_postgresql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1AC7" w14:textId="5A10AAD0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91" w:history="1">
            <w:r w:rsidRPr="006C231D">
              <w:rPr>
                <w:rStyle w:val="af6"/>
                <w:noProof/>
              </w:rPr>
              <w:t>2.18 DatabaseHandler::import_from_postgresql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40D3" w14:textId="4EA40602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92" w:history="1">
            <w:r w:rsidRPr="006C231D">
              <w:rPr>
                <w:rStyle w:val="af6"/>
                <w:noProof/>
              </w:rPr>
              <w:t>2.19 DatabaseHandler::menu_groups, menu_dormitories, menu_rooms, menu_students, menu_accommodations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BFAF" w14:textId="4C430202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93" w:history="1">
            <w:r w:rsidRPr="006C231D">
              <w:rPr>
                <w:rStyle w:val="af6"/>
                <w:noProof/>
              </w:rPr>
              <w:t>2.20 DatabaseHandler::menu_edit_additional_fields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7F07" w14:textId="7A041215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94" w:history="1">
            <w:r w:rsidRPr="006C231D">
              <w:rPr>
                <w:rStyle w:val="af6"/>
                <w:noProof/>
              </w:rPr>
              <w:t>2.21 DatabaseHandler</w:t>
            </w:r>
            <w:r w:rsidRPr="006C231D">
              <w:rPr>
                <w:rStyle w:val="af6"/>
                <w:noProof/>
                <w:lang w:val="ru-RU"/>
              </w:rPr>
              <w:t>::</w:t>
            </w:r>
            <w:r w:rsidRPr="006C231D">
              <w:rPr>
                <w:rStyle w:val="af6"/>
                <w:noProof/>
              </w:rPr>
              <w:t>main</w:t>
            </w:r>
            <w:r w:rsidRPr="006C231D">
              <w:rPr>
                <w:rStyle w:val="af6"/>
                <w:noProof/>
                <w:lang w:val="ru-RU"/>
              </w:rPr>
              <w:t>_</w:t>
            </w:r>
            <w:r w:rsidRPr="006C231D">
              <w:rPr>
                <w:rStyle w:val="af6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234E" w14:textId="77B696BB" w:rsidR="006F57D3" w:rsidRDefault="006F57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95" w:history="1">
            <w:r w:rsidRPr="006C231D">
              <w:rPr>
                <w:rStyle w:val="af6"/>
                <w:noProof/>
              </w:rPr>
              <w:t>2.22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5987" w14:textId="3FB36BF2" w:rsidR="006F57D3" w:rsidRDefault="006F57D3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96" w:history="1">
            <w:r w:rsidRPr="006C231D">
              <w:rPr>
                <w:rStyle w:val="af6"/>
                <w:noProof/>
              </w:rPr>
              <w:t>3</w:t>
            </w:r>
            <w:r w:rsidRPr="006C231D">
              <w:rPr>
                <w:rStyle w:val="af6"/>
                <w:noProof/>
                <w:lang w:val="ru-RU"/>
              </w:rPr>
              <w:t xml:space="preserve">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62FE" w14:textId="2CF3ABF8" w:rsidR="006F57D3" w:rsidRDefault="006F57D3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97" w:history="1">
            <w:r w:rsidRPr="006C231D">
              <w:rPr>
                <w:rStyle w:val="af6"/>
                <w:noProof/>
              </w:rPr>
              <w:t>4</w:t>
            </w:r>
            <w:r w:rsidRPr="006C231D">
              <w:rPr>
                <w:rStyle w:val="af6"/>
                <w:noProof/>
                <w:lang w:val="ru-RU"/>
              </w:rPr>
              <w:t xml:space="preserve">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60AB" w14:textId="745A014B" w:rsidR="006F57D3" w:rsidRDefault="006F57D3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184498" w:history="1">
            <w:r w:rsidRPr="006C231D">
              <w:rPr>
                <w:rStyle w:val="af6"/>
                <w:noProof/>
              </w:rPr>
              <w:t>5</w:t>
            </w:r>
            <w:r w:rsidRPr="006C231D">
              <w:rPr>
                <w:rStyle w:val="af6"/>
                <w:noProof/>
                <w:lang w:val="ru-RU"/>
              </w:rPr>
              <w:t xml:space="preserve">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6BD1" w14:textId="79707B60" w:rsidR="005A01FA" w:rsidRPr="005A01FA" w:rsidRDefault="002D0E78" w:rsidP="005A01FA">
          <w:pPr>
            <w:pStyle w:val="11"/>
          </w:pPr>
          <w:r>
            <w:fldChar w:fldCharType="end"/>
          </w:r>
        </w:p>
      </w:sdtContent>
    </w:sdt>
    <w:p w14:paraId="1582CC84" w14:textId="658D7BE4" w:rsidR="00307C97" w:rsidRDefault="00B97E3C" w:rsidP="00B97E3C">
      <w:pPr>
        <w:pStyle w:val="1"/>
        <w:rPr>
          <w:lang w:val="ru-RU"/>
        </w:rPr>
      </w:pPr>
      <w:bookmarkStart w:id="0" w:name="_Toc184184472"/>
      <w:r>
        <w:rPr>
          <w:lang w:val="ru-RU"/>
        </w:rPr>
        <w:lastRenderedPageBreak/>
        <w:t xml:space="preserve">1 </w:t>
      </w:r>
      <w:r w:rsidR="00450068">
        <w:rPr>
          <w:lang w:val="ru-RU"/>
        </w:rPr>
        <w:t>Постановка задачи</w:t>
      </w:r>
      <w:bookmarkEnd w:id="0"/>
    </w:p>
    <w:p w14:paraId="75039FC1" w14:textId="4BE8179A" w:rsidR="005D0FBA" w:rsidRPr="005D0FBA" w:rsidRDefault="005D0FBA" w:rsidP="00446391">
      <w:pPr>
        <w:rPr>
          <w:lang w:val="ru-RU"/>
        </w:rPr>
      </w:pPr>
      <w:r w:rsidRPr="005D0FBA">
        <w:rPr>
          <w:lang w:val="ru-RU"/>
        </w:rPr>
        <w:t xml:space="preserve">Изучить основные принципы взаимодействия приложений, разработанных в архитектуре «клиент-сервер», осуществляющее доступ к базе данных по технологии </w:t>
      </w:r>
      <w:r w:rsidRPr="005D0FBA">
        <w:t>ODBC</w:t>
      </w:r>
      <w:r w:rsidRPr="005D0FBA">
        <w:rPr>
          <w:lang w:val="ru-RU"/>
        </w:rPr>
        <w:t xml:space="preserve"> (или другой технологии взаимодействия с базами данных), изучить основные принципы работы клиентского приложения с </w:t>
      </w:r>
      <w:r w:rsidRPr="005D0FBA">
        <w:t>API</w:t>
      </w:r>
      <w:r w:rsidRPr="005D0FBA">
        <w:rPr>
          <w:lang w:val="ru-RU"/>
        </w:rPr>
        <w:t xml:space="preserve"> </w:t>
      </w:r>
      <w:r w:rsidRPr="005D0FBA">
        <w:t>ODBC</w:t>
      </w:r>
      <w:r w:rsidRPr="005D0FBA">
        <w:rPr>
          <w:lang w:val="ru-RU"/>
        </w:rPr>
        <w:t xml:space="preserve"> и с другими технологиями доступа к СУБД.</w:t>
      </w:r>
    </w:p>
    <w:p w14:paraId="2CC516B8" w14:textId="2774FEF2" w:rsidR="008F76B5" w:rsidRDefault="00446391" w:rsidP="00F71B93">
      <w:r>
        <w:rPr>
          <w:lang w:val="ru-RU"/>
        </w:rPr>
        <w:t>Задание</w:t>
      </w:r>
      <w:r w:rsidRPr="002D6CCD">
        <w:rPr>
          <w:lang w:val="ru-RU"/>
        </w:rPr>
        <w:t>:</w:t>
      </w:r>
    </w:p>
    <w:p w14:paraId="1CF8A67E" w14:textId="29F801BC" w:rsidR="00F71B93" w:rsidRPr="00715B77" w:rsidRDefault="00F71B93" w:rsidP="00F71B93">
      <w:r w:rsidRPr="00F71B93">
        <w:rPr>
          <w:lang w:val="ru-RU"/>
        </w:rPr>
        <w:t xml:space="preserve">Добавить </w:t>
      </w:r>
      <w:r w:rsidRPr="00F71B93">
        <w:rPr>
          <w:lang w:val="ru-RU"/>
        </w:rPr>
        <w:t>в Ваше клиентское приложение,</w:t>
      </w:r>
      <w:r w:rsidRPr="00F71B93">
        <w:rPr>
          <w:lang w:val="ru-RU"/>
        </w:rPr>
        <w:t xml:space="preserve"> выполненное в прошлом задании,  следующие пункты меню:</w:t>
      </w:r>
    </w:p>
    <w:p w14:paraId="0A17FF33" w14:textId="0E3F9A9E" w:rsidR="00F71B93" w:rsidRPr="00F71B93" w:rsidRDefault="00F71B93" w:rsidP="00F71B93">
      <w:pPr>
        <w:pStyle w:val="a8"/>
        <w:numPr>
          <w:ilvl w:val="0"/>
          <w:numId w:val="34"/>
        </w:numPr>
        <w:ind w:left="0" w:firstLine="709"/>
        <w:rPr>
          <w:lang w:val="ru-RU"/>
        </w:rPr>
      </w:pPr>
      <w:r w:rsidRPr="00F71B93">
        <w:rPr>
          <w:lang w:val="ru-RU"/>
        </w:rPr>
        <w:t xml:space="preserve">специальное меню: с добавлением поля с указанием формата и типа поля, с удалением поля и редактирование поля с указанием </w:t>
      </w:r>
      <w:r w:rsidRPr="00F71B93">
        <w:rPr>
          <w:lang w:val="ru-RU"/>
        </w:rPr>
        <w:t>формата,</w:t>
      </w:r>
      <w:r w:rsidRPr="00F71B93">
        <w:rPr>
          <w:lang w:val="ru-RU"/>
        </w:rPr>
        <w:t xml:space="preserve"> и типа поля. Необходимо выбирать все таблицы вашего варианта. </w:t>
      </w:r>
      <w:r w:rsidRPr="00F71B93">
        <w:rPr>
          <w:lang w:val="ru-RU"/>
        </w:rPr>
        <w:t>Главное,</w:t>
      </w:r>
      <w:r w:rsidRPr="00F71B93">
        <w:rPr>
          <w:lang w:val="ru-RU"/>
        </w:rPr>
        <w:t xml:space="preserve"> чтобы таблица формируется как новая с помощью вашего меню, или если файл существует, структура считывается из файла.  </w:t>
      </w:r>
    </w:p>
    <w:p w14:paraId="55A60FAF" w14:textId="7B71CBC0" w:rsidR="00F71B93" w:rsidRPr="00F71B93" w:rsidRDefault="00F71B93" w:rsidP="00F71B93">
      <w:pPr>
        <w:pStyle w:val="a8"/>
        <w:numPr>
          <w:ilvl w:val="0"/>
          <w:numId w:val="34"/>
        </w:numPr>
        <w:ind w:left="0" w:firstLine="709"/>
        <w:rPr>
          <w:lang w:val="ru-RU"/>
        </w:rPr>
      </w:pPr>
      <w:r w:rsidRPr="00F71B93">
        <w:rPr>
          <w:lang w:val="ru-RU"/>
        </w:rPr>
        <w:t xml:space="preserve">экспорт таблиц данных в СУБД </w:t>
      </w:r>
      <w:r>
        <w:t>MySQL</w:t>
      </w:r>
      <w:r w:rsidRPr="00F71B93">
        <w:rPr>
          <w:lang w:val="ru-RU"/>
        </w:rPr>
        <w:t xml:space="preserve">, с сопоставлением всех возможных типов данных и форматов представления и их длины. </w:t>
      </w:r>
    </w:p>
    <w:p w14:paraId="71D96ABD" w14:textId="6C2072CA" w:rsidR="000424EF" w:rsidRPr="0057606A" w:rsidRDefault="00F71B93" w:rsidP="0057606A">
      <w:pPr>
        <w:pStyle w:val="a8"/>
        <w:numPr>
          <w:ilvl w:val="0"/>
          <w:numId w:val="34"/>
        </w:numPr>
        <w:ind w:left="0" w:firstLine="709"/>
        <w:rPr>
          <w:lang w:val="ru-RU"/>
        </w:rPr>
      </w:pPr>
      <w:r w:rsidRPr="00F71B93">
        <w:rPr>
          <w:lang w:val="ru-RU"/>
        </w:rPr>
        <w:t xml:space="preserve">импорт таблиц данных из СУБД </w:t>
      </w:r>
      <w:r>
        <w:t>MySQL</w:t>
      </w:r>
      <w:r w:rsidRPr="00F71B93">
        <w:rPr>
          <w:lang w:val="ru-RU"/>
        </w:rPr>
        <w:t xml:space="preserve"> с учетом всех изменений, которые могли произойти в СУБД </w:t>
      </w:r>
      <w:r>
        <w:t>MySQL</w:t>
      </w:r>
      <w:r w:rsidRPr="00F71B93">
        <w:rPr>
          <w:lang w:val="ru-RU"/>
        </w:rPr>
        <w:t>.</w:t>
      </w:r>
    </w:p>
    <w:p w14:paraId="6902B786" w14:textId="6A05A872" w:rsidR="00BB51A4" w:rsidRPr="00BB51A4" w:rsidRDefault="0057606A" w:rsidP="00BB51A4">
      <w:pPr>
        <w:pStyle w:val="1"/>
      </w:pPr>
      <w:bookmarkStart w:id="1" w:name="_Toc184184473"/>
      <w:r>
        <w:lastRenderedPageBreak/>
        <w:t>2</w:t>
      </w:r>
      <w:r w:rsidR="00686D2C">
        <w:rPr>
          <w:lang w:val="ru-RU"/>
        </w:rPr>
        <w:t xml:space="preserve"> </w:t>
      </w:r>
      <w:r w:rsidR="00181246">
        <w:rPr>
          <w:lang w:val="ru-RU"/>
        </w:rPr>
        <w:t>Алгоритмы</w:t>
      </w:r>
      <w:bookmarkEnd w:id="1"/>
    </w:p>
    <w:p w14:paraId="284790B5" w14:textId="1C4A82E0" w:rsidR="00BB51A4" w:rsidRPr="00BB51A4" w:rsidRDefault="00FE4118" w:rsidP="00BB51A4">
      <w:pPr>
        <w:pStyle w:val="2"/>
        <w:rPr>
          <w:lang w:val="ru-RU"/>
        </w:rPr>
      </w:pPr>
      <w:bookmarkStart w:id="2" w:name="_Toc184184474"/>
      <w:r>
        <w:t xml:space="preserve">2.1 </w:t>
      </w:r>
      <w:r w:rsidR="00BB51A4">
        <w:t>join</w:t>
      </w:r>
      <w:r w:rsidR="00BB51A4" w:rsidRPr="00BB51A4">
        <w:rPr>
          <w:lang w:val="ru-RU"/>
        </w:rPr>
        <w:t>_</w:t>
      </w:r>
      <w:r w:rsidR="00BB51A4">
        <w:t>strings</w:t>
      </w:r>
      <w:bookmarkEnd w:id="2"/>
    </w:p>
    <w:p w14:paraId="5C874159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Инициализировать пустую строку для результата.</w:t>
      </w:r>
    </w:p>
    <w:p w14:paraId="4BE2EC1E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Для каждого элемента в векторе строк:</w:t>
      </w:r>
    </w:p>
    <w:p w14:paraId="5B890D3E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2.1. Добавить текущую строку к результату.</w:t>
      </w:r>
    </w:p>
    <w:p w14:paraId="33CDF544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2.2. Если текущий элемент не последний:</w:t>
      </w:r>
    </w:p>
    <w:p w14:paraId="7F470133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2.2.1. Добавить разделитель к результату.</w:t>
      </w:r>
    </w:p>
    <w:p w14:paraId="19E2271A" w14:textId="6FB059FD" w:rsidR="00BB51A4" w:rsidRPr="00FE4118" w:rsidRDefault="00BB51A4" w:rsidP="00FE4118">
      <w:r w:rsidRPr="00BB51A4">
        <w:rPr>
          <w:lang w:val="ru-RU"/>
        </w:rPr>
        <w:t>Шаг 3. Вернуть полученную строку.</w:t>
      </w:r>
    </w:p>
    <w:p w14:paraId="1402D156" w14:textId="3B31CB18" w:rsidR="00BB51A4" w:rsidRPr="00BB51A4" w:rsidRDefault="00FE4118" w:rsidP="00BB51A4">
      <w:pPr>
        <w:pStyle w:val="2"/>
        <w:rPr>
          <w:lang w:val="ru-RU"/>
        </w:rPr>
      </w:pPr>
      <w:bookmarkStart w:id="3" w:name="_Toc184184475"/>
      <w:r>
        <w:t xml:space="preserve">2.2 </w:t>
      </w:r>
      <w:r w:rsidR="00BB51A4">
        <w:t>get</w:t>
      </w:r>
      <w:r w:rsidR="00BB51A4" w:rsidRPr="00BB51A4">
        <w:rPr>
          <w:lang w:val="ru-RU"/>
        </w:rPr>
        <w:t>_</w:t>
      </w:r>
      <w:r w:rsidR="00BB51A4">
        <w:t>valid</w:t>
      </w:r>
      <w:r w:rsidR="00BB51A4" w:rsidRPr="00BB51A4">
        <w:rPr>
          <w:lang w:val="ru-RU"/>
        </w:rPr>
        <w:t>_</w:t>
      </w:r>
      <w:r w:rsidR="00BB51A4">
        <w:t>int</w:t>
      </w:r>
      <w:bookmarkEnd w:id="3"/>
    </w:p>
    <w:p w14:paraId="4B258F42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Начать бесконечный цикл:</w:t>
      </w:r>
    </w:p>
    <w:p w14:paraId="7AF5A799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1.1. Вывести подсказку для ввода целого числа.</w:t>
      </w:r>
    </w:p>
    <w:p w14:paraId="3D2B8381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1.2. Прочитать ввод пользователя.</w:t>
      </w:r>
    </w:p>
    <w:p w14:paraId="4960CD7F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1.3. Если ввод некорректен (не является числом):</w:t>
      </w:r>
    </w:p>
    <w:p w14:paraId="21B84E9D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1.3.1. Вывести сообщение об ошибке.</w:t>
      </w:r>
    </w:p>
    <w:p w14:paraId="36ACAFD5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1.3.2. Очистить поток ввода и пропустить неверные данные.</w:t>
      </w:r>
    </w:p>
    <w:p w14:paraId="19E24D35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1.4. Иначе:</w:t>
      </w:r>
    </w:p>
    <w:p w14:paraId="19B8A107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1.4.1. Очистить оставшиеся данные в потоке ввода.</w:t>
      </w:r>
    </w:p>
    <w:p w14:paraId="1DDAA6E4" w14:textId="43EC4607" w:rsidR="00BB51A4" w:rsidRPr="00FE4118" w:rsidRDefault="00BB51A4" w:rsidP="00FE4118">
      <w:r w:rsidRPr="00BB51A4">
        <w:rPr>
          <w:lang w:val="ru-RU"/>
        </w:rPr>
        <w:t>Шаг 1.4.2. Вернуть введенное целое число.</w:t>
      </w:r>
    </w:p>
    <w:p w14:paraId="6841312C" w14:textId="46B48D30" w:rsidR="00BB51A4" w:rsidRPr="00BB51A4" w:rsidRDefault="00FE4118" w:rsidP="00BB51A4">
      <w:pPr>
        <w:pStyle w:val="2"/>
        <w:rPr>
          <w:lang w:val="ru-RU"/>
        </w:rPr>
      </w:pPr>
      <w:bookmarkStart w:id="4" w:name="_Toc184184476"/>
      <w:r>
        <w:t xml:space="preserve">2.3 </w:t>
      </w:r>
      <w:r w:rsidR="00BB51A4">
        <w:t>get</w:t>
      </w:r>
      <w:r w:rsidR="00BB51A4" w:rsidRPr="00BB51A4">
        <w:rPr>
          <w:lang w:val="ru-RU"/>
        </w:rPr>
        <w:t>_</w:t>
      </w:r>
      <w:r w:rsidR="00BB51A4">
        <w:t>valid</w:t>
      </w:r>
      <w:r w:rsidR="00BB51A4" w:rsidRPr="00BB51A4">
        <w:rPr>
          <w:lang w:val="ru-RU"/>
        </w:rPr>
        <w:t>_</w:t>
      </w:r>
      <w:r w:rsidR="00BB51A4">
        <w:t>string</w:t>
      </w:r>
      <w:bookmarkEnd w:id="4"/>
    </w:p>
    <w:p w14:paraId="2808559A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Начать бесконечный цикл:</w:t>
      </w:r>
    </w:p>
    <w:p w14:paraId="62C8CF02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1.1. Вывести подсказку для ввода строки.</w:t>
      </w:r>
    </w:p>
    <w:p w14:paraId="4CBA664E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1.2. Прочитать строку от пользователя.</w:t>
      </w:r>
    </w:p>
    <w:p w14:paraId="25F38B5D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1.3. Если строка пуста:</w:t>
      </w:r>
    </w:p>
    <w:p w14:paraId="0B363E23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1.3.1. Вывести сообщение об ошибке.</w:t>
      </w:r>
    </w:p>
    <w:p w14:paraId="3AFA85E7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1.4. Иначе:</w:t>
      </w:r>
    </w:p>
    <w:p w14:paraId="051DCA57" w14:textId="774CF6B2" w:rsidR="00BB51A4" w:rsidRPr="00FE4118" w:rsidRDefault="00BB51A4" w:rsidP="00FE4118">
      <w:r w:rsidRPr="00BB51A4">
        <w:rPr>
          <w:lang w:val="ru-RU"/>
        </w:rPr>
        <w:t>Шаг 1.4.1. Вернуть введенную строку.</w:t>
      </w:r>
    </w:p>
    <w:p w14:paraId="62E831A9" w14:textId="4EBCE2F5" w:rsidR="00BB51A4" w:rsidRPr="00BB51A4" w:rsidRDefault="00FE4118" w:rsidP="00BB51A4">
      <w:pPr>
        <w:pStyle w:val="2"/>
        <w:rPr>
          <w:lang w:val="ru-RU"/>
        </w:rPr>
      </w:pPr>
      <w:bookmarkStart w:id="5" w:name="_Toc184184477"/>
      <w:r>
        <w:lastRenderedPageBreak/>
        <w:t xml:space="preserve">2.4 </w:t>
      </w:r>
      <w:r w:rsidR="00BB51A4">
        <w:t>get</w:t>
      </w:r>
      <w:r w:rsidR="00BB51A4" w:rsidRPr="00BB51A4">
        <w:rPr>
          <w:lang w:val="ru-RU"/>
        </w:rPr>
        <w:t>_</w:t>
      </w:r>
      <w:r w:rsidR="00BB51A4">
        <w:t>valid</w:t>
      </w:r>
      <w:r w:rsidR="00BB51A4" w:rsidRPr="00BB51A4">
        <w:rPr>
          <w:lang w:val="ru-RU"/>
        </w:rPr>
        <w:t>_</w:t>
      </w:r>
      <w:r w:rsidR="00BB51A4">
        <w:t>date</w:t>
      </w:r>
      <w:bookmarkEnd w:id="5"/>
    </w:p>
    <w:p w14:paraId="00C61A3B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Определить шаблон регулярного выражения для даты в формате "ДД.ММ.ГГГГ".</w:t>
      </w:r>
    </w:p>
    <w:p w14:paraId="4AE90A3F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Начать бесконечный цикл:</w:t>
      </w:r>
    </w:p>
    <w:p w14:paraId="693AF14C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2.1. Вывести подсказку для ввода даты.</w:t>
      </w:r>
    </w:p>
    <w:p w14:paraId="1547D0D2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2.2. Прочитать дату от пользователя.</w:t>
      </w:r>
    </w:p>
    <w:p w14:paraId="7F22C474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2.3. Если дата не соответствует шаблону:</w:t>
      </w:r>
    </w:p>
    <w:p w14:paraId="73D790DF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2.3.1. Вывести сообщение об ошибке формата даты.</w:t>
      </w:r>
    </w:p>
    <w:p w14:paraId="2FDDA93C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2.4. Иначе:</w:t>
      </w:r>
    </w:p>
    <w:p w14:paraId="65B21DC3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2.4.1. Извлечь день и месяц из даты.</w:t>
      </w:r>
    </w:p>
    <w:p w14:paraId="7D2CC02A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2.4.2. Если день или месяц вне допустимого диапазона:</w:t>
      </w:r>
    </w:p>
    <w:p w14:paraId="38D514E7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2.4.2.1. Вывести сообщение об ошибке даты.</w:t>
      </w:r>
    </w:p>
    <w:p w14:paraId="618FAF51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2.4.3. Иначе:</w:t>
      </w:r>
    </w:p>
    <w:p w14:paraId="6B628857" w14:textId="489666B7" w:rsidR="00BB51A4" w:rsidRPr="00FE4118" w:rsidRDefault="00BB51A4" w:rsidP="00FE4118">
      <w:r w:rsidRPr="00BB51A4">
        <w:rPr>
          <w:lang w:val="ru-RU"/>
        </w:rPr>
        <w:t>Шаг 2.4.3.1. Вернуть введенную дату.</w:t>
      </w:r>
    </w:p>
    <w:p w14:paraId="3E1574BB" w14:textId="633CA334" w:rsidR="00BB51A4" w:rsidRDefault="00FE4118" w:rsidP="00BB51A4">
      <w:pPr>
        <w:pStyle w:val="2"/>
      </w:pPr>
      <w:bookmarkStart w:id="6" w:name="_Toc184184478"/>
      <w:r>
        <w:t xml:space="preserve">2.5 </w:t>
      </w:r>
      <w:proofErr w:type="gramStart"/>
      <w:r w:rsidR="00BB51A4">
        <w:t>Group::</w:t>
      </w:r>
      <w:proofErr w:type="spellStart"/>
      <w:proofErr w:type="gramEnd"/>
      <w:r w:rsidR="00BB51A4">
        <w:t>to_json</w:t>
      </w:r>
      <w:proofErr w:type="spellEnd"/>
      <w:r w:rsidR="00BB51A4">
        <w:t>, Dormitory::</w:t>
      </w:r>
      <w:proofErr w:type="spellStart"/>
      <w:r w:rsidR="00BB51A4">
        <w:t>to_json</w:t>
      </w:r>
      <w:proofErr w:type="spellEnd"/>
      <w:r w:rsidR="00BB51A4">
        <w:t>, Room::</w:t>
      </w:r>
      <w:proofErr w:type="spellStart"/>
      <w:r w:rsidR="00BB51A4">
        <w:t>to_json</w:t>
      </w:r>
      <w:proofErr w:type="spellEnd"/>
      <w:r w:rsidR="00BB51A4">
        <w:t>, Student::</w:t>
      </w:r>
      <w:proofErr w:type="spellStart"/>
      <w:r w:rsidR="00BB51A4">
        <w:t>to_json</w:t>
      </w:r>
      <w:proofErr w:type="spellEnd"/>
      <w:r w:rsidR="00BB51A4">
        <w:t xml:space="preserve">, </w:t>
      </w:r>
      <w:proofErr w:type="spellStart"/>
      <w:r w:rsidR="00BB51A4">
        <w:t>AccommodationInfo</w:t>
      </w:r>
      <w:proofErr w:type="spellEnd"/>
      <w:r w:rsidR="00BB51A4">
        <w:t>::</w:t>
      </w:r>
      <w:proofErr w:type="spellStart"/>
      <w:r w:rsidR="00BB51A4">
        <w:t>to_json</w:t>
      </w:r>
      <w:proofErr w:type="spellEnd"/>
      <w:r w:rsidR="00BB51A4">
        <w:t>, Field::</w:t>
      </w:r>
      <w:proofErr w:type="spellStart"/>
      <w:r w:rsidR="00BB51A4">
        <w:t>to_json</w:t>
      </w:r>
      <w:bookmarkEnd w:id="6"/>
      <w:proofErr w:type="spellEnd"/>
    </w:p>
    <w:p w14:paraId="582BFEFA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 xml:space="preserve">Шаг 1. Создать </w:t>
      </w:r>
      <w:r>
        <w:t>JSON</w:t>
      </w:r>
      <w:r w:rsidRPr="00BB51A4">
        <w:rPr>
          <w:lang w:val="ru-RU"/>
        </w:rPr>
        <w:t>-объект с полями структуры.</w:t>
      </w:r>
    </w:p>
    <w:p w14:paraId="2C4C3855" w14:textId="6BFB2AA3" w:rsidR="00BB51A4" w:rsidRPr="00FE4118" w:rsidRDefault="00BB51A4" w:rsidP="00FE4118">
      <w:r w:rsidRPr="00BB51A4">
        <w:rPr>
          <w:lang w:val="ru-RU"/>
        </w:rPr>
        <w:t xml:space="preserve">Шаг 2. Вернуть созданный </w:t>
      </w:r>
      <w:r>
        <w:t>JSON</w:t>
      </w:r>
      <w:r w:rsidRPr="00BB51A4">
        <w:rPr>
          <w:lang w:val="ru-RU"/>
        </w:rPr>
        <w:t>-объект.</w:t>
      </w:r>
    </w:p>
    <w:p w14:paraId="0319F17F" w14:textId="08F81090" w:rsidR="00BB51A4" w:rsidRDefault="00FE4118" w:rsidP="00BB51A4">
      <w:pPr>
        <w:pStyle w:val="2"/>
      </w:pPr>
      <w:bookmarkStart w:id="7" w:name="_Toc184184479"/>
      <w:r>
        <w:t xml:space="preserve">2.6 </w:t>
      </w:r>
      <w:proofErr w:type="gramStart"/>
      <w:r w:rsidR="00BB51A4">
        <w:t>Group::</w:t>
      </w:r>
      <w:proofErr w:type="spellStart"/>
      <w:proofErr w:type="gramEnd"/>
      <w:r w:rsidR="00BB51A4">
        <w:t>from_json</w:t>
      </w:r>
      <w:proofErr w:type="spellEnd"/>
      <w:r w:rsidR="00BB51A4">
        <w:t>, Dormitory::</w:t>
      </w:r>
      <w:proofErr w:type="spellStart"/>
      <w:r w:rsidR="00BB51A4">
        <w:t>from_json</w:t>
      </w:r>
      <w:proofErr w:type="spellEnd"/>
      <w:r w:rsidR="00BB51A4">
        <w:t>, Room::</w:t>
      </w:r>
      <w:proofErr w:type="spellStart"/>
      <w:r w:rsidR="00BB51A4">
        <w:t>from_json</w:t>
      </w:r>
      <w:proofErr w:type="spellEnd"/>
      <w:r w:rsidR="00BB51A4">
        <w:t>, Student::</w:t>
      </w:r>
      <w:proofErr w:type="spellStart"/>
      <w:r w:rsidR="00BB51A4">
        <w:t>from_json</w:t>
      </w:r>
      <w:proofErr w:type="spellEnd"/>
      <w:r w:rsidR="00BB51A4">
        <w:t xml:space="preserve">, </w:t>
      </w:r>
      <w:proofErr w:type="spellStart"/>
      <w:r w:rsidR="00BB51A4">
        <w:t>AccommodationInfo</w:t>
      </w:r>
      <w:proofErr w:type="spellEnd"/>
      <w:r w:rsidR="00BB51A4">
        <w:t>::</w:t>
      </w:r>
      <w:proofErr w:type="spellStart"/>
      <w:r w:rsidR="00BB51A4">
        <w:t>from_json</w:t>
      </w:r>
      <w:proofErr w:type="spellEnd"/>
      <w:r w:rsidR="00BB51A4">
        <w:t>, Field::</w:t>
      </w:r>
      <w:proofErr w:type="spellStart"/>
      <w:r w:rsidR="00BB51A4">
        <w:t>from_json</w:t>
      </w:r>
      <w:bookmarkEnd w:id="7"/>
      <w:proofErr w:type="spellEnd"/>
    </w:p>
    <w:p w14:paraId="155235BC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Создать пустую структуру.</w:t>
      </w:r>
    </w:p>
    <w:p w14:paraId="0DE4214E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 xml:space="preserve">Шаг 2. Извлечь данные из </w:t>
      </w:r>
      <w:r>
        <w:t>JSON</w:t>
      </w:r>
      <w:r w:rsidRPr="00BB51A4">
        <w:rPr>
          <w:lang w:val="ru-RU"/>
        </w:rPr>
        <w:t>-объекта и заполнить соответствующие поля структуры.</w:t>
      </w:r>
    </w:p>
    <w:p w14:paraId="033DD3DF" w14:textId="75614D22" w:rsidR="00BB51A4" w:rsidRPr="00FE4118" w:rsidRDefault="00BB51A4" w:rsidP="00FE4118">
      <w:r w:rsidRPr="00BB51A4">
        <w:rPr>
          <w:lang w:val="ru-RU"/>
        </w:rPr>
        <w:t>Шаг 3. Вернуть заполненную структуру.</w:t>
      </w:r>
    </w:p>
    <w:p w14:paraId="75F5BD51" w14:textId="60A7CA99" w:rsidR="00BB51A4" w:rsidRPr="00BB51A4" w:rsidRDefault="00FE4118" w:rsidP="00BB51A4">
      <w:pPr>
        <w:pStyle w:val="2"/>
        <w:rPr>
          <w:lang w:val="ru-RU"/>
        </w:rPr>
      </w:pPr>
      <w:bookmarkStart w:id="8" w:name="_Toc184184480"/>
      <w:r>
        <w:t xml:space="preserve">2.7 </w:t>
      </w:r>
      <w:proofErr w:type="spellStart"/>
      <w:proofErr w:type="gramStart"/>
      <w:r w:rsidR="00BB51A4">
        <w:t>DatabaseHandler</w:t>
      </w:r>
      <w:proofErr w:type="spellEnd"/>
      <w:r w:rsidR="00BB51A4" w:rsidRPr="00BB51A4">
        <w:rPr>
          <w:lang w:val="ru-RU"/>
        </w:rPr>
        <w:t>::</w:t>
      </w:r>
      <w:proofErr w:type="spellStart"/>
      <w:proofErr w:type="gramEnd"/>
      <w:r w:rsidR="00BB51A4">
        <w:t>DatabaseHandler</w:t>
      </w:r>
      <w:bookmarkEnd w:id="8"/>
      <w:proofErr w:type="spellEnd"/>
    </w:p>
    <w:p w14:paraId="6F6CCC2E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Инициализировать имя файла и схему базы данных.</w:t>
      </w:r>
    </w:p>
    <w:p w14:paraId="3BE1E5F1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 xml:space="preserve">Шаг 2. Попытаться подключиться к </w:t>
      </w:r>
      <w:r>
        <w:t>PostgreSQL</w:t>
      </w:r>
      <w:r w:rsidRPr="00BB51A4">
        <w:rPr>
          <w:lang w:val="ru-RU"/>
        </w:rPr>
        <w:t>:</w:t>
      </w:r>
    </w:p>
    <w:p w14:paraId="643F114F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2.1. Если подключение успешно:</w:t>
      </w:r>
    </w:p>
    <w:p w14:paraId="6287FDD5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2.1.1. Вывести сообщение об успешном подключении.</w:t>
      </w:r>
    </w:p>
    <w:p w14:paraId="1621B111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lastRenderedPageBreak/>
        <w:t>Шаг 2.2. Если подключение не удалось:</w:t>
      </w:r>
    </w:p>
    <w:p w14:paraId="2592A71A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2.2.1. Вывести сообщение об ошибке подключения.</w:t>
      </w:r>
    </w:p>
    <w:p w14:paraId="062166B1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3. Загрузить данные из файла или создать пустые таблицы по умолчанию, если файл отсутствует.</w:t>
      </w:r>
    </w:p>
    <w:p w14:paraId="5DCC0A70" w14:textId="6344F8AA" w:rsidR="00BB51A4" w:rsidRPr="00FE4118" w:rsidRDefault="00BB51A4" w:rsidP="00FE4118">
      <w:r w:rsidRPr="00BB51A4">
        <w:rPr>
          <w:lang w:val="ru-RU"/>
        </w:rPr>
        <w:t>Шаг 4. Завершить инициализацию.</w:t>
      </w:r>
    </w:p>
    <w:p w14:paraId="77B94D4A" w14:textId="25596520" w:rsidR="00BB51A4" w:rsidRPr="00BB51A4" w:rsidRDefault="00FE4118" w:rsidP="00BB51A4">
      <w:pPr>
        <w:pStyle w:val="2"/>
        <w:rPr>
          <w:lang w:val="ru-RU"/>
        </w:rPr>
      </w:pPr>
      <w:bookmarkStart w:id="9" w:name="_Toc184184481"/>
      <w:r>
        <w:t xml:space="preserve">2.8 </w:t>
      </w:r>
      <w:proofErr w:type="spellStart"/>
      <w:proofErr w:type="gramStart"/>
      <w:r w:rsidR="00BB51A4">
        <w:t>DatabaseHandler</w:t>
      </w:r>
      <w:proofErr w:type="spellEnd"/>
      <w:r w:rsidR="00BB51A4" w:rsidRPr="00BB51A4">
        <w:rPr>
          <w:lang w:val="ru-RU"/>
        </w:rPr>
        <w:t>::</w:t>
      </w:r>
      <w:proofErr w:type="gramEnd"/>
      <w:r w:rsidR="00BB51A4" w:rsidRPr="00BB51A4">
        <w:rPr>
          <w:lang w:val="ru-RU"/>
        </w:rPr>
        <w:t>~</w:t>
      </w:r>
      <w:proofErr w:type="spellStart"/>
      <w:r w:rsidR="00BB51A4">
        <w:t>DatabaseHandler</w:t>
      </w:r>
      <w:bookmarkEnd w:id="9"/>
      <w:proofErr w:type="spellEnd"/>
    </w:p>
    <w:p w14:paraId="1AD71196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Если подключение установлено:</w:t>
      </w:r>
    </w:p>
    <w:p w14:paraId="3B7D91D5" w14:textId="140F1B2D" w:rsidR="00BB51A4" w:rsidRPr="00FE4118" w:rsidRDefault="00BB51A4" w:rsidP="00FE4118">
      <w:r w:rsidRPr="00BB51A4">
        <w:rPr>
          <w:lang w:val="ru-RU"/>
        </w:rPr>
        <w:t>Шаг 1.1. Закрыть подключение и освободить ресурсы.</w:t>
      </w:r>
    </w:p>
    <w:p w14:paraId="5B5069F9" w14:textId="1049CA7B" w:rsidR="00BB51A4" w:rsidRPr="00BB51A4" w:rsidRDefault="00FE4118" w:rsidP="00BB51A4">
      <w:pPr>
        <w:pStyle w:val="2"/>
        <w:rPr>
          <w:lang w:val="ru-RU"/>
        </w:rPr>
      </w:pPr>
      <w:bookmarkStart w:id="10" w:name="_Toc184184482"/>
      <w:r>
        <w:t xml:space="preserve">2.9 </w:t>
      </w:r>
      <w:proofErr w:type="spellStart"/>
      <w:proofErr w:type="gramStart"/>
      <w:r w:rsidR="00BB51A4">
        <w:t>DatabaseHandler</w:t>
      </w:r>
      <w:proofErr w:type="spellEnd"/>
      <w:r w:rsidR="00BB51A4" w:rsidRPr="00BB51A4">
        <w:rPr>
          <w:lang w:val="ru-RU"/>
        </w:rPr>
        <w:t>::</w:t>
      </w:r>
      <w:proofErr w:type="gramEnd"/>
      <w:r w:rsidR="00BB51A4">
        <w:t>save</w:t>
      </w:r>
      <w:bookmarkEnd w:id="10"/>
    </w:p>
    <w:p w14:paraId="36FE6E3E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 xml:space="preserve">Шаг 1. Создать </w:t>
      </w:r>
      <w:r>
        <w:t>JSON</w:t>
      </w:r>
      <w:r w:rsidRPr="00BB51A4">
        <w:rPr>
          <w:lang w:val="ru-RU"/>
        </w:rPr>
        <w:t>-объект из текущих данных.</w:t>
      </w:r>
    </w:p>
    <w:p w14:paraId="5158C064" w14:textId="3DAC5B47" w:rsidR="00BB51A4" w:rsidRPr="00FE4118" w:rsidRDefault="00BB51A4" w:rsidP="00FE4118">
      <w:r w:rsidRPr="00BB51A4">
        <w:rPr>
          <w:lang w:val="ru-RU"/>
        </w:rPr>
        <w:t xml:space="preserve">Шаг 2. Сохранить </w:t>
      </w:r>
      <w:r>
        <w:t>JSON</w:t>
      </w:r>
      <w:r w:rsidRPr="00BB51A4">
        <w:rPr>
          <w:lang w:val="ru-RU"/>
        </w:rPr>
        <w:t>-объект в файл.</w:t>
      </w:r>
    </w:p>
    <w:p w14:paraId="54D98BD3" w14:textId="7003E4AB" w:rsidR="00BB51A4" w:rsidRDefault="00FE4118" w:rsidP="00BB51A4">
      <w:pPr>
        <w:pStyle w:val="2"/>
      </w:pPr>
      <w:bookmarkStart w:id="11" w:name="_Toc184184483"/>
      <w:r>
        <w:t xml:space="preserve">2.10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create_default_tables</w:t>
      </w:r>
      <w:bookmarkEnd w:id="11"/>
      <w:proofErr w:type="spellEnd"/>
    </w:p>
    <w:p w14:paraId="38D61324" w14:textId="77777777" w:rsidR="00BB51A4" w:rsidRPr="00BB51A4" w:rsidRDefault="00BB51A4" w:rsidP="00BB51A4">
      <w:pPr>
        <w:rPr>
          <w:lang w:val="ru-RU"/>
        </w:rPr>
      </w:pPr>
      <w:proofErr w:type="spellStart"/>
      <w:r>
        <w:t>Шаг</w:t>
      </w:r>
      <w:proofErr w:type="spellEnd"/>
      <w:r>
        <w:t xml:space="preserve"> 1. </w:t>
      </w:r>
      <w:r w:rsidRPr="00BB51A4">
        <w:rPr>
          <w:lang w:val="ru-RU"/>
        </w:rPr>
        <w:t>Определить таблицы и поля по умолчанию.</w:t>
      </w:r>
    </w:p>
    <w:p w14:paraId="07A91EBA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 xml:space="preserve">Шаг 2. Создать таблицы в локальной базе и </w:t>
      </w:r>
      <w:r>
        <w:t>PostgreSQL</w:t>
      </w:r>
      <w:r w:rsidRPr="00BB51A4">
        <w:rPr>
          <w:lang w:val="ru-RU"/>
        </w:rPr>
        <w:t>, если они отсутствуют.</w:t>
      </w:r>
    </w:p>
    <w:p w14:paraId="418F1BE2" w14:textId="705B1DB1" w:rsidR="00BB51A4" w:rsidRDefault="00BB51A4" w:rsidP="00FE4118">
      <w:proofErr w:type="spellStart"/>
      <w:r>
        <w:t>Шаг</w:t>
      </w:r>
      <w:proofErr w:type="spellEnd"/>
      <w:r>
        <w:t xml:space="preserve"> 3. 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обновленную</w:t>
      </w:r>
      <w:proofErr w:type="spellEnd"/>
      <w:r>
        <w:t xml:space="preserve"> </w:t>
      </w:r>
      <w:proofErr w:type="spellStart"/>
      <w:r>
        <w:t>схему</w:t>
      </w:r>
      <w:proofErr w:type="spellEnd"/>
      <w:r>
        <w:t>.</w:t>
      </w:r>
    </w:p>
    <w:p w14:paraId="2A2D7DCD" w14:textId="46FD54AA" w:rsidR="00BB51A4" w:rsidRDefault="00FE4118" w:rsidP="00BB51A4">
      <w:pPr>
        <w:pStyle w:val="2"/>
      </w:pPr>
      <w:bookmarkStart w:id="12" w:name="_Toc184184484"/>
      <w:r>
        <w:t xml:space="preserve">2.11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is_group_code_unique</w:t>
      </w:r>
      <w:proofErr w:type="spellEnd"/>
      <w:r w:rsidR="00BB51A4">
        <w:t xml:space="preserve">, </w:t>
      </w:r>
      <w:proofErr w:type="spellStart"/>
      <w:r w:rsidR="00BB51A4">
        <w:t>is_dormitory_code_unique</w:t>
      </w:r>
      <w:proofErr w:type="spellEnd"/>
      <w:r w:rsidR="00BB51A4">
        <w:t xml:space="preserve">, </w:t>
      </w:r>
      <w:proofErr w:type="spellStart"/>
      <w:r w:rsidR="00BB51A4">
        <w:t>is_room_code_unique</w:t>
      </w:r>
      <w:proofErr w:type="spellEnd"/>
      <w:r w:rsidR="00BB51A4">
        <w:t xml:space="preserve">, </w:t>
      </w:r>
      <w:proofErr w:type="spellStart"/>
      <w:r w:rsidR="00BB51A4">
        <w:t>is_student_code_unique</w:t>
      </w:r>
      <w:proofErr w:type="spellEnd"/>
      <w:r w:rsidR="00BB51A4">
        <w:t xml:space="preserve">, </w:t>
      </w:r>
      <w:proofErr w:type="spellStart"/>
      <w:r w:rsidR="00BB51A4">
        <w:t>is_accommodation_unique</w:t>
      </w:r>
      <w:bookmarkEnd w:id="12"/>
      <w:proofErr w:type="spellEnd"/>
    </w:p>
    <w:p w14:paraId="2E3FED00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Проверить, что код отсутствует среди существующих записей в соответствующей таблице.</w:t>
      </w:r>
    </w:p>
    <w:p w14:paraId="2CC1ED92" w14:textId="61617A7B" w:rsidR="00BB51A4" w:rsidRDefault="00BB51A4" w:rsidP="00FE4118">
      <w:proofErr w:type="spellStart"/>
      <w:r>
        <w:t>Шаг</w:t>
      </w:r>
      <w:proofErr w:type="spellEnd"/>
      <w:r>
        <w:t xml:space="preserve"> 2. </w:t>
      </w:r>
      <w:proofErr w:type="spellStart"/>
      <w:r>
        <w:t>Вернуть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>.</w:t>
      </w:r>
    </w:p>
    <w:p w14:paraId="26C3CD70" w14:textId="02EC90CC" w:rsidR="00BB51A4" w:rsidRDefault="00FE4118" w:rsidP="00BB51A4">
      <w:pPr>
        <w:pStyle w:val="2"/>
      </w:pPr>
      <w:bookmarkStart w:id="13" w:name="_Toc184184485"/>
      <w:r>
        <w:t xml:space="preserve">2.12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group_exists</w:t>
      </w:r>
      <w:proofErr w:type="spellEnd"/>
      <w:r w:rsidR="00BB51A4">
        <w:t xml:space="preserve">, </w:t>
      </w:r>
      <w:proofErr w:type="spellStart"/>
      <w:r w:rsidR="00BB51A4">
        <w:t>dormitory_exists</w:t>
      </w:r>
      <w:proofErr w:type="spellEnd"/>
      <w:r w:rsidR="00BB51A4">
        <w:t xml:space="preserve">, </w:t>
      </w:r>
      <w:proofErr w:type="spellStart"/>
      <w:r w:rsidR="00BB51A4">
        <w:t>room_exists</w:t>
      </w:r>
      <w:proofErr w:type="spellEnd"/>
      <w:r w:rsidR="00BB51A4">
        <w:t xml:space="preserve">, </w:t>
      </w:r>
      <w:proofErr w:type="spellStart"/>
      <w:r w:rsidR="00BB51A4">
        <w:t>student_exists</w:t>
      </w:r>
      <w:bookmarkEnd w:id="13"/>
      <w:proofErr w:type="spellEnd"/>
    </w:p>
    <w:p w14:paraId="40ACFB88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Проверить, существует ли запись с заданным кодом в соответствующей таблице.</w:t>
      </w:r>
    </w:p>
    <w:p w14:paraId="473A72F0" w14:textId="77777777" w:rsidR="00BB51A4" w:rsidRDefault="00BB51A4" w:rsidP="00BB51A4">
      <w:proofErr w:type="spellStart"/>
      <w:r>
        <w:t>Шаг</w:t>
      </w:r>
      <w:proofErr w:type="spellEnd"/>
      <w:r>
        <w:t xml:space="preserve"> 2. </w:t>
      </w:r>
      <w:proofErr w:type="spellStart"/>
      <w:r>
        <w:t>Вернуть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>.</w:t>
      </w:r>
    </w:p>
    <w:p w14:paraId="2858358F" w14:textId="77777777" w:rsidR="00BB51A4" w:rsidRDefault="00BB51A4" w:rsidP="00BB51A4"/>
    <w:p w14:paraId="5B0B76A7" w14:textId="47C8D2D3" w:rsidR="00BB51A4" w:rsidRDefault="00FE4118" w:rsidP="00BB51A4">
      <w:pPr>
        <w:pStyle w:val="2"/>
      </w:pPr>
      <w:bookmarkStart w:id="14" w:name="_Toc184184486"/>
      <w:r>
        <w:lastRenderedPageBreak/>
        <w:t xml:space="preserve">2.13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add_group</w:t>
      </w:r>
      <w:proofErr w:type="spellEnd"/>
      <w:r w:rsidR="00BB51A4">
        <w:t xml:space="preserve">, </w:t>
      </w:r>
      <w:proofErr w:type="spellStart"/>
      <w:r w:rsidR="00BB51A4">
        <w:t>add_dormitory</w:t>
      </w:r>
      <w:proofErr w:type="spellEnd"/>
      <w:r w:rsidR="00BB51A4">
        <w:t xml:space="preserve">, </w:t>
      </w:r>
      <w:proofErr w:type="spellStart"/>
      <w:r w:rsidR="00BB51A4">
        <w:t>add_room</w:t>
      </w:r>
      <w:proofErr w:type="spellEnd"/>
      <w:r w:rsidR="00BB51A4">
        <w:t xml:space="preserve">, </w:t>
      </w:r>
      <w:proofErr w:type="spellStart"/>
      <w:r w:rsidR="00BB51A4">
        <w:t>add_student</w:t>
      </w:r>
      <w:proofErr w:type="spellEnd"/>
      <w:r w:rsidR="00BB51A4">
        <w:t xml:space="preserve">, </w:t>
      </w:r>
      <w:proofErr w:type="spellStart"/>
      <w:r w:rsidR="00BB51A4">
        <w:t>add_accommodation</w:t>
      </w:r>
      <w:bookmarkEnd w:id="14"/>
      <w:proofErr w:type="spellEnd"/>
    </w:p>
    <w:p w14:paraId="61D3DE5A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Проверить уникальность кода.</w:t>
      </w:r>
    </w:p>
    <w:p w14:paraId="1805FBF0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Если код не уникален или данные некорректны:</w:t>
      </w:r>
    </w:p>
    <w:p w14:paraId="389EE67A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2.1. Вывести сообщение об ошибке.</w:t>
      </w:r>
    </w:p>
    <w:p w14:paraId="42FCAA51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2.2. Отменить добавление.</w:t>
      </w:r>
    </w:p>
    <w:p w14:paraId="721EB0A7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3. Добавить запись в локальные данные.</w:t>
      </w:r>
    </w:p>
    <w:p w14:paraId="2B4744A9" w14:textId="6A0C0F4F" w:rsidR="00BB51A4" w:rsidRDefault="00BB51A4" w:rsidP="00FE4118">
      <w:proofErr w:type="spellStart"/>
      <w:r>
        <w:t>Шаг</w:t>
      </w:r>
      <w:proofErr w:type="spellEnd"/>
      <w:r>
        <w:t xml:space="preserve"> 4. 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>.</w:t>
      </w:r>
    </w:p>
    <w:p w14:paraId="6821E042" w14:textId="5FFF0787" w:rsidR="00BB51A4" w:rsidRDefault="00FE4118" w:rsidP="00BB51A4">
      <w:pPr>
        <w:pStyle w:val="2"/>
      </w:pPr>
      <w:bookmarkStart w:id="15" w:name="_Toc184184487"/>
      <w:r>
        <w:t xml:space="preserve">2.14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delete_group</w:t>
      </w:r>
      <w:proofErr w:type="spellEnd"/>
      <w:r w:rsidR="00BB51A4">
        <w:t xml:space="preserve">, </w:t>
      </w:r>
      <w:proofErr w:type="spellStart"/>
      <w:r w:rsidR="00BB51A4">
        <w:t>delete_dormitory</w:t>
      </w:r>
      <w:proofErr w:type="spellEnd"/>
      <w:r w:rsidR="00BB51A4">
        <w:t xml:space="preserve">, </w:t>
      </w:r>
      <w:proofErr w:type="spellStart"/>
      <w:r w:rsidR="00BB51A4">
        <w:t>delete_room</w:t>
      </w:r>
      <w:proofErr w:type="spellEnd"/>
      <w:r w:rsidR="00BB51A4">
        <w:t xml:space="preserve">, </w:t>
      </w:r>
      <w:proofErr w:type="spellStart"/>
      <w:r w:rsidR="00BB51A4">
        <w:t>delete_student</w:t>
      </w:r>
      <w:proofErr w:type="spellEnd"/>
      <w:r w:rsidR="00BB51A4">
        <w:t xml:space="preserve">, </w:t>
      </w:r>
      <w:proofErr w:type="spellStart"/>
      <w:r w:rsidR="00BB51A4">
        <w:t>delete_accommodation</w:t>
      </w:r>
      <w:bookmarkEnd w:id="15"/>
      <w:proofErr w:type="spellEnd"/>
    </w:p>
    <w:p w14:paraId="76A52E26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Проверить, существует ли запись с заданным кодом.</w:t>
      </w:r>
    </w:p>
    <w:p w14:paraId="39E85068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Проверить наличие связанных данных, которые могут блокировать удаление.</w:t>
      </w:r>
    </w:p>
    <w:p w14:paraId="20616F23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3. Удалить запись, если она существует и нет блокирующих данных.</w:t>
      </w:r>
    </w:p>
    <w:p w14:paraId="4BB823C4" w14:textId="101B163C" w:rsidR="00BB51A4" w:rsidRDefault="00BB51A4" w:rsidP="00FE4118">
      <w:proofErr w:type="spellStart"/>
      <w:r>
        <w:t>Шаг</w:t>
      </w:r>
      <w:proofErr w:type="spellEnd"/>
      <w:r>
        <w:t xml:space="preserve"> 4. 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>.</w:t>
      </w:r>
    </w:p>
    <w:p w14:paraId="72410518" w14:textId="57E216B3" w:rsidR="00BB51A4" w:rsidRDefault="00FE4118" w:rsidP="00BB51A4">
      <w:pPr>
        <w:pStyle w:val="2"/>
      </w:pPr>
      <w:bookmarkStart w:id="16" w:name="_Toc184184488"/>
      <w:r>
        <w:t xml:space="preserve">2.15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edit_group</w:t>
      </w:r>
      <w:proofErr w:type="spellEnd"/>
      <w:r w:rsidR="00BB51A4">
        <w:t xml:space="preserve">, </w:t>
      </w:r>
      <w:proofErr w:type="spellStart"/>
      <w:r w:rsidR="00BB51A4">
        <w:t>edit_dormitory</w:t>
      </w:r>
      <w:proofErr w:type="spellEnd"/>
      <w:r w:rsidR="00BB51A4">
        <w:t xml:space="preserve">, </w:t>
      </w:r>
      <w:proofErr w:type="spellStart"/>
      <w:r w:rsidR="00BB51A4">
        <w:t>edit_room</w:t>
      </w:r>
      <w:proofErr w:type="spellEnd"/>
      <w:r w:rsidR="00BB51A4">
        <w:t xml:space="preserve">, </w:t>
      </w:r>
      <w:proofErr w:type="spellStart"/>
      <w:r w:rsidR="00BB51A4">
        <w:t>edit_student</w:t>
      </w:r>
      <w:proofErr w:type="spellEnd"/>
      <w:r w:rsidR="00BB51A4">
        <w:t xml:space="preserve">, </w:t>
      </w:r>
      <w:proofErr w:type="spellStart"/>
      <w:r w:rsidR="00BB51A4">
        <w:t>edit_accommodation</w:t>
      </w:r>
      <w:bookmarkEnd w:id="16"/>
      <w:proofErr w:type="spellEnd"/>
    </w:p>
    <w:p w14:paraId="436D6354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Найти запись с заданным кодом.</w:t>
      </w:r>
    </w:p>
    <w:p w14:paraId="56885FDC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Проверить уникальность нового кода и корректность данных.</w:t>
      </w:r>
    </w:p>
    <w:p w14:paraId="48D26CAA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3. Обновить запись новыми значениями.</w:t>
      </w:r>
    </w:p>
    <w:p w14:paraId="41C8041A" w14:textId="4672CD21" w:rsidR="00BB51A4" w:rsidRDefault="00BB51A4" w:rsidP="00FE4118">
      <w:proofErr w:type="spellStart"/>
      <w:r>
        <w:t>Шаг</w:t>
      </w:r>
      <w:proofErr w:type="spellEnd"/>
      <w:r>
        <w:t xml:space="preserve"> 4. 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>.</w:t>
      </w:r>
    </w:p>
    <w:p w14:paraId="31522C18" w14:textId="65DD96D4" w:rsidR="00BB51A4" w:rsidRDefault="00FE4118" w:rsidP="00BB51A4">
      <w:pPr>
        <w:pStyle w:val="2"/>
      </w:pPr>
      <w:bookmarkStart w:id="17" w:name="_Toc184184489"/>
      <w:r>
        <w:t xml:space="preserve">2.16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display_groups</w:t>
      </w:r>
      <w:proofErr w:type="spellEnd"/>
      <w:r w:rsidR="00BB51A4">
        <w:t xml:space="preserve">, </w:t>
      </w:r>
      <w:proofErr w:type="spellStart"/>
      <w:r w:rsidR="00BB51A4">
        <w:t>display_dormitories</w:t>
      </w:r>
      <w:proofErr w:type="spellEnd"/>
      <w:r w:rsidR="00BB51A4">
        <w:t xml:space="preserve">, </w:t>
      </w:r>
      <w:proofErr w:type="spellStart"/>
      <w:r w:rsidR="00BB51A4">
        <w:t>display_rooms</w:t>
      </w:r>
      <w:proofErr w:type="spellEnd"/>
      <w:r w:rsidR="00BB51A4">
        <w:t xml:space="preserve">, </w:t>
      </w:r>
      <w:proofErr w:type="spellStart"/>
      <w:r w:rsidR="00BB51A4">
        <w:t>display_students</w:t>
      </w:r>
      <w:proofErr w:type="spellEnd"/>
      <w:r w:rsidR="00BB51A4">
        <w:t xml:space="preserve">, </w:t>
      </w:r>
      <w:proofErr w:type="spellStart"/>
      <w:r w:rsidR="00BB51A4">
        <w:t>display_accommodations</w:t>
      </w:r>
      <w:bookmarkEnd w:id="17"/>
      <w:proofErr w:type="spellEnd"/>
    </w:p>
    <w:p w14:paraId="3872559C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Вывести заголовок таблицы.</w:t>
      </w:r>
    </w:p>
    <w:p w14:paraId="154B00B1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Для каждой записи в таблице:</w:t>
      </w:r>
    </w:p>
    <w:p w14:paraId="7966308F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2.1. Сформировать строку с данными записи.</w:t>
      </w:r>
    </w:p>
    <w:p w14:paraId="6061C8DF" w14:textId="77777777" w:rsidR="00BB51A4" w:rsidRDefault="00BB51A4" w:rsidP="00BB51A4">
      <w:proofErr w:type="spellStart"/>
      <w:r>
        <w:t>Шаг</w:t>
      </w:r>
      <w:proofErr w:type="spellEnd"/>
      <w:r>
        <w:t xml:space="preserve"> 2.2.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>.</w:t>
      </w:r>
    </w:p>
    <w:p w14:paraId="2263F4A5" w14:textId="77777777" w:rsidR="00BB51A4" w:rsidRDefault="00BB51A4" w:rsidP="00BB51A4"/>
    <w:p w14:paraId="6FAD2B6A" w14:textId="439BDEA2" w:rsidR="00BB51A4" w:rsidRDefault="00FE4118" w:rsidP="00BB51A4">
      <w:pPr>
        <w:pStyle w:val="2"/>
      </w:pPr>
      <w:bookmarkStart w:id="18" w:name="_Toc184184490"/>
      <w:r>
        <w:lastRenderedPageBreak/>
        <w:t xml:space="preserve">2.17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export_to_postgresql</w:t>
      </w:r>
      <w:bookmarkEnd w:id="18"/>
      <w:proofErr w:type="spellEnd"/>
    </w:p>
    <w:p w14:paraId="61677AAA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 xml:space="preserve">Шаг 1. Подключиться к </w:t>
      </w:r>
      <w:r>
        <w:t>PostgreSQL</w:t>
      </w:r>
      <w:r w:rsidRPr="00BB51A4">
        <w:rPr>
          <w:lang w:val="ru-RU"/>
        </w:rPr>
        <w:t>.</w:t>
      </w:r>
    </w:p>
    <w:p w14:paraId="59D9C105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 xml:space="preserve">Шаг 2. Очистить таблицы </w:t>
      </w:r>
      <w:r>
        <w:t>PostgreSQL</w:t>
      </w:r>
      <w:r w:rsidRPr="00BB51A4">
        <w:rPr>
          <w:lang w:val="ru-RU"/>
        </w:rPr>
        <w:t>.</w:t>
      </w:r>
    </w:p>
    <w:p w14:paraId="11CEC0EC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3. Синхронизировать схемы таблиц.</w:t>
      </w:r>
    </w:p>
    <w:p w14:paraId="43CBEAFC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4. Экспортировать данные.</w:t>
      </w:r>
    </w:p>
    <w:p w14:paraId="5E38F8A9" w14:textId="5D1E60F7" w:rsidR="00BB51A4" w:rsidRPr="00FE4118" w:rsidRDefault="00BB51A4" w:rsidP="00FE4118">
      <w:r w:rsidRPr="00BB51A4">
        <w:rPr>
          <w:lang w:val="ru-RU"/>
        </w:rPr>
        <w:t xml:space="preserve">Шаг 5. </w:t>
      </w:r>
      <w:proofErr w:type="spellStart"/>
      <w:r w:rsidRPr="00BB51A4">
        <w:rPr>
          <w:lang w:val="ru-RU"/>
        </w:rPr>
        <w:t>Закоммитить</w:t>
      </w:r>
      <w:proofErr w:type="spellEnd"/>
      <w:r w:rsidRPr="00BB51A4">
        <w:rPr>
          <w:lang w:val="ru-RU"/>
        </w:rPr>
        <w:t xml:space="preserve"> транзакцию.</w:t>
      </w:r>
    </w:p>
    <w:p w14:paraId="4AA84768" w14:textId="218B6031" w:rsidR="00BB51A4" w:rsidRDefault="00FE4118" w:rsidP="00BB51A4">
      <w:pPr>
        <w:pStyle w:val="2"/>
      </w:pPr>
      <w:bookmarkStart w:id="19" w:name="_Toc184184491"/>
      <w:r>
        <w:t xml:space="preserve">2.18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import_from_postgresql</w:t>
      </w:r>
      <w:bookmarkEnd w:id="19"/>
      <w:proofErr w:type="spellEnd"/>
    </w:p>
    <w:p w14:paraId="34C8482F" w14:textId="77777777" w:rsidR="00BB51A4" w:rsidRPr="00BB51A4" w:rsidRDefault="00BB51A4" w:rsidP="00BB51A4">
      <w:pPr>
        <w:rPr>
          <w:lang w:val="ru-RU"/>
        </w:rPr>
      </w:pPr>
      <w:proofErr w:type="spellStart"/>
      <w:r>
        <w:t>Шаг</w:t>
      </w:r>
      <w:proofErr w:type="spellEnd"/>
      <w:r>
        <w:t xml:space="preserve"> 1. </w:t>
      </w:r>
      <w:r w:rsidRPr="00BB51A4">
        <w:rPr>
          <w:lang w:val="ru-RU"/>
        </w:rPr>
        <w:t xml:space="preserve">Подключиться к </w:t>
      </w:r>
      <w:r>
        <w:t>PostgreSQL</w:t>
      </w:r>
      <w:r w:rsidRPr="00BB51A4">
        <w:rPr>
          <w:lang w:val="ru-RU"/>
        </w:rPr>
        <w:t>.</w:t>
      </w:r>
    </w:p>
    <w:p w14:paraId="02860008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Импортировать схемы таблиц.</w:t>
      </w:r>
    </w:p>
    <w:p w14:paraId="69BBD4EC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3. Импортировать данные.</w:t>
      </w:r>
    </w:p>
    <w:p w14:paraId="027A804D" w14:textId="28916BAE" w:rsidR="00BB51A4" w:rsidRPr="00FE4118" w:rsidRDefault="00BB51A4" w:rsidP="00FE4118">
      <w:r w:rsidRPr="00BB51A4">
        <w:rPr>
          <w:lang w:val="ru-RU"/>
        </w:rPr>
        <w:t>Шаг 4. Сохранить изменения в локальной базе.</w:t>
      </w:r>
    </w:p>
    <w:p w14:paraId="3098C491" w14:textId="48E4D1F3" w:rsidR="00BB51A4" w:rsidRDefault="00FE4118" w:rsidP="00BB51A4">
      <w:pPr>
        <w:pStyle w:val="2"/>
      </w:pPr>
      <w:bookmarkStart w:id="20" w:name="_Toc184184492"/>
      <w:r>
        <w:t xml:space="preserve">2.19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menu_groups</w:t>
      </w:r>
      <w:proofErr w:type="spellEnd"/>
      <w:r w:rsidR="00BB51A4">
        <w:t xml:space="preserve">, </w:t>
      </w:r>
      <w:proofErr w:type="spellStart"/>
      <w:r w:rsidR="00BB51A4">
        <w:t>menu_dormitories</w:t>
      </w:r>
      <w:proofErr w:type="spellEnd"/>
      <w:r w:rsidR="00BB51A4">
        <w:t xml:space="preserve">, </w:t>
      </w:r>
      <w:proofErr w:type="spellStart"/>
      <w:r w:rsidR="00BB51A4">
        <w:t>menu_rooms</w:t>
      </w:r>
      <w:proofErr w:type="spellEnd"/>
      <w:r w:rsidR="00BB51A4">
        <w:t xml:space="preserve">, </w:t>
      </w:r>
      <w:proofErr w:type="spellStart"/>
      <w:r w:rsidR="00BB51A4">
        <w:t>menu_students</w:t>
      </w:r>
      <w:proofErr w:type="spellEnd"/>
      <w:r w:rsidR="00BB51A4">
        <w:t xml:space="preserve">, </w:t>
      </w:r>
      <w:proofErr w:type="spellStart"/>
      <w:r w:rsidR="00BB51A4">
        <w:t>menu_accommodations</w:t>
      </w:r>
      <w:bookmarkEnd w:id="20"/>
      <w:proofErr w:type="spellEnd"/>
    </w:p>
    <w:p w14:paraId="6FB9CA2A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Отобразить меню управления.</w:t>
      </w:r>
    </w:p>
    <w:p w14:paraId="458D95C8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Выполнить действия в зависимости от выбора пользователя:</w:t>
      </w:r>
    </w:p>
    <w:p w14:paraId="63B8027B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Добавить новую запись.</w:t>
      </w:r>
    </w:p>
    <w:p w14:paraId="254406F2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Удалить существующую запись.</w:t>
      </w:r>
    </w:p>
    <w:p w14:paraId="3DCB38B9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Изменить запись.</w:t>
      </w:r>
    </w:p>
    <w:p w14:paraId="384BDDA2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Отобразить записи таблицы.</w:t>
      </w:r>
    </w:p>
    <w:p w14:paraId="14AFEADF" w14:textId="36D538F5" w:rsidR="00BB51A4" w:rsidRPr="00FE4118" w:rsidRDefault="00BB51A4" w:rsidP="00FE4118">
      <w:r w:rsidRPr="00BB51A4">
        <w:rPr>
          <w:lang w:val="ru-RU"/>
        </w:rPr>
        <w:t>Шаг 3. Повторять цикл, пока не выбран выход.</w:t>
      </w:r>
    </w:p>
    <w:p w14:paraId="3BD21E8A" w14:textId="477AC2FB" w:rsidR="00BB51A4" w:rsidRDefault="00FE4118" w:rsidP="00BB51A4">
      <w:pPr>
        <w:pStyle w:val="2"/>
      </w:pPr>
      <w:bookmarkStart w:id="21" w:name="_Toc184184493"/>
      <w:r>
        <w:t xml:space="preserve">2.20 </w:t>
      </w:r>
      <w:proofErr w:type="spellStart"/>
      <w:proofErr w:type="gramStart"/>
      <w:r w:rsidR="00BB51A4">
        <w:t>DatabaseHandler</w:t>
      </w:r>
      <w:proofErr w:type="spellEnd"/>
      <w:r w:rsidR="00BB51A4">
        <w:t>::</w:t>
      </w:r>
      <w:proofErr w:type="spellStart"/>
      <w:proofErr w:type="gramEnd"/>
      <w:r w:rsidR="00BB51A4">
        <w:t>menu_edit_additional_fields</w:t>
      </w:r>
      <w:bookmarkEnd w:id="21"/>
      <w:proofErr w:type="spellEnd"/>
    </w:p>
    <w:p w14:paraId="06EA7073" w14:textId="77777777" w:rsidR="00BB51A4" w:rsidRPr="00BB51A4" w:rsidRDefault="00BB51A4" w:rsidP="00BB51A4">
      <w:pPr>
        <w:rPr>
          <w:lang w:val="ru-RU"/>
        </w:rPr>
      </w:pPr>
      <w:proofErr w:type="spellStart"/>
      <w:r>
        <w:t>Шаг</w:t>
      </w:r>
      <w:proofErr w:type="spellEnd"/>
      <w:r>
        <w:t xml:space="preserve"> 1. </w:t>
      </w:r>
      <w:r w:rsidRPr="00BB51A4">
        <w:rPr>
          <w:lang w:val="ru-RU"/>
        </w:rPr>
        <w:t xml:space="preserve">Получить название таблицы и </w:t>
      </w:r>
      <w:r>
        <w:t>ID</w:t>
      </w:r>
      <w:r w:rsidRPr="00BB51A4">
        <w:rPr>
          <w:lang w:val="ru-RU"/>
        </w:rPr>
        <w:t xml:space="preserve"> записи.</w:t>
      </w:r>
    </w:p>
    <w:p w14:paraId="6AE896DC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Отобразить текущие дополнительные поля.</w:t>
      </w:r>
    </w:p>
    <w:p w14:paraId="77F060C4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3. В зависимости от выбора пользователя:</w:t>
      </w:r>
    </w:p>
    <w:p w14:paraId="5BBD404E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Добавить новое дополнительное поле.</w:t>
      </w:r>
    </w:p>
    <w:p w14:paraId="0658C8FB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Изменить существующее поле.</w:t>
      </w:r>
    </w:p>
    <w:p w14:paraId="1722F417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Удалить дополнительное поле.</w:t>
      </w:r>
    </w:p>
    <w:p w14:paraId="32FAE4F5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4. Сохранить изменения.</w:t>
      </w:r>
    </w:p>
    <w:p w14:paraId="5E2E533C" w14:textId="77777777" w:rsidR="00BB51A4" w:rsidRPr="00BB51A4" w:rsidRDefault="00BB51A4" w:rsidP="00BB51A4">
      <w:pPr>
        <w:rPr>
          <w:lang w:val="ru-RU"/>
        </w:rPr>
      </w:pPr>
    </w:p>
    <w:p w14:paraId="323C0289" w14:textId="0302F4C8" w:rsidR="00BB51A4" w:rsidRPr="00BB51A4" w:rsidRDefault="00FE4118" w:rsidP="00BB51A4">
      <w:pPr>
        <w:pStyle w:val="2"/>
        <w:rPr>
          <w:lang w:val="ru-RU"/>
        </w:rPr>
      </w:pPr>
      <w:bookmarkStart w:id="22" w:name="_Toc184184494"/>
      <w:r>
        <w:lastRenderedPageBreak/>
        <w:t xml:space="preserve">2.21 </w:t>
      </w:r>
      <w:proofErr w:type="spellStart"/>
      <w:proofErr w:type="gramStart"/>
      <w:r w:rsidR="00BB51A4">
        <w:t>DatabaseHandler</w:t>
      </w:r>
      <w:proofErr w:type="spellEnd"/>
      <w:r w:rsidR="00BB51A4" w:rsidRPr="00BB51A4">
        <w:rPr>
          <w:lang w:val="ru-RU"/>
        </w:rPr>
        <w:t>::</w:t>
      </w:r>
      <w:proofErr w:type="gramEnd"/>
      <w:r w:rsidR="00BB51A4">
        <w:t>main</w:t>
      </w:r>
      <w:r w:rsidR="00BB51A4" w:rsidRPr="00BB51A4">
        <w:rPr>
          <w:lang w:val="ru-RU"/>
        </w:rPr>
        <w:t>_</w:t>
      </w:r>
      <w:r w:rsidR="00BB51A4">
        <w:t>menu</w:t>
      </w:r>
      <w:bookmarkEnd w:id="22"/>
    </w:p>
    <w:p w14:paraId="4339FE29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Отобразить главное меню.</w:t>
      </w:r>
    </w:p>
    <w:p w14:paraId="22D8542C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В зависимости от выбора пользователя:</w:t>
      </w:r>
    </w:p>
    <w:p w14:paraId="6021D753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Выполнить действия для управления таблицами.</w:t>
      </w:r>
    </w:p>
    <w:p w14:paraId="0D4E85F7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Выполнить экспорт или импорт данных.</w:t>
      </w:r>
    </w:p>
    <w:p w14:paraId="1875FD0B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Отобразить таблицу.</w:t>
      </w:r>
    </w:p>
    <w:p w14:paraId="01795E33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Изменить дополнительные поля.</w:t>
      </w:r>
    </w:p>
    <w:p w14:paraId="5B291E6C" w14:textId="7B04F3A6" w:rsidR="00BB51A4" w:rsidRPr="00FE4118" w:rsidRDefault="00BB51A4" w:rsidP="00FE4118">
      <w:r w:rsidRPr="00BB51A4">
        <w:rPr>
          <w:lang w:val="ru-RU"/>
        </w:rPr>
        <w:t>Шаг 3. Повторять цикл, пока не выбран выход.</w:t>
      </w:r>
    </w:p>
    <w:p w14:paraId="5381067D" w14:textId="7E9F5470" w:rsidR="00BB51A4" w:rsidRPr="00BB51A4" w:rsidRDefault="00FE4118" w:rsidP="00BB51A4">
      <w:pPr>
        <w:pStyle w:val="2"/>
        <w:rPr>
          <w:lang w:val="ru-RU"/>
        </w:rPr>
      </w:pPr>
      <w:bookmarkStart w:id="23" w:name="_Toc184184495"/>
      <w:r>
        <w:t xml:space="preserve">2.22 </w:t>
      </w:r>
      <w:r w:rsidR="00BB51A4">
        <w:t>main</w:t>
      </w:r>
      <w:bookmarkEnd w:id="23"/>
    </w:p>
    <w:p w14:paraId="17E2C520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1. Создать объект `</w:t>
      </w:r>
      <w:proofErr w:type="spellStart"/>
      <w:r>
        <w:t>DatabaseHandler</w:t>
      </w:r>
      <w:proofErr w:type="spellEnd"/>
      <w:r w:rsidRPr="00BB51A4">
        <w:rPr>
          <w:lang w:val="ru-RU"/>
        </w:rPr>
        <w:t>`.</w:t>
      </w:r>
    </w:p>
    <w:p w14:paraId="71B11CB0" w14:textId="77777777" w:rsidR="00BB51A4" w:rsidRPr="00BB51A4" w:rsidRDefault="00BB51A4" w:rsidP="00BB51A4">
      <w:pPr>
        <w:rPr>
          <w:lang w:val="ru-RU"/>
        </w:rPr>
      </w:pPr>
      <w:r w:rsidRPr="00BB51A4">
        <w:rPr>
          <w:lang w:val="ru-RU"/>
        </w:rPr>
        <w:t>Шаг 2. Запустить главное меню приложения.</w:t>
      </w:r>
    </w:p>
    <w:p w14:paraId="7A986BFC" w14:textId="32A67164" w:rsidR="00BB51A4" w:rsidRPr="00BB51A4" w:rsidRDefault="00BB51A4" w:rsidP="00BB51A4">
      <w:proofErr w:type="spellStart"/>
      <w:r>
        <w:t>Шаг</w:t>
      </w:r>
      <w:proofErr w:type="spellEnd"/>
      <w:r>
        <w:t xml:space="preserve"> 3. </w:t>
      </w:r>
      <w:proofErr w:type="spellStart"/>
      <w:r>
        <w:t>Обработать</w:t>
      </w:r>
      <w:proofErr w:type="spellEnd"/>
      <w:r>
        <w:t xml:space="preserve"> 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>.</w:t>
      </w:r>
    </w:p>
    <w:p w14:paraId="100F1D44" w14:textId="06935116" w:rsidR="00AD6DDC" w:rsidRDefault="0057606A" w:rsidP="00AD6DDC">
      <w:pPr>
        <w:pStyle w:val="1"/>
        <w:rPr>
          <w:lang w:val="ru-RU"/>
        </w:rPr>
      </w:pPr>
      <w:bookmarkStart w:id="24" w:name="_Toc184184496"/>
      <w:r>
        <w:lastRenderedPageBreak/>
        <w:t>3</w:t>
      </w:r>
      <w:r w:rsidR="008D5DBA">
        <w:rPr>
          <w:lang w:val="ru-RU"/>
        </w:rPr>
        <w:t xml:space="preserve"> Листинг программы</w:t>
      </w:r>
      <w:bookmarkEnd w:id="24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4CA0" w14:paraId="48A67718" w14:textId="77777777" w:rsidTr="005D4CA0">
        <w:tc>
          <w:tcPr>
            <w:tcW w:w="9345" w:type="dxa"/>
          </w:tcPr>
          <w:p w14:paraId="63FDEBAD" w14:textId="77777777" w:rsidR="005D4CA0" w:rsidRDefault="005D4CA0" w:rsidP="005D4CA0">
            <w:pPr>
              <w:pStyle w:val="aa"/>
            </w:pPr>
            <w:r>
              <w:t>#include &lt;iostream&gt;</w:t>
            </w:r>
          </w:p>
          <w:p w14:paraId="1F474A67" w14:textId="77777777" w:rsidR="005D4CA0" w:rsidRDefault="005D4CA0" w:rsidP="005D4CA0">
            <w:pPr>
              <w:pStyle w:val="aa"/>
            </w:pPr>
            <w:r>
              <w:t>#include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0CFE233E" w14:textId="77777777" w:rsidR="005D4CA0" w:rsidRDefault="005D4CA0" w:rsidP="005D4CA0">
            <w:pPr>
              <w:pStyle w:val="aa"/>
            </w:pPr>
            <w:r>
              <w:t>#include &lt;string&gt;</w:t>
            </w:r>
          </w:p>
          <w:p w14:paraId="0C9AC27D" w14:textId="77777777" w:rsidR="005D4CA0" w:rsidRDefault="005D4CA0" w:rsidP="005D4CA0">
            <w:pPr>
              <w:pStyle w:val="aa"/>
            </w:pPr>
            <w:r>
              <w:t>#include &lt;optional&gt;</w:t>
            </w:r>
          </w:p>
          <w:p w14:paraId="2823FB65" w14:textId="77777777" w:rsidR="005D4CA0" w:rsidRDefault="005D4CA0" w:rsidP="005D4CA0">
            <w:pPr>
              <w:pStyle w:val="aa"/>
            </w:pPr>
            <w:r>
              <w:t>#include &lt;format&gt;</w:t>
            </w:r>
          </w:p>
          <w:p w14:paraId="07701E32" w14:textId="77777777" w:rsidR="005D4CA0" w:rsidRDefault="005D4CA0" w:rsidP="005D4CA0">
            <w:pPr>
              <w:pStyle w:val="aa"/>
            </w:pPr>
            <w:r>
              <w:t>#include &lt;regex&gt;</w:t>
            </w:r>
          </w:p>
          <w:p w14:paraId="73432918" w14:textId="77777777" w:rsidR="005D4CA0" w:rsidRDefault="005D4CA0" w:rsidP="005D4CA0">
            <w:pPr>
              <w:pStyle w:val="aa"/>
            </w:pPr>
            <w:r>
              <w:t>#include &lt;limits&gt;</w:t>
            </w:r>
          </w:p>
          <w:p w14:paraId="728C821D" w14:textId="77777777" w:rsidR="005D4CA0" w:rsidRDefault="005D4CA0" w:rsidP="005D4CA0">
            <w:pPr>
              <w:pStyle w:val="aa"/>
            </w:pPr>
            <w:r>
              <w:t>#include &lt;vector&gt;</w:t>
            </w:r>
          </w:p>
          <w:p w14:paraId="1368913E" w14:textId="77777777" w:rsidR="005D4CA0" w:rsidRDefault="005D4CA0" w:rsidP="005D4CA0">
            <w:pPr>
              <w:pStyle w:val="aa"/>
            </w:pPr>
            <w:r>
              <w:t>#include &lt;map&gt;</w:t>
            </w:r>
          </w:p>
          <w:p w14:paraId="2D98B0FF" w14:textId="77777777" w:rsidR="005D4CA0" w:rsidRDefault="005D4CA0" w:rsidP="005D4CA0">
            <w:pPr>
              <w:pStyle w:val="aa"/>
            </w:pPr>
            <w:r>
              <w:t>#include "json.hpp"</w:t>
            </w:r>
          </w:p>
          <w:p w14:paraId="55CAE653" w14:textId="77777777" w:rsidR="005D4CA0" w:rsidRDefault="005D4CA0" w:rsidP="005D4CA0">
            <w:pPr>
              <w:pStyle w:val="aa"/>
            </w:pPr>
            <w:r>
              <w:t>#include &lt;</w:t>
            </w:r>
            <w:proofErr w:type="spellStart"/>
            <w:r>
              <w:t>pqxx</w:t>
            </w:r>
            <w:proofErr w:type="spellEnd"/>
            <w:r>
              <w:t>/</w:t>
            </w:r>
            <w:proofErr w:type="spellStart"/>
            <w:r>
              <w:t>pqxx</w:t>
            </w:r>
            <w:proofErr w:type="spellEnd"/>
            <w:r>
              <w:t>&gt;</w:t>
            </w:r>
          </w:p>
          <w:p w14:paraId="63F2E720" w14:textId="77777777" w:rsidR="005D4CA0" w:rsidRDefault="005D4CA0" w:rsidP="005D4CA0">
            <w:pPr>
              <w:pStyle w:val="aa"/>
            </w:pPr>
          </w:p>
          <w:p w14:paraId="7899A2D1" w14:textId="77777777" w:rsidR="005D4CA0" w:rsidRDefault="005D4CA0" w:rsidP="005D4CA0">
            <w:pPr>
              <w:pStyle w:val="aa"/>
            </w:pPr>
            <w:r>
              <w:t xml:space="preserve">using </w:t>
            </w:r>
            <w:proofErr w:type="spellStart"/>
            <w:r>
              <w:t>json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nlohmann</w:t>
            </w:r>
            <w:proofErr w:type="spellEnd"/>
            <w:r>
              <w:t>::</w:t>
            </w:r>
            <w:proofErr w:type="spellStart"/>
            <w:proofErr w:type="gramEnd"/>
            <w:r>
              <w:t>json</w:t>
            </w:r>
            <w:proofErr w:type="spellEnd"/>
            <w:r>
              <w:t>;</w:t>
            </w:r>
          </w:p>
          <w:p w14:paraId="39083738" w14:textId="77777777" w:rsidR="005D4CA0" w:rsidRDefault="005D4CA0" w:rsidP="005D4CA0">
            <w:pPr>
              <w:pStyle w:val="aa"/>
            </w:pPr>
            <w:r>
              <w:t xml:space="preserve">using namespace </w:t>
            </w:r>
            <w:proofErr w:type="gramStart"/>
            <w:r>
              <w:t>std;</w:t>
            </w:r>
            <w:proofErr w:type="gramEnd"/>
          </w:p>
          <w:p w14:paraId="0B3B2C99" w14:textId="77777777" w:rsidR="005D4CA0" w:rsidRDefault="005D4CA0" w:rsidP="005D4CA0">
            <w:pPr>
              <w:pStyle w:val="aa"/>
            </w:pPr>
          </w:p>
          <w:p w14:paraId="782AA778" w14:textId="77777777" w:rsidR="005D4CA0" w:rsidRDefault="005D4CA0" w:rsidP="005D4CA0">
            <w:pPr>
              <w:pStyle w:val="aa"/>
            </w:pPr>
            <w:r>
              <w:t xml:space="preserve">string </w:t>
            </w:r>
            <w:proofErr w:type="spellStart"/>
            <w:r>
              <w:t>join_</w:t>
            </w:r>
            <w:proofErr w:type="gramStart"/>
            <w:r>
              <w:t>strings</w:t>
            </w:r>
            <w:proofErr w:type="spellEnd"/>
            <w:r>
              <w:t>(</w:t>
            </w:r>
            <w:proofErr w:type="gramEnd"/>
            <w:r>
              <w:t xml:space="preserve">const vector&lt;string&gt;&amp; </w:t>
            </w:r>
            <w:proofErr w:type="spellStart"/>
            <w:r>
              <w:t>vec</w:t>
            </w:r>
            <w:proofErr w:type="spellEnd"/>
            <w:r>
              <w:t>, const string&amp; delimiter)</w:t>
            </w:r>
          </w:p>
          <w:p w14:paraId="1767A826" w14:textId="77777777" w:rsidR="005D4CA0" w:rsidRDefault="005D4CA0" w:rsidP="005D4CA0">
            <w:pPr>
              <w:pStyle w:val="aa"/>
            </w:pPr>
            <w:r>
              <w:t>{</w:t>
            </w:r>
          </w:p>
          <w:p w14:paraId="7EAA6F86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result;</w:t>
            </w:r>
            <w:proofErr w:type="gramEnd"/>
          </w:p>
          <w:p w14:paraId="6B8570F2" w14:textId="77777777" w:rsidR="005D4CA0" w:rsidRDefault="005D4CA0" w:rsidP="005D4CA0">
            <w:pPr>
              <w:pStyle w:val="aa"/>
            </w:pPr>
            <w:r>
              <w:t xml:space="preserve">    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vec.size</w:t>
            </w:r>
            <w:proofErr w:type="spellEnd"/>
            <w:proofErr w:type="gramEnd"/>
            <w:r>
              <w:t>();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94AEB1F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4A2B042A" w14:textId="77777777" w:rsidR="005D4CA0" w:rsidRDefault="005D4CA0" w:rsidP="005D4CA0">
            <w:pPr>
              <w:pStyle w:val="aa"/>
            </w:pPr>
            <w:r>
              <w:t xml:space="preserve">        result += 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6F4B9B7E" w14:textId="77777777" w:rsidR="005D4CA0" w:rsidRDefault="005D4CA0" w:rsidP="005D4CA0">
            <w:pPr>
              <w:pStyle w:val="aa"/>
            </w:pPr>
            <w:r>
              <w:t xml:space="preserve">        if (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vec.size</w:t>
            </w:r>
            <w:proofErr w:type="spellEnd"/>
            <w:r>
              <w:t>() - 1)</w:t>
            </w:r>
          </w:p>
          <w:p w14:paraId="4299219E" w14:textId="77777777" w:rsidR="005D4CA0" w:rsidRDefault="005D4CA0" w:rsidP="005D4CA0">
            <w:pPr>
              <w:pStyle w:val="aa"/>
            </w:pPr>
            <w:r>
              <w:t xml:space="preserve">            result += </w:t>
            </w:r>
            <w:proofErr w:type="gramStart"/>
            <w:r>
              <w:t>delimiter;</w:t>
            </w:r>
            <w:proofErr w:type="gramEnd"/>
          </w:p>
          <w:p w14:paraId="07AB7328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576D8751" w14:textId="77777777" w:rsidR="005D4CA0" w:rsidRDefault="005D4CA0" w:rsidP="005D4CA0">
            <w:pPr>
              <w:pStyle w:val="aa"/>
            </w:pPr>
            <w:r>
              <w:t xml:space="preserve">    return </w:t>
            </w:r>
            <w:proofErr w:type="gramStart"/>
            <w:r>
              <w:t>result;</w:t>
            </w:r>
            <w:proofErr w:type="gramEnd"/>
          </w:p>
          <w:p w14:paraId="1FED1AB3" w14:textId="77777777" w:rsidR="005D4CA0" w:rsidRDefault="005D4CA0" w:rsidP="005D4CA0">
            <w:pPr>
              <w:pStyle w:val="aa"/>
            </w:pPr>
            <w:r>
              <w:t>}</w:t>
            </w:r>
          </w:p>
          <w:p w14:paraId="66260A8F" w14:textId="77777777" w:rsidR="005D4CA0" w:rsidRDefault="005D4CA0" w:rsidP="005D4CA0">
            <w:pPr>
              <w:pStyle w:val="aa"/>
            </w:pPr>
          </w:p>
          <w:p w14:paraId="5C6FFF5E" w14:textId="77777777" w:rsidR="005D4CA0" w:rsidRDefault="005D4CA0" w:rsidP="005D4CA0">
            <w:pPr>
              <w:pStyle w:val="aa"/>
            </w:pPr>
            <w:r>
              <w:t>namespace</w:t>
            </w:r>
          </w:p>
          <w:p w14:paraId="4FA496CF" w14:textId="77777777" w:rsidR="005D4CA0" w:rsidRDefault="005D4CA0" w:rsidP="005D4CA0">
            <w:pPr>
              <w:pStyle w:val="aa"/>
            </w:pPr>
            <w:r>
              <w:t>{</w:t>
            </w:r>
          </w:p>
          <w:p w14:paraId="783A5EFC" w14:textId="77777777" w:rsidR="005D4CA0" w:rsidRDefault="005D4CA0" w:rsidP="005D4CA0">
            <w:pPr>
              <w:pStyle w:val="aa"/>
            </w:pPr>
            <w:r>
              <w:t xml:space="preserve">    int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const string&amp; prompt)</w:t>
            </w:r>
          </w:p>
          <w:p w14:paraId="725AD6F0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21F4BCE3" w14:textId="77777777" w:rsidR="005D4CA0" w:rsidRDefault="005D4CA0" w:rsidP="005D4CA0">
            <w:pPr>
              <w:pStyle w:val="aa"/>
            </w:pPr>
            <w:r>
              <w:t xml:space="preserve">        int </w:t>
            </w:r>
            <w:proofErr w:type="gramStart"/>
            <w:r>
              <w:t>value;</w:t>
            </w:r>
            <w:proofErr w:type="gramEnd"/>
          </w:p>
          <w:p w14:paraId="44FF0224" w14:textId="77777777" w:rsidR="005D4CA0" w:rsidRDefault="005D4CA0" w:rsidP="005D4CA0">
            <w:pPr>
              <w:pStyle w:val="aa"/>
            </w:pPr>
            <w:r>
              <w:t xml:space="preserve">        while (true)</w:t>
            </w:r>
          </w:p>
          <w:p w14:paraId="06020955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172CA4B9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prompt;</w:t>
            </w:r>
            <w:proofErr w:type="gramEnd"/>
          </w:p>
          <w:p w14:paraId="26B81271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value;</w:t>
            </w:r>
            <w:proofErr w:type="gramEnd"/>
          </w:p>
          <w:p w14:paraId="7EA84C98" w14:textId="77777777" w:rsidR="005D4CA0" w:rsidRDefault="005D4CA0" w:rsidP="005D4CA0">
            <w:pPr>
              <w:pStyle w:val="aa"/>
            </w:pPr>
            <w:r>
              <w:t xml:space="preserve">            if (</w:t>
            </w:r>
            <w:proofErr w:type="spellStart"/>
            <w:proofErr w:type="gramStart"/>
            <w:r>
              <w:t>cin.fail</w:t>
            </w:r>
            <w:proofErr w:type="spellEnd"/>
            <w:proofErr w:type="gramEnd"/>
            <w:r>
              <w:t>())</w:t>
            </w:r>
          </w:p>
          <w:p w14:paraId="198F515E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5D0FBA">
              <w:rPr>
                <w:lang w:val="ru-RU"/>
              </w:rPr>
              <w:t>{</w:t>
            </w:r>
          </w:p>
          <w:p w14:paraId="2A31373A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"Неверный ввод. Пожалуйста, введите целое число.\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3D2068C3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cin.clear</w:t>
            </w:r>
            <w:proofErr w:type="spellEnd"/>
            <w:proofErr w:type="gramEnd"/>
            <w:r>
              <w:t>();</w:t>
            </w:r>
          </w:p>
          <w:p w14:paraId="1F5FDFA0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3C12CE59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38830247" w14:textId="77777777" w:rsidR="005D4CA0" w:rsidRDefault="005D4CA0" w:rsidP="005D4CA0">
            <w:pPr>
              <w:pStyle w:val="aa"/>
            </w:pPr>
            <w:r>
              <w:t xml:space="preserve">            else</w:t>
            </w:r>
          </w:p>
          <w:p w14:paraId="14FB1E62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00C95F1C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48526FEA" w14:textId="77777777" w:rsidR="005D4CA0" w:rsidRDefault="005D4CA0" w:rsidP="005D4CA0">
            <w:pPr>
              <w:pStyle w:val="aa"/>
            </w:pPr>
            <w:r>
              <w:t xml:space="preserve">                return </w:t>
            </w:r>
            <w:proofErr w:type="gramStart"/>
            <w:r>
              <w:t>value;</w:t>
            </w:r>
            <w:proofErr w:type="gramEnd"/>
          </w:p>
          <w:p w14:paraId="1D9C4D6F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10537012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6BFF26B9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367D6C49" w14:textId="77777777" w:rsidR="005D4CA0" w:rsidRDefault="005D4CA0" w:rsidP="005D4CA0">
            <w:pPr>
              <w:pStyle w:val="aa"/>
            </w:pPr>
          </w:p>
          <w:p w14:paraId="04B007B6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const string&amp; prompt)</w:t>
            </w:r>
          </w:p>
          <w:p w14:paraId="702486C3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4452E924" w14:textId="77777777" w:rsidR="005D4CA0" w:rsidRDefault="005D4CA0" w:rsidP="005D4CA0">
            <w:pPr>
              <w:pStyle w:val="aa"/>
            </w:pPr>
            <w:r>
              <w:t xml:space="preserve">        string </w:t>
            </w:r>
            <w:proofErr w:type="gramStart"/>
            <w:r>
              <w:t>value;</w:t>
            </w:r>
            <w:proofErr w:type="gramEnd"/>
          </w:p>
          <w:p w14:paraId="3BC6DF1F" w14:textId="77777777" w:rsidR="005D4CA0" w:rsidRDefault="005D4CA0" w:rsidP="005D4CA0">
            <w:pPr>
              <w:pStyle w:val="aa"/>
            </w:pPr>
            <w:r>
              <w:t xml:space="preserve">        while (true)</w:t>
            </w:r>
          </w:p>
          <w:p w14:paraId="576A8852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CFC8662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prompt;</w:t>
            </w:r>
            <w:proofErr w:type="gramEnd"/>
          </w:p>
          <w:p w14:paraId="6EBC3A36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spellStart"/>
            <w:proofErr w:type="gramEnd"/>
            <w:r>
              <w:t>cin</w:t>
            </w:r>
            <w:proofErr w:type="spellEnd"/>
            <w:r>
              <w:t>, value);</w:t>
            </w:r>
          </w:p>
          <w:p w14:paraId="461216F0" w14:textId="77777777" w:rsidR="005D4CA0" w:rsidRDefault="005D4CA0" w:rsidP="005D4CA0">
            <w:pPr>
              <w:pStyle w:val="aa"/>
            </w:pPr>
            <w:r>
              <w:t xml:space="preserve">            if (</w:t>
            </w:r>
            <w:proofErr w:type="spellStart"/>
            <w:proofErr w:type="gramStart"/>
            <w:r>
              <w:t>value.empty</w:t>
            </w:r>
            <w:proofErr w:type="spellEnd"/>
            <w:proofErr w:type="gramEnd"/>
            <w:r>
              <w:t>())</w:t>
            </w:r>
          </w:p>
          <w:p w14:paraId="3F06CFA0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5D0FBA">
              <w:rPr>
                <w:lang w:val="ru-RU"/>
              </w:rPr>
              <w:t>{</w:t>
            </w:r>
          </w:p>
          <w:p w14:paraId="0358102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lastRenderedPageBreak/>
              <w:t xml:space="preserve">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"Ввод не может быть пустым. Пожалуйста, попробуйте снова.\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6471937E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}</w:t>
            </w:r>
          </w:p>
          <w:p w14:paraId="7434405B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r>
              <w:t>else</w:t>
            </w:r>
          </w:p>
          <w:p w14:paraId="1395DF5E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{</w:t>
            </w:r>
          </w:p>
          <w:p w14:paraId="77A6D9CF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</w:t>
            </w:r>
            <w:r>
              <w:t xml:space="preserve">return </w:t>
            </w:r>
            <w:proofErr w:type="gramStart"/>
            <w:r>
              <w:t>value;</w:t>
            </w:r>
            <w:proofErr w:type="gramEnd"/>
          </w:p>
          <w:p w14:paraId="56FED109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08A62369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68A91E27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3AF6A20C" w14:textId="77777777" w:rsidR="005D4CA0" w:rsidRDefault="005D4CA0" w:rsidP="005D4CA0">
            <w:pPr>
              <w:pStyle w:val="aa"/>
            </w:pPr>
          </w:p>
          <w:p w14:paraId="22B38512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spellStart"/>
            <w:r>
              <w:t>get_valid_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const string&amp; prompt)</w:t>
            </w:r>
          </w:p>
          <w:p w14:paraId="5C04CDCB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F57BECF" w14:textId="77777777" w:rsidR="005D4CA0" w:rsidRDefault="005D4CA0" w:rsidP="005D4CA0">
            <w:pPr>
              <w:pStyle w:val="aa"/>
            </w:pPr>
            <w:r>
              <w:t xml:space="preserve">        string </w:t>
            </w:r>
            <w:proofErr w:type="gramStart"/>
            <w:r>
              <w:t>date;</w:t>
            </w:r>
            <w:proofErr w:type="gramEnd"/>
          </w:p>
          <w:p w14:paraId="243FF1C7" w14:textId="77777777" w:rsidR="005D4CA0" w:rsidRDefault="005D4CA0" w:rsidP="005D4CA0">
            <w:pPr>
              <w:pStyle w:val="aa"/>
            </w:pPr>
            <w:r>
              <w:t xml:space="preserve">        const regex </w:t>
            </w:r>
            <w:proofErr w:type="spellStart"/>
            <w:r>
              <w:t>date_pattern</w:t>
            </w:r>
            <w:proofErr w:type="spellEnd"/>
            <w:r>
              <w:t>(R"(^\d{</w:t>
            </w:r>
            <w:proofErr w:type="gramStart"/>
            <w:r>
              <w:t>2}\.\d</w:t>
            </w:r>
            <w:proofErr w:type="gramEnd"/>
            <w:r>
              <w:t>{2}\.\d{4}$)");</w:t>
            </w:r>
          </w:p>
          <w:p w14:paraId="442B2C52" w14:textId="77777777" w:rsidR="005D4CA0" w:rsidRDefault="005D4CA0" w:rsidP="005D4CA0">
            <w:pPr>
              <w:pStyle w:val="aa"/>
            </w:pPr>
            <w:r>
              <w:t xml:space="preserve">        while (true)</w:t>
            </w:r>
          </w:p>
          <w:p w14:paraId="47501523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6647C744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prompt;</w:t>
            </w:r>
            <w:proofErr w:type="gramEnd"/>
          </w:p>
          <w:p w14:paraId="6AB45697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getline</w:t>
            </w:r>
            <w:proofErr w:type="spellEnd"/>
            <w:r>
              <w:t>(</w:t>
            </w:r>
            <w:proofErr w:type="spellStart"/>
            <w:proofErr w:type="gramEnd"/>
            <w:r>
              <w:t>cin</w:t>
            </w:r>
            <w:proofErr w:type="spellEnd"/>
            <w:r>
              <w:t>, date);</w:t>
            </w:r>
          </w:p>
          <w:p w14:paraId="236AC55C" w14:textId="77777777" w:rsidR="005D4CA0" w:rsidRDefault="005D4CA0" w:rsidP="005D4CA0">
            <w:pPr>
              <w:pStyle w:val="aa"/>
            </w:pPr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regex</w:t>
            </w:r>
            <w:proofErr w:type="gramEnd"/>
            <w:r>
              <w:t>_match</w:t>
            </w:r>
            <w:proofErr w:type="spellEnd"/>
            <w:r>
              <w:t xml:space="preserve">(date, </w:t>
            </w:r>
            <w:proofErr w:type="spellStart"/>
            <w:r>
              <w:t>date_pattern</w:t>
            </w:r>
            <w:proofErr w:type="spellEnd"/>
            <w:r>
              <w:t>))</w:t>
            </w:r>
          </w:p>
          <w:p w14:paraId="5222207B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5D0FBA">
              <w:rPr>
                <w:lang w:val="ru-RU"/>
              </w:rPr>
              <w:t>{</w:t>
            </w:r>
          </w:p>
          <w:p w14:paraId="0244E228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"Неверный формат даты. Пожалуйста, используйте формат ДД.ММ.ГГГГ.\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27A4D959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r>
              <w:t>}</w:t>
            </w:r>
          </w:p>
          <w:p w14:paraId="7A32E361" w14:textId="77777777" w:rsidR="005D4CA0" w:rsidRDefault="005D4CA0" w:rsidP="005D4CA0">
            <w:pPr>
              <w:pStyle w:val="aa"/>
            </w:pPr>
            <w:r>
              <w:t xml:space="preserve">            else</w:t>
            </w:r>
          </w:p>
          <w:p w14:paraId="0D49EBFD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67EF042D" w14:textId="77777777" w:rsidR="005D4CA0" w:rsidRDefault="005D4CA0" w:rsidP="005D4CA0">
            <w:pPr>
              <w:pStyle w:val="aa"/>
            </w:pPr>
            <w:r>
              <w:t xml:space="preserve">                const int day = </w:t>
            </w:r>
            <w:proofErr w:type="spellStart"/>
            <w:proofErr w:type="gramStart"/>
            <w:r>
              <w:t>stoi</w:t>
            </w:r>
            <w:proofErr w:type="spellEnd"/>
            <w:r>
              <w:t>(</w:t>
            </w:r>
            <w:proofErr w:type="spellStart"/>
            <w:proofErr w:type="gramEnd"/>
            <w:r>
              <w:t>date.substr</w:t>
            </w:r>
            <w:proofErr w:type="spellEnd"/>
            <w:r>
              <w:t>(0, 2));</w:t>
            </w:r>
          </w:p>
          <w:p w14:paraId="57802630" w14:textId="77777777" w:rsidR="005D4CA0" w:rsidRDefault="005D4CA0" w:rsidP="005D4CA0">
            <w:pPr>
              <w:pStyle w:val="aa"/>
            </w:pPr>
            <w:r>
              <w:t xml:space="preserve">                const int month = </w:t>
            </w:r>
            <w:proofErr w:type="spellStart"/>
            <w:proofErr w:type="gramStart"/>
            <w:r>
              <w:t>stoi</w:t>
            </w:r>
            <w:proofErr w:type="spellEnd"/>
            <w:r>
              <w:t>(</w:t>
            </w:r>
            <w:proofErr w:type="spellStart"/>
            <w:proofErr w:type="gramEnd"/>
            <w:r>
              <w:t>date.substr</w:t>
            </w:r>
            <w:proofErr w:type="spellEnd"/>
            <w:r>
              <w:t>(3, 2));</w:t>
            </w:r>
          </w:p>
          <w:p w14:paraId="6A45D23B" w14:textId="77777777" w:rsidR="005D4CA0" w:rsidRDefault="005D4CA0" w:rsidP="005D4CA0">
            <w:pPr>
              <w:pStyle w:val="aa"/>
            </w:pPr>
            <w:r>
              <w:t xml:space="preserve">                if (day &lt; 1 || day &gt; 31 || month &lt; 1 || month &gt; 12)</w:t>
            </w:r>
          </w:p>
          <w:p w14:paraId="139F16A0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5D0FBA">
              <w:rPr>
                <w:lang w:val="ru-RU"/>
              </w:rPr>
              <w:t>{</w:t>
            </w:r>
          </w:p>
          <w:p w14:paraId="5933AEE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"Неверная дата. Пожалуйста, введите корректную дату.\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2EC97EEE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</w:t>
            </w:r>
            <w:r>
              <w:t>}</w:t>
            </w:r>
          </w:p>
          <w:p w14:paraId="03172DFB" w14:textId="77777777" w:rsidR="005D4CA0" w:rsidRDefault="005D4CA0" w:rsidP="005D4CA0">
            <w:pPr>
              <w:pStyle w:val="aa"/>
            </w:pPr>
            <w:r>
              <w:t xml:space="preserve">                else</w:t>
            </w:r>
          </w:p>
          <w:p w14:paraId="2B4BAE88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117361AA" w14:textId="77777777" w:rsidR="005D4CA0" w:rsidRDefault="005D4CA0" w:rsidP="005D4CA0">
            <w:pPr>
              <w:pStyle w:val="aa"/>
            </w:pPr>
            <w:r>
              <w:t xml:space="preserve">                    return </w:t>
            </w:r>
            <w:proofErr w:type="gramStart"/>
            <w:r>
              <w:t>date;</w:t>
            </w:r>
            <w:proofErr w:type="gramEnd"/>
          </w:p>
          <w:p w14:paraId="12768177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67516960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39447C17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13594DA2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403FA12" w14:textId="77777777" w:rsidR="005D4CA0" w:rsidRDefault="005D4CA0" w:rsidP="005D4CA0">
            <w:pPr>
              <w:pStyle w:val="aa"/>
            </w:pPr>
            <w:r>
              <w:t>}</w:t>
            </w:r>
          </w:p>
          <w:p w14:paraId="079D638D" w14:textId="77777777" w:rsidR="005D4CA0" w:rsidRDefault="005D4CA0" w:rsidP="005D4CA0">
            <w:pPr>
              <w:pStyle w:val="aa"/>
            </w:pPr>
          </w:p>
          <w:p w14:paraId="3C00D7FD" w14:textId="77777777" w:rsidR="005D4CA0" w:rsidRDefault="005D4CA0" w:rsidP="005D4CA0">
            <w:pPr>
              <w:pStyle w:val="aa"/>
            </w:pPr>
            <w:r>
              <w:t>struct Group</w:t>
            </w:r>
          </w:p>
          <w:p w14:paraId="076ACE7E" w14:textId="77777777" w:rsidR="005D4CA0" w:rsidRDefault="005D4CA0" w:rsidP="005D4CA0">
            <w:pPr>
              <w:pStyle w:val="aa"/>
            </w:pPr>
            <w:r>
              <w:t>{</w:t>
            </w:r>
          </w:p>
          <w:p w14:paraId="2780797D" w14:textId="77777777" w:rsidR="005D4CA0" w:rsidRDefault="005D4CA0" w:rsidP="005D4CA0">
            <w:pPr>
              <w:pStyle w:val="aa"/>
            </w:pPr>
            <w:r>
              <w:t xml:space="preserve">    int </w:t>
            </w:r>
            <w:proofErr w:type="gramStart"/>
            <w:r>
              <w:t>code;</w:t>
            </w:r>
            <w:proofErr w:type="gramEnd"/>
          </w:p>
          <w:p w14:paraId="06C16F5B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name;</w:t>
            </w:r>
            <w:proofErr w:type="gramEnd"/>
          </w:p>
          <w:p w14:paraId="45D9995A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faculty;</w:t>
            </w:r>
            <w:proofErr w:type="gramEnd"/>
          </w:p>
          <w:p w14:paraId="47DCDA60" w14:textId="77777777" w:rsidR="005D4CA0" w:rsidRDefault="005D4CA0" w:rsidP="005D4CA0">
            <w:pPr>
              <w:pStyle w:val="aa"/>
            </w:pPr>
          </w:p>
          <w:p w14:paraId="7EB2760E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1F67E77B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0281ED7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  <w:r>
              <w:t>{"code", code}, {"name", name}, {"faculty", faculty}};</w:t>
            </w:r>
          </w:p>
          <w:p w14:paraId="4E34110C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3E7EC569" w14:textId="77777777" w:rsidR="005D4CA0" w:rsidRDefault="005D4CA0" w:rsidP="005D4CA0">
            <w:pPr>
              <w:pStyle w:val="aa"/>
            </w:pPr>
          </w:p>
          <w:p w14:paraId="206834FF" w14:textId="77777777" w:rsidR="005D4CA0" w:rsidRDefault="005D4CA0" w:rsidP="005D4CA0">
            <w:pPr>
              <w:pStyle w:val="aa"/>
            </w:pPr>
            <w:r>
              <w:t xml:space="preserve">    static Group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58C5EB09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BD68E4A" w14:textId="77777777" w:rsidR="005D4CA0" w:rsidRDefault="005D4CA0" w:rsidP="005D4CA0">
            <w:pPr>
              <w:pStyle w:val="aa"/>
            </w:pPr>
            <w:r>
              <w:t xml:space="preserve">        Group </w:t>
            </w:r>
            <w:proofErr w:type="gramStart"/>
            <w:r>
              <w:t>g;</w:t>
            </w:r>
            <w:proofErr w:type="gramEnd"/>
          </w:p>
          <w:p w14:paraId="311D7471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g.code</w:t>
            </w:r>
            <w:proofErr w:type="spellEnd"/>
            <w:proofErr w:type="gramEnd"/>
            <w:r>
              <w:t xml:space="preserve"> = j.at("code").get&lt;int&gt;();</w:t>
            </w:r>
          </w:p>
          <w:p w14:paraId="5208D86F" w14:textId="77777777" w:rsidR="005D4CA0" w:rsidRDefault="005D4CA0" w:rsidP="005D4CA0">
            <w:pPr>
              <w:pStyle w:val="aa"/>
            </w:pPr>
            <w:r>
              <w:t xml:space="preserve">        g.name = j.at("name"</w:t>
            </w:r>
            <w:proofErr w:type="gramStart"/>
            <w:r>
              <w:t>).get</w:t>
            </w:r>
            <w:proofErr w:type="gramEnd"/>
            <w:r>
              <w:t>&lt;string&gt;();</w:t>
            </w:r>
          </w:p>
          <w:p w14:paraId="3863FBCF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g.faculty</w:t>
            </w:r>
            <w:proofErr w:type="spellEnd"/>
            <w:proofErr w:type="gramEnd"/>
            <w:r>
              <w:t xml:space="preserve"> = j.at("faculty").get&lt;string&gt;();</w:t>
            </w:r>
          </w:p>
          <w:p w14:paraId="6EBFF3BC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g;</w:t>
            </w:r>
            <w:proofErr w:type="gramEnd"/>
          </w:p>
          <w:p w14:paraId="54F674B2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0DE7C52E" w14:textId="77777777" w:rsidR="005D4CA0" w:rsidRDefault="005D4CA0" w:rsidP="005D4CA0">
            <w:pPr>
              <w:pStyle w:val="aa"/>
            </w:pPr>
            <w:r>
              <w:t>};</w:t>
            </w:r>
          </w:p>
          <w:p w14:paraId="0F843A80" w14:textId="77777777" w:rsidR="005D4CA0" w:rsidRDefault="005D4CA0" w:rsidP="005D4CA0">
            <w:pPr>
              <w:pStyle w:val="aa"/>
            </w:pPr>
          </w:p>
          <w:p w14:paraId="5EC4EA3C" w14:textId="77777777" w:rsidR="005D4CA0" w:rsidRDefault="005D4CA0" w:rsidP="005D4CA0">
            <w:pPr>
              <w:pStyle w:val="aa"/>
            </w:pPr>
            <w:r>
              <w:lastRenderedPageBreak/>
              <w:t>struct Dormitory</w:t>
            </w:r>
          </w:p>
          <w:p w14:paraId="435AE04E" w14:textId="77777777" w:rsidR="005D4CA0" w:rsidRDefault="005D4CA0" w:rsidP="005D4CA0">
            <w:pPr>
              <w:pStyle w:val="aa"/>
            </w:pPr>
            <w:r>
              <w:t>{</w:t>
            </w:r>
          </w:p>
          <w:p w14:paraId="105BE861" w14:textId="77777777" w:rsidR="005D4CA0" w:rsidRDefault="005D4CA0" w:rsidP="005D4CA0">
            <w:pPr>
              <w:pStyle w:val="aa"/>
            </w:pPr>
            <w:r>
              <w:t xml:space="preserve">    int </w:t>
            </w:r>
            <w:proofErr w:type="gramStart"/>
            <w:r>
              <w:t>code;</w:t>
            </w:r>
            <w:proofErr w:type="gramEnd"/>
          </w:p>
          <w:p w14:paraId="30EE9520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name;</w:t>
            </w:r>
            <w:proofErr w:type="gramEnd"/>
          </w:p>
          <w:p w14:paraId="4BDBB5D4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address;</w:t>
            </w:r>
            <w:proofErr w:type="gramEnd"/>
          </w:p>
          <w:p w14:paraId="46DB719D" w14:textId="77777777" w:rsidR="005D4CA0" w:rsidRDefault="005D4CA0" w:rsidP="005D4CA0">
            <w:pPr>
              <w:pStyle w:val="aa"/>
            </w:pPr>
          </w:p>
          <w:p w14:paraId="6BA26794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506C86E9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E807315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  <w:r>
              <w:t>{"code", code}, {"name", name}, {"address", address}};</w:t>
            </w:r>
          </w:p>
          <w:p w14:paraId="50CBCFAF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35EB4B82" w14:textId="77777777" w:rsidR="005D4CA0" w:rsidRDefault="005D4CA0" w:rsidP="005D4CA0">
            <w:pPr>
              <w:pStyle w:val="aa"/>
            </w:pPr>
          </w:p>
          <w:p w14:paraId="1EBC9963" w14:textId="77777777" w:rsidR="005D4CA0" w:rsidRDefault="005D4CA0" w:rsidP="005D4CA0">
            <w:pPr>
              <w:pStyle w:val="aa"/>
            </w:pPr>
            <w:r>
              <w:t xml:space="preserve">    static Dormitory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445538AA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146BB976" w14:textId="77777777" w:rsidR="005D4CA0" w:rsidRDefault="005D4CA0" w:rsidP="005D4CA0">
            <w:pPr>
              <w:pStyle w:val="aa"/>
            </w:pPr>
            <w:r>
              <w:t xml:space="preserve">        Dormitory </w:t>
            </w:r>
            <w:proofErr w:type="gramStart"/>
            <w:r>
              <w:t>d;</w:t>
            </w:r>
            <w:proofErr w:type="gramEnd"/>
          </w:p>
          <w:p w14:paraId="03B6A655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d.code</w:t>
            </w:r>
            <w:proofErr w:type="spellEnd"/>
            <w:r>
              <w:t xml:space="preserve"> = j.at("code"</w:t>
            </w:r>
            <w:proofErr w:type="gramStart"/>
            <w:r>
              <w:t>).get</w:t>
            </w:r>
            <w:proofErr w:type="gramEnd"/>
            <w:r>
              <w:t>&lt;int&gt;();</w:t>
            </w:r>
          </w:p>
          <w:p w14:paraId="1117C2C7" w14:textId="77777777" w:rsidR="005D4CA0" w:rsidRDefault="005D4CA0" w:rsidP="005D4CA0">
            <w:pPr>
              <w:pStyle w:val="aa"/>
            </w:pPr>
            <w:r>
              <w:t xml:space="preserve">        d.name = j.at("name"</w:t>
            </w:r>
            <w:proofErr w:type="gramStart"/>
            <w:r>
              <w:t>).get</w:t>
            </w:r>
            <w:proofErr w:type="gramEnd"/>
            <w:r>
              <w:t>&lt;string&gt;();</w:t>
            </w:r>
          </w:p>
          <w:p w14:paraId="57981319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d.address</w:t>
            </w:r>
            <w:proofErr w:type="spellEnd"/>
            <w:r>
              <w:t xml:space="preserve"> = j.at("address"</w:t>
            </w:r>
            <w:proofErr w:type="gramStart"/>
            <w:r>
              <w:t>).get</w:t>
            </w:r>
            <w:proofErr w:type="gramEnd"/>
            <w:r>
              <w:t>&lt;string&gt;();</w:t>
            </w:r>
          </w:p>
          <w:p w14:paraId="002198E0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d;</w:t>
            </w:r>
            <w:proofErr w:type="gramEnd"/>
          </w:p>
          <w:p w14:paraId="23F28758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2A3EF6C4" w14:textId="77777777" w:rsidR="005D4CA0" w:rsidRDefault="005D4CA0" w:rsidP="005D4CA0">
            <w:pPr>
              <w:pStyle w:val="aa"/>
            </w:pPr>
            <w:r>
              <w:t>};</w:t>
            </w:r>
          </w:p>
          <w:p w14:paraId="4C8D7D1E" w14:textId="77777777" w:rsidR="005D4CA0" w:rsidRDefault="005D4CA0" w:rsidP="005D4CA0">
            <w:pPr>
              <w:pStyle w:val="aa"/>
            </w:pPr>
          </w:p>
          <w:p w14:paraId="6B05BF6A" w14:textId="77777777" w:rsidR="005D4CA0" w:rsidRDefault="005D4CA0" w:rsidP="005D4CA0">
            <w:pPr>
              <w:pStyle w:val="aa"/>
            </w:pPr>
            <w:r>
              <w:t>struct Room</w:t>
            </w:r>
          </w:p>
          <w:p w14:paraId="568D2557" w14:textId="77777777" w:rsidR="005D4CA0" w:rsidRDefault="005D4CA0" w:rsidP="005D4CA0">
            <w:pPr>
              <w:pStyle w:val="aa"/>
            </w:pPr>
            <w:r>
              <w:t>{</w:t>
            </w:r>
          </w:p>
          <w:p w14:paraId="7FDE60BB" w14:textId="77777777" w:rsidR="005D4CA0" w:rsidRDefault="005D4CA0" w:rsidP="005D4CA0">
            <w:pPr>
              <w:pStyle w:val="aa"/>
            </w:pPr>
            <w:r>
              <w:t xml:space="preserve">    int </w:t>
            </w:r>
            <w:proofErr w:type="gramStart"/>
            <w:r>
              <w:t>code;</w:t>
            </w:r>
            <w:proofErr w:type="gramEnd"/>
          </w:p>
          <w:p w14:paraId="1131D5E1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number;</w:t>
            </w:r>
            <w:proofErr w:type="gramEnd"/>
          </w:p>
          <w:p w14:paraId="3FE6DA9A" w14:textId="77777777" w:rsidR="005D4CA0" w:rsidRDefault="005D4CA0" w:rsidP="005D4CA0">
            <w:pPr>
              <w:pStyle w:val="aa"/>
            </w:pPr>
            <w:r>
              <w:t xml:space="preserve">    int </w:t>
            </w:r>
            <w:proofErr w:type="spellStart"/>
            <w:r>
              <w:t>dormitory_</w:t>
            </w:r>
            <w:proofErr w:type="gramStart"/>
            <w:r>
              <w:t>code</w:t>
            </w:r>
            <w:proofErr w:type="spellEnd"/>
            <w:r>
              <w:t>;</w:t>
            </w:r>
            <w:proofErr w:type="gramEnd"/>
          </w:p>
          <w:p w14:paraId="165D12D3" w14:textId="77777777" w:rsidR="005D4CA0" w:rsidRDefault="005D4CA0" w:rsidP="005D4CA0">
            <w:pPr>
              <w:pStyle w:val="aa"/>
            </w:pPr>
          </w:p>
          <w:p w14:paraId="0BA7EA11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43CB579B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AECAF72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  <w:r>
              <w:t>{"code", code}, {"number", number}, {"</w:t>
            </w:r>
            <w:proofErr w:type="spellStart"/>
            <w:r>
              <w:t>dormitory_code</w:t>
            </w:r>
            <w:proofErr w:type="spellEnd"/>
            <w:r>
              <w:t xml:space="preserve">", </w:t>
            </w:r>
            <w:proofErr w:type="spellStart"/>
            <w:r>
              <w:t>dormitory_code</w:t>
            </w:r>
            <w:proofErr w:type="spellEnd"/>
            <w:r>
              <w:t>}};</w:t>
            </w:r>
          </w:p>
          <w:p w14:paraId="151395F6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2B6CC76D" w14:textId="77777777" w:rsidR="005D4CA0" w:rsidRDefault="005D4CA0" w:rsidP="005D4CA0">
            <w:pPr>
              <w:pStyle w:val="aa"/>
            </w:pPr>
          </w:p>
          <w:p w14:paraId="072B57E6" w14:textId="77777777" w:rsidR="005D4CA0" w:rsidRDefault="005D4CA0" w:rsidP="005D4CA0">
            <w:pPr>
              <w:pStyle w:val="aa"/>
            </w:pPr>
            <w:r>
              <w:t xml:space="preserve">    static Room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24D7C7FB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051FAF38" w14:textId="77777777" w:rsidR="005D4CA0" w:rsidRDefault="005D4CA0" w:rsidP="005D4CA0">
            <w:pPr>
              <w:pStyle w:val="aa"/>
            </w:pPr>
            <w:r>
              <w:t xml:space="preserve">        Room </w:t>
            </w:r>
            <w:proofErr w:type="gramStart"/>
            <w:r>
              <w:t>r;</w:t>
            </w:r>
            <w:proofErr w:type="gramEnd"/>
          </w:p>
          <w:p w14:paraId="2B91B250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r.code</w:t>
            </w:r>
            <w:proofErr w:type="spellEnd"/>
            <w:proofErr w:type="gramEnd"/>
            <w:r>
              <w:t xml:space="preserve"> = j.at("code").get&lt;int&gt;();</w:t>
            </w:r>
          </w:p>
          <w:p w14:paraId="0F727F08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r.number</w:t>
            </w:r>
            <w:proofErr w:type="spellEnd"/>
            <w:proofErr w:type="gramEnd"/>
            <w:r>
              <w:t xml:space="preserve"> = j.at("number").get&lt;string&gt;();</w:t>
            </w:r>
          </w:p>
          <w:p w14:paraId="368012D3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r.dormitory</w:t>
            </w:r>
            <w:proofErr w:type="gramEnd"/>
            <w:r>
              <w:t>_code</w:t>
            </w:r>
            <w:proofErr w:type="spellEnd"/>
            <w:r>
              <w:t xml:space="preserve"> = j.at("</w:t>
            </w:r>
            <w:proofErr w:type="spellStart"/>
            <w:r>
              <w:t>dormitory_code</w:t>
            </w:r>
            <w:proofErr w:type="spellEnd"/>
            <w:r>
              <w:t>").get&lt;int&gt;();</w:t>
            </w:r>
          </w:p>
          <w:p w14:paraId="6A5EF5FA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r;</w:t>
            </w:r>
            <w:proofErr w:type="gramEnd"/>
          </w:p>
          <w:p w14:paraId="580F630B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1577410" w14:textId="77777777" w:rsidR="005D4CA0" w:rsidRDefault="005D4CA0" w:rsidP="005D4CA0">
            <w:pPr>
              <w:pStyle w:val="aa"/>
            </w:pPr>
            <w:r>
              <w:t>};</w:t>
            </w:r>
          </w:p>
          <w:p w14:paraId="730C6632" w14:textId="77777777" w:rsidR="005D4CA0" w:rsidRDefault="005D4CA0" w:rsidP="005D4CA0">
            <w:pPr>
              <w:pStyle w:val="aa"/>
            </w:pPr>
          </w:p>
          <w:p w14:paraId="3DB98AF1" w14:textId="77777777" w:rsidR="005D4CA0" w:rsidRDefault="005D4CA0" w:rsidP="005D4CA0">
            <w:pPr>
              <w:pStyle w:val="aa"/>
            </w:pPr>
            <w:r>
              <w:t>struct Student</w:t>
            </w:r>
          </w:p>
          <w:p w14:paraId="12142648" w14:textId="77777777" w:rsidR="005D4CA0" w:rsidRDefault="005D4CA0" w:rsidP="005D4CA0">
            <w:pPr>
              <w:pStyle w:val="aa"/>
            </w:pPr>
            <w:r>
              <w:t>{</w:t>
            </w:r>
          </w:p>
          <w:p w14:paraId="2A0D4CC2" w14:textId="77777777" w:rsidR="005D4CA0" w:rsidRDefault="005D4CA0" w:rsidP="005D4CA0">
            <w:pPr>
              <w:pStyle w:val="aa"/>
            </w:pPr>
            <w:r>
              <w:t xml:space="preserve">    int </w:t>
            </w:r>
            <w:proofErr w:type="gramStart"/>
            <w:r>
              <w:t>code;</w:t>
            </w:r>
            <w:proofErr w:type="gramEnd"/>
          </w:p>
          <w:p w14:paraId="5B467595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spellStart"/>
            <w:r>
              <w:t>full_</w:t>
            </w:r>
            <w:proofErr w:type="gramStart"/>
            <w:r>
              <w:t>name</w:t>
            </w:r>
            <w:proofErr w:type="spellEnd"/>
            <w:r>
              <w:t>;</w:t>
            </w:r>
            <w:proofErr w:type="gramEnd"/>
          </w:p>
          <w:p w14:paraId="3919BD6E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spellStart"/>
            <w:r>
              <w:t>birth_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2B84F8CF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gender;</w:t>
            </w:r>
            <w:proofErr w:type="gramEnd"/>
          </w:p>
          <w:p w14:paraId="2749DA7E" w14:textId="77777777" w:rsidR="005D4CA0" w:rsidRDefault="005D4CA0" w:rsidP="005D4CA0">
            <w:pPr>
              <w:pStyle w:val="aa"/>
            </w:pPr>
            <w:r>
              <w:t xml:space="preserve">    int </w:t>
            </w:r>
            <w:proofErr w:type="spellStart"/>
            <w:r>
              <w:t>group_</w:t>
            </w:r>
            <w:proofErr w:type="gramStart"/>
            <w:r>
              <w:t>code</w:t>
            </w:r>
            <w:proofErr w:type="spellEnd"/>
            <w:r>
              <w:t>;</w:t>
            </w:r>
            <w:proofErr w:type="gramEnd"/>
          </w:p>
          <w:p w14:paraId="574FDD94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spellStart"/>
            <w:r>
              <w:t>passport_</w:t>
            </w:r>
            <w:proofErr w:type="gramStart"/>
            <w:r>
              <w:t>series</w:t>
            </w:r>
            <w:proofErr w:type="spellEnd"/>
            <w:r>
              <w:t>;</w:t>
            </w:r>
            <w:proofErr w:type="gramEnd"/>
          </w:p>
          <w:p w14:paraId="2DF44D62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spellStart"/>
            <w:r>
              <w:t>passport_</w:t>
            </w:r>
            <w:proofErr w:type="gramStart"/>
            <w:r>
              <w:t>number</w:t>
            </w:r>
            <w:proofErr w:type="spellEnd"/>
            <w:r>
              <w:t>;</w:t>
            </w:r>
            <w:proofErr w:type="gramEnd"/>
          </w:p>
          <w:p w14:paraId="1049818B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spellStart"/>
            <w:r>
              <w:t>issued_</w:t>
            </w:r>
            <w:proofErr w:type="gramStart"/>
            <w:r>
              <w:t>by</w:t>
            </w:r>
            <w:proofErr w:type="spellEnd"/>
            <w:r>
              <w:t>;</w:t>
            </w:r>
            <w:proofErr w:type="gramEnd"/>
          </w:p>
          <w:p w14:paraId="6EFB7C46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spellStart"/>
            <w:r>
              <w:t>issued_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40DB6DE9" w14:textId="77777777" w:rsidR="005D4CA0" w:rsidRDefault="005D4CA0" w:rsidP="005D4CA0">
            <w:pPr>
              <w:pStyle w:val="aa"/>
            </w:pPr>
          </w:p>
          <w:p w14:paraId="3D144D73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4EEC0B65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507DFAA1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</w:p>
          <w:p w14:paraId="0C04E3A2" w14:textId="77777777" w:rsidR="005D4CA0" w:rsidRDefault="005D4CA0" w:rsidP="005D4CA0">
            <w:pPr>
              <w:pStyle w:val="aa"/>
            </w:pPr>
            <w:r>
              <w:t xml:space="preserve">            {"code", code},</w:t>
            </w:r>
          </w:p>
          <w:p w14:paraId="329D7BF8" w14:textId="77777777" w:rsidR="005D4CA0" w:rsidRDefault="005D4CA0" w:rsidP="005D4CA0">
            <w:pPr>
              <w:pStyle w:val="aa"/>
            </w:pPr>
            <w:r>
              <w:t xml:space="preserve">            {"</w:t>
            </w:r>
            <w:proofErr w:type="spellStart"/>
            <w:r>
              <w:t>full_name</w:t>
            </w:r>
            <w:proofErr w:type="spellEnd"/>
            <w:r>
              <w:t xml:space="preserve">", </w:t>
            </w:r>
            <w:proofErr w:type="spellStart"/>
            <w:r>
              <w:t>full_name</w:t>
            </w:r>
            <w:proofErr w:type="spellEnd"/>
            <w:r>
              <w:t>},</w:t>
            </w:r>
          </w:p>
          <w:p w14:paraId="5EA9A2D2" w14:textId="77777777" w:rsidR="005D4CA0" w:rsidRDefault="005D4CA0" w:rsidP="005D4CA0">
            <w:pPr>
              <w:pStyle w:val="aa"/>
            </w:pPr>
            <w:r>
              <w:t xml:space="preserve">            {"</w:t>
            </w:r>
            <w:proofErr w:type="spellStart"/>
            <w:r>
              <w:t>birth_date</w:t>
            </w:r>
            <w:proofErr w:type="spellEnd"/>
            <w:r>
              <w:t xml:space="preserve">", </w:t>
            </w:r>
            <w:proofErr w:type="spellStart"/>
            <w:r>
              <w:t>birth_date</w:t>
            </w:r>
            <w:proofErr w:type="spellEnd"/>
            <w:r>
              <w:t>},</w:t>
            </w:r>
          </w:p>
          <w:p w14:paraId="2CD8484D" w14:textId="77777777" w:rsidR="005D4CA0" w:rsidRDefault="005D4CA0" w:rsidP="005D4CA0">
            <w:pPr>
              <w:pStyle w:val="aa"/>
            </w:pPr>
            <w:r>
              <w:t xml:space="preserve">            {"gender", gender},</w:t>
            </w:r>
          </w:p>
          <w:p w14:paraId="005A8F0A" w14:textId="77777777" w:rsidR="005D4CA0" w:rsidRDefault="005D4CA0" w:rsidP="005D4CA0">
            <w:pPr>
              <w:pStyle w:val="aa"/>
            </w:pPr>
            <w:r>
              <w:lastRenderedPageBreak/>
              <w:t xml:space="preserve">            {"</w:t>
            </w:r>
            <w:proofErr w:type="spellStart"/>
            <w:r>
              <w:t>group_code</w:t>
            </w:r>
            <w:proofErr w:type="spellEnd"/>
            <w:r>
              <w:t xml:space="preserve">", </w:t>
            </w:r>
            <w:proofErr w:type="spellStart"/>
            <w:r>
              <w:t>group_code</w:t>
            </w:r>
            <w:proofErr w:type="spellEnd"/>
            <w:r>
              <w:t>},</w:t>
            </w:r>
          </w:p>
          <w:p w14:paraId="2D2E16AD" w14:textId="77777777" w:rsidR="005D4CA0" w:rsidRDefault="005D4CA0" w:rsidP="005D4CA0">
            <w:pPr>
              <w:pStyle w:val="aa"/>
            </w:pPr>
            <w:r>
              <w:t xml:space="preserve">            {"</w:t>
            </w:r>
            <w:proofErr w:type="spellStart"/>
            <w:r>
              <w:t>passport_series</w:t>
            </w:r>
            <w:proofErr w:type="spellEnd"/>
            <w:r>
              <w:t xml:space="preserve">", </w:t>
            </w:r>
            <w:proofErr w:type="spellStart"/>
            <w:r>
              <w:t>passport_series</w:t>
            </w:r>
            <w:proofErr w:type="spellEnd"/>
            <w:r>
              <w:t>},</w:t>
            </w:r>
          </w:p>
          <w:p w14:paraId="5C28AC7C" w14:textId="77777777" w:rsidR="005D4CA0" w:rsidRDefault="005D4CA0" w:rsidP="005D4CA0">
            <w:pPr>
              <w:pStyle w:val="aa"/>
            </w:pPr>
            <w:r>
              <w:t xml:space="preserve">            {"</w:t>
            </w:r>
            <w:proofErr w:type="spellStart"/>
            <w:r>
              <w:t>passport_number</w:t>
            </w:r>
            <w:proofErr w:type="spellEnd"/>
            <w:r>
              <w:t xml:space="preserve">", </w:t>
            </w:r>
            <w:proofErr w:type="spellStart"/>
            <w:r>
              <w:t>passport_number</w:t>
            </w:r>
            <w:proofErr w:type="spellEnd"/>
            <w:r>
              <w:t>},</w:t>
            </w:r>
          </w:p>
          <w:p w14:paraId="1F6DFDC5" w14:textId="77777777" w:rsidR="005D4CA0" w:rsidRDefault="005D4CA0" w:rsidP="005D4CA0">
            <w:pPr>
              <w:pStyle w:val="aa"/>
            </w:pPr>
            <w:r>
              <w:t xml:space="preserve">            {"</w:t>
            </w:r>
            <w:proofErr w:type="spellStart"/>
            <w:r>
              <w:t>issued_by</w:t>
            </w:r>
            <w:proofErr w:type="spellEnd"/>
            <w:r>
              <w:t xml:space="preserve">", </w:t>
            </w:r>
            <w:proofErr w:type="spellStart"/>
            <w:r>
              <w:t>issued_by</w:t>
            </w:r>
            <w:proofErr w:type="spellEnd"/>
            <w:r>
              <w:t>},</w:t>
            </w:r>
          </w:p>
          <w:p w14:paraId="59AD378C" w14:textId="77777777" w:rsidR="005D4CA0" w:rsidRDefault="005D4CA0" w:rsidP="005D4CA0">
            <w:pPr>
              <w:pStyle w:val="aa"/>
            </w:pPr>
            <w:r>
              <w:t xml:space="preserve">            {"</w:t>
            </w:r>
            <w:proofErr w:type="spellStart"/>
            <w:r>
              <w:t>issued_date</w:t>
            </w:r>
            <w:proofErr w:type="spellEnd"/>
            <w:r>
              <w:t xml:space="preserve">", </w:t>
            </w:r>
            <w:proofErr w:type="spellStart"/>
            <w:r>
              <w:t>issued_date</w:t>
            </w:r>
            <w:proofErr w:type="spellEnd"/>
            <w:r>
              <w:t>}</w:t>
            </w:r>
          </w:p>
          <w:p w14:paraId="6538CC8D" w14:textId="77777777" w:rsidR="005D4CA0" w:rsidRDefault="005D4CA0" w:rsidP="005D4CA0">
            <w:pPr>
              <w:pStyle w:val="aa"/>
            </w:pPr>
            <w:r>
              <w:t xml:space="preserve">        };</w:t>
            </w:r>
          </w:p>
          <w:p w14:paraId="4F0C1D21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1EC66803" w14:textId="77777777" w:rsidR="005D4CA0" w:rsidRDefault="005D4CA0" w:rsidP="005D4CA0">
            <w:pPr>
              <w:pStyle w:val="aa"/>
            </w:pPr>
          </w:p>
          <w:p w14:paraId="3C90F995" w14:textId="77777777" w:rsidR="005D4CA0" w:rsidRDefault="005D4CA0" w:rsidP="005D4CA0">
            <w:pPr>
              <w:pStyle w:val="aa"/>
            </w:pPr>
            <w:r>
              <w:t xml:space="preserve">    static Student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20C38F57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095EB7A7" w14:textId="77777777" w:rsidR="005D4CA0" w:rsidRDefault="005D4CA0" w:rsidP="005D4CA0">
            <w:pPr>
              <w:pStyle w:val="aa"/>
            </w:pPr>
            <w:r>
              <w:t xml:space="preserve">        Student </w:t>
            </w:r>
            <w:proofErr w:type="gramStart"/>
            <w:r>
              <w:t>s;</w:t>
            </w:r>
            <w:proofErr w:type="gramEnd"/>
          </w:p>
          <w:p w14:paraId="11B83A3E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s.code</w:t>
            </w:r>
            <w:proofErr w:type="spellEnd"/>
            <w:proofErr w:type="gramEnd"/>
            <w:r>
              <w:t xml:space="preserve"> = j.at("code").get&lt;int&gt;();</w:t>
            </w:r>
          </w:p>
          <w:p w14:paraId="639F1551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s.full</w:t>
            </w:r>
            <w:proofErr w:type="gramEnd"/>
            <w:r>
              <w:t>_name</w:t>
            </w:r>
            <w:proofErr w:type="spellEnd"/>
            <w:r>
              <w:t xml:space="preserve"> = j.at("</w:t>
            </w:r>
            <w:proofErr w:type="spellStart"/>
            <w:r>
              <w:t>full_name</w:t>
            </w:r>
            <w:proofErr w:type="spellEnd"/>
            <w:r>
              <w:t>").get&lt;string&gt;();</w:t>
            </w:r>
          </w:p>
          <w:p w14:paraId="6901B87D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s.birth</w:t>
            </w:r>
            <w:proofErr w:type="gramEnd"/>
            <w:r>
              <w:t>_date</w:t>
            </w:r>
            <w:proofErr w:type="spellEnd"/>
            <w:r>
              <w:t xml:space="preserve"> = j.at("</w:t>
            </w:r>
            <w:proofErr w:type="spellStart"/>
            <w:r>
              <w:t>birth_date</w:t>
            </w:r>
            <w:proofErr w:type="spellEnd"/>
            <w:r>
              <w:t>").get&lt;string&gt;();</w:t>
            </w:r>
          </w:p>
          <w:p w14:paraId="020F7B1D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s.gender</w:t>
            </w:r>
            <w:proofErr w:type="spellEnd"/>
            <w:proofErr w:type="gramEnd"/>
            <w:r>
              <w:t xml:space="preserve"> = j.at("gender").get&lt;string&gt;();</w:t>
            </w:r>
          </w:p>
          <w:p w14:paraId="26F2CA00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s.group</w:t>
            </w:r>
            <w:proofErr w:type="gramEnd"/>
            <w:r>
              <w:t>_code</w:t>
            </w:r>
            <w:proofErr w:type="spellEnd"/>
            <w:r>
              <w:t xml:space="preserve"> = j.at("</w:t>
            </w:r>
            <w:proofErr w:type="spellStart"/>
            <w:r>
              <w:t>group_code</w:t>
            </w:r>
            <w:proofErr w:type="spellEnd"/>
            <w:r>
              <w:t>").get&lt;int&gt;();</w:t>
            </w:r>
          </w:p>
          <w:p w14:paraId="4B3C19E6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s.passport</w:t>
            </w:r>
            <w:proofErr w:type="gramEnd"/>
            <w:r>
              <w:t>_series</w:t>
            </w:r>
            <w:proofErr w:type="spellEnd"/>
            <w:r>
              <w:t xml:space="preserve"> = j.at("</w:t>
            </w:r>
            <w:proofErr w:type="spellStart"/>
            <w:r>
              <w:t>passport_series</w:t>
            </w:r>
            <w:proofErr w:type="spellEnd"/>
            <w:r>
              <w:t>").get&lt;string&gt;();</w:t>
            </w:r>
          </w:p>
          <w:p w14:paraId="5BBA6A5D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s.passport</w:t>
            </w:r>
            <w:proofErr w:type="gramEnd"/>
            <w:r>
              <w:t>_number</w:t>
            </w:r>
            <w:proofErr w:type="spellEnd"/>
            <w:r>
              <w:t xml:space="preserve"> = j.at("</w:t>
            </w:r>
            <w:proofErr w:type="spellStart"/>
            <w:r>
              <w:t>passport_number</w:t>
            </w:r>
            <w:proofErr w:type="spellEnd"/>
            <w:r>
              <w:t>").get&lt;string&gt;();</w:t>
            </w:r>
          </w:p>
          <w:p w14:paraId="198F5B83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s.issued</w:t>
            </w:r>
            <w:proofErr w:type="gramEnd"/>
            <w:r>
              <w:t>_by</w:t>
            </w:r>
            <w:proofErr w:type="spellEnd"/>
            <w:r>
              <w:t xml:space="preserve"> = j.at("</w:t>
            </w:r>
            <w:proofErr w:type="spellStart"/>
            <w:r>
              <w:t>issued_by</w:t>
            </w:r>
            <w:proofErr w:type="spellEnd"/>
            <w:r>
              <w:t>").get&lt;string&gt;();</w:t>
            </w:r>
          </w:p>
          <w:p w14:paraId="2BB66F62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s.issued</w:t>
            </w:r>
            <w:proofErr w:type="gramEnd"/>
            <w:r>
              <w:t>_date</w:t>
            </w:r>
            <w:proofErr w:type="spellEnd"/>
            <w:r>
              <w:t xml:space="preserve"> = j.at("</w:t>
            </w:r>
            <w:proofErr w:type="spellStart"/>
            <w:r>
              <w:t>issued_date</w:t>
            </w:r>
            <w:proofErr w:type="spellEnd"/>
            <w:r>
              <w:t>").get&lt;string&gt;();</w:t>
            </w:r>
          </w:p>
          <w:p w14:paraId="10DBBE53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s;</w:t>
            </w:r>
            <w:proofErr w:type="gramEnd"/>
          </w:p>
          <w:p w14:paraId="592120B6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6F0C68C" w14:textId="77777777" w:rsidR="005D4CA0" w:rsidRDefault="005D4CA0" w:rsidP="005D4CA0">
            <w:pPr>
              <w:pStyle w:val="aa"/>
            </w:pPr>
            <w:r>
              <w:t>};</w:t>
            </w:r>
          </w:p>
          <w:p w14:paraId="3DFDE04C" w14:textId="77777777" w:rsidR="005D4CA0" w:rsidRDefault="005D4CA0" w:rsidP="005D4CA0">
            <w:pPr>
              <w:pStyle w:val="aa"/>
            </w:pPr>
          </w:p>
          <w:p w14:paraId="4F928B9D" w14:textId="77777777" w:rsidR="005D4CA0" w:rsidRDefault="005D4CA0" w:rsidP="005D4CA0">
            <w:pPr>
              <w:pStyle w:val="aa"/>
            </w:pPr>
            <w:r>
              <w:t xml:space="preserve">struct </w:t>
            </w:r>
            <w:proofErr w:type="spellStart"/>
            <w:r>
              <w:t>AccommodationInfo</w:t>
            </w:r>
            <w:proofErr w:type="spellEnd"/>
          </w:p>
          <w:p w14:paraId="4402F53B" w14:textId="77777777" w:rsidR="005D4CA0" w:rsidRDefault="005D4CA0" w:rsidP="005D4CA0">
            <w:pPr>
              <w:pStyle w:val="aa"/>
            </w:pPr>
            <w:r>
              <w:t>{</w:t>
            </w:r>
          </w:p>
          <w:p w14:paraId="4086A130" w14:textId="77777777" w:rsidR="005D4CA0" w:rsidRDefault="005D4CA0" w:rsidP="005D4CA0">
            <w:pPr>
              <w:pStyle w:val="aa"/>
            </w:pPr>
            <w:r>
              <w:t xml:space="preserve">    int </w:t>
            </w:r>
            <w:proofErr w:type="spellStart"/>
            <w:r>
              <w:t>room_</w:t>
            </w:r>
            <w:proofErr w:type="gramStart"/>
            <w:r>
              <w:t>code</w:t>
            </w:r>
            <w:proofErr w:type="spellEnd"/>
            <w:r>
              <w:t>;</w:t>
            </w:r>
            <w:proofErr w:type="gramEnd"/>
          </w:p>
          <w:p w14:paraId="07E29697" w14:textId="77777777" w:rsidR="005D4CA0" w:rsidRDefault="005D4CA0" w:rsidP="005D4CA0">
            <w:pPr>
              <w:pStyle w:val="aa"/>
            </w:pPr>
            <w:r>
              <w:t xml:space="preserve">    int </w:t>
            </w:r>
            <w:proofErr w:type="spellStart"/>
            <w:r>
              <w:t>student_</w:t>
            </w:r>
            <w:proofErr w:type="gramStart"/>
            <w:r>
              <w:t>code</w:t>
            </w:r>
            <w:proofErr w:type="spellEnd"/>
            <w:r>
              <w:t>;</w:t>
            </w:r>
            <w:proofErr w:type="gramEnd"/>
          </w:p>
          <w:p w14:paraId="1AB7E4C4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spellStart"/>
            <w:r>
              <w:t>move_in_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1BCFF8BD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spellStart"/>
            <w:r>
              <w:t>move_out_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148633B8" w14:textId="77777777" w:rsidR="005D4CA0" w:rsidRDefault="005D4CA0" w:rsidP="005D4CA0">
            <w:pPr>
              <w:pStyle w:val="aa"/>
            </w:pPr>
          </w:p>
          <w:p w14:paraId="7B7AD123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31B62DDE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50A64C2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</w:p>
          <w:p w14:paraId="6AC82869" w14:textId="77777777" w:rsidR="005D4CA0" w:rsidRDefault="005D4CA0" w:rsidP="005D4CA0">
            <w:pPr>
              <w:pStyle w:val="aa"/>
            </w:pPr>
            <w:r>
              <w:t xml:space="preserve">            {"</w:t>
            </w:r>
            <w:proofErr w:type="spellStart"/>
            <w:r>
              <w:t>room_code</w:t>
            </w:r>
            <w:proofErr w:type="spellEnd"/>
            <w:r>
              <w:t xml:space="preserve">", </w:t>
            </w:r>
            <w:proofErr w:type="spellStart"/>
            <w:r>
              <w:t>room_code</w:t>
            </w:r>
            <w:proofErr w:type="spellEnd"/>
            <w:r>
              <w:t>},</w:t>
            </w:r>
          </w:p>
          <w:p w14:paraId="1BC33E5B" w14:textId="77777777" w:rsidR="005D4CA0" w:rsidRDefault="005D4CA0" w:rsidP="005D4CA0">
            <w:pPr>
              <w:pStyle w:val="aa"/>
            </w:pPr>
            <w:r>
              <w:t xml:space="preserve">            {"</w:t>
            </w:r>
            <w:proofErr w:type="spellStart"/>
            <w:r>
              <w:t>student_code</w:t>
            </w:r>
            <w:proofErr w:type="spellEnd"/>
            <w:r>
              <w:t xml:space="preserve">", </w:t>
            </w:r>
            <w:proofErr w:type="spellStart"/>
            <w:r>
              <w:t>student_code</w:t>
            </w:r>
            <w:proofErr w:type="spellEnd"/>
            <w:r>
              <w:t>},</w:t>
            </w:r>
          </w:p>
          <w:p w14:paraId="2C3BE66D" w14:textId="77777777" w:rsidR="005D4CA0" w:rsidRDefault="005D4CA0" w:rsidP="005D4CA0">
            <w:pPr>
              <w:pStyle w:val="aa"/>
            </w:pPr>
            <w:r>
              <w:t xml:space="preserve">            {"</w:t>
            </w:r>
            <w:proofErr w:type="spellStart"/>
            <w:r>
              <w:t>move_in_date</w:t>
            </w:r>
            <w:proofErr w:type="spellEnd"/>
            <w:r>
              <w:t xml:space="preserve">", </w:t>
            </w:r>
            <w:proofErr w:type="spellStart"/>
            <w:r>
              <w:t>move_in_date</w:t>
            </w:r>
            <w:proofErr w:type="spellEnd"/>
            <w:r>
              <w:t>},</w:t>
            </w:r>
          </w:p>
          <w:p w14:paraId="1103B460" w14:textId="77777777" w:rsidR="005D4CA0" w:rsidRDefault="005D4CA0" w:rsidP="005D4CA0">
            <w:pPr>
              <w:pStyle w:val="aa"/>
            </w:pPr>
            <w:r>
              <w:t xml:space="preserve">            {"</w:t>
            </w:r>
            <w:proofErr w:type="spellStart"/>
            <w:r>
              <w:t>move_out_date</w:t>
            </w:r>
            <w:proofErr w:type="spellEnd"/>
            <w:r>
              <w:t xml:space="preserve">", </w:t>
            </w:r>
            <w:proofErr w:type="spellStart"/>
            <w:r>
              <w:t>move_out_date</w:t>
            </w:r>
            <w:proofErr w:type="spellEnd"/>
            <w:r>
              <w:t>}</w:t>
            </w:r>
          </w:p>
          <w:p w14:paraId="562B7302" w14:textId="77777777" w:rsidR="005D4CA0" w:rsidRDefault="005D4CA0" w:rsidP="005D4CA0">
            <w:pPr>
              <w:pStyle w:val="aa"/>
            </w:pPr>
            <w:r>
              <w:t xml:space="preserve">        };</w:t>
            </w:r>
          </w:p>
          <w:p w14:paraId="5BE7ED0A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B7D8640" w14:textId="77777777" w:rsidR="005D4CA0" w:rsidRDefault="005D4CA0" w:rsidP="005D4CA0">
            <w:pPr>
              <w:pStyle w:val="aa"/>
            </w:pPr>
          </w:p>
          <w:p w14:paraId="49943B7D" w14:textId="77777777" w:rsidR="005D4CA0" w:rsidRDefault="005D4CA0" w:rsidP="005D4CA0">
            <w:pPr>
              <w:pStyle w:val="aa"/>
            </w:pPr>
            <w:r>
              <w:t xml:space="preserve">    static </w:t>
            </w:r>
            <w:proofErr w:type="spellStart"/>
            <w:r>
              <w:t>AccommodationInfo</w:t>
            </w:r>
            <w:proofErr w:type="spellEnd"/>
            <w:r>
              <w:t xml:space="preserve">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56BAF629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5D82753C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AccommodationInfo</w:t>
            </w:r>
            <w:proofErr w:type="spellEnd"/>
            <w:r>
              <w:t xml:space="preserve"> </w:t>
            </w:r>
            <w:proofErr w:type="gramStart"/>
            <w:r>
              <w:t>a;</w:t>
            </w:r>
            <w:proofErr w:type="gramEnd"/>
          </w:p>
          <w:p w14:paraId="70D85FAD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a.room</w:t>
            </w:r>
            <w:proofErr w:type="gramEnd"/>
            <w:r>
              <w:t>_code</w:t>
            </w:r>
            <w:proofErr w:type="spellEnd"/>
            <w:r>
              <w:t xml:space="preserve"> = j.at("</w:t>
            </w:r>
            <w:proofErr w:type="spellStart"/>
            <w:r>
              <w:t>room_code</w:t>
            </w:r>
            <w:proofErr w:type="spellEnd"/>
            <w:r>
              <w:t>").get&lt;int&gt;();</w:t>
            </w:r>
          </w:p>
          <w:p w14:paraId="37DB6ABB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a.student</w:t>
            </w:r>
            <w:proofErr w:type="gramEnd"/>
            <w:r>
              <w:t>_code</w:t>
            </w:r>
            <w:proofErr w:type="spellEnd"/>
            <w:r>
              <w:t xml:space="preserve"> = j.at("</w:t>
            </w:r>
            <w:proofErr w:type="spellStart"/>
            <w:r>
              <w:t>student_code</w:t>
            </w:r>
            <w:proofErr w:type="spellEnd"/>
            <w:r>
              <w:t>").get&lt;int&gt;();</w:t>
            </w:r>
          </w:p>
          <w:p w14:paraId="779A5D93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a.move</w:t>
            </w:r>
            <w:proofErr w:type="gramEnd"/>
            <w:r>
              <w:t>_in_date</w:t>
            </w:r>
            <w:proofErr w:type="spellEnd"/>
            <w:r>
              <w:t xml:space="preserve"> = j.at("</w:t>
            </w:r>
            <w:proofErr w:type="spellStart"/>
            <w:r>
              <w:t>move_in_date</w:t>
            </w:r>
            <w:proofErr w:type="spellEnd"/>
            <w:r>
              <w:t>").get&lt;string&gt;();</w:t>
            </w:r>
          </w:p>
          <w:p w14:paraId="7804C1D7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a.move</w:t>
            </w:r>
            <w:proofErr w:type="gramEnd"/>
            <w:r>
              <w:t>_out_date</w:t>
            </w:r>
            <w:proofErr w:type="spellEnd"/>
            <w:r>
              <w:t xml:space="preserve"> = j.at("</w:t>
            </w:r>
            <w:proofErr w:type="spellStart"/>
            <w:r>
              <w:t>move_out_date</w:t>
            </w:r>
            <w:proofErr w:type="spellEnd"/>
            <w:r>
              <w:t>").get&lt;string&gt;();</w:t>
            </w:r>
          </w:p>
          <w:p w14:paraId="698D559B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a;</w:t>
            </w:r>
            <w:proofErr w:type="gramEnd"/>
          </w:p>
          <w:p w14:paraId="6E1A08ED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77D56255" w14:textId="77777777" w:rsidR="005D4CA0" w:rsidRDefault="005D4CA0" w:rsidP="005D4CA0">
            <w:pPr>
              <w:pStyle w:val="aa"/>
            </w:pPr>
            <w:r>
              <w:t>};</w:t>
            </w:r>
          </w:p>
          <w:p w14:paraId="502A48FE" w14:textId="77777777" w:rsidR="005D4CA0" w:rsidRDefault="005D4CA0" w:rsidP="005D4CA0">
            <w:pPr>
              <w:pStyle w:val="aa"/>
            </w:pPr>
          </w:p>
          <w:p w14:paraId="013F2AB1" w14:textId="77777777" w:rsidR="005D4CA0" w:rsidRDefault="005D4CA0" w:rsidP="005D4CA0">
            <w:pPr>
              <w:pStyle w:val="aa"/>
            </w:pPr>
            <w:r>
              <w:t>struct Field</w:t>
            </w:r>
          </w:p>
          <w:p w14:paraId="6F5589C9" w14:textId="77777777" w:rsidR="005D4CA0" w:rsidRDefault="005D4CA0" w:rsidP="005D4CA0">
            <w:pPr>
              <w:pStyle w:val="aa"/>
            </w:pPr>
            <w:r>
              <w:t>{</w:t>
            </w:r>
          </w:p>
          <w:p w14:paraId="3F93DAC8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name;</w:t>
            </w:r>
            <w:proofErr w:type="gramEnd"/>
          </w:p>
          <w:p w14:paraId="263D0C4A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type;</w:t>
            </w:r>
            <w:proofErr w:type="gramEnd"/>
          </w:p>
          <w:p w14:paraId="0F0D405D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format;</w:t>
            </w:r>
            <w:proofErr w:type="gramEnd"/>
          </w:p>
          <w:p w14:paraId="0A6ADC39" w14:textId="77777777" w:rsidR="005D4CA0" w:rsidRDefault="005D4CA0" w:rsidP="005D4CA0">
            <w:pPr>
              <w:pStyle w:val="aa"/>
            </w:pPr>
          </w:p>
          <w:p w14:paraId="408F1F2B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4DAB91C2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4A0390D9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  <w:r>
              <w:t>{"name", name}, {"type", type}, {"format", format}};</w:t>
            </w:r>
          </w:p>
          <w:p w14:paraId="05D8B8B7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632FCD3" w14:textId="77777777" w:rsidR="005D4CA0" w:rsidRDefault="005D4CA0" w:rsidP="005D4CA0">
            <w:pPr>
              <w:pStyle w:val="aa"/>
            </w:pPr>
          </w:p>
          <w:p w14:paraId="4D1A1B45" w14:textId="77777777" w:rsidR="005D4CA0" w:rsidRDefault="005D4CA0" w:rsidP="005D4CA0">
            <w:pPr>
              <w:pStyle w:val="aa"/>
            </w:pPr>
            <w:r>
              <w:t xml:space="preserve">    static Field </w:t>
            </w:r>
            <w:proofErr w:type="spellStart"/>
            <w:r>
              <w:t>from_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</w:t>
            </w:r>
          </w:p>
          <w:p w14:paraId="7D950020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5832D890" w14:textId="77777777" w:rsidR="005D4CA0" w:rsidRDefault="005D4CA0" w:rsidP="005D4CA0">
            <w:pPr>
              <w:pStyle w:val="aa"/>
            </w:pPr>
            <w:r>
              <w:t xml:space="preserve">        Field </w:t>
            </w:r>
            <w:proofErr w:type="gramStart"/>
            <w:r>
              <w:t>f;</w:t>
            </w:r>
            <w:proofErr w:type="gramEnd"/>
          </w:p>
          <w:p w14:paraId="31AAFFC7" w14:textId="77777777" w:rsidR="005D4CA0" w:rsidRDefault="005D4CA0" w:rsidP="005D4CA0">
            <w:pPr>
              <w:pStyle w:val="aa"/>
            </w:pPr>
            <w:r>
              <w:t xml:space="preserve">        f.name = j.at("name"</w:t>
            </w:r>
            <w:proofErr w:type="gramStart"/>
            <w:r>
              <w:t>).get</w:t>
            </w:r>
            <w:proofErr w:type="gramEnd"/>
            <w:r>
              <w:t>&lt;string&gt;();</w:t>
            </w:r>
          </w:p>
          <w:p w14:paraId="08234B9D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f.type</w:t>
            </w:r>
            <w:proofErr w:type="spellEnd"/>
            <w:proofErr w:type="gramEnd"/>
            <w:r>
              <w:t xml:space="preserve"> = j.at("type").get&lt;string&gt;();</w:t>
            </w:r>
          </w:p>
          <w:p w14:paraId="4D18831A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f.format</w:t>
            </w:r>
            <w:proofErr w:type="spellEnd"/>
            <w:proofErr w:type="gramEnd"/>
            <w:r>
              <w:t xml:space="preserve"> = j.at("format").get&lt;string&gt;();</w:t>
            </w:r>
          </w:p>
          <w:p w14:paraId="406A57B5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f;</w:t>
            </w:r>
            <w:proofErr w:type="gramEnd"/>
          </w:p>
          <w:p w14:paraId="4AB39DBC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7B70D1C" w14:textId="77777777" w:rsidR="005D4CA0" w:rsidRDefault="005D4CA0" w:rsidP="005D4CA0">
            <w:pPr>
              <w:pStyle w:val="aa"/>
            </w:pPr>
            <w:r>
              <w:t>};</w:t>
            </w:r>
          </w:p>
          <w:p w14:paraId="747EE6E0" w14:textId="77777777" w:rsidR="005D4CA0" w:rsidRDefault="005D4CA0" w:rsidP="005D4CA0">
            <w:pPr>
              <w:pStyle w:val="aa"/>
            </w:pPr>
          </w:p>
          <w:p w14:paraId="436C1B4E" w14:textId="77777777" w:rsidR="005D4CA0" w:rsidRDefault="005D4CA0" w:rsidP="005D4CA0">
            <w:pPr>
              <w:pStyle w:val="aa"/>
            </w:pPr>
            <w:r>
              <w:t xml:space="preserve">class </w:t>
            </w:r>
            <w:proofErr w:type="spellStart"/>
            <w:r>
              <w:t>DatabaseHandler</w:t>
            </w:r>
            <w:proofErr w:type="spellEnd"/>
          </w:p>
          <w:p w14:paraId="256069F6" w14:textId="77777777" w:rsidR="005D4CA0" w:rsidRDefault="005D4CA0" w:rsidP="005D4CA0">
            <w:pPr>
              <w:pStyle w:val="aa"/>
            </w:pPr>
            <w:r>
              <w:t>{</w:t>
            </w:r>
          </w:p>
          <w:p w14:paraId="7ECDC80C" w14:textId="77777777" w:rsidR="005D4CA0" w:rsidRDefault="005D4CA0" w:rsidP="005D4CA0">
            <w:pPr>
              <w:pStyle w:val="aa"/>
            </w:pPr>
            <w:r>
              <w:t xml:space="preserve">    string </w:t>
            </w:r>
            <w:proofErr w:type="gramStart"/>
            <w:r>
              <w:t>filename;</w:t>
            </w:r>
            <w:proofErr w:type="gramEnd"/>
          </w:p>
          <w:p w14:paraId="378071B7" w14:textId="77777777" w:rsidR="005D4CA0" w:rsidRDefault="005D4CA0" w:rsidP="005D4CA0">
            <w:pPr>
              <w:pStyle w:val="aa"/>
            </w:pPr>
            <w:r>
              <w:t xml:space="preserve">   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gramStart"/>
            <w:r>
              <w:t>data;</w:t>
            </w:r>
            <w:proofErr w:type="gramEnd"/>
          </w:p>
          <w:p w14:paraId="55974EF9" w14:textId="77777777" w:rsidR="005D4CA0" w:rsidRDefault="005D4CA0" w:rsidP="005D4CA0">
            <w:pPr>
              <w:pStyle w:val="aa"/>
            </w:pPr>
            <w:r>
              <w:t xml:space="preserve">    map&lt;string, vector&lt;Field&gt;&gt; </w:t>
            </w:r>
            <w:proofErr w:type="gramStart"/>
            <w:r>
              <w:t>schema;</w:t>
            </w:r>
            <w:proofErr w:type="gramEnd"/>
          </w:p>
          <w:p w14:paraId="28BD89F7" w14:textId="77777777" w:rsidR="005D4CA0" w:rsidRDefault="005D4CA0" w:rsidP="005D4CA0">
            <w:pPr>
              <w:pStyle w:val="aa"/>
            </w:pPr>
            <w:r>
              <w:t xml:space="preserve">   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gramEnd"/>
            <w:r>
              <w:t>connection* conn;</w:t>
            </w:r>
          </w:p>
          <w:p w14:paraId="0A62849A" w14:textId="77777777" w:rsidR="005D4CA0" w:rsidRDefault="005D4CA0" w:rsidP="005D4CA0">
            <w:pPr>
              <w:pStyle w:val="aa"/>
            </w:pPr>
          </w:p>
          <w:p w14:paraId="0085C072" w14:textId="77777777" w:rsidR="005D4CA0" w:rsidRDefault="005D4CA0" w:rsidP="005D4CA0">
            <w:pPr>
              <w:pStyle w:val="aa"/>
            </w:pPr>
            <w:r>
              <w:t xml:space="preserve">    map&lt;string, vector&lt;string&gt;&gt; </w:t>
            </w:r>
            <w:proofErr w:type="spellStart"/>
            <w:r>
              <w:t>default_fields</w:t>
            </w:r>
            <w:proofErr w:type="spellEnd"/>
            <w:r>
              <w:t xml:space="preserve"> = {</w:t>
            </w:r>
          </w:p>
          <w:p w14:paraId="2634873E" w14:textId="77777777" w:rsidR="005D4CA0" w:rsidRDefault="005D4CA0" w:rsidP="005D4CA0">
            <w:pPr>
              <w:pStyle w:val="aa"/>
            </w:pPr>
            <w:r>
              <w:t xml:space="preserve">        {"groups", {"code", "name", "faculty"}},</w:t>
            </w:r>
          </w:p>
          <w:p w14:paraId="48352759" w14:textId="77777777" w:rsidR="005D4CA0" w:rsidRDefault="005D4CA0" w:rsidP="005D4CA0">
            <w:pPr>
              <w:pStyle w:val="aa"/>
            </w:pPr>
            <w:r>
              <w:t xml:space="preserve">        {"dormitories", {"code", "name", "address"}},</w:t>
            </w:r>
          </w:p>
          <w:p w14:paraId="3A334DCC" w14:textId="77777777" w:rsidR="005D4CA0" w:rsidRDefault="005D4CA0" w:rsidP="005D4CA0">
            <w:pPr>
              <w:pStyle w:val="aa"/>
            </w:pPr>
            <w:r>
              <w:t xml:space="preserve">        {"rooms", {"code", "number", "</w:t>
            </w:r>
            <w:proofErr w:type="spellStart"/>
            <w:r>
              <w:t>dormitory_code</w:t>
            </w:r>
            <w:proofErr w:type="spellEnd"/>
            <w:r>
              <w:t>"}},</w:t>
            </w:r>
          </w:p>
          <w:p w14:paraId="5D3C5FC7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703338DF" w14:textId="77777777" w:rsidR="005D4CA0" w:rsidRDefault="005D4CA0" w:rsidP="005D4CA0">
            <w:pPr>
              <w:pStyle w:val="aa"/>
            </w:pPr>
            <w:r>
              <w:t xml:space="preserve">            "students", {</w:t>
            </w:r>
          </w:p>
          <w:p w14:paraId="7819AC35" w14:textId="77777777" w:rsidR="005D4CA0" w:rsidRDefault="005D4CA0" w:rsidP="005D4CA0">
            <w:pPr>
              <w:pStyle w:val="aa"/>
            </w:pPr>
            <w:r>
              <w:t xml:space="preserve">                "code", "</w:t>
            </w:r>
            <w:proofErr w:type="spellStart"/>
            <w:r>
              <w:t>full_name</w:t>
            </w:r>
            <w:proofErr w:type="spellEnd"/>
            <w:r>
              <w:t>", "</w:t>
            </w:r>
            <w:proofErr w:type="spellStart"/>
            <w:r>
              <w:t>birth_date</w:t>
            </w:r>
            <w:proofErr w:type="spellEnd"/>
            <w:r>
              <w:t>", "gender", "</w:t>
            </w:r>
            <w:proofErr w:type="spellStart"/>
            <w:r>
              <w:t>group_code</w:t>
            </w:r>
            <w:proofErr w:type="spellEnd"/>
            <w:r>
              <w:t>",</w:t>
            </w:r>
          </w:p>
          <w:p w14:paraId="0BF06E5C" w14:textId="77777777" w:rsidR="005D4CA0" w:rsidRDefault="005D4CA0" w:rsidP="005D4CA0">
            <w:pPr>
              <w:pStyle w:val="aa"/>
            </w:pPr>
            <w:r>
              <w:t xml:space="preserve">                "</w:t>
            </w:r>
            <w:proofErr w:type="spellStart"/>
            <w:proofErr w:type="gramStart"/>
            <w:r>
              <w:t>passport</w:t>
            </w:r>
            <w:proofErr w:type="gramEnd"/>
            <w:r>
              <w:t>_series</w:t>
            </w:r>
            <w:proofErr w:type="spellEnd"/>
            <w:r>
              <w:t>", "</w:t>
            </w:r>
            <w:proofErr w:type="spellStart"/>
            <w:r>
              <w:t>passport_number</w:t>
            </w:r>
            <w:proofErr w:type="spellEnd"/>
            <w:r>
              <w:t>", "</w:t>
            </w:r>
            <w:proofErr w:type="spellStart"/>
            <w:r>
              <w:t>issued_by</w:t>
            </w:r>
            <w:proofErr w:type="spellEnd"/>
            <w:r>
              <w:t>", "</w:t>
            </w:r>
            <w:proofErr w:type="spellStart"/>
            <w:r>
              <w:t>issued_date</w:t>
            </w:r>
            <w:proofErr w:type="spellEnd"/>
            <w:r>
              <w:t>"</w:t>
            </w:r>
          </w:p>
          <w:p w14:paraId="21C671B3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5504B54B" w14:textId="77777777" w:rsidR="005D4CA0" w:rsidRDefault="005D4CA0" w:rsidP="005D4CA0">
            <w:pPr>
              <w:pStyle w:val="aa"/>
            </w:pPr>
            <w:r>
              <w:t xml:space="preserve">        },</w:t>
            </w:r>
          </w:p>
          <w:p w14:paraId="30ABF336" w14:textId="77777777" w:rsidR="005D4CA0" w:rsidRDefault="005D4CA0" w:rsidP="005D4CA0">
            <w:pPr>
              <w:pStyle w:val="aa"/>
            </w:pPr>
            <w:r>
              <w:t xml:space="preserve">        {"accommodations", {"</w:t>
            </w:r>
            <w:proofErr w:type="spellStart"/>
            <w:r>
              <w:t>room_code</w:t>
            </w:r>
            <w:proofErr w:type="spellEnd"/>
            <w:r>
              <w:t>", "</w:t>
            </w:r>
            <w:proofErr w:type="spellStart"/>
            <w:r>
              <w:t>student_code</w:t>
            </w:r>
            <w:proofErr w:type="spellEnd"/>
            <w:r>
              <w:t>", "</w:t>
            </w:r>
            <w:proofErr w:type="spellStart"/>
            <w:r>
              <w:t>move_in_date</w:t>
            </w:r>
            <w:proofErr w:type="spellEnd"/>
            <w:r>
              <w:t>", "</w:t>
            </w:r>
            <w:proofErr w:type="spellStart"/>
            <w:r>
              <w:t>move_out_date</w:t>
            </w:r>
            <w:proofErr w:type="spellEnd"/>
            <w:r>
              <w:t>"}}</w:t>
            </w:r>
          </w:p>
          <w:p w14:paraId="4F9E26D9" w14:textId="77777777" w:rsidR="005D4CA0" w:rsidRDefault="005D4CA0" w:rsidP="005D4CA0">
            <w:pPr>
              <w:pStyle w:val="aa"/>
            </w:pPr>
            <w:r>
              <w:t xml:space="preserve">    };</w:t>
            </w:r>
          </w:p>
          <w:p w14:paraId="01453092" w14:textId="77777777" w:rsidR="005D4CA0" w:rsidRDefault="005D4CA0" w:rsidP="005D4CA0">
            <w:pPr>
              <w:pStyle w:val="aa"/>
            </w:pPr>
          </w:p>
          <w:p w14:paraId="56650D6E" w14:textId="77777777" w:rsidR="005D4CA0" w:rsidRDefault="005D4CA0" w:rsidP="005D4CA0">
            <w:pPr>
              <w:pStyle w:val="aa"/>
            </w:pPr>
            <w:r>
              <w:t xml:space="preserve">    map&lt;string, string&gt; </w:t>
            </w:r>
            <w:proofErr w:type="spellStart"/>
            <w:r>
              <w:t>primary_keys</w:t>
            </w:r>
            <w:proofErr w:type="spellEnd"/>
            <w:r>
              <w:t xml:space="preserve"> = {</w:t>
            </w:r>
          </w:p>
          <w:p w14:paraId="7DC11E3C" w14:textId="77777777" w:rsidR="005D4CA0" w:rsidRDefault="005D4CA0" w:rsidP="005D4CA0">
            <w:pPr>
              <w:pStyle w:val="aa"/>
            </w:pPr>
            <w:r>
              <w:t xml:space="preserve">        {"groups", "code"},</w:t>
            </w:r>
          </w:p>
          <w:p w14:paraId="74B1D0F7" w14:textId="77777777" w:rsidR="005D4CA0" w:rsidRDefault="005D4CA0" w:rsidP="005D4CA0">
            <w:pPr>
              <w:pStyle w:val="aa"/>
            </w:pPr>
            <w:r>
              <w:t xml:space="preserve">        {"dormitories", "code"},</w:t>
            </w:r>
          </w:p>
          <w:p w14:paraId="64AA8698" w14:textId="77777777" w:rsidR="005D4CA0" w:rsidRDefault="005D4CA0" w:rsidP="005D4CA0">
            <w:pPr>
              <w:pStyle w:val="aa"/>
            </w:pPr>
            <w:r>
              <w:t xml:space="preserve">        {"rooms", "code"},</w:t>
            </w:r>
          </w:p>
          <w:p w14:paraId="7CFA6096" w14:textId="77777777" w:rsidR="005D4CA0" w:rsidRDefault="005D4CA0" w:rsidP="005D4CA0">
            <w:pPr>
              <w:pStyle w:val="aa"/>
            </w:pPr>
            <w:r>
              <w:t xml:space="preserve">        {"students", "code"},</w:t>
            </w:r>
          </w:p>
          <w:p w14:paraId="2C5865DC" w14:textId="77777777" w:rsidR="005D4CA0" w:rsidRDefault="005D4CA0" w:rsidP="005D4CA0">
            <w:pPr>
              <w:pStyle w:val="aa"/>
            </w:pPr>
            <w:r>
              <w:t xml:space="preserve">        {"accommodations", "</w:t>
            </w:r>
            <w:proofErr w:type="spellStart"/>
            <w:r>
              <w:t>student_code</w:t>
            </w:r>
            <w:proofErr w:type="spellEnd"/>
            <w:r>
              <w:t>"}</w:t>
            </w:r>
          </w:p>
          <w:p w14:paraId="56487D11" w14:textId="77777777" w:rsidR="005D4CA0" w:rsidRDefault="005D4CA0" w:rsidP="005D4CA0">
            <w:pPr>
              <w:pStyle w:val="aa"/>
            </w:pPr>
            <w:r>
              <w:t xml:space="preserve">    };</w:t>
            </w:r>
          </w:p>
          <w:p w14:paraId="35F2CE57" w14:textId="77777777" w:rsidR="005D4CA0" w:rsidRDefault="005D4CA0" w:rsidP="005D4CA0">
            <w:pPr>
              <w:pStyle w:val="aa"/>
            </w:pPr>
          </w:p>
          <w:p w14:paraId="3EE2BF4A" w14:textId="77777777" w:rsidR="005D4CA0" w:rsidRDefault="005D4CA0" w:rsidP="005D4CA0">
            <w:pPr>
              <w:pStyle w:val="aa"/>
            </w:pPr>
            <w:r>
              <w:t>public:</w:t>
            </w:r>
          </w:p>
          <w:p w14:paraId="1BD15200" w14:textId="77777777" w:rsidR="005D4CA0" w:rsidRDefault="005D4CA0" w:rsidP="005D4CA0">
            <w:pPr>
              <w:pStyle w:val="aa"/>
            </w:pPr>
            <w:r>
              <w:t xml:space="preserve">    </w:t>
            </w:r>
            <w:proofErr w:type="spellStart"/>
            <w:proofErr w:type="gramStart"/>
            <w:r>
              <w:t>DatabaseHandler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fname</w:t>
            </w:r>
            <w:proofErr w:type="spellEnd"/>
            <w:r>
              <w:t>) : filename(std::move(</w:t>
            </w:r>
            <w:proofErr w:type="spellStart"/>
            <w:r>
              <w:t>fname</w:t>
            </w:r>
            <w:proofErr w:type="spellEnd"/>
            <w:r>
              <w:t>)), conn(</w:t>
            </w:r>
            <w:proofErr w:type="spellStart"/>
            <w:r>
              <w:t>nullptr</w:t>
            </w:r>
            <w:proofErr w:type="spellEnd"/>
            <w:r>
              <w:t>)</w:t>
            </w:r>
          </w:p>
          <w:p w14:paraId="484394DA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3B25AA4" w14:textId="77777777" w:rsidR="005D4CA0" w:rsidRDefault="005D4CA0" w:rsidP="005D4CA0">
            <w:pPr>
              <w:pStyle w:val="aa"/>
            </w:pPr>
            <w:r>
              <w:t xml:space="preserve">        const string </w:t>
            </w:r>
            <w:proofErr w:type="spellStart"/>
            <w:r>
              <w:t>conn_str</w:t>
            </w:r>
            <w:proofErr w:type="spellEnd"/>
            <w:r>
              <w:t xml:space="preserve"> = "</w:t>
            </w:r>
            <w:proofErr w:type="spellStart"/>
            <w:r>
              <w:t>dbname</w:t>
            </w:r>
            <w:proofErr w:type="spellEnd"/>
            <w:r>
              <w:t xml:space="preserve">=itap7 user=itap7 password=12345 </w:t>
            </w:r>
            <w:proofErr w:type="spellStart"/>
            <w:r>
              <w:t>hostaddr</w:t>
            </w:r>
            <w:proofErr w:type="spellEnd"/>
            <w:r>
              <w:t>=127.0.0.1 port=5432</w:t>
            </w:r>
            <w:proofErr w:type="gramStart"/>
            <w:r>
              <w:t>";</w:t>
            </w:r>
            <w:proofErr w:type="gramEnd"/>
          </w:p>
          <w:p w14:paraId="4C4C318D" w14:textId="77777777" w:rsidR="005D4CA0" w:rsidRDefault="005D4CA0" w:rsidP="005D4CA0">
            <w:pPr>
              <w:pStyle w:val="aa"/>
            </w:pPr>
            <w:r>
              <w:t xml:space="preserve">        try</w:t>
            </w:r>
          </w:p>
          <w:p w14:paraId="2215BE40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3730506D" w14:textId="77777777" w:rsidR="005D4CA0" w:rsidRDefault="005D4CA0" w:rsidP="005D4CA0">
            <w:pPr>
              <w:pStyle w:val="aa"/>
            </w:pPr>
            <w:r>
              <w:t xml:space="preserve">            conn = new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gramEnd"/>
            <w:r>
              <w:t>connection(</w:t>
            </w:r>
            <w:proofErr w:type="spellStart"/>
            <w:r>
              <w:t>conn_str</w:t>
            </w:r>
            <w:proofErr w:type="spellEnd"/>
            <w:r>
              <w:t>);</w:t>
            </w:r>
          </w:p>
          <w:p w14:paraId="538A41C2" w14:textId="77777777" w:rsidR="005D4CA0" w:rsidRDefault="005D4CA0" w:rsidP="005D4CA0">
            <w:pPr>
              <w:pStyle w:val="aa"/>
            </w:pPr>
            <w:r>
              <w:t xml:space="preserve">            if (conn-&gt;</w:t>
            </w:r>
            <w:proofErr w:type="spellStart"/>
            <w:r>
              <w:t>is_</w:t>
            </w:r>
            <w:proofErr w:type="gramStart"/>
            <w:r>
              <w:t>open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7A099959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D4CDE6C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Подключение</w:t>
            </w:r>
            <w:proofErr w:type="spellEnd"/>
            <w:r>
              <w:t xml:space="preserve"> к PostgreSQL </w:t>
            </w:r>
            <w:proofErr w:type="spellStart"/>
            <w:r>
              <w:t>успешно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68FDAF12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5D0FBA">
              <w:rPr>
                <w:lang w:val="ru-RU"/>
              </w:rPr>
              <w:t>}</w:t>
            </w:r>
          </w:p>
          <w:p w14:paraId="67323D92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r>
              <w:t>else</w:t>
            </w:r>
          </w:p>
          <w:p w14:paraId="0D7109CC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{</w:t>
            </w:r>
          </w:p>
          <w:p w14:paraId="44917EF9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"Не удалось открыть подключение к </w:t>
            </w:r>
            <w:r>
              <w:t>PostgreSQL</w:t>
            </w:r>
            <w:r w:rsidRPr="005D0FBA">
              <w:rPr>
                <w:lang w:val="ru-RU"/>
              </w:rPr>
              <w:t>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1CC0E236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</w:t>
            </w:r>
            <w:r>
              <w:t xml:space="preserve">delete </w:t>
            </w:r>
            <w:proofErr w:type="gramStart"/>
            <w:r>
              <w:t>conn;</w:t>
            </w:r>
            <w:proofErr w:type="gramEnd"/>
          </w:p>
          <w:p w14:paraId="2EB2FD99" w14:textId="77777777" w:rsidR="005D4CA0" w:rsidRDefault="005D4CA0" w:rsidP="005D4CA0">
            <w:pPr>
              <w:pStyle w:val="aa"/>
            </w:pPr>
            <w:r>
              <w:t xml:space="preserve">                conn = </w:t>
            </w:r>
            <w:proofErr w:type="spellStart"/>
            <w:proofErr w:type="gramStart"/>
            <w:r>
              <w:t>nullptr</w:t>
            </w:r>
            <w:proofErr w:type="spellEnd"/>
            <w:r>
              <w:t>;</w:t>
            </w:r>
            <w:proofErr w:type="gramEnd"/>
          </w:p>
          <w:p w14:paraId="23B7911A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544666F7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2BE8E760" w14:textId="77777777" w:rsidR="005D4CA0" w:rsidRDefault="005D4CA0" w:rsidP="005D4CA0">
            <w:pPr>
              <w:pStyle w:val="aa"/>
            </w:pPr>
            <w:r>
              <w:t xml:space="preserve">        catch (const exception&amp; e)</w:t>
            </w:r>
          </w:p>
          <w:p w14:paraId="210118F5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422722A1" w14:textId="77777777" w:rsidR="005D4CA0" w:rsidRDefault="005D4CA0" w:rsidP="005D4CA0">
            <w:pPr>
              <w:pStyle w:val="aa"/>
            </w:pPr>
            <w:r>
              <w:lastRenderedPageBreak/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Ошибка</w:t>
            </w:r>
            <w:proofErr w:type="spellEnd"/>
            <w:r>
              <w:t xml:space="preserve"> </w:t>
            </w:r>
            <w:proofErr w:type="spellStart"/>
            <w:r>
              <w:t>подключения</w:t>
            </w:r>
            <w:proofErr w:type="spellEnd"/>
            <w:r>
              <w:t xml:space="preserve"> к PostgreSQL: " &lt;&lt; </w:t>
            </w:r>
            <w:proofErr w:type="spellStart"/>
            <w:proofErr w:type="gramStart"/>
            <w:r>
              <w:t>e.what</w:t>
            </w:r>
            <w:proofErr w:type="spellEnd"/>
            <w:proofErr w:type="gramEnd"/>
            <w:r>
              <w:t>() &lt;&lt; '\n';</w:t>
            </w:r>
          </w:p>
          <w:p w14:paraId="72685A18" w14:textId="77777777" w:rsidR="005D4CA0" w:rsidRDefault="005D4CA0" w:rsidP="005D4CA0">
            <w:pPr>
              <w:pStyle w:val="aa"/>
            </w:pPr>
            <w:r>
              <w:t xml:space="preserve">            conn = </w:t>
            </w:r>
            <w:proofErr w:type="spellStart"/>
            <w:proofErr w:type="gramStart"/>
            <w:r>
              <w:t>nullptr</w:t>
            </w:r>
            <w:proofErr w:type="spellEnd"/>
            <w:r>
              <w:t>;</w:t>
            </w:r>
            <w:proofErr w:type="gramEnd"/>
          </w:p>
          <w:p w14:paraId="2855423B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69DAA07B" w14:textId="77777777" w:rsidR="005D4CA0" w:rsidRDefault="005D4CA0" w:rsidP="005D4CA0">
            <w:pPr>
              <w:pStyle w:val="aa"/>
            </w:pPr>
          </w:p>
          <w:p w14:paraId="034B80BA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ifstream</w:t>
            </w:r>
            <w:proofErr w:type="spellEnd"/>
            <w:r>
              <w:t xml:space="preserve"> file(filename</w:t>
            </w:r>
            <w:proofErr w:type="gramStart"/>
            <w:r>
              <w:t>);</w:t>
            </w:r>
            <w:proofErr w:type="gramEnd"/>
          </w:p>
          <w:p w14:paraId="02962495" w14:textId="77777777" w:rsidR="005D4CA0" w:rsidRDefault="005D4CA0" w:rsidP="005D4CA0">
            <w:pPr>
              <w:pStyle w:val="aa"/>
            </w:pPr>
            <w:r>
              <w:t xml:space="preserve">        if (</w:t>
            </w:r>
            <w:proofErr w:type="spellStart"/>
            <w:proofErr w:type="gramStart"/>
            <w:r>
              <w:t>file.good</w:t>
            </w:r>
            <w:proofErr w:type="spellEnd"/>
            <w:proofErr w:type="gramEnd"/>
            <w:r>
              <w:t>())</w:t>
            </w:r>
          </w:p>
          <w:p w14:paraId="550626C5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680A3EB5" w14:textId="77777777" w:rsidR="005D4CA0" w:rsidRDefault="005D4CA0" w:rsidP="005D4CA0">
            <w:pPr>
              <w:pStyle w:val="aa"/>
            </w:pPr>
            <w:r>
              <w:t xml:space="preserve">            file &gt;&gt; </w:t>
            </w:r>
            <w:proofErr w:type="gramStart"/>
            <w:r>
              <w:t>data;</w:t>
            </w:r>
            <w:proofErr w:type="gramEnd"/>
          </w:p>
          <w:p w14:paraId="6C149492" w14:textId="77777777" w:rsidR="005D4CA0" w:rsidRDefault="005D4CA0" w:rsidP="005D4CA0">
            <w:pPr>
              <w:pStyle w:val="aa"/>
            </w:pPr>
            <w:r>
              <w:t xml:space="preserve">            if (</w:t>
            </w:r>
            <w:proofErr w:type="spellStart"/>
            <w:proofErr w:type="gramStart"/>
            <w:r>
              <w:t>data.contains</w:t>
            </w:r>
            <w:proofErr w:type="spellEnd"/>
            <w:proofErr w:type="gramEnd"/>
            <w:r>
              <w:t>("schema"))</w:t>
            </w:r>
          </w:p>
          <w:p w14:paraId="6C9497AD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1B8BC4C1" w14:textId="77777777" w:rsidR="005D4CA0" w:rsidRDefault="005D4CA0" w:rsidP="005D4CA0">
            <w:pPr>
              <w:pStyle w:val="aa"/>
            </w:pPr>
            <w:r>
              <w:t xml:space="preserve">                for (auto&amp; [table, fields</w:t>
            </w:r>
            <w:proofErr w:type="gramStart"/>
            <w:r>
              <w:t>] :</w:t>
            </w:r>
            <w:proofErr w:type="gramEnd"/>
            <w:r>
              <w:t xml:space="preserve"> data["schema"].items())</w:t>
            </w:r>
          </w:p>
          <w:p w14:paraId="5C07F229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37E1E4C3" w14:textId="77777777" w:rsidR="005D4CA0" w:rsidRDefault="005D4CA0" w:rsidP="005D4CA0">
            <w:pPr>
              <w:pStyle w:val="aa"/>
            </w:pPr>
            <w:r>
              <w:t xml:space="preserve">                    for (auto&amp; </w:t>
            </w:r>
            <w:proofErr w:type="gramStart"/>
            <w:r>
              <w:t>field :</w:t>
            </w:r>
            <w:proofErr w:type="gramEnd"/>
            <w:r>
              <w:t xml:space="preserve"> fields)</w:t>
            </w:r>
          </w:p>
          <w:p w14:paraId="7011ECD2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7AB72846" w14:textId="77777777" w:rsidR="005D4CA0" w:rsidRDefault="005D4CA0" w:rsidP="005D4CA0">
            <w:pPr>
              <w:pStyle w:val="aa"/>
            </w:pPr>
            <w:r>
              <w:t xml:space="preserve">                        schema[table</w:t>
            </w:r>
            <w:proofErr w:type="gramStart"/>
            <w:r>
              <w:t>].</w:t>
            </w:r>
            <w:proofErr w:type="spellStart"/>
            <w:r>
              <w:t>emplace</w:t>
            </w:r>
            <w:proofErr w:type="gramEnd"/>
            <w:r>
              <w:t>_back</w:t>
            </w:r>
            <w:proofErr w:type="spellEnd"/>
            <w:r>
              <w:t>(Field::</w:t>
            </w:r>
            <w:proofErr w:type="spellStart"/>
            <w:r>
              <w:t>from_json</w:t>
            </w:r>
            <w:proofErr w:type="spellEnd"/>
            <w:r>
              <w:t>(field));</w:t>
            </w:r>
          </w:p>
          <w:p w14:paraId="5F910C86" w14:textId="77777777" w:rsidR="005D4CA0" w:rsidRDefault="005D4CA0" w:rsidP="005D4CA0">
            <w:pPr>
              <w:pStyle w:val="aa"/>
            </w:pPr>
            <w:r>
              <w:t xml:space="preserve">                    }</w:t>
            </w:r>
          </w:p>
          <w:p w14:paraId="5A9A5DB3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6F0980E1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5AA2244F" w14:textId="77777777" w:rsidR="005D4CA0" w:rsidRDefault="005D4CA0" w:rsidP="005D4CA0">
            <w:pPr>
              <w:pStyle w:val="aa"/>
            </w:pPr>
            <w:r>
              <w:t xml:space="preserve">            else</w:t>
            </w:r>
          </w:p>
          <w:p w14:paraId="1957CC2F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840E69D" w14:textId="77777777" w:rsidR="005D4CA0" w:rsidRDefault="005D4CA0" w:rsidP="005D4CA0">
            <w:pPr>
              <w:pStyle w:val="aa"/>
            </w:pPr>
            <w:r>
              <w:t xml:space="preserve">                data["schema"] =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object();</w:t>
            </w:r>
          </w:p>
          <w:p w14:paraId="4CDBF013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2C95D6FB" w14:textId="77777777" w:rsidR="005D4CA0" w:rsidRDefault="005D4CA0" w:rsidP="005D4CA0">
            <w:pPr>
              <w:pStyle w:val="aa"/>
            </w:pPr>
          </w:p>
          <w:p w14:paraId="0B651901" w14:textId="77777777" w:rsidR="005D4CA0" w:rsidRDefault="005D4CA0" w:rsidP="005D4CA0">
            <w:pPr>
              <w:pStyle w:val="aa"/>
            </w:pPr>
            <w:r>
              <w:t xml:space="preserve">            // Initialize </w:t>
            </w:r>
            <w:proofErr w:type="spellStart"/>
            <w:r>
              <w:t>additional_data</w:t>
            </w:r>
            <w:proofErr w:type="spellEnd"/>
            <w:r>
              <w:t xml:space="preserve"> if not present</w:t>
            </w:r>
          </w:p>
          <w:p w14:paraId="407CE938" w14:textId="77777777" w:rsidR="005D4CA0" w:rsidRDefault="005D4CA0" w:rsidP="005D4CA0">
            <w:pPr>
              <w:pStyle w:val="aa"/>
            </w:pPr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data</w:t>
            </w:r>
            <w:proofErr w:type="gramEnd"/>
            <w:r>
              <w:t>.contains</w:t>
            </w:r>
            <w:proofErr w:type="spellEnd"/>
            <w:r>
              <w:t>("</w:t>
            </w:r>
            <w:proofErr w:type="spellStart"/>
            <w:r>
              <w:t>additional_data</w:t>
            </w:r>
            <w:proofErr w:type="spellEnd"/>
            <w:r>
              <w:t>"))</w:t>
            </w:r>
          </w:p>
          <w:p w14:paraId="130BE97B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4B08C8E2" w14:textId="77777777" w:rsidR="005D4CA0" w:rsidRDefault="005D4CA0" w:rsidP="005D4CA0">
            <w:pPr>
              <w:pStyle w:val="aa"/>
            </w:pPr>
            <w:r>
              <w:t xml:space="preserve">                data["</w:t>
            </w:r>
            <w:proofErr w:type="spellStart"/>
            <w:r>
              <w:t>additional_data</w:t>
            </w:r>
            <w:proofErr w:type="spellEnd"/>
            <w:r>
              <w:t xml:space="preserve">"] =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object();</w:t>
            </w:r>
          </w:p>
          <w:p w14:paraId="2B0F5E98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07ACB48E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07975C11" w14:textId="77777777" w:rsidR="005D4CA0" w:rsidRDefault="005D4CA0" w:rsidP="005D4CA0">
            <w:pPr>
              <w:pStyle w:val="aa"/>
            </w:pPr>
            <w:r>
              <w:t xml:space="preserve">        else</w:t>
            </w:r>
          </w:p>
          <w:p w14:paraId="54B3BFA8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0ECC74D0" w14:textId="77777777" w:rsidR="005D4CA0" w:rsidRDefault="005D4CA0" w:rsidP="005D4CA0">
            <w:pPr>
              <w:pStyle w:val="aa"/>
            </w:pPr>
            <w:r>
              <w:t xml:space="preserve">            data = </w:t>
            </w:r>
            <w:proofErr w:type="spellStart"/>
            <w:proofErr w:type="gramStart"/>
            <w:r>
              <w:t>json</w:t>
            </w:r>
            <w:proofErr w:type="spellEnd"/>
            <w:r>
              <w:t>{</w:t>
            </w:r>
            <w:proofErr w:type="gramEnd"/>
          </w:p>
          <w:p w14:paraId="54AA0ECD" w14:textId="77777777" w:rsidR="005D4CA0" w:rsidRDefault="005D4CA0" w:rsidP="005D4CA0">
            <w:pPr>
              <w:pStyle w:val="aa"/>
            </w:pPr>
            <w:r>
              <w:t xml:space="preserve">                {"groups",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array()},</w:t>
            </w:r>
          </w:p>
          <w:p w14:paraId="1B06B401" w14:textId="77777777" w:rsidR="005D4CA0" w:rsidRDefault="005D4CA0" w:rsidP="005D4CA0">
            <w:pPr>
              <w:pStyle w:val="aa"/>
            </w:pPr>
            <w:r>
              <w:t xml:space="preserve">                {"dormitories",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array()},</w:t>
            </w:r>
          </w:p>
          <w:p w14:paraId="6B34428F" w14:textId="77777777" w:rsidR="005D4CA0" w:rsidRDefault="005D4CA0" w:rsidP="005D4CA0">
            <w:pPr>
              <w:pStyle w:val="aa"/>
            </w:pPr>
            <w:r>
              <w:t xml:space="preserve">                {"rooms",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array()},</w:t>
            </w:r>
          </w:p>
          <w:p w14:paraId="4EEA4AA1" w14:textId="77777777" w:rsidR="005D4CA0" w:rsidRDefault="005D4CA0" w:rsidP="005D4CA0">
            <w:pPr>
              <w:pStyle w:val="aa"/>
            </w:pPr>
            <w:r>
              <w:t xml:space="preserve">                {"students",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array()},</w:t>
            </w:r>
          </w:p>
          <w:p w14:paraId="0D3DE4DF" w14:textId="77777777" w:rsidR="005D4CA0" w:rsidRDefault="005D4CA0" w:rsidP="005D4CA0">
            <w:pPr>
              <w:pStyle w:val="aa"/>
            </w:pPr>
            <w:r>
              <w:t xml:space="preserve">                {"accommodations",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array()},</w:t>
            </w:r>
          </w:p>
          <w:p w14:paraId="1A820572" w14:textId="77777777" w:rsidR="005D4CA0" w:rsidRDefault="005D4CA0" w:rsidP="005D4CA0">
            <w:pPr>
              <w:pStyle w:val="aa"/>
            </w:pPr>
            <w:r>
              <w:t xml:space="preserve">                {"schema",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object()},</w:t>
            </w:r>
          </w:p>
          <w:p w14:paraId="0917B65E" w14:textId="77777777" w:rsidR="005D4CA0" w:rsidRDefault="005D4CA0" w:rsidP="005D4CA0">
            <w:pPr>
              <w:pStyle w:val="aa"/>
            </w:pPr>
            <w:r>
              <w:t xml:space="preserve">                {"</w:t>
            </w:r>
            <w:proofErr w:type="spellStart"/>
            <w:r>
              <w:t>additional_data</w:t>
            </w:r>
            <w:proofErr w:type="spellEnd"/>
            <w:r>
              <w:t xml:space="preserve">",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object()}</w:t>
            </w:r>
          </w:p>
          <w:p w14:paraId="6DBBE05B" w14:textId="77777777" w:rsidR="005D4CA0" w:rsidRDefault="005D4CA0" w:rsidP="005D4CA0">
            <w:pPr>
              <w:pStyle w:val="aa"/>
            </w:pPr>
            <w:r>
              <w:t xml:space="preserve">            };</w:t>
            </w:r>
          </w:p>
          <w:p w14:paraId="5B9AE357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create_default_</w:t>
            </w:r>
            <w:proofErr w:type="gramStart"/>
            <w:r>
              <w:t>tables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0106A2E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70C63DED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0042976D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15B7DA7C" w14:textId="77777777" w:rsidR="005D4CA0" w:rsidRDefault="005D4CA0" w:rsidP="005D4CA0">
            <w:pPr>
              <w:pStyle w:val="aa"/>
            </w:pPr>
          </w:p>
          <w:p w14:paraId="49458F21" w14:textId="77777777" w:rsidR="005D4CA0" w:rsidRDefault="005D4CA0" w:rsidP="005D4CA0">
            <w:pPr>
              <w:pStyle w:val="aa"/>
            </w:pPr>
            <w:r>
              <w:t xml:space="preserve">    ~</w:t>
            </w:r>
            <w:proofErr w:type="spellStart"/>
            <w:proofErr w:type="gramStart"/>
            <w:r>
              <w:t>DatabaseHandler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90C328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289B9D3D" w14:textId="77777777" w:rsidR="005D4CA0" w:rsidRDefault="005D4CA0" w:rsidP="005D4CA0">
            <w:pPr>
              <w:pStyle w:val="aa"/>
            </w:pPr>
            <w:r>
              <w:t xml:space="preserve">        if (conn &amp;&amp; conn-&gt;</w:t>
            </w:r>
            <w:proofErr w:type="spellStart"/>
            <w:r>
              <w:t>is_</w:t>
            </w:r>
            <w:proofErr w:type="gramStart"/>
            <w:r>
              <w:t>open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74EC007A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1CDB47ED" w14:textId="77777777" w:rsidR="005D4CA0" w:rsidRDefault="005D4CA0" w:rsidP="005D4CA0">
            <w:pPr>
              <w:pStyle w:val="aa"/>
            </w:pPr>
            <w:r>
              <w:t xml:space="preserve">            conn-&gt;</w:t>
            </w:r>
            <w:proofErr w:type="gramStart"/>
            <w:r>
              <w:t>close(</w:t>
            </w:r>
            <w:proofErr w:type="gramEnd"/>
            <w:r>
              <w:t>);</w:t>
            </w:r>
          </w:p>
          <w:p w14:paraId="23630F77" w14:textId="77777777" w:rsidR="005D4CA0" w:rsidRDefault="005D4CA0" w:rsidP="005D4CA0">
            <w:pPr>
              <w:pStyle w:val="aa"/>
            </w:pPr>
            <w:r>
              <w:t xml:space="preserve">            delete </w:t>
            </w:r>
            <w:proofErr w:type="gramStart"/>
            <w:r>
              <w:t>conn;</w:t>
            </w:r>
            <w:proofErr w:type="gramEnd"/>
          </w:p>
          <w:p w14:paraId="2A54FCD5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19743E7D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1B8E0359" w14:textId="77777777" w:rsidR="005D4CA0" w:rsidRDefault="005D4CA0" w:rsidP="005D4CA0">
            <w:pPr>
              <w:pStyle w:val="aa"/>
            </w:pPr>
          </w:p>
          <w:p w14:paraId="3223412E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gramStart"/>
            <w:r>
              <w:t>save(</w:t>
            </w:r>
            <w:proofErr w:type="gramEnd"/>
            <w:r>
              <w:t>) const</w:t>
            </w:r>
          </w:p>
          <w:p w14:paraId="0D883F01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EE5D32B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gramStart"/>
            <w:r>
              <w:t>j;</w:t>
            </w:r>
            <w:proofErr w:type="gramEnd"/>
          </w:p>
          <w:p w14:paraId="11E2EF3E" w14:textId="77777777" w:rsidR="005D4CA0" w:rsidRDefault="005D4CA0" w:rsidP="005D4CA0">
            <w:pPr>
              <w:pStyle w:val="aa"/>
            </w:pPr>
            <w:r>
              <w:t xml:space="preserve">        j["groups"] = data["groups"</w:t>
            </w:r>
            <w:proofErr w:type="gramStart"/>
            <w:r>
              <w:t>];</w:t>
            </w:r>
            <w:proofErr w:type="gramEnd"/>
          </w:p>
          <w:p w14:paraId="4A00D01A" w14:textId="77777777" w:rsidR="005D4CA0" w:rsidRDefault="005D4CA0" w:rsidP="005D4CA0">
            <w:pPr>
              <w:pStyle w:val="aa"/>
            </w:pPr>
            <w:r>
              <w:t xml:space="preserve">        j["dormitories"] = data["dormitories"</w:t>
            </w:r>
            <w:proofErr w:type="gramStart"/>
            <w:r>
              <w:t>];</w:t>
            </w:r>
            <w:proofErr w:type="gramEnd"/>
          </w:p>
          <w:p w14:paraId="1C3C403A" w14:textId="77777777" w:rsidR="005D4CA0" w:rsidRDefault="005D4CA0" w:rsidP="005D4CA0">
            <w:pPr>
              <w:pStyle w:val="aa"/>
            </w:pPr>
            <w:r>
              <w:t xml:space="preserve">        j["rooms"] = data["rooms"</w:t>
            </w:r>
            <w:proofErr w:type="gramStart"/>
            <w:r>
              <w:t>];</w:t>
            </w:r>
            <w:proofErr w:type="gramEnd"/>
          </w:p>
          <w:p w14:paraId="4E78AF2F" w14:textId="77777777" w:rsidR="005D4CA0" w:rsidRDefault="005D4CA0" w:rsidP="005D4CA0">
            <w:pPr>
              <w:pStyle w:val="aa"/>
            </w:pPr>
            <w:r>
              <w:t xml:space="preserve">        j["students"] = data["students"</w:t>
            </w:r>
            <w:proofErr w:type="gramStart"/>
            <w:r>
              <w:t>];</w:t>
            </w:r>
            <w:proofErr w:type="gramEnd"/>
          </w:p>
          <w:p w14:paraId="06E58E2C" w14:textId="77777777" w:rsidR="005D4CA0" w:rsidRDefault="005D4CA0" w:rsidP="005D4CA0">
            <w:pPr>
              <w:pStyle w:val="aa"/>
            </w:pPr>
            <w:r>
              <w:t xml:space="preserve">        j["accommodations"] = data["accommodations"</w:t>
            </w:r>
            <w:proofErr w:type="gramStart"/>
            <w:r>
              <w:t>];</w:t>
            </w:r>
            <w:proofErr w:type="gramEnd"/>
          </w:p>
          <w:p w14:paraId="2F8BD745" w14:textId="77777777" w:rsidR="005D4CA0" w:rsidRDefault="005D4CA0" w:rsidP="005D4CA0">
            <w:pPr>
              <w:pStyle w:val="aa"/>
            </w:pPr>
            <w:r>
              <w:lastRenderedPageBreak/>
              <w:t xml:space="preserve">        j["schema"] = data["schema"</w:t>
            </w:r>
            <w:proofErr w:type="gramStart"/>
            <w:r>
              <w:t>];</w:t>
            </w:r>
            <w:proofErr w:type="gramEnd"/>
          </w:p>
          <w:p w14:paraId="22CE4F21" w14:textId="77777777" w:rsidR="005D4CA0" w:rsidRDefault="005D4CA0" w:rsidP="005D4CA0">
            <w:pPr>
              <w:pStyle w:val="aa"/>
            </w:pPr>
            <w:r>
              <w:t xml:space="preserve">        j["</w:t>
            </w:r>
            <w:proofErr w:type="spellStart"/>
            <w:r>
              <w:t>additional_data</w:t>
            </w:r>
            <w:proofErr w:type="spellEnd"/>
            <w:r>
              <w:t>"] = data["</w:t>
            </w:r>
            <w:proofErr w:type="spellStart"/>
            <w:r>
              <w:t>additional_data</w:t>
            </w:r>
            <w:proofErr w:type="spellEnd"/>
            <w:r>
              <w:t>"</w:t>
            </w:r>
            <w:proofErr w:type="gramStart"/>
            <w:r>
              <w:t>];</w:t>
            </w:r>
            <w:proofErr w:type="gramEnd"/>
          </w:p>
          <w:p w14:paraId="5FBE6F64" w14:textId="77777777" w:rsidR="005D4CA0" w:rsidRDefault="005D4CA0" w:rsidP="005D4CA0">
            <w:pPr>
              <w:pStyle w:val="aa"/>
            </w:pPr>
          </w:p>
          <w:p w14:paraId="27C43755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ofstream</w:t>
            </w:r>
            <w:proofErr w:type="spellEnd"/>
            <w:r>
              <w:t xml:space="preserve"> file(filename</w:t>
            </w:r>
            <w:proofErr w:type="gramStart"/>
            <w:r>
              <w:t>);</w:t>
            </w:r>
            <w:proofErr w:type="gramEnd"/>
          </w:p>
          <w:p w14:paraId="2D8B6FDA" w14:textId="77777777" w:rsidR="005D4CA0" w:rsidRDefault="005D4CA0" w:rsidP="005D4CA0">
            <w:pPr>
              <w:pStyle w:val="aa"/>
            </w:pPr>
            <w:r>
              <w:t xml:space="preserve">        file &lt;&lt; </w:t>
            </w:r>
            <w:proofErr w:type="gramStart"/>
            <w:r>
              <w:t>std::</w:t>
            </w:r>
            <w:proofErr w:type="gramEnd"/>
            <w:r>
              <w:t xml:space="preserve">format("{0:4}\n", </w:t>
            </w:r>
            <w:proofErr w:type="spellStart"/>
            <w:r>
              <w:t>j.dump</w:t>
            </w:r>
            <w:proofErr w:type="spellEnd"/>
            <w:r>
              <w:t>(4));</w:t>
            </w:r>
          </w:p>
          <w:p w14:paraId="594ECBF8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3EF3D7C3" w14:textId="77777777" w:rsidR="005D4CA0" w:rsidRDefault="005D4CA0" w:rsidP="005D4CA0">
            <w:pPr>
              <w:pStyle w:val="aa"/>
            </w:pPr>
          </w:p>
          <w:p w14:paraId="2BA9388C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create_default_</w:t>
            </w:r>
            <w:proofErr w:type="gramStart"/>
            <w:r>
              <w:t>tables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EB0B22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516DAA2" w14:textId="77777777" w:rsidR="005D4CA0" w:rsidRDefault="005D4CA0" w:rsidP="005D4CA0">
            <w:pPr>
              <w:pStyle w:val="aa"/>
            </w:pPr>
            <w:r>
              <w:t xml:space="preserve">        // Define default tables and their fields</w:t>
            </w:r>
          </w:p>
          <w:p w14:paraId="08CE7D67" w14:textId="77777777" w:rsidR="005D4CA0" w:rsidRDefault="005D4CA0" w:rsidP="005D4CA0">
            <w:pPr>
              <w:pStyle w:val="aa"/>
            </w:pPr>
            <w:r>
              <w:t xml:space="preserve">        map&lt;string, vector&lt;Field&gt;&gt; </w:t>
            </w:r>
            <w:proofErr w:type="spellStart"/>
            <w:r>
              <w:t>default_schema</w:t>
            </w:r>
            <w:proofErr w:type="spellEnd"/>
            <w:r>
              <w:t xml:space="preserve"> = {</w:t>
            </w:r>
          </w:p>
          <w:p w14:paraId="74AD9854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42B9CC65" w14:textId="77777777" w:rsidR="005D4CA0" w:rsidRDefault="005D4CA0" w:rsidP="005D4CA0">
            <w:pPr>
              <w:pStyle w:val="aa"/>
            </w:pPr>
            <w:r>
              <w:t xml:space="preserve">                "groups", {</w:t>
            </w:r>
          </w:p>
          <w:p w14:paraId="6CE31E86" w14:textId="77777777" w:rsidR="005D4CA0" w:rsidRDefault="005D4CA0" w:rsidP="005D4CA0">
            <w:pPr>
              <w:pStyle w:val="aa"/>
            </w:pPr>
            <w:r>
              <w:t xml:space="preserve">                    {"code", "INT PRIMARY KEY", ""},</w:t>
            </w:r>
          </w:p>
          <w:p w14:paraId="6016E0BB" w14:textId="77777777" w:rsidR="005D4CA0" w:rsidRDefault="005D4CA0" w:rsidP="005D4CA0">
            <w:pPr>
              <w:pStyle w:val="aa"/>
            </w:pPr>
            <w:r>
              <w:t xml:space="preserve">                    {"name", "</w:t>
            </w:r>
            <w:proofErr w:type="gramStart"/>
            <w:r>
              <w:t>VARCHAR(</w:t>
            </w:r>
            <w:proofErr w:type="gramEnd"/>
            <w:r>
              <w:t>100)", ""},</w:t>
            </w:r>
          </w:p>
          <w:p w14:paraId="68B84F0E" w14:textId="77777777" w:rsidR="005D4CA0" w:rsidRDefault="005D4CA0" w:rsidP="005D4CA0">
            <w:pPr>
              <w:pStyle w:val="aa"/>
            </w:pPr>
            <w:r>
              <w:t xml:space="preserve">                    {"faculty", "</w:t>
            </w:r>
            <w:proofErr w:type="gramStart"/>
            <w:r>
              <w:t>VARCHAR(</w:t>
            </w:r>
            <w:proofErr w:type="gramEnd"/>
            <w:r>
              <w:t>100)", ""}</w:t>
            </w:r>
          </w:p>
          <w:p w14:paraId="01BDC639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686A2F07" w14:textId="77777777" w:rsidR="005D4CA0" w:rsidRDefault="005D4CA0" w:rsidP="005D4CA0">
            <w:pPr>
              <w:pStyle w:val="aa"/>
            </w:pPr>
            <w:r>
              <w:t xml:space="preserve">            },</w:t>
            </w:r>
          </w:p>
          <w:p w14:paraId="4C9B13D5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7454BF9F" w14:textId="77777777" w:rsidR="005D4CA0" w:rsidRDefault="005D4CA0" w:rsidP="005D4CA0">
            <w:pPr>
              <w:pStyle w:val="aa"/>
            </w:pPr>
            <w:r>
              <w:t xml:space="preserve">                "dormitories", {</w:t>
            </w:r>
          </w:p>
          <w:p w14:paraId="72483084" w14:textId="77777777" w:rsidR="005D4CA0" w:rsidRDefault="005D4CA0" w:rsidP="005D4CA0">
            <w:pPr>
              <w:pStyle w:val="aa"/>
            </w:pPr>
            <w:r>
              <w:t xml:space="preserve">                    {"code", "INT PRIMARY KEY", ""},</w:t>
            </w:r>
          </w:p>
          <w:p w14:paraId="567A3E99" w14:textId="77777777" w:rsidR="005D4CA0" w:rsidRDefault="005D4CA0" w:rsidP="005D4CA0">
            <w:pPr>
              <w:pStyle w:val="aa"/>
            </w:pPr>
            <w:r>
              <w:t xml:space="preserve">                    {"name", "</w:t>
            </w:r>
            <w:proofErr w:type="gramStart"/>
            <w:r>
              <w:t>VARCHAR(</w:t>
            </w:r>
            <w:proofErr w:type="gramEnd"/>
            <w:r>
              <w:t>100)", ""},</w:t>
            </w:r>
          </w:p>
          <w:p w14:paraId="2AC05D28" w14:textId="77777777" w:rsidR="005D4CA0" w:rsidRDefault="005D4CA0" w:rsidP="005D4CA0">
            <w:pPr>
              <w:pStyle w:val="aa"/>
            </w:pPr>
            <w:r>
              <w:t xml:space="preserve">                    {"address", "</w:t>
            </w:r>
            <w:proofErr w:type="gramStart"/>
            <w:r>
              <w:t>VARCHAR(</w:t>
            </w:r>
            <w:proofErr w:type="gramEnd"/>
            <w:r>
              <w:t>200)", ""}</w:t>
            </w:r>
          </w:p>
          <w:p w14:paraId="30C29EC0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3550EFB6" w14:textId="77777777" w:rsidR="005D4CA0" w:rsidRDefault="005D4CA0" w:rsidP="005D4CA0">
            <w:pPr>
              <w:pStyle w:val="aa"/>
            </w:pPr>
            <w:r>
              <w:t xml:space="preserve">            },</w:t>
            </w:r>
          </w:p>
          <w:p w14:paraId="7D08E949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9EAA35C" w14:textId="77777777" w:rsidR="005D4CA0" w:rsidRDefault="005D4CA0" w:rsidP="005D4CA0">
            <w:pPr>
              <w:pStyle w:val="aa"/>
            </w:pPr>
            <w:r>
              <w:t xml:space="preserve">                "rooms", {</w:t>
            </w:r>
          </w:p>
          <w:p w14:paraId="1989D46B" w14:textId="77777777" w:rsidR="005D4CA0" w:rsidRDefault="005D4CA0" w:rsidP="005D4CA0">
            <w:pPr>
              <w:pStyle w:val="aa"/>
            </w:pPr>
            <w:r>
              <w:t xml:space="preserve">                    {"code", "INT PRIMARY KEY", ""},</w:t>
            </w:r>
          </w:p>
          <w:p w14:paraId="57A6D819" w14:textId="77777777" w:rsidR="005D4CA0" w:rsidRDefault="005D4CA0" w:rsidP="005D4CA0">
            <w:pPr>
              <w:pStyle w:val="aa"/>
            </w:pPr>
            <w:r>
              <w:t xml:space="preserve">                    {"number", "</w:t>
            </w:r>
            <w:proofErr w:type="gramStart"/>
            <w:r>
              <w:t>VARCHAR(</w:t>
            </w:r>
            <w:proofErr w:type="gramEnd"/>
            <w:r>
              <w:t>10)", ""},</w:t>
            </w:r>
          </w:p>
          <w:p w14:paraId="36BD1F02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dormitory_code</w:t>
            </w:r>
            <w:proofErr w:type="spellEnd"/>
            <w:r>
              <w:t>", "INT", ""}</w:t>
            </w:r>
          </w:p>
          <w:p w14:paraId="105B6719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1D8ED59E" w14:textId="77777777" w:rsidR="005D4CA0" w:rsidRDefault="005D4CA0" w:rsidP="005D4CA0">
            <w:pPr>
              <w:pStyle w:val="aa"/>
            </w:pPr>
            <w:r>
              <w:t xml:space="preserve">            },</w:t>
            </w:r>
          </w:p>
          <w:p w14:paraId="0BA5D655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741C3CBD" w14:textId="77777777" w:rsidR="005D4CA0" w:rsidRDefault="005D4CA0" w:rsidP="005D4CA0">
            <w:pPr>
              <w:pStyle w:val="aa"/>
            </w:pPr>
            <w:r>
              <w:t xml:space="preserve">                "students", {</w:t>
            </w:r>
          </w:p>
          <w:p w14:paraId="7A5311E6" w14:textId="77777777" w:rsidR="005D4CA0" w:rsidRDefault="005D4CA0" w:rsidP="005D4CA0">
            <w:pPr>
              <w:pStyle w:val="aa"/>
            </w:pPr>
            <w:r>
              <w:t xml:space="preserve">                    {"code", "INT PRIMARY KEY", ""},</w:t>
            </w:r>
          </w:p>
          <w:p w14:paraId="5FE28C7B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full_name</w:t>
            </w:r>
            <w:proofErr w:type="spellEnd"/>
            <w:r>
              <w:t>", "</w:t>
            </w:r>
            <w:proofErr w:type="gramStart"/>
            <w:r>
              <w:t>VARCHAR(</w:t>
            </w:r>
            <w:proofErr w:type="gramEnd"/>
            <w:r>
              <w:t>150)", ""},</w:t>
            </w:r>
          </w:p>
          <w:p w14:paraId="11342221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birth_date</w:t>
            </w:r>
            <w:proofErr w:type="spellEnd"/>
            <w:r>
              <w:t>", "DATE", ""},</w:t>
            </w:r>
          </w:p>
          <w:p w14:paraId="180DFE7E" w14:textId="77777777" w:rsidR="005D4CA0" w:rsidRDefault="005D4CA0" w:rsidP="005D4CA0">
            <w:pPr>
              <w:pStyle w:val="aa"/>
            </w:pPr>
            <w:r>
              <w:t xml:space="preserve">                    {"gender", "</w:t>
            </w:r>
            <w:proofErr w:type="gramStart"/>
            <w:r>
              <w:t>VARCHAR(</w:t>
            </w:r>
            <w:proofErr w:type="gramEnd"/>
            <w:r>
              <w:t>10)", ""},</w:t>
            </w:r>
          </w:p>
          <w:p w14:paraId="6BE8EB95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group_code</w:t>
            </w:r>
            <w:proofErr w:type="spellEnd"/>
            <w:r>
              <w:t>", "INT", ""},</w:t>
            </w:r>
          </w:p>
          <w:p w14:paraId="61A29BBA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passport_series</w:t>
            </w:r>
            <w:proofErr w:type="spellEnd"/>
            <w:r>
              <w:t>", "</w:t>
            </w:r>
            <w:proofErr w:type="gramStart"/>
            <w:r>
              <w:t>VARCHAR(</w:t>
            </w:r>
            <w:proofErr w:type="gramEnd"/>
            <w:r>
              <w:t>10)", ""},</w:t>
            </w:r>
          </w:p>
          <w:p w14:paraId="363D1E4A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passport_number</w:t>
            </w:r>
            <w:proofErr w:type="spellEnd"/>
            <w:r>
              <w:t>", "</w:t>
            </w:r>
            <w:proofErr w:type="gramStart"/>
            <w:r>
              <w:t>VARCHAR(</w:t>
            </w:r>
            <w:proofErr w:type="gramEnd"/>
            <w:r>
              <w:t>10)", ""},</w:t>
            </w:r>
          </w:p>
          <w:p w14:paraId="61BFD00D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issued_by</w:t>
            </w:r>
            <w:proofErr w:type="spellEnd"/>
            <w:r>
              <w:t>", "</w:t>
            </w:r>
            <w:proofErr w:type="gramStart"/>
            <w:r>
              <w:t>VARCHAR(</w:t>
            </w:r>
            <w:proofErr w:type="gramEnd"/>
            <w:r>
              <w:t>100)", ""},</w:t>
            </w:r>
          </w:p>
          <w:p w14:paraId="169D7464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issued_date</w:t>
            </w:r>
            <w:proofErr w:type="spellEnd"/>
            <w:r>
              <w:t>", "DATE", ""}</w:t>
            </w:r>
          </w:p>
          <w:p w14:paraId="3186E8DC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1FA0132B" w14:textId="77777777" w:rsidR="005D4CA0" w:rsidRDefault="005D4CA0" w:rsidP="005D4CA0">
            <w:pPr>
              <w:pStyle w:val="aa"/>
            </w:pPr>
            <w:r>
              <w:t xml:space="preserve">            },</w:t>
            </w:r>
          </w:p>
          <w:p w14:paraId="5B0C2AE4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7CD65799" w14:textId="77777777" w:rsidR="005D4CA0" w:rsidRDefault="005D4CA0" w:rsidP="005D4CA0">
            <w:pPr>
              <w:pStyle w:val="aa"/>
            </w:pPr>
            <w:r>
              <w:t xml:space="preserve">                "accommodations", {</w:t>
            </w:r>
          </w:p>
          <w:p w14:paraId="45EB8291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room_code</w:t>
            </w:r>
            <w:proofErr w:type="spellEnd"/>
            <w:r>
              <w:t>", "INT", ""},</w:t>
            </w:r>
          </w:p>
          <w:p w14:paraId="76FCC36C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student_code</w:t>
            </w:r>
            <w:proofErr w:type="spellEnd"/>
            <w:r>
              <w:t>", "INT PRIMARY KEY", ""},</w:t>
            </w:r>
          </w:p>
          <w:p w14:paraId="59E202C4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move_in_date</w:t>
            </w:r>
            <w:proofErr w:type="spellEnd"/>
            <w:r>
              <w:t>", "DATE", ""},</w:t>
            </w:r>
          </w:p>
          <w:p w14:paraId="4E90EED8" w14:textId="77777777" w:rsidR="005D4CA0" w:rsidRDefault="005D4CA0" w:rsidP="005D4CA0">
            <w:pPr>
              <w:pStyle w:val="aa"/>
            </w:pPr>
            <w:r>
              <w:t xml:space="preserve">                    {"</w:t>
            </w:r>
            <w:proofErr w:type="spellStart"/>
            <w:r>
              <w:t>move_out_date</w:t>
            </w:r>
            <w:proofErr w:type="spellEnd"/>
            <w:r>
              <w:t>", "DATE", ""}</w:t>
            </w:r>
          </w:p>
          <w:p w14:paraId="2927C5E9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75E055A1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3A420776" w14:textId="77777777" w:rsidR="005D4CA0" w:rsidRDefault="005D4CA0" w:rsidP="005D4CA0">
            <w:pPr>
              <w:pStyle w:val="aa"/>
            </w:pPr>
            <w:r>
              <w:t xml:space="preserve">        };</w:t>
            </w:r>
          </w:p>
          <w:p w14:paraId="12250B05" w14:textId="77777777" w:rsidR="005D4CA0" w:rsidRDefault="005D4CA0" w:rsidP="005D4CA0">
            <w:pPr>
              <w:pStyle w:val="aa"/>
            </w:pPr>
          </w:p>
          <w:p w14:paraId="3224676E" w14:textId="77777777" w:rsidR="005D4CA0" w:rsidRDefault="005D4CA0" w:rsidP="005D4CA0">
            <w:pPr>
              <w:pStyle w:val="aa"/>
            </w:pPr>
            <w:r>
              <w:t xml:space="preserve">        for (const auto&amp; [table, fields</w:t>
            </w:r>
            <w:proofErr w:type="gramStart"/>
            <w:r>
              <w:t>] :</w:t>
            </w:r>
            <w:proofErr w:type="gramEnd"/>
            <w:r>
              <w:t xml:space="preserve"> </w:t>
            </w:r>
            <w:proofErr w:type="spellStart"/>
            <w:r>
              <w:t>default_schema</w:t>
            </w:r>
            <w:proofErr w:type="spellEnd"/>
            <w:r>
              <w:t>)</w:t>
            </w:r>
          </w:p>
          <w:p w14:paraId="39A0ABAC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63E6AE9D" w14:textId="77777777" w:rsidR="005D4CA0" w:rsidRDefault="005D4CA0" w:rsidP="005D4CA0">
            <w:pPr>
              <w:pStyle w:val="aa"/>
            </w:pPr>
            <w:r>
              <w:t xml:space="preserve">            if (</w:t>
            </w:r>
            <w:proofErr w:type="spellStart"/>
            <w:proofErr w:type="gramStart"/>
            <w:r>
              <w:t>schema.contains</w:t>
            </w:r>
            <w:proofErr w:type="spellEnd"/>
            <w:proofErr w:type="gramEnd"/>
            <w:r>
              <w:t>(table))</w:t>
            </w:r>
          </w:p>
          <w:p w14:paraId="23C5A1AA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6FD7CE6C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gramStart"/>
            <w:r>
              <w:t>continue;</w:t>
            </w:r>
            <w:proofErr w:type="gramEnd"/>
          </w:p>
          <w:p w14:paraId="4516F301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1C754B40" w14:textId="77777777" w:rsidR="005D4CA0" w:rsidRDefault="005D4CA0" w:rsidP="005D4CA0">
            <w:pPr>
              <w:pStyle w:val="aa"/>
            </w:pPr>
          </w:p>
          <w:p w14:paraId="5AD4A094" w14:textId="77777777" w:rsidR="005D4CA0" w:rsidRDefault="005D4CA0" w:rsidP="005D4CA0">
            <w:pPr>
              <w:pStyle w:val="aa"/>
            </w:pPr>
            <w:r>
              <w:lastRenderedPageBreak/>
              <w:t xml:space="preserve">            schema[table] = </w:t>
            </w:r>
            <w:proofErr w:type="gramStart"/>
            <w:r>
              <w:t>fields;</w:t>
            </w:r>
            <w:proofErr w:type="gramEnd"/>
          </w:p>
          <w:p w14:paraId="2A212ECD" w14:textId="77777777" w:rsidR="005D4CA0" w:rsidRDefault="005D4CA0" w:rsidP="005D4CA0">
            <w:pPr>
              <w:pStyle w:val="aa"/>
            </w:pPr>
          </w:p>
          <w:p w14:paraId="560D2A90" w14:textId="77777777" w:rsidR="005D4CA0" w:rsidRDefault="005D4CA0" w:rsidP="005D4CA0">
            <w:pPr>
              <w:pStyle w:val="aa"/>
            </w:pPr>
            <w:r>
              <w:t xml:space="preserve">            data["schema</w:t>
            </w:r>
            <w:proofErr w:type="gramStart"/>
            <w:r>
              <w:t>"][</w:t>
            </w:r>
            <w:proofErr w:type="gramEnd"/>
            <w:r>
              <w:t xml:space="preserve">table] = </w:t>
            </w:r>
            <w:proofErr w:type="spellStart"/>
            <w:r>
              <w:t>json</w:t>
            </w:r>
            <w:proofErr w:type="spellEnd"/>
            <w:r>
              <w:t>::array();</w:t>
            </w:r>
          </w:p>
          <w:p w14:paraId="5226CA13" w14:textId="77777777" w:rsidR="005D4CA0" w:rsidRDefault="005D4CA0" w:rsidP="005D4CA0">
            <w:pPr>
              <w:pStyle w:val="aa"/>
            </w:pPr>
          </w:p>
          <w:p w14:paraId="35232D18" w14:textId="77777777" w:rsidR="005D4CA0" w:rsidRDefault="005D4CA0" w:rsidP="005D4CA0">
            <w:pPr>
              <w:pStyle w:val="aa"/>
            </w:pPr>
            <w:r>
              <w:t xml:space="preserve">            for (const auto&amp; </w:t>
            </w:r>
            <w:proofErr w:type="gramStart"/>
            <w:r>
              <w:t>field :</w:t>
            </w:r>
            <w:proofErr w:type="gramEnd"/>
            <w:r>
              <w:t xml:space="preserve"> fields)</w:t>
            </w:r>
          </w:p>
          <w:p w14:paraId="2185C4AB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23D68A85" w14:textId="77777777" w:rsidR="005D4CA0" w:rsidRDefault="005D4CA0" w:rsidP="005D4CA0">
            <w:pPr>
              <w:pStyle w:val="aa"/>
            </w:pPr>
            <w:r>
              <w:t xml:space="preserve">                data["schema</w:t>
            </w:r>
            <w:proofErr w:type="gramStart"/>
            <w:r>
              <w:t>"][</w:t>
            </w:r>
            <w:proofErr w:type="gramEnd"/>
            <w:r>
              <w:t>table].</w:t>
            </w:r>
            <w:proofErr w:type="spellStart"/>
            <w:r>
              <w:t>push_back</w:t>
            </w:r>
            <w:proofErr w:type="spellEnd"/>
            <w:r>
              <w:t>(</w:t>
            </w:r>
            <w:proofErr w:type="spellStart"/>
            <w:r>
              <w:t>field.to_json</w:t>
            </w:r>
            <w:proofErr w:type="spellEnd"/>
            <w:r>
              <w:t>());</w:t>
            </w:r>
          </w:p>
          <w:p w14:paraId="788CE535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50421ABD" w14:textId="77777777" w:rsidR="005D4CA0" w:rsidRDefault="005D4CA0" w:rsidP="005D4CA0">
            <w:pPr>
              <w:pStyle w:val="aa"/>
            </w:pPr>
          </w:p>
          <w:p w14:paraId="1308A180" w14:textId="77777777" w:rsidR="005D4CA0" w:rsidRDefault="005D4CA0" w:rsidP="005D4CA0">
            <w:pPr>
              <w:pStyle w:val="aa"/>
            </w:pPr>
            <w:r>
              <w:t xml:space="preserve">            string </w:t>
            </w:r>
            <w:proofErr w:type="spellStart"/>
            <w:r>
              <w:t>create_stmt</w:t>
            </w:r>
            <w:proofErr w:type="spellEnd"/>
            <w:r>
              <w:t xml:space="preserve"> = "CREATE TABLE IF NOT EXISTS " + table + " (</w:t>
            </w:r>
            <w:proofErr w:type="gramStart"/>
            <w:r>
              <w:t>";</w:t>
            </w:r>
            <w:proofErr w:type="gramEnd"/>
          </w:p>
          <w:p w14:paraId="4D286100" w14:textId="77777777" w:rsidR="005D4CA0" w:rsidRDefault="005D4CA0" w:rsidP="005D4CA0">
            <w:pPr>
              <w:pStyle w:val="aa"/>
            </w:pPr>
            <w:r>
              <w:t xml:space="preserve">            vector&lt;string&gt; </w:t>
            </w:r>
            <w:proofErr w:type="spellStart"/>
            <w:r>
              <w:t>column_</w:t>
            </w:r>
            <w:proofErr w:type="gramStart"/>
            <w:r>
              <w:t>defs</w:t>
            </w:r>
            <w:proofErr w:type="spellEnd"/>
            <w:r>
              <w:t>;</w:t>
            </w:r>
            <w:proofErr w:type="gramEnd"/>
          </w:p>
          <w:p w14:paraId="211E0B01" w14:textId="77777777" w:rsidR="005D4CA0" w:rsidRDefault="005D4CA0" w:rsidP="005D4CA0">
            <w:pPr>
              <w:pStyle w:val="aa"/>
            </w:pPr>
            <w:r>
              <w:t xml:space="preserve">            for (const auto&amp; </w:t>
            </w:r>
            <w:proofErr w:type="gramStart"/>
            <w:r>
              <w:t>field :</w:t>
            </w:r>
            <w:proofErr w:type="gramEnd"/>
            <w:r>
              <w:t xml:space="preserve"> fields)</w:t>
            </w:r>
          </w:p>
          <w:p w14:paraId="1898DC37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3B44DBF5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column_</w:t>
            </w:r>
            <w:proofErr w:type="gramStart"/>
            <w:r>
              <w:t>defs.push</w:t>
            </w:r>
            <w:proofErr w:type="gramEnd"/>
            <w:r>
              <w:t>_back</w:t>
            </w:r>
            <w:proofErr w:type="spellEnd"/>
            <w:r>
              <w:t xml:space="preserve">(field.name + " " + </w:t>
            </w:r>
            <w:proofErr w:type="spellStart"/>
            <w:r>
              <w:t>field.type</w:t>
            </w:r>
            <w:proofErr w:type="spellEnd"/>
            <w:r>
              <w:t>);</w:t>
            </w:r>
          </w:p>
          <w:p w14:paraId="5BB725C3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1C3088ED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create_stmt</w:t>
            </w:r>
            <w:proofErr w:type="spellEnd"/>
            <w:r>
              <w:t xml:space="preserve"> += </w:t>
            </w:r>
            <w:proofErr w:type="spellStart"/>
            <w:r>
              <w:t>join_</w:t>
            </w:r>
            <w:proofErr w:type="gramStart"/>
            <w:r>
              <w:t>strings</w:t>
            </w:r>
            <w:proofErr w:type="spellEnd"/>
            <w:r>
              <w:t>(</w:t>
            </w:r>
            <w:proofErr w:type="spellStart"/>
            <w:proofErr w:type="gramEnd"/>
            <w:r>
              <w:t>column_defs</w:t>
            </w:r>
            <w:proofErr w:type="spellEnd"/>
            <w:r>
              <w:t>, ", ") + ");";</w:t>
            </w:r>
          </w:p>
          <w:p w14:paraId="0D01B2D5" w14:textId="77777777" w:rsidR="005D4CA0" w:rsidRDefault="005D4CA0" w:rsidP="005D4CA0">
            <w:pPr>
              <w:pStyle w:val="aa"/>
            </w:pPr>
          </w:p>
          <w:p w14:paraId="15365AD7" w14:textId="77777777" w:rsidR="005D4CA0" w:rsidRDefault="005D4CA0" w:rsidP="005D4CA0">
            <w:pPr>
              <w:pStyle w:val="aa"/>
            </w:pPr>
            <w:r>
              <w:t xml:space="preserve">            try</w:t>
            </w:r>
          </w:p>
          <w:p w14:paraId="6147AC31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15A5B596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gramEnd"/>
            <w:r>
              <w:t xml:space="preserve">work </w:t>
            </w:r>
            <w:proofErr w:type="spellStart"/>
            <w:r>
              <w:t>txn</w:t>
            </w:r>
            <w:proofErr w:type="spellEnd"/>
            <w:r>
              <w:t>(*conn);</w:t>
            </w:r>
          </w:p>
          <w:p w14:paraId="1133F08B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txn.exec</w:t>
            </w:r>
            <w:proofErr w:type="spellEnd"/>
            <w:proofErr w:type="gramEnd"/>
            <w:r>
              <w:t>(</w:t>
            </w:r>
            <w:proofErr w:type="spellStart"/>
            <w:r>
              <w:t>create_stmt</w:t>
            </w:r>
            <w:proofErr w:type="spellEnd"/>
            <w:r>
              <w:t>);</w:t>
            </w:r>
          </w:p>
          <w:p w14:paraId="109FCF0E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5DD6F54C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"Таблица '" &lt;&lt; </w:t>
            </w:r>
            <w:r>
              <w:t>table</w:t>
            </w:r>
            <w:r w:rsidRPr="005D0FBA">
              <w:rPr>
                <w:lang w:val="ru-RU"/>
              </w:rPr>
              <w:t xml:space="preserve"> &lt;&lt; "' успешно создана или уже существует.\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1A8D3AB4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r>
              <w:t>}</w:t>
            </w:r>
          </w:p>
          <w:p w14:paraId="3711D9EB" w14:textId="77777777" w:rsidR="005D4CA0" w:rsidRDefault="005D4CA0" w:rsidP="005D4CA0">
            <w:pPr>
              <w:pStyle w:val="aa"/>
            </w:pPr>
            <w:r>
              <w:t xml:space="preserve">            catch (const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spellStart"/>
            <w:proofErr w:type="gramEnd"/>
            <w:r>
              <w:t>sql_error</w:t>
            </w:r>
            <w:proofErr w:type="spellEnd"/>
            <w:r>
              <w:t>&amp; e)</w:t>
            </w:r>
          </w:p>
          <w:p w14:paraId="42E1CDA2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5D0FBA">
              <w:rPr>
                <w:lang w:val="ru-RU"/>
              </w:rPr>
              <w:t>{</w:t>
            </w:r>
          </w:p>
          <w:p w14:paraId="6B9AA1B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</w:t>
            </w:r>
            <w:r>
              <w:t>SQL</w:t>
            </w:r>
            <w:r w:rsidRPr="005D0FBA">
              <w:rPr>
                <w:lang w:val="ru-RU"/>
              </w:rPr>
              <w:t xml:space="preserve"> ошибка при создании таблицы '" &lt;&lt; </w:t>
            </w:r>
            <w:r>
              <w:t>table</w:t>
            </w:r>
            <w:r w:rsidRPr="005D0FBA">
              <w:rPr>
                <w:lang w:val="ru-RU"/>
              </w:rPr>
              <w:t xml:space="preserve"> &lt;&lt; "': " &lt;&lt; </w:t>
            </w:r>
            <w:proofErr w:type="gramStart"/>
            <w:r>
              <w:t>e</w:t>
            </w:r>
            <w:r w:rsidRPr="005D0FBA">
              <w:rPr>
                <w:lang w:val="ru-RU"/>
              </w:rPr>
              <w:t>.</w:t>
            </w:r>
            <w:r>
              <w:t>what</w:t>
            </w:r>
            <w:proofErr w:type="gramEnd"/>
            <w:r w:rsidRPr="005D0FBA">
              <w:rPr>
                <w:lang w:val="ru-RU"/>
              </w:rPr>
              <w:t>() &lt;&lt; '\</w:t>
            </w:r>
            <w:r>
              <w:t>n</w:t>
            </w:r>
            <w:r w:rsidRPr="005D0FBA">
              <w:rPr>
                <w:lang w:val="ru-RU"/>
              </w:rPr>
              <w:t>';</w:t>
            </w:r>
          </w:p>
          <w:p w14:paraId="263A7F23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Запрос</w:t>
            </w:r>
            <w:proofErr w:type="spellEnd"/>
            <w:r>
              <w:t xml:space="preserve">: " &lt;&lt; </w:t>
            </w:r>
            <w:proofErr w:type="spellStart"/>
            <w:proofErr w:type="gramStart"/>
            <w:r>
              <w:t>e.query</w:t>
            </w:r>
            <w:proofErr w:type="spellEnd"/>
            <w:proofErr w:type="gramEnd"/>
            <w:r>
              <w:t>() &lt;&lt; '\n';</w:t>
            </w:r>
          </w:p>
          <w:p w14:paraId="2D2C2839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120FE9A1" w14:textId="77777777" w:rsidR="005D4CA0" w:rsidRDefault="005D4CA0" w:rsidP="005D4CA0">
            <w:pPr>
              <w:pStyle w:val="aa"/>
            </w:pPr>
            <w:r>
              <w:t xml:space="preserve">            catch (const exception&amp; e)</w:t>
            </w:r>
          </w:p>
          <w:p w14:paraId="07826D94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31B28110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Ошибка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создании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 xml:space="preserve"> '" &lt;&lt; table &lt;&lt; "': " &lt;&lt; </w:t>
            </w:r>
            <w:proofErr w:type="spellStart"/>
            <w:proofErr w:type="gramStart"/>
            <w:r>
              <w:t>e.what</w:t>
            </w:r>
            <w:proofErr w:type="spellEnd"/>
            <w:proofErr w:type="gramEnd"/>
            <w:r>
              <w:t>() &lt;&lt; '\n';</w:t>
            </w:r>
          </w:p>
          <w:p w14:paraId="280E026E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5D0FBA">
              <w:rPr>
                <w:lang w:val="ru-RU"/>
              </w:rPr>
              <w:t>}</w:t>
            </w:r>
          </w:p>
          <w:p w14:paraId="3C7FF19B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}</w:t>
            </w:r>
          </w:p>
          <w:p w14:paraId="1364914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</w:p>
          <w:p w14:paraId="14259BE6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proofErr w:type="gramStart"/>
            <w:r>
              <w:t>save</w:t>
            </w:r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01DA70E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"Схема базы данных обновлена и сохранена в '</w:t>
            </w:r>
            <w:proofErr w:type="gramStart"/>
            <w:r>
              <w:t>database</w:t>
            </w:r>
            <w:r w:rsidRPr="005D0FBA">
              <w:rPr>
                <w:lang w:val="ru-RU"/>
              </w:rPr>
              <w:t>.</w:t>
            </w:r>
            <w:proofErr w:type="spellStart"/>
            <w:r>
              <w:t>json</w:t>
            </w:r>
            <w:proofErr w:type="spellEnd"/>
            <w:proofErr w:type="gramEnd"/>
            <w:r w:rsidRPr="005D0FBA">
              <w:rPr>
                <w:lang w:val="ru-RU"/>
              </w:rPr>
              <w:t>'.\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3429A65B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</w:t>
            </w:r>
            <w:r>
              <w:t>}</w:t>
            </w:r>
          </w:p>
          <w:p w14:paraId="3CDFCE7F" w14:textId="77777777" w:rsidR="005D4CA0" w:rsidRDefault="005D4CA0" w:rsidP="005D4CA0">
            <w:pPr>
              <w:pStyle w:val="aa"/>
            </w:pPr>
          </w:p>
          <w:p w14:paraId="7101BC05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is_group_code_</w:t>
            </w:r>
            <w:proofErr w:type="gramStart"/>
            <w:r>
              <w:t>unique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6A96FC82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D61E842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all_of</w:t>
            </w:r>
            <w:proofErr w:type="spellEnd"/>
            <w:r>
              <w:t>(data["groups"], [code](auto j)</w:t>
            </w:r>
          </w:p>
          <w:p w14:paraId="70180E6E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65EE85B9" w14:textId="77777777" w:rsidR="005D4CA0" w:rsidRDefault="005D4CA0" w:rsidP="005D4CA0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!= code;</w:t>
            </w:r>
          </w:p>
          <w:p w14:paraId="0A8CFC7A" w14:textId="77777777" w:rsidR="005D4CA0" w:rsidRDefault="005D4CA0" w:rsidP="005D4CA0">
            <w:pPr>
              <w:pStyle w:val="aa"/>
            </w:pPr>
            <w:r>
              <w:t xml:space="preserve">        });</w:t>
            </w:r>
          </w:p>
          <w:p w14:paraId="5DBE87DF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716F4EA6" w14:textId="77777777" w:rsidR="005D4CA0" w:rsidRDefault="005D4CA0" w:rsidP="005D4CA0">
            <w:pPr>
              <w:pStyle w:val="aa"/>
            </w:pPr>
          </w:p>
          <w:p w14:paraId="562931EF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group_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056D92F1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57AAD75B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any_of</w:t>
            </w:r>
            <w:proofErr w:type="spellEnd"/>
            <w:r>
              <w:t>(data["groups"], [code](auto j)</w:t>
            </w:r>
          </w:p>
          <w:p w14:paraId="5014938D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406D6BBA" w14:textId="77777777" w:rsidR="005D4CA0" w:rsidRDefault="005D4CA0" w:rsidP="005D4CA0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== code;</w:t>
            </w:r>
          </w:p>
          <w:p w14:paraId="40CAA0CD" w14:textId="77777777" w:rsidR="005D4CA0" w:rsidRDefault="005D4CA0" w:rsidP="005D4CA0">
            <w:pPr>
              <w:pStyle w:val="aa"/>
            </w:pPr>
            <w:r>
              <w:t xml:space="preserve">        });</w:t>
            </w:r>
          </w:p>
          <w:p w14:paraId="3887B755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49911012" w14:textId="77777777" w:rsidR="005D4CA0" w:rsidRDefault="005D4CA0" w:rsidP="005D4CA0">
            <w:pPr>
              <w:pStyle w:val="aa"/>
            </w:pPr>
          </w:p>
          <w:p w14:paraId="5D22545C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add_</w:t>
            </w:r>
            <w:proofErr w:type="gramStart"/>
            <w:r>
              <w:t>group</w:t>
            </w:r>
            <w:proofErr w:type="spellEnd"/>
            <w:r>
              <w:t>(</w:t>
            </w:r>
            <w:proofErr w:type="gramEnd"/>
            <w:r>
              <w:t>const Group&amp; group)</w:t>
            </w:r>
          </w:p>
          <w:p w14:paraId="090B34C0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0DF36FBD" w14:textId="77777777" w:rsidR="005D4CA0" w:rsidRDefault="005D4CA0" w:rsidP="005D4CA0">
            <w:pPr>
              <w:pStyle w:val="aa"/>
            </w:pPr>
            <w:r>
              <w:lastRenderedPageBreak/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_group_code_unique</w:t>
            </w:r>
            <w:proofErr w:type="spellEnd"/>
            <w:r>
              <w:t>(</w:t>
            </w:r>
            <w:proofErr w:type="spellStart"/>
            <w:r>
              <w:t>group.code</w:t>
            </w:r>
            <w:proofErr w:type="spellEnd"/>
            <w:r>
              <w:t>))</w:t>
            </w:r>
          </w:p>
          <w:p w14:paraId="4F124BCC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0BF2BC69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"Группа с таким кодом уже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7A32BFD0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07F58D32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723669BD" w14:textId="77777777" w:rsidR="005D4CA0" w:rsidRDefault="005D4CA0" w:rsidP="005D4CA0">
            <w:pPr>
              <w:pStyle w:val="aa"/>
            </w:pPr>
            <w:r>
              <w:t xml:space="preserve">        data["groups"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group.to_json</w:t>
            </w:r>
            <w:proofErr w:type="spellEnd"/>
            <w:r>
              <w:t>());</w:t>
            </w:r>
          </w:p>
          <w:p w14:paraId="2C8368CE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4858651A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022B6E1E" w14:textId="77777777" w:rsidR="005D4CA0" w:rsidRDefault="005D4CA0" w:rsidP="005D4CA0">
            <w:pPr>
              <w:pStyle w:val="aa"/>
            </w:pPr>
          </w:p>
          <w:p w14:paraId="572C15F1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group</w:t>
            </w:r>
            <w:proofErr w:type="spellEnd"/>
            <w:r>
              <w:t>(</w:t>
            </w:r>
            <w:proofErr w:type="gramEnd"/>
            <w:r>
              <w:t>int code)</w:t>
            </w:r>
          </w:p>
          <w:p w14:paraId="51529C5D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9457625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group</w:t>
            </w:r>
            <w:proofErr w:type="gramEnd"/>
            <w:r>
              <w:t>_exists</w:t>
            </w:r>
            <w:proofErr w:type="spellEnd"/>
            <w:r>
              <w:t>(code))</w:t>
            </w:r>
          </w:p>
          <w:p w14:paraId="28D26BE5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B81ECBC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Группа</w:t>
            </w:r>
            <w:proofErr w:type="spellEnd"/>
            <w:r>
              <w:t xml:space="preserve"> с </w:t>
            </w:r>
            <w:proofErr w:type="spellStart"/>
            <w:r>
              <w:t>кодом</w:t>
            </w:r>
            <w:proofErr w:type="spellEnd"/>
            <w:r>
              <w:t xml:space="preserve"> " &lt;&lt; code &lt;&lt; "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найдена</w:t>
            </w:r>
            <w:proofErr w:type="spellEnd"/>
            <w:r>
              <w:t>.\n";</w:t>
            </w:r>
          </w:p>
          <w:p w14:paraId="3263B925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36C299E8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62972E79" w14:textId="77777777" w:rsidR="005D4CA0" w:rsidRDefault="005D4CA0" w:rsidP="005D4CA0">
            <w:pPr>
              <w:pStyle w:val="aa"/>
            </w:pPr>
          </w:p>
          <w:p w14:paraId="5CDEC5F3" w14:textId="77777777" w:rsidR="005D4CA0" w:rsidRDefault="005D4CA0" w:rsidP="005D4CA0">
            <w:pPr>
              <w:pStyle w:val="aa"/>
            </w:pPr>
            <w:r>
              <w:t xml:space="preserve">        bool </w:t>
            </w:r>
            <w:proofErr w:type="spellStart"/>
            <w:r>
              <w:t>has_students</w:t>
            </w:r>
            <w:proofErr w:type="spellEnd"/>
            <w:r>
              <w:t xml:space="preserve"> = </w:t>
            </w:r>
            <w:proofErr w:type="gramStart"/>
            <w:r>
              <w:t>std::</w:t>
            </w:r>
            <w:proofErr w:type="spellStart"/>
            <w:proofErr w:type="gramEnd"/>
            <w:r>
              <w:t>any_of</w:t>
            </w:r>
            <w:proofErr w:type="spellEnd"/>
            <w:r>
              <w:t>(data["students"].begin(), data["students"].end(),</w:t>
            </w:r>
          </w:p>
          <w:p w14:paraId="695CEDFE" w14:textId="77777777" w:rsidR="005D4CA0" w:rsidRDefault="005D4CA0" w:rsidP="005D4CA0">
            <w:pPr>
              <w:pStyle w:val="aa"/>
            </w:pPr>
            <w:r>
              <w:t xml:space="preserve">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</w:t>
            </w:r>
            <w:proofErr w:type="spellStart"/>
            <w:r>
              <w:t>group_code</w:t>
            </w:r>
            <w:proofErr w:type="spellEnd"/>
            <w:r>
              <w:t>"] == code; });</w:t>
            </w:r>
          </w:p>
          <w:p w14:paraId="2D2306A3" w14:textId="77777777" w:rsidR="005D4CA0" w:rsidRDefault="005D4CA0" w:rsidP="005D4CA0">
            <w:pPr>
              <w:pStyle w:val="aa"/>
            </w:pPr>
          </w:p>
          <w:p w14:paraId="33C25B21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if</w:t>
            </w:r>
            <w:r w:rsidRPr="005D0FBA">
              <w:rPr>
                <w:lang w:val="ru-RU"/>
              </w:rPr>
              <w:t xml:space="preserve"> (</w:t>
            </w:r>
            <w:r>
              <w:t>has</w:t>
            </w:r>
            <w:r w:rsidRPr="005D0FBA">
              <w:rPr>
                <w:lang w:val="ru-RU"/>
              </w:rPr>
              <w:t>_</w:t>
            </w:r>
            <w:r>
              <w:t>students</w:t>
            </w:r>
            <w:r w:rsidRPr="005D0FBA">
              <w:rPr>
                <w:lang w:val="ru-RU"/>
              </w:rPr>
              <w:t>)</w:t>
            </w:r>
          </w:p>
          <w:p w14:paraId="422ED881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{</w:t>
            </w:r>
          </w:p>
          <w:p w14:paraId="1A34ACB3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std</w:t>
            </w:r>
            <w:r w:rsidRPr="005D0FBA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"Невозможно удалить группу, так как к ней привязаны студенты.\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71D20EB7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228B6B75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59A62D69" w14:textId="77777777" w:rsidR="005D4CA0" w:rsidRDefault="005D4CA0" w:rsidP="005D4CA0">
            <w:pPr>
              <w:pStyle w:val="aa"/>
            </w:pPr>
          </w:p>
          <w:p w14:paraId="5729010A" w14:textId="77777777" w:rsidR="005D4CA0" w:rsidRDefault="005D4CA0" w:rsidP="005D4CA0">
            <w:pPr>
              <w:pStyle w:val="aa"/>
            </w:pPr>
            <w:r>
              <w:t xml:space="preserve">        auto&amp; groups = data["groups"</w:t>
            </w:r>
            <w:proofErr w:type="gramStart"/>
            <w:r>
              <w:t>];</w:t>
            </w:r>
            <w:proofErr w:type="gramEnd"/>
          </w:p>
          <w:p w14:paraId="5B19CC0D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groups.erase</w:t>
            </w:r>
            <w:proofErr w:type="spellEnd"/>
            <w:proofErr w:type="gramEnd"/>
            <w:r>
              <w:t>(</w:t>
            </w:r>
          </w:p>
          <w:p w14:paraId="07B5EC63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remove_if</w:t>
            </w:r>
            <w:proofErr w:type="spellEnd"/>
            <w:r>
              <w:t>(</w:t>
            </w:r>
            <w:proofErr w:type="spellStart"/>
            <w:r>
              <w:t>groups.begin</w:t>
            </w:r>
            <w:proofErr w:type="spellEnd"/>
            <w:r>
              <w:t xml:space="preserve">(), </w:t>
            </w:r>
            <w:proofErr w:type="spellStart"/>
            <w:r>
              <w:t>groups.end</w:t>
            </w:r>
            <w:proofErr w:type="spellEnd"/>
            <w:r>
              <w:t>(),</w:t>
            </w:r>
          </w:p>
          <w:p w14:paraId="693A4763" w14:textId="77777777" w:rsidR="005D4CA0" w:rsidRDefault="005D4CA0" w:rsidP="005D4CA0">
            <w:pPr>
              <w:pStyle w:val="aa"/>
            </w:pPr>
            <w:r>
              <w:t xml:space="preserve">    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j["code"] == code; }),</w:t>
            </w:r>
          </w:p>
          <w:p w14:paraId="7BD18E5B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groups.end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314F40C1" w14:textId="77777777" w:rsidR="005D4CA0" w:rsidRDefault="005D4CA0" w:rsidP="005D4CA0">
            <w:pPr>
              <w:pStyle w:val="aa"/>
            </w:pPr>
          </w:p>
          <w:p w14:paraId="48740427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25D0366B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Группа</w:t>
            </w:r>
            <w:proofErr w:type="spellEnd"/>
            <w:r>
              <w:t xml:space="preserve"> </w:t>
            </w:r>
            <w:proofErr w:type="spellStart"/>
            <w:r>
              <w:t>удалена</w:t>
            </w:r>
            <w:proofErr w:type="spellEnd"/>
            <w:r>
              <w:t>.\n";</w:t>
            </w:r>
          </w:p>
          <w:p w14:paraId="3FC47014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E0C747F" w14:textId="77777777" w:rsidR="005D4CA0" w:rsidRDefault="005D4CA0" w:rsidP="005D4CA0">
            <w:pPr>
              <w:pStyle w:val="aa"/>
            </w:pPr>
          </w:p>
          <w:p w14:paraId="6EDE260B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group</w:t>
            </w:r>
            <w:proofErr w:type="spellEnd"/>
            <w:r>
              <w:t>(</w:t>
            </w:r>
            <w:proofErr w:type="gramEnd"/>
            <w:r>
              <w:t xml:space="preserve">const int code, const Group&amp; </w:t>
            </w:r>
            <w:proofErr w:type="spellStart"/>
            <w:r>
              <w:t>new_group</w:t>
            </w:r>
            <w:proofErr w:type="spellEnd"/>
            <w:r>
              <w:t>)</w:t>
            </w:r>
          </w:p>
          <w:p w14:paraId="5B666237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01D2B951" w14:textId="77777777" w:rsidR="005D4CA0" w:rsidRDefault="005D4CA0" w:rsidP="005D4CA0">
            <w:pPr>
              <w:pStyle w:val="aa"/>
            </w:pPr>
            <w:r>
              <w:t xml:space="preserve">        auto&amp; groups = data["groups"</w:t>
            </w:r>
            <w:proofErr w:type="gramStart"/>
            <w:r>
              <w:t>];</w:t>
            </w:r>
            <w:proofErr w:type="gramEnd"/>
          </w:p>
          <w:p w14:paraId="0C1C0A08" w14:textId="77777777" w:rsidR="005D4CA0" w:rsidRDefault="005D4CA0" w:rsidP="005D4CA0">
            <w:pPr>
              <w:pStyle w:val="aa"/>
            </w:pPr>
            <w:r>
              <w:t xml:space="preserve">        for (auto&amp; </w:t>
            </w:r>
            <w:proofErr w:type="gramStart"/>
            <w:r>
              <w:t>j :</w:t>
            </w:r>
            <w:proofErr w:type="gramEnd"/>
            <w:r>
              <w:t xml:space="preserve"> groups)</w:t>
            </w:r>
          </w:p>
          <w:p w14:paraId="2AB991D4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C1C2FF9" w14:textId="77777777" w:rsidR="005D4CA0" w:rsidRDefault="005D4CA0" w:rsidP="005D4CA0">
            <w:pPr>
              <w:pStyle w:val="aa"/>
            </w:pPr>
            <w:r>
              <w:t xml:space="preserve">            if (j["code"] == code)</w:t>
            </w:r>
          </w:p>
          <w:p w14:paraId="5069365D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6F577A3E" w14:textId="77777777" w:rsidR="005D4CA0" w:rsidRDefault="005D4CA0" w:rsidP="005D4CA0">
            <w:pPr>
              <w:pStyle w:val="aa"/>
            </w:pPr>
            <w:r>
              <w:t xml:space="preserve">                if (</w:t>
            </w:r>
            <w:proofErr w:type="spellStart"/>
            <w:r>
              <w:t>new_</w:t>
            </w:r>
            <w:proofErr w:type="gramStart"/>
            <w:r>
              <w:t>group.code</w:t>
            </w:r>
            <w:proofErr w:type="spellEnd"/>
            <w:proofErr w:type="gramEnd"/>
            <w:r>
              <w:t xml:space="preserve"> != code &amp;&amp; !</w:t>
            </w:r>
            <w:proofErr w:type="spellStart"/>
            <w:r>
              <w:t>is_group_code_unique</w:t>
            </w:r>
            <w:proofErr w:type="spellEnd"/>
            <w:r>
              <w:t>(</w:t>
            </w:r>
            <w:proofErr w:type="spellStart"/>
            <w:r>
              <w:t>new_group.code</w:t>
            </w:r>
            <w:proofErr w:type="spellEnd"/>
            <w:r>
              <w:t>))</w:t>
            </w:r>
          </w:p>
          <w:p w14:paraId="09F986A0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5D0FBA">
              <w:rPr>
                <w:lang w:val="ru-RU"/>
              </w:rPr>
              <w:t>{</w:t>
            </w:r>
          </w:p>
          <w:p w14:paraId="44AE6365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"Группа с новым кодом уже существует.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7127E72A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return;</w:t>
            </w:r>
            <w:proofErr w:type="gramEnd"/>
          </w:p>
          <w:p w14:paraId="22DC2F6B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7413EAC5" w14:textId="77777777" w:rsidR="005D4CA0" w:rsidRDefault="005D4CA0" w:rsidP="005D4CA0">
            <w:pPr>
              <w:pStyle w:val="aa"/>
            </w:pPr>
          </w:p>
          <w:p w14:paraId="3B226BAC" w14:textId="77777777" w:rsidR="005D4CA0" w:rsidRDefault="005D4CA0" w:rsidP="005D4CA0">
            <w:pPr>
              <w:pStyle w:val="aa"/>
            </w:pPr>
            <w:r>
              <w:t xml:space="preserve">                j = </w:t>
            </w:r>
            <w:proofErr w:type="spellStart"/>
            <w:r>
              <w:t>new_group.to_</w:t>
            </w:r>
            <w:proofErr w:type="gramStart"/>
            <w:r>
              <w:t>json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28972BD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5E037A8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46814E69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}</w:t>
            </w:r>
          </w:p>
          <w:p w14:paraId="69A9EE27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}</w:t>
            </w:r>
          </w:p>
          <w:p w14:paraId="37225078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"Группа с кодом " &lt;&lt; </w:t>
            </w:r>
            <w:r>
              <w:t>code</w:t>
            </w:r>
            <w:r w:rsidRPr="005D0FBA">
              <w:rPr>
                <w:lang w:val="ru-RU"/>
              </w:rPr>
              <w:t xml:space="preserve"> &lt;&lt; " не найдена.\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3A75E090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</w:t>
            </w:r>
            <w:r>
              <w:t>}</w:t>
            </w:r>
          </w:p>
          <w:p w14:paraId="5734CD67" w14:textId="77777777" w:rsidR="005D4CA0" w:rsidRDefault="005D4CA0" w:rsidP="005D4CA0">
            <w:pPr>
              <w:pStyle w:val="aa"/>
            </w:pPr>
          </w:p>
          <w:p w14:paraId="1FB8C123" w14:textId="77777777" w:rsidR="005D4CA0" w:rsidRDefault="005D4CA0" w:rsidP="005D4CA0">
            <w:pPr>
              <w:pStyle w:val="aa"/>
            </w:pPr>
            <w:r>
              <w:lastRenderedPageBreak/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is_dormitory_code_</w:t>
            </w:r>
            <w:proofErr w:type="gramStart"/>
            <w:r>
              <w:t>unique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0DD61197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86D9855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all_of</w:t>
            </w:r>
            <w:proofErr w:type="spellEnd"/>
            <w:r>
              <w:t>(data["dormitories"], [code](auto j)</w:t>
            </w:r>
          </w:p>
          <w:p w14:paraId="4F79E3D9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1226D60C" w14:textId="77777777" w:rsidR="005D4CA0" w:rsidRDefault="005D4CA0" w:rsidP="005D4CA0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!= code;</w:t>
            </w:r>
          </w:p>
          <w:p w14:paraId="76EE5882" w14:textId="77777777" w:rsidR="005D4CA0" w:rsidRDefault="005D4CA0" w:rsidP="005D4CA0">
            <w:pPr>
              <w:pStyle w:val="aa"/>
            </w:pPr>
            <w:r>
              <w:t xml:space="preserve">        });</w:t>
            </w:r>
          </w:p>
          <w:p w14:paraId="30C65E60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451F5920" w14:textId="77777777" w:rsidR="005D4CA0" w:rsidRDefault="005D4CA0" w:rsidP="005D4CA0">
            <w:pPr>
              <w:pStyle w:val="aa"/>
            </w:pPr>
          </w:p>
          <w:p w14:paraId="5EAAE8B4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dormitory_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5DAE378D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F960737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any_of</w:t>
            </w:r>
            <w:proofErr w:type="spellEnd"/>
            <w:r>
              <w:t>(data["dormitories"], [code](auto j)</w:t>
            </w:r>
          </w:p>
          <w:p w14:paraId="399FD7DF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44294879" w14:textId="77777777" w:rsidR="005D4CA0" w:rsidRDefault="005D4CA0" w:rsidP="005D4CA0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== code;</w:t>
            </w:r>
          </w:p>
          <w:p w14:paraId="7ECE2837" w14:textId="77777777" w:rsidR="005D4CA0" w:rsidRDefault="005D4CA0" w:rsidP="005D4CA0">
            <w:pPr>
              <w:pStyle w:val="aa"/>
            </w:pPr>
            <w:r>
              <w:t xml:space="preserve">        });</w:t>
            </w:r>
          </w:p>
          <w:p w14:paraId="45E9B327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318AABAC" w14:textId="77777777" w:rsidR="005D4CA0" w:rsidRDefault="005D4CA0" w:rsidP="005D4CA0">
            <w:pPr>
              <w:pStyle w:val="aa"/>
            </w:pPr>
          </w:p>
          <w:p w14:paraId="2FE8AA6B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add_</w:t>
            </w:r>
            <w:proofErr w:type="gramStart"/>
            <w:r>
              <w:t>dormitory</w:t>
            </w:r>
            <w:proofErr w:type="spellEnd"/>
            <w:r>
              <w:t>(</w:t>
            </w:r>
            <w:proofErr w:type="gramEnd"/>
            <w:r>
              <w:t>const Dormitory&amp; dorm)</w:t>
            </w:r>
          </w:p>
          <w:p w14:paraId="0BDEA8E9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802A48B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_dormitory_code_unique</w:t>
            </w:r>
            <w:proofErr w:type="spellEnd"/>
            <w:r>
              <w:t>(</w:t>
            </w:r>
            <w:proofErr w:type="spellStart"/>
            <w:r>
              <w:t>dorm.code</w:t>
            </w:r>
            <w:proofErr w:type="spellEnd"/>
            <w:r>
              <w:t>))</w:t>
            </w:r>
          </w:p>
          <w:p w14:paraId="186F67A7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04E82E97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"Общежитие с таким кодом уже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5A4FFDD1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49C92626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44C956DF" w14:textId="77777777" w:rsidR="005D4CA0" w:rsidRDefault="005D4CA0" w:rsidP="005D4CA0">
            <w:pPr>
              <w:pStyle w:val="aa"/>
            </w:pPr>
            <w:r>
              <w:t xml:space="preserve">        data["dormitories"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dorm.to_json</w:t>
            </w:r>
            <w:proofErr w:type="spellEnd"/>
            <w:r>
              <w:t>());</w:t>
            </w:r>
          </w:p>
          <w:p w14:paraId="7B168565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2A087279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211C4C53" w14:textId="77777777" w:rsidR="005D4CA0" w:rsidRDefault="005D4CA0" w:rsidP="005D4CA0">
            <w:pPr>
              <w:pStyle w:val="aa"/>
            </w:pPr>
          </w:p>
          <w:p w14:paraId="55A8C0C0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dormitory</w:t>
            </w:r>
            <w:proofErr w:type="spellEnd"/>
            <w:r>
              <w:t>(</w:t>
            </w:r>
            <w:proofErr w:type="gramEnd"/>
            <w:r>
              <w:t>int code)</w:t>
            </w:r>
          </w:p>
          <w:p w14:paraId="45F77338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410C13A5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dormitory</w:t>
            </w:r>
            <w:proofErr w:type="gramEnd"/>
            <w:r>
              <w:t>_exists</w:t>
            </w:r>
            <w:proofErr w:type="spellEnd"/>
            <w:r>
              <w:t>(code))</w:t>
            </w:r>
          </w:p>
          <w:p w14:paraId="075A74CA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343F26AD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Общежитие</w:t>
            </w:r>
            <w:proofErr w:type="spellEnd"/>
            <w:r>
              <w:t xml:space="preserve"> с </w:t>
            </w:r>
            <w:proofErr w:type="spellStart"/>
            <w:r>
              <w:t>кодом</w:t>
            </w:r>
            <w:proofErr w:type="spellEnd"/>
            <w:r>
              <w:t xml:space="preserve"> " &lt;&lt; code &lt;&lt; "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найдено</w:t>
            </w:r>
            <w:proofErr w:type="spellEnd"/>
            <w:r>
              <w:t>.\n";</w:t>
            </w:r>
          </w:p>
          <w:p w14:paraId="75BB84A6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35DCD149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7355B675" w14:textId="77777777" w:rsidR="005D4CA0" w:rsidRDefault="005D4CA0" w:rsidP="005D4CA0">
            <w:pPr>
              <w:pStyle w:val="aa"/>
            </w:pPr>
          </w:p>
          <w:p w14:paraId="3A4597A5" w14:textId="77777777" w:rsidR="005D4CA0" w:rsidRDefault="005D4CA0" w:rsidP="005D4CA0">
            <w:pPr>
              <w:pStyle w:val="aa"/>
            </w:pPr>
            <w:r>
              <w:t xml:space="preserve">        bool </w:t>
            </w:r>
            <w:proofErr w:type="spellStart"/>
            <w:r>
              <w:t>has_rooms</w:t>
            </w:r>
            <w:proofErr w:type="spellEnd"/>
            <w:r>
              <w:t xml:space="preserve"> = </w:t>
            </w:r>
            <w:proofErr w:type="gramStart"/>
            <w:r>
              <w:t>std::</w:t>
            </w:r>
            <w:proofErr w:type="spellStart"/>
            <w:proofErr w:type="gramEnd"/>
            <w:r>
              <w:t>any_of</w:t>
            </w:r>
            <w:proofErr w:type="spellEnd"/>
            <w:r>
              <w:t>(data["rooms"].begin(), data["rooms"].end(),</w:t>
            </w:r>
          </w:p>
          <w:p w14:paraId="1AD77993" w14:textId="77777777" w:rsidR="005D4CA0" w:rsidRDefault="005D4CA0" w:rsidP="005D4CA0">
            <w:pPr>
              <w:pStyle w:val="aa"/>
            </w:pPr>
            <w:r>
              <w:t xml:space="preserve">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</w:t>
            </w:r>
            <w:proofErr w:type="spellStart"/>
            <w:r>
              <w:t>dormitory_code</w:t>
            </w:r>
            <w:proofErr w:type="spellEnd"/>
            <w:r>
              <w:t>"] == code; });</w:t>
            </w:r>
          </w:p>
          <w:p w14:paraId="575FADB4" w14:textId="77777777" w:rsidR="005D4CA0" w:rsidRDefault="005D4CA0" w:rsidP="005D4CA0">
            <w:pPr>
              <w:pStyle w:val="aa"/>
            </w:pPr>
          </w:p>
          <w:p w14:paraId="0C97C02A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if</w:t>
            </w:r>
            <w:r w:rsidRPr="005D0FBA">
              <w:rPr>
                <w:lang w:val="ru-RU"/>
              </w:rPr>
              <w:t xml:space="preserve"> (</w:t>
            </w:r>
            <w:r>
              <w:t>has</w:t>
            </w:r>
            <w:r w:rsidRPr="005D0FBA">
              <w:rPr>
                <w:lang w:val="ru-RU"/>
              </w:rPr>
              <w:t>_</w:t>
            </w:r>
            <w:r>
              <w:t>rooms</w:t>
            </w:r>
            <w:r w:rsidRPr="005D0FBA">
              <w:rPr>
                <w:lang w:val="ru-RU"/>
              </w:rPr>
              <w:t>)</w:t>
            </w:r>
          </w:p>
          <w:p w14:paraId="34B3C2B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{</w:t>
            </w:r>
          </w:p>
          <w:p w14:paraId="6F415D1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std</w:t>
            </w:r>
            <w:r w:rsidRPr="005D0FBA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"Невозможно удалить общежитие, так как к нему привязаны комнаты.\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399E06B0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E73702A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2DA3007B" w14:textId="77777777" w:rsidR="005D4CA0" w:rsidRDefault="005D4CA0" w:rsidP="005D4CA0">
            <w:pPr>
              <w:pStyle w:val="aa"/>
            </w:pPr>
          </w:p>
          <w:p w14:paraId="61564706" w14:textId="77777777" w:rsidR="005D4CA0" w:rsidRDefault="005D4CA0" w:rsidP="005D4CA0">
            <w:pPr>
              <w:pStyle w:val="aa"/>
            </w:pPr>
            <w:r>
              <w:t xml:space="preserve">        auto&amp; dorms = data["dormitories"</w:t>
            </w:r>
            <w:proofErr w:type="gramStart"/>
            <w:r>
              <w:t>];</w:t>
            </w:r>
            <w:proofErr w:type="gramEnd"/>
          </w:p>
          <w:p w14:paraId="45EF90F0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dorms.erase</w:t>
            </w:r>
            <w:proofErr w:type="spellEnd"/>
            <w:proofErr w:type="gramEnd"/>
            <w:r>
              <w:t>(</w:t>
            </w:r>
          </w:p>
          <w:p w14:paraId="12982646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remove_if</w:t>
            </w:r>
            <w:proofErr w:type="spellEnd"/>
            <w:r>
              <w:t>(</w:t>
            </w:r>
            <w:proofErr w:type="spellStart"/>
            <w:r>
              <w:t>dorms.begin</w:t>
            </w:r>
            <w:proofErr w:type="spellEnd"/>
            <w:r>
              <w:t xml:space="preserve">(), </w:t>
            </w:r>
            <w:proofErr w:type="spellStart"/>
            <w:r>
              <w:t>dorms.end</w:t>
            </w:r>
            <w:proofErr w:type="spellEnd"/>
            <w:r>
              <w:t>(),</w:t>
            </w:r>
          </w:p>
          <w:p w14:paraId="72011229" w14:textId="77777777" w:rsidR="005D4CA0" w:rsidRDefault="005D4CA0" w:rsidP="005D4CA0">
            <w:pPr>
              <w:pStyle w:val="aa"/>
            </w:pPr>
            <w:r>
              <w:t xml:space="preserve">    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j["code"] == code; }),</w:t>
            </w:r>
          </w:p>
          <w:p w14:paraId="2E229AB8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dorms.end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00964702" w14:textId="77777777" w:rsidR="005D4CA0" w:rsidRDefault="005D4CA0" w:rsidP="005D4CA0">
            <w:pPr>
              <w:pStyle w:val="aa"/>
            </w:pPr>
          </w:p>
          <w:p w14:paraId="202EDA1E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407261D4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Общежитие</w:t>
            </w:r>
            <w:proofErr w:type="spellEnd"/>
            <w:r>
              <w:t xml:space="preserve"> </w:t>
            </w:r>
            <w:proofErr w:type="spellStart"/>
            <w:r>
              <w:t>удалено</w:t>
            </w:r>
            <w:proofErr w:type="spellEnd"/>
            <w:r>
              <w:t>.\n";</w:t>
            </w:r>
          </w:p>
          <w:p w14:paraId="7F1FD871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03BF6815" w14:textId="77777777" w:rsidR="005D4CA0" w:rsidRDefault="005D4CA0" w:rsidP="005D4CA0">
            <w:pPr>
              <w:pStyle w:val="aa"/>
            </w:pPr>
          </w:p>
          <w:p w14:paraId="61089903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dormitory</w:t>
            </w:r>
            <w:proofErr w:type="spellEnd"/>
            <w:r>
              <w:t>(</w:t>
            </w:r>
            <w:proofErr w:type="gramEnd"/>
            <w:r>
              <w:t xml:space="preserve">const int code, const Dormitory&amp; </w:t>
            </w:r>
            <w:proofErr w:type="spellStart"/>
            <w:r>
              <w:t>new_dorm</w:t>
            </w:r>
            <w:proofErr w:type="spellEnd"/>
            <w:r>
              <w:t>)</w:t>
            </w:r>
          </w:p>
          <w:p w14:paraId="21E2E873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18FC4DE2" w14:textId="77777777" w:rsidR="005D4CA0" w:rsidRDefault="005D4CA0" w:rsidP="005D4CA0">
            <w:pPr>
              <w:pStyle w:val="aa"/>
            </w:pPr>
            <w:r>
              <w:t xml:space="preserve">        auto&amp; dorms = data["dormitories"</w:t>
            </w:r>
            <w:proofErr w:type="gramStart"/>
            <w:r>
              <w:t>];</w:t>
            </w:r>
            <w:proofErr w:type="gramEnd"/>
          </w:p>
          <w:p w14:paraId="2244A33B" w14:textId="77777777" w:rsidR="005D4CA0" w:rsidRDefault="005D4CA0" w:rsidP="005D4CA0">
            <w:pPr>
              <w:pStyle w:val="aa"/>
            </w:pPr>
            <w:r>
              <w:t xml:space="preserve">        for (auto&amp; </w:t>
            </w:r>
            <w:proofErr w:type="gramStart"/>
            <w:r>
              <w:t>j :</w:t>
            </w:r>
            <w:proofErr w:type="gramEnd"/>
            <w:r>
              <w:t xml:space="preserve"> dorms)</w:t>
            </w:r>
          </w:p>
          <w:p w14:paraId="3E36D6E4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58DEB51B" w14:textId="77777777" w:rsidR="005D4CA0" w:rsidRDefault="005D4CA0" w:rsidP="005D4CA0">
            <w:pPr>
              <w:pStyle w:val="aa"/>
            </w:pPr>
            <w:r>
              <w:lastRenderedPageBreak/>
              <w:t xml:space="preserve">            if (j["code"] == code)</w:t>
            </w:r>
          </w:p>
          <w:p w14:paraId="72D6A333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2F3FC5ED" w14:textId="77777777" w:rsidR="005D4CA0" w:rsidRDefault="005D4CA0" w:rsidP="005D4CA0">
            <w:pPr>
              <w:pStyle w:val="aa"/>
            </w:pPr>
            <w:r>
              <w:t xml:space="preserve">                if (</w:t>
            </w:r>
            <w:proofErr w:type="spellStart"/>
            <w:r>
              <w:t>new_</w:t>
            </w:r>
            <w:proofErr w:type="gramStart"/>
            <w:r>
              <w:t>dorm.code</w:t>
            </w:r>
            <w:proofErr w:type="spellEnd"/>
            <w:proofErr w:type="gramEnd"/>
            <w:r>
              <w:t xml:space="preserve"> != code &amp;&amp; !</w:t>
            </w:r>
            <w:proofErr w:type="spellStart"/>
            <w:r>
              <w:t>is_dormitory_code_unique</w:t>
            </w:r>
            <w:proofErr w:type="spellEnd"/>
            <w:r>
              <w:t>(</w:t>
            </w:r>
            <w:proofErr w:type="spellStart"/>
            <w:r>
              <w:t>new_dorm.code</w:t>
            </w:r>
            <w:proofErr w:type="spellEnd"/>
            <w:r>
              <w:t>))</w:t>
            </w:r>
          </w:p>
          <w:p w14:paraId="3C98EC3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5D0FBA">
              <w:rPr>
                <w:lang w:val="ru-RU"/>
              </w:rPr>
              <w:t>{</w:t>
            </w:r>
          </w:p>
          <w:p w14:paraId="51ABC38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"Общежитие с новым кодом уже существует. Изменение отменено.\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4578733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38EA1EF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}</w:t>
            </w:r>
          </w:p>
          <w:p w14:paraId="08B3A75B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r>
              <w:t>j</w:t>
            </w:r>
            <w:r w:rsidRPr="005D0FBA">
              <w:rPr>
                <w:lang w:val="ru-RU"/>
              </w:rPr>
              <w:t xml:space="preserve"> = </w:t>
            </w:r>
            <w:r>
              <w:t>new</w:t>
            </w:r>
            <w:r w:rsidRPr="005D0FBA">
              <w:rPr>
                <w:lang w:val="ru-RU"/>
              </w:rPr>
              <w:t>_</w:t>
            </w:r>
            <w:r>
              <w:t>dorm</w:t>
            </w:r>
            <w:r w:rsidRPr="005D0FBA">
              <w:rPr>
                <w:lang w:val="ru-RU"/>
              </w:rPr>
              <w:t>.</w:t>
            </w:r>
            <w:r>
              <w:t>to</w:t>
            </w:r>
            <w:r w:rsidRPr="005D0FBA">
              <w:rPr>
                <w:lang w:val="ru-RU"/>
              </w:rPr>
              <w:t>_</w:t>
            </w:r>
            <w:proofErr w:type="spellStart"/>
            <w:proofErr w:type="gramStart"/>
            <w:r>
              <w:t>json</w:t>
            </w:r>
            <w:proofErr w:type="spellEnd"/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6F28008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gramStart"/>
            <w:r>
              <w:t>save</w:t>
            </w:r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6CAA581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5E0385E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}</w:t>
            </w:r>
          </w:p>
          <w:p w14:paraId="48361896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}</w:t>
            </w:r>
          </w:p>
          <w:p w14:paraId="5E5A0882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"Общежитие с кодом " &lt;&lt; </w:t>
            </w:r>
            <w:r>
              <w:t>code</w:t>
            </w:r>
            <w:r w:rsidRPr="005D0FBA">
              <w:rPr>
                <w:lang w:val="ru-RU"/>
              </w:rPr>
              <w:t xml:space="preserve"> &lt;&lt; " не найдено.\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3F055126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</w:t>
            </w:r>
            <w:r>
              <w:t>}</w:t>
            </w:r>
          </w:p>
          <w:p w14:paraId="4A06E430" w14:textId="77777777" w:rsidR="005D4CA0" w:rsidRDefault="005D4CA0" w:rsidP="005D4CA0">
            <w:pPr>
              <w:pStyle w:val="aa"/>
            </w:pPr>
          </w:p>
          <w:p w14:paraId="056CE6EC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is_room_code_</w:t>
            </w:r>
            <w:proofErr w:type="gramStart"/>
            <w:r>
              <w:t>unique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3DE3AB46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22E7777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all_of</w:t>
            </w:r>
            <w:proofErr w:type="spellEnd"/>
            <w:r>
              <w:t>(data["rooms"], [code](auto j)</w:t>
            </w:r>
          </w:p>
          <w:p w14:paraId="2BAA04AC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3481F84D" w14:textId="77777777" w:rsidR="005D4CA0" w:rsidRDefault="005D4CA0" w:rsidP="005D4CA0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!= code;</w:t>
            </w:r>
          </w:p>
          <w:p w14:paraId="791F7630" w14:textId="77777777" w:rsidR="005D4CA0" w:rsidRDefault="005D4CA0" w:rsidP="005D4CA0">
            <w:pPr>
              <w:pStyle w:val="aa"/>
            </w:pPr>
            <w:r>
              <w:t xml:space="preserve">        });</w:t>
            </w:r>
          </w:p>
          <w:p w14:paraId="470615EF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4F844D76" w14:textId="77777777" w:rsidR="005D4CA0" w:rsidRDefault="005D4CA0" w:rsidP="005D4CA0">
            <w:pPr>
              <w:pStyle w:val="aa"/>
            </w:pPr>
          </w:p>
          <w:p w14:paraId="219C8754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room_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0D0064BB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3250AC9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any_of</w:t>
            </w:r>
            <w:proofErr w:type="spellEnd"/>
            <w:r>
              <w:t>(data["rooms"], [code](auto j)</w:t>
            </w:r>
          </w:p>
          <w:p w14:paraId="1F1BAB58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03891F25" w14:textId="77777777" w:rsidR="005D4CA0" w:rsidRDefault="005D4CA0" w:rsidP="005D4CA0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== code;</w:t>
            </w:r>
          </w:p>
          <w:p w14:paraId="3E7C8F8E" w14:textId="77777777" w:rsidR="005D4CA0" w:rsidRDefault="005D4CA0" w:rsidP="005D4CA0">
            <w:pPr>
              <w:pStyle w:val="aa"/>
            </w:pPr>
            <w:r>
              <w:t xml:space="preserve">        });</w:t>
            </w:r>
          </w:p>
          <w:p w14:paraId="4B9C0E81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3CE5557D" w14:textId="77777777" w:rsidR="005D4CA0" w:rsidRDefault="005D4CA0" w:rsidP="005D4CA0">
            <w:pPr>
              <w:pStyle w:val="aa"/>
            </w:pPr>
          </w:p>
          <w:p w14:paraId="450D6218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add_</w:t>
            </w:r>
            <w:proofErr w:type="gramStart"/>
            <w:r>
              <w:t>room</w:t>
            </w:r>
            <w:proofErr w:type="spellEnd"/>
            <w:r>
              <w:t>(</w:t>
            </w:r>
            <w:proofErr w:type="gramEnd"/>
            <w:r>
              <w:t>const Room&amp; room)</w:t>
            </w:r>
          </w:p>
          <w:p w14:paraId="2D7909B6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1776608A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_room_code_unique</w:t>
            </w:r>
            <w:proofErr w:type="spellEnd"/>
            <w:r>
              <w:t>(</w:t>
            </w:r>
            <w:proofErr w:type="spellStart"/>
            <w:r>
              <w:t>room.code</w:t>
            </w:r>
            <w:proofErr w:type="spellEnd"/>
            <w:r>
              <w:t>))</w:t>
            </w:r>
          </w:p>
          <w:p w14:paraId="3362444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5BE34AB0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"Комната с таким кодом уже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39B5206C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4A9AAF2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2C0FEC58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dormitory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room.dormitory_code</w:t>
            </w:r>
            <w:proofErr w:type="spellEnd"/>
            <w:r>
              <w:t>))</w:t>
            </w:r>
          </w:p>
          <w:p w14:paraId="79EAAB21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3AB415E9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"Общежитие с кодом " &lt;&lt; </w:t>
            </w:r>
            <w:proofErr w:type="gramStart"/>
            <w:r>
              <w:t>room</w:t>
            </w:r>
            <w:r w:rsidRPr="005D0FBA">
              <w:rPr>
                <w:lang w:val="ru-RU"/>
              </w:rPr>
              <w:t>.</w:t>
            </w:r>
            <w:r>
              <w:t>dormitory</w:t>
            </w:r>
            <w:proofErr w:type="gramEnd"/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 xml:space="preserve"> &lt;&lt; " не существует. Добавление комнаты отменено.\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29B96E7A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49D00833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}</w:t>
            </w:r>
          </w:p>
          <w:p w14:paraId="4CD76A1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r>
              <w:t>data</w:t>
            </w:r>
            <w:r w:rsidRPr="005D0FBA">
              <w:rPr>
                <w:lang w:val="ru-RU"/>
              </w:rPr>
              <w:t>["</w:t>
            </w:r>
            <w:r>
              <w:t>rooms</w:t>
            </w:r>
            <w:r w:rsidRPr="005D0FBA">
              <w:rPr>
                <w:lang w:val="ru-RU"/>
              </w:rPr>
              <w:t>"</w:t>
            </w:r>
            <w:proofErr w:type="gramStart"/>
            <w:r w:rsidRPr="005D0FBA">
              <w:rPr>
                <w:lang w:val="ru-RU"/>
              </w:rPr>
              <w:t>].</w:t>
            </w:r>
            <w:r>
              <w:t>push</w:t>
            </w:r>
            <w:proofErr w:type="gramEnd"/>
            <w:r w:rsidRPr="005D0FBA">
              <w:rPr>
                <w:lang w:val="ru-RU"/>
              </w:rPr>
              <w:t>_</w:t>
            </w:r>
            <w:r>
              <w:t>back</w:t>
            </w:r>
            <w:r w:rsidRPr="005D0FBA">
              <w:rPr>
                <w:lang w:val="ru-RU"/>
              </w:rPr>
              <w:t>(</w:t>
            </w:r>
            <w:r>
              <w:t>room</w:t>
            </w:r>
            <w:r w:rsidRPr="005D0FBA">
              <w:rPr>
                <w:lang w:val="ru-RU"/>
              </w:rPr>
              <w:t>.</w:t>
            </w:r>
            <w:r>
              <w:t>to</w:t>
            </w:r>
            <w:r w:rsidRPr="005D0FBA">
              <w:rPr>
                <w:lang w:val="ru-RU"/>
              </w:rPr>
              <w:t>_</w:t>
            </w:r>
            <w:proofErr w:type="spellStart"/>
            <w:r>
              <w:t>json</w:t>
            </w:r>
            <w:proofErr w:type="spellEnd"/>
            <w:r w:rsidRPr="005D0FBA">
              <w:rPr>
                <w:lang w:val="ru-RU"/>
              </w:rPr>
              <w:t>());</w:t>
            </w:r>
          </w:p>
          <w:p w14:paraId="7F0EAF5A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716A0136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0ABD55A7" w14:textId="77777777" w:rsidR="005D4CA0" w:rsidRDefault="005D4CA0" w:rsidP="005D4CA0">
            <w:pPr>
              <w:pStyle w:val="aa"/>
            </w:pPr>
          </w:p>
          <w:p w14:paraId="1C8BA3D6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room</w:t>
            </w:r>
            <w:proofErr w:type="spellEnd"/>
            <w:r>
              <w:t>(</w:t>
            </w:r>
            <w:proofErr w:type="gramEnd"/>
            <w:r>
              <w:t>int code)</w:t>
            </w:r>
          </w:p>
          <w:p w14:paraId="34191D1D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427EA93E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room</w:t>
            </w:r>
            <w:proofErr w:type="gramEnd"/>
            <w:r>
              <w:t>_exists</w:t>
            </w:r>
            <w:proofErr w:type="spellEnd"/>
            <w:r>
              <w:t>(code))</w:t>
            </w:r>
          </w:p>
          <w:p w14:paraId="102F82D9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09BB71B6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Комната</w:t>
            </w:r>
            <w:proofErr w:type="spellEnd"/>
            <w:r>
              <w:t xml:space="preserve"> с </w:t>
            </w:r>
            <w:proofErr w:type="spellStart"/>
            <w:r>
              <w:t>кодом</w:t>
            </w:r>
            <w:proofErr w:type="spellEnd"/>
            <w:r>
              <w:t xml:space="preserve"> " &lt;&lt; code &lt;&lt; "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найдена</w:t>
            </w:r>
            <w:proofErr w:type="spellEnd"/>
            <w:r>
              <w:t>.\n";</w:t>
            </w:r>
          </w:p>
          <w:p w14:paraId="77061367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3F2350C7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48DEAD98" w14:textId="77777777" w:rsidR="005D4CA0" w:rsidRDefault="005D4CA0" w:rsidP="005D4CA0">
            <w:pPr>
              <w:pStyle w:val="aa"/>
            </w:pPr>
          </w:p>
          <w:p w14:paraId="21B68F1D" w14:textId="77777777" w:rsidR="005D4CA0" w:rsidRDefault="005D4CA0" w:rsidP="005D4CA0">
            <w:pPr>
              <w:pStyle w:val="aa"/>
            </w:pPr>
            <w:r>
              <w:t xml:space="preserve">        bool </w:t>
            </w:r>
            <w:proofErr w:type="spellStart"/>
            <w:r>
              <w:t>has_accommodations</w:t>
            </w:r>
            <w:proofErr w:type="spellEnd"/>
            <w:r>
              <w:t xml:space="preserve"> = </w:t>
            </w:r>
            <w:proofErr w:type="gramStart"/>
            <w:r>
              <w:t>std::</w:t>
            </w:r>
            <w:proofErr w:type="spellStart"/>
            <w:proofErr w:type="gramEnd"/>
            <w:r>
              <w:t>any_of</w:t>
            </w:r>
            <w:proofErr w:type="spellEnd"/>
            <w:r>
              <w:t>(data["accommodations"].begin(), data["accommodations"].end(),</w:t>
            </w:r>
          </w:p>
          <w:p w14:paraId="739D1EC7" w14:textId="77777777" w:rsidR="005D4CA0" w:rsidRDefault="005D4CA0" w:rsidP="005D4CA0">
            <w:pPr>
              <w:pStyle w:val="aa"/>
            </w:pPr>
            <w:r>
              <w:t xml:space="preserve">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</w:t>
            </w:r>
            <w:proofErr w:type="spellStart"/>
            <w:r>
              <w:t>room_code</w:t>
            </w:r>
            <w:proofErr w:type="spellEnd"/>
            <w:r>
              <w:t>"] == code; });</w:t>
            </w:r>
          </w:p>
          <w:p w14:paraId="6DB2B0ED" w14:textId="77777777" w:rsidR="005D4CA0" w:rsidRDefault="005D4CA0" w:rsidP="005D4CA0">
            <w:pPr>
              <w:pStyle w:val="aa"/>
            </w:pPr>
          </w:p>
          <w:p w14:paraId="7B3A5F0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if</w:t>
            </w:r>
            <w:r w:rsidRPr="005D0FBA">
              <w:rPr>
                <w:lang w:val="ru-RU"/>
              </w:rPr>
              <w:t xml:space="preserve"> (</w:t>
            </w:r>
            <w:r>
              <w:t>has</w:t>
            </w:r>
            <w:r w:rsidRPr="005D0FBA">
              <w:rPr>
                <w:lang w:val="ru-RU"/>
              </w:rPr>
              <w:t>_</w:t>
            </w:r>
            <w:r>
              <w:t>accommodations</w:t>
            </w:r>
            <w:r w:rsidRPr="005D0FBA">
              <w:rPr>
                <w:lang w:val="ru-RU"/>
              </w:rPr>
              <w:t>)</w:t>
            </w:r>
          </w:p>
          <w:p w14:paraId="095C247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{</w:t>
            </w:r>
          </w:p>
          <w:p w14:paraId="2EEF1D5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std</w:t>
            </w:r>
            <w:r w:rsidRPr="005D0FBA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"Невозможно удалить комнату, так как к ней привязаны записи заселения.\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2644F948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3F1C09DC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31B31A6F" w14:textId="77777777" w:rsidR="005D4CA0" w:rsidRDefault="005D4CA0" w:rsidP="005D4CA0">
            <w:pPr>
              <w:pStyle w:val="aa"/>
            </w:pPr>
          </w:p>
          <w:p w14:paraId="3F09E22D" w14:textId="77777777" w:rsidR="005D4CA0" w:rsidRDefault="005D4CA0" w:rsidP="005D4CA0">
            <w:pPr>
              <w:pStyle w:val="aa"/>
            </w:pPr>
            <w:r>
              <w:t xml:space="preserve">        auto&amp; rooms = data["rooms"</w:t>
            </w:r>
            <w:proofErr w:type="gramStart"/>
            <w:r>
              <w:t>];</w:t>
            </w:r>
            <w:proofErr w:type="gramEnd"/>
          </w:p>
          <w:p w14:paraId="7936A79E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rooms.erase</w:t>
            </w:r>
            <w:proofErr w:type="spellEnd"/>
            <w:proofErr w:type="gramEnd"/>
            <w:r>
              <w:t>(</w:t>
            </w:r>
          </w:p>
          <w:p w14:paraId="40C95F58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remove_if</w:t>
            </w:r>
            <w:proofErr w:type="spellEnd"/>
            <w:r>
              <w:t>(</w:t>
            </w:r>
            <w:proofErr w:type="spellStart"/>
            <w:r>
              <w:t>rooms.begin</w:t>
            </w:r>
            <w:proofErr w:type="spellEnd"/>
            <w:r>
              <w:t xml:space="preserve">(), </w:t>
            </w:r>
            <w:proofErr w:type="spellStart"/>
            <w:r>
              <w:t>rooms.end</w:t>
            </w:r>
            <w:proofErr w:type="spellEnd"/>
            <w:r>
              <w:t>(),</w:t>
            </w:r>
          </w:p>
          <w:p w14:paraId="085B920E" w14:textId="77777777" w:rsidR="005D4CA0" w:rsidRDefault="005D4CA0" w:rsidP="005D4CA0">
            <w:pPr>
              <w:pStyle w:val="aa"/>
            </w:pPr>
            <w:r>
              <w:t xml:space="preserve">    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j["code"] == code; }),</w:t>
            </w:r>
          </w:p>
          <w:p w14:paraId="3BFEE9D2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rooms.end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3D5CE2C0" w14:textId="77777777" w:rsidR="005D4CA0" w:rsidRDefault="005D4CA0" w:rsidP="005D4CA0">
            <w:pPr>
              <w:pStyle w:val="aa"/>
            </w:pPr>
          </w:p>
          <w:p w14:paraId="2F73A1D7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02147087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Комната</w:t>
            </w:r>
            <w:proofErr w:type="spellEnd"/>
            <w:r>
              <w:t xml:space="preserve"> </w:t>
            </w:r>
            <w:proofErr w:type="spellStart"/>
            <w:r>
              <w:t>удалена</w:t>
            </w:r>
            <w:proofErr w:type="spellEnd"/>
            <w:r>
              <w:t>.\n";</w:t>
            </w:r>
          </w:p>
          <w:p w14:paraId="652DA017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22638347" w14:textId="77777777" w:rsidR="005D4CA0" w:rsidRDefault="005D4CA0" w:rsidP="005D4CA0">
            <w:pPr>
              <w:pStyle w:val="aa"/>
            </w:pPr>
          </w:p>
          <w:p w14:paraId="5EAFFB01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room</w:t>
            </w:r>
            <w:proofErr w:type="spellEnd"/>
            <w:r>
              <w:t>(</w:t>
            </w:r>
            <w:proofErr w:type="gramEnd"/>
            <w:r>
              <w:t xml:space="preserve">const int code, const Room&amp; </w:t>
            </w:r>
            <w:proofErr w:type="spellStart"/>
            <w:r>
              <w:t>new_room</w:t>
            </w:r>
            <w:proofErr w:type="spellEnd"/>
            <w:r>
              <w:t>)</w:t>
            </w:r>
          </w:p>
          <w:p w14:paraId="203D48C1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A1CE376" w14:textId="77777777" w:rsidR="005D4CA0" w:rsidRDefault="005D4CA0" w:rsidP="005D4CA0">
            <w:pPr>
              <w:pStyle w:val="aa"/>
            </w:pPr>
            <w:r>
              <w:t xml:space="preserve">        auto&amp; rooms = data["rooms"</w:t>
            </w:r>
            <w:proofErr w:type="gramStart"/>
            <w:r>
              <w:t>];</w:t>
            </w:r>
            <w:proofErr w:type="gramEnd"/>
          </w:p>
          <w:p w14:paraId="714F0D6A" w14:textId="77777777" w:rsidR="005D4CA0" w:rsidRDefault="005D4CA0" w:rsidP="005D4CA0">
            <w:pPr>
              <w:pStyle w:val="aa"/>
            </w:pPr>
            <w:r>
              <w:t xml:space="preserve">        for (auto&amp; </w:t>
            </w:r>
            <w:proofErr w:type="gramStart"/>
            <w:r>
              <w:t>j :</w:t>
            </w:r>
            <w:proofErr w:type="gramEnd"/>
            <w:r>
              <w:t xml:space="preserve"> rooms)</w:t>
            </w:r>
          </w:p>
          <w:p w14:paraId="00C29CC3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4504A50E" w14:textId="77777777" w:rsidR="005D4CA0" w:rsidRDefault="005D4CA0" w:rsidP="005D4CA0">
            <w:pPr>
              <w:pStyle w:val="aa"/>
            </w:pPr>
            <w:r>
              <w:t xml:space="preserve">            if (j["code"] == code)</w:t>
            </w:r>
          </w:p>
          <w:p w14:paraId="5E3CD71D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F154E59" w14:textId="77777777" w:rsidR="005D4CA0" w:rsidRDefault="005D4CA0" w:rsidP="005D4CA0">
            <w:pPr>
              <w:pStyle w:val="aa"/>
            </w:pPr>
            <w:r>
              <w:t xml:space="preserve">                if (</w:t>
            </w:r>
            <w:proofErr w:type="spellStart"/>
            <w:r>
              <w:t>new_</w:t>
            </w:r>
            <w:proofErr w:type="gramStart"/>
            <w:r>
              <w:t>room.code</w:t>
            </w:r>
            <w:proofErr w:type="spellEnd"/>
            <w:proofErr w:type="gramEnd"/>
            <w:r>
              <w:t xml:space="preserve"> != code &amp;&amp; !</w:t>
            </w:r>
            <w:proofErr w:type="spellStart"/>
            <w:r>
              <w:t>is_room_code_unique</w:t>
            </w:r>
            <w:proofErr w:type="spellEnd"/>
            <w:r>
              <w:t>(</w:t>
            </w:r>
            <w:proofErr w:type="spellStart"/>
            <w:r>
              <w:t>new_room.code</w:t>
            </w:r>
            <w:proofErr w:type="spellEnd"/>
            <w:r>
              <w:t>))</w:t>
            </w:r>
          </w:p>
          <w:p w14:paraId="4F6B8BD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5D0FBA">
              <w:rPr>
                <w:lang w:val="ru-RU"/>
              </w:rPr>
              <w:t>{</w:t>
            </w:r>
          </w:p>
          <w:p w14:paraId="6BE18DD3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"Комната с новым кодом уже существует.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470AD11C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return;</w:t>
            </w:r>
            <w:proofErr w:type="gramEnd"/>
          </w:p>
          <w:p w14:paraId="050509F3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2D5B5C89" w14:textId="77777777" w:rsidR="005D4CA0" w:rsidRDefault="005D4CA0" w:rsidP="005D4CA0">
            <w:pPr>
              <w:pStyle w:val="aa"/>
            </w:pPr>
            <w:r>
              <w:t xml:space="preserve">                if </w:t>
            </w:r>
            <w:proofErr w:type="gramStart"/>
            <w:r>
              <w:t>(!</w:t>
            </w:r>
            <w:proofErr w:type="spellStart"/>
            <w:r>
              <w:t>dormitory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new_room.dormitory_code</w:t>
            </w:r>
            <w:proofErr w:type="spellEnd"/>
            <w:r>
              <w:t>))</w:t>
            </w:r>
          </w:p>
          <w:p w14:paraId="24F9C28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5D0FBA">
              <w:rPr>
                <w:lang w:val="ru-RU"/>
              </w:rPr>
              <w:t>{</w:t>
            </w:r>
          </w:p>
          <w:p w14:paraId="1CA83E7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"Общежитие с кодом " &lt;&lt; </w:t>
            </w:r>
            <w:r>
              <w:t>new</w:t>
            </w:r>
            <w:r w:rsidRPr="005D0FBA">
              <w:rPr>
                <w:lang w:val="ru-RU"/>
              </w:rPr>
              <w:t>_</w:t>
            </w:r>
            <w:proofErr w:type="gramStart"/>
            <w:r>
              <w:t>room</w:t>
            </w:r>
            <w:r w:rsidRPr="005D0FBA">
              <w:rPr>
                <w:lang w:val="ru-RU"/>
              </w:rPr>
              <w:t>.</w:t>
            </w:r>
            <w:r>
              <w:t>dormitory</w:t>
            </w:r>
            <w:proofErr w:type="gramEnd"/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 xml:space="preserve"> &lt;&lt; " не существует. Изменение комнаты отменено.\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7D71F089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1725C1A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}</w:t>
            </w:r>
          </w:p>
          <w:p w14:paraId="1E826C73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r>
              <w:t>j</w:t>
            </w:r>
            <w:r w:rsidRPr="005D0FBA">
              <w:rPr>
                <w:lang w:val="ru-RU"/>
              </w:rPr>
              <w:t xml:space="preserve"> = </w:t>
            </w:r>
            <w:r>
              <w:t>new</w:t>
            </w:r>
            <w:r w:rsidRPr="005D0FBA">
              <w:rPr>
                <w:lang w:val="ru-RU"/>
              </w:rPr>
              <w:t>_</w:t>
            </w:r>
            <w:r>
              <w:t>room</w:t>
            </w:r>
            <w:r w:rsidRPr="005D0FBA">
              <w:rPr>
                <w:lang w:val="ru-RU"/>
              </w:rPr>
              <w:t>.</w:t>
            </w:r>
            <w:r>
              <w:t>to</w:t>
            </w:r>
            <w:r w:rsidRPr="005D0FBA">
              <w:rPr>
                <w:lang w:val="ru-RU"/>
              </w:rPr>
              <w:t>_</w:t>
            </w:r>
            <w:proofErr w:type="spellStart"/>
            <w:proofErr w:type="gramStart"/>
            <w:r>
              <w:t>json</w:t>
            </w:r>
            <w:proofErr w:type="spellEnd"/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0C873047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gramStart"/>
            <w:r>
              <w:t>save</w:t>
            </w:r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3953C59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5DD1369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}</w:t>
            </w:r>
          </w:p>
          <w:p w14:paraId="3E27D97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}</w:t>
            </w:r>
          </w:p>
          <w:p w14:paraId="19CE237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"Комната с кодом " &lt;&lt; </w:t>
            </w:r>
            <w:r>
              <w:t>code</w:t>
            </w:r>
            <w:r w:rsidRPr="005D0FBA">
              <w:rPr>
                <w:lang w:val="ru-RU"/>
              </w:rPr>
              <w:t xml:space="preserve"> &lt;&lt; " не найдена.\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14343EEA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</w:t>
            </w:r>
            <w:r>
              <w:t>}</w:t>
            </w:r>
          </w:p>
          <w:p w14:paraId="335E5BF1" w14:textId="77777777" w:rsidR="005D4CA0" w:rsidRDefault="005D4CA0" w:rsidP="005D4CA0">
            <w:pPr>
              <w:pStyle w:val="aa"/>
            </w:pPr>
          </w:p>
          <w:p w14:paraId="45FA0A96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is_student_code_</w:t>
            </w:r>
            <w:proofErr w:type="gramStart"/>
            <w:r>
              <w:t>unique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2474F4C2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5DE8F44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all_of</w:t>
            </w:r>
            <w:proofErr w:type="spellEnd"/>
            <w:r>
              <w:t>(data["students"], [code](auto j)</w:t>
            </w:r>
          </w:p>
          <w:p w14:paraId="362B06E9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BB4DF01" w14:textId="77777777" w:rsidR="005D4CA0" w:rsidRDefault="005D4CA0" w:rsidP="005D4CA0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!= code;</w:t>
            </w:r>
          </w:p>
          <w:p w14:paraId="54DBF258" w14:textId="77777777" w:rsidR="005D4CA0" w:rsidRDefault="005D4CA0" w:rsidP="005D4CA0">
            <w:pPr>
              <w:pStyle w:val="aa"/>
            </w:pPr>
            <w:r>
              <w:t xml:space="preserve">        });</w:t>
            </w:r>
          </w:p>
          <w:p w14:paraId="14ECF0AA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0D9634D" w14:textId="77777777" w:rsidR="005D4CA0" w:rsidRDefault="005D4CA0" w:rsidP="005D4CA0">
            <w:pPr>
              <w:pStyle w:val="aa"/>
            </w:pPr>
          </w:p>
          <w:p w14:paraId="0EC36DFF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student_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gramEnd"/>
            <w:r>
              <w:t>const int code) const</w:t>
            </w:r>
          </w:p>
          <w:p w14:paraId="7A5F8E20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EDC4E32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any_of</w:t>
            </w:r>
            <w:proofErr w:type="spellEnd"/>
            <w:r>
              <w:t>(data["students"], [code](auto j)</w:t>
            </w:r>
          </w:p>
          <w:p w14:paraId="24B0B5A6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A3560D8" w14:textId="77777777" w:rsidR="005D4CA0" w:rsidRDefault="005D4CA0" w:rsidP="005D4CA0">
            <w:pPr>
              <w:pStyle w:val="aa"/>
            </w:pPr>
            <w:r>
              <w:t xml:space="preserve">            return j["code"</w:t>
            </w:r>
            <w:proofErr w:type="gramStart"/>
            <w:r>
              <w:t>].template</w:t>
            </w:r>
            <w:proofErr w:type="gramEnd"/>
            <w:r>
              <w:t xml:space="preserve"> get&lt;int&gt;() == code;</w:t>
            </w:r>
          </w:p>
          <w:p w14:paraId="5CD11981" w14:textId="77777777" w:rsidR="005D4CA0" w:rsidRDefault="005D4CA0" w:rsidP="005D4CA0">
            <w:pPr>
              <w:pStyle w:val="aa"/>
            </w:pPr>
            <w:r>
              <w:t xml:space="preserve">        });</w:t>
            </w:r>
          </w:p>
          <w:p w14:paraId="5CCC5E4D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274A9427" w14:textId="77777777" w:rsidR="005D4CA0" w:rsidRDefault="005D4CA0" w:rsidP="005D4CA0">
            <w:pPr>
              <w:pStyle w:val="aa"/>
            </w:pPr>
          </w:p>
          <w:p w14:paraId="73227062" w14:textId="77777777" w:rsidR="005D4CA0" w:rsidRDefault="005D4CA0" w:rsidP="005D4CA0">
            <w:pPr>
              <w:pStyle w:val="aa"/>
            </w:pPr>
            <w:r>
              <w:lastRenderedPageBreak/>
              <w:t xml:space="preserve">    void </w:t>
            </w:r>
            <w:proofErr w:type="spellStart"/>
            <w:r>
              <w:t>add_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const Student&amp; student)</w:t>
            </w:r>
          </w:p>
          <w:p w14:paraId="0B3E661A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3DFA8B7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_student_code_unique</w:t>
            </w:r>
            <w:proofErr w:type="spellEnd"/>
            <w:r>
              <w:t>(</w:t>
            </w:r>
            <w:proofErr w:type="spellStart"/>
            <w:r>
              <w:t>student.code</w:t>
            </w:r>
            <w:proofErr w:type="spellEnd"/>
            <w:r>
              <w:t>))</w:t>
            </w:r>
          </w:p>
          <w:p w14:paraId="66587A4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6B58C5B2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"Студент с таким кодом уже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47A522D1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25358E29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129B7365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group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student.group_code</w:t>
            </w:r>
            <w:proofErr w:type="spellEnd"/>
            <w:r>
              <w:t>))</w:t>
            </w:r>
          </w:p>
          <w:p w14:paraId="70A69B8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42A90F23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"Группа с кодом " &lt;&lt; </w:t>
            </w:r>
            <w:proofErr w:type="gramStart"/>
            <w:r>
              <w:t>student</w:t>
            </w:r>
            <w:r w:rsidRPr="005D0FBA">
              <w:rPr>
                <w:lang w:val="ru-RU"/>
              </w:rPr>
              <w:t>.</w:t>
            </w:r>
            <w:r>
              <w:t>group</w:t>
            </w:r>
            <w:proofErr w:type="gramEnd"/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 xml:space="preserve"> &lt;&lt; " не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6AB6990A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A1A00FA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52A469AF" w14:textId="77777777" w:rsidR="005D4CA0" w:rsidRDefault="005D4CA0" w:rsidP="005D4CA0">
            <w:pPr>
              <w:pStyle w:val="aa"/>
            </w:pPr>
            <w:r>
              <w:t xml:space="preserve">        data["students"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student.to_json</w:t>
            </w:r>
            <w:proofErr w:type="spellEnd"/>
            <w:r>
              <w:t>());</w:t>
            </w:r>
          </w:p>
          <w:p w14:paraId="087749F3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635CADEA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7588E483" w14:textId="77777777" w:rsidR="005D4CA0" w:rsidRDefault="005D4CA0" w:rsidP="005D4CA0">
            <w:pPr>
              <w:pStyle w:val="aa"/>
            </w:pPr>
          </w:p>
          <w:p w14:paraId="1FB3751F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int code)</w:t>
            </w:r>
          </w:p>
          <w:p w14:paraId="42A0DFBB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0B3EEFD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student</w:t>
            </w:r>
            <w:proofErr w:type="gramEnd"/>
            <w:r>
              <w:t>_exists</w:t>
            </w:r>
            <w:proofErr w:type="spellEnd"/>
            <w:r>
              <w:t>(code))</w:t>
            </w:r>
          </w:p>
          <w:p w14:paraId="01E42287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80D3484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Студент</w:t>
            </w:r>
            <w:proofErr w:type="spellEnd"/>
            <w:r>
              <w:t xml:space="preserve"> с </w:t>
            </w:r>
            <w:proofErr w:type="spellStart"/>
            <w:r>
              <w:t>кодом</w:t>
            </w:r>
            <w:proofErr w:type="spellEnd"/>
            <w:r>
              <w:t xml:space="preserve"> " &lt;&lt; code &lt;&lt; "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найден</w:t>
            </w:r>
            <w:proofErr w:type="spellEnd"/>
            <w:r>
              <w:t>.\n";</w:t>
            </w:r>
          </w:p>
          <w:p w14:paraId="1DA46A86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4797547F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1391605C" w14:textId="77777777" w:rsidR="005D4CA0" w:rsidRDefault="005D4CA0" w:rsidP="005D4CA0">
            <w:pPr>
              <w:pStyle w:val="aa"/>
            </w:pPr>
          </w:p>
          <w:p w14:paraId="4B2A6331" w14:textId="77777777" w:rsidR="005D4CA0" w:rsidRDefault="005D4CA0" w:rsidP="005D4CA0">
            <w:pPr>
              <w:pStyle w:val="aa"/>
            </w:pPr>
            <w:r>
              <w:t xml:space="preserve">        bool </w:t>
            </w:r>
            <w:proofErr w:type="spellStart"/>
            <w:r>
              <w:t>has_accommodation</w:t>
            </w:r>
            <w:proofErr w:type="spellEnd"/>
            <w:r>
              <w:t xml:space="preserve"> = </w:t>
            </w:r>
            <w:proofErr w:type="gramStart"/>
            <w:r>
              <w:t>std::</w:t>
            </w:r>
            <w:proofErr w:type="spellStart"/>
            <w:proofErr w:type="gramEnd"/>
            <w:r>
              <w:t>any_of</w:t>
            </w:r>
            <w:proofErr w:type="spellEnd"/>
            <w:r>
              <w:t>(data["accommodations"].begin(), data["accommodations"].end(),</w:t>
            </w:r>
          </w:p>
          <w:p w14:paraId="342C2A5D" w14:textId="77777777" w:rsidR="005D4CA0" w:rsidRDefault="005D4CA0" w:rsidP="005D4CA0">
            <w:pPr>
              <w:pStyle w:val="aa"/>
            </w:pPr>
            <w:r>
              <w:t xml:space="preserve">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</w:t>
            </w:r>
            <w:proofErr w:type="spellStart"/>
            <w:r>
              <w:t>student_code</w:t>
            </w:r>
            <w:proofErr w:type="spellEnd"/>
            <w:r>
              <w:t>"] == code; });</w:t>
            </w:r>
          </w:p>
          <w:p w14:paraId="1D620A47" w14:textId="77777777" w:rsidR="005D4CA0" w:rsidRDefault="005D4CA0" w:rsidP="005D4CA0">
            <w:pPr>
              <w:pStyle w:val="aa"/>
            </w:pPr>
          </w:p>
          <w:p w14:paraId="55310D20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if</w:t>
            </w:r>
            <w:r w:rsidRPr="005D0FBA">
              <w:rPr>
                <w:lang w:val="ru-RU"/>
              </w:rPr>
              <w:t xml:space="preserve"> (</w:t>
            </w:r>
            <w:r>
              <w:t>has</w:t>
            </w:r>
            <w:r w:rsidRPr="005D0FBA">
              <w:rPr>
                <w:lang w:val="ru-RU"/>
              </w:rPr>
              <w:t>_</w:t>
            </w:r>
            <w:r>
              <w:t>accommodation</w:t>
            </w:r>
            <w:r w:rsidRPr="005D0FBA">
              <w:rPr>
                <w:lang w:val="ru-RU"/>
              </w:rPr>
              <w:t>)</w:t>
            </w:r>
          </w:p>
          <w:p w14:paraId="55D15B77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{</w:t>
            </w:r>
          </w:p>
          <w:p w14:paraId="5BAED213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std</w:t>
            </w:r>
            <w:r w:rsidRPr="005D0FBA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"Невозможно удалить студента, так как к нему привязана информация о заселении.\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5CBE07AE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013983D1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1682A818" w14:textId="77777777" w:rsidR="005D4CA0" w:rsidRDefault="005D4CA0" w:rsidP="005D4CA0">
            <w:pPr>
              <w:pStyle w:val="aa"/>
            </w:pPr>
          </w:p>
          <w:p w14:paraId="2D7758EB" w14:textId="77777777" w:rsidR="005D4CA0" w:rsidRDefault="005D4CA0" w:rsidP="005D4CA0">
            <w:pPr>
              <w:pStyle w:val="aa"/>
            </w:pPr>
            <w:r>
              <w:t xml:space="preserve">        auto&amp; students = data["students"</w:t>
            </w:r>
            <w:proofErr w:type="gramStart"/>
            <w:r>
              <w:t>];</w:t>
            </w:r>
            <w:proofErr w:type="gramEnd"/>
          </w:p>
          <w:p w14:paraId="569AF730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students.erase</w:t>
            </w:r>
            <w:proofErr w:type="spellEnd"/>
            <w:proofErr w:type="gramEnd"/>
            <w:r>
              <w:t>(</w:t>
            </w:r>
          </w:p>
          <w:p w14:paraId="1209DD65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remove_if</w:t>
            </w:r>
            <w:proofErr w:type="spellEnd"/>
            <w:r>
              <w:t>(</w:t>
            </w:r>
            <w:proofErr w:type="spellStart"/>
            <w:r>
              <w:t>students.begin</w:t>
            </w:r>
            <w:proofErr w:type="spellEnd"/>
            <w:r>
              <w:t xml:space="preserve">(), </w:t>
            </w:r>
            <w:proofErr w:type="spellStart"/>
            <w:r>
              <w:t>students.end</w:t>
            </w:r>
            <w:proofErr w:type="spellEnd"/>
            <w:r>
              <w:t>(),</w:t>
            </w:r>
          </w:p>
          <w:p w14:paraId="1F7F2B88" w14:textId="77777777" w:rsidR="005D4CA0" w:rsidRDefault="005D4CA0" w:rsidP="005D4CA0">
            <w:pPr>
              <w:pStyle w:val="aa"/>
            </w:pPr>
            <w:r>
              <w:t xml:space="preserve">                [code</w:t>
            </w:r>
            <w:proofErr w:type="gramStart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j["code"] == code; }),</w:t>
            </w:r>
          </w:p>
          <w:p w14:paraId="6CB5D0F4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students.end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161E0499" w14:textId="77777777" w:rsidR="005D4CA0" w:rsidRDefault="005D4CA0" w:rsidP="005D4CA0">
            <w:pPr>
              <w:pStyle w:val="aa"/>
            </w:pPr>
          </w:p>
          <w:p w14:paraId="18A3210D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45379D6E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удален</w:t>
            </w:r>
            <w:proofErr w:type="spellEnd"/>
            <w:r>
              <w:t>.\n";</w:t>
            </w:r>
          </w:p>
          <w:p w14:paraId="019F5729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58DF7D56" w14:textId="77777777" w:rsidR="005D4CA0" w:rsidRDefault="005D4CA0" w:rsidP="005D4CA0">
            <w:pPr>
              <w:pStyle w:val="aa"/>
            </w:pPr>
          </w:p>
          <w:p w14:paraId="10D823FD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 xml:space="preserve">const int code, const Student&amp; </w:t>
            </w:r>
            <w:proofErr w:type="spellStart"/>
            <w:r>
              <w:t>new_student</w:t>
            </w:r>
            <w:proofErr w:type="spellEnd"/>
            <w:r>
              <w:t>)</w:t>
            </w:r>
          </w:p>
          <w:p w14:paraId="4EE95463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8572BA2" w14:textId="77777777" w:rsidR="005D4CA0" w:rsidRDefault="005D4CA0" w:rsidP="005D4CA0">
            <w:pPr>
              <w:pStyle w:val="aa"/>
            </w:pPr>
            <w:r>
              <w:t xml:space="preserve">        auto&amp; students = data["students"</w:t>
            </w:r>
            <w:proofErr w:type="gramStart"/>
            <w:r>
              <w:t>];</w:t>
            </w:r>
            <w:proofErr w:type="gramEnd"/>
          </w:p>
          <w:p w14:paraId="7331E59A" w14:textId="77777777" w:rsidR="005D4CA0" w:rsidRDefault="005D4CA0" w:rsidP="005D4CA0">
            <w:pPr>
              <w:pStyle w:val="aa"/>
            </w:pPr>
            <w:r>
              <w:t xml:space="preserve">        for (auto&amp; </w:t>
            </w:r>
            <w:proofErr w:type="gramStart"/>
            <w:r>
              <w:t>j :</w:t>
            </w:r>
            <w:proofErr w:type="gramEnd"/>
            <w:r>
              <w:t xml:space="preserve"> students)</w:t>
            </w:r>
          </w:p>
          <w:p w14:paraId="5C423988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73A60885" w14:textId="77777777" w:rsidR="005D4CA0" w:rsidRDefault="005D4CA0" w:rsidP="005D4CA0">
            <w:pPr>
              <w:pStyle w:val="aa"/>
            </w:pPr>
            <w:r>
              <w:t xml:space="preserve">            if (j["code"] == code)</w:t>
            </w:r>
          </w:p>
          <w:p w14:paraId="43A1C8A8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309BB611" w14:textId="77777777" w:rsidR="005D4CA0" w:rsidRDefault="005D4CA0" w:rsidP="005D4CA0">
            <w:pPr>
              <w:pStyle w:val="aa"/>
            </w:pPr>
            <w:r>
              <w:t xml:space="preserve">                if (</w:t>
            </w:r>
            <w:proofErr w:type="spellStart"/>
            <w:r>
              <w:t>new_</w:t>
            </w:r>
            <w:proofErr w:type="gramStart"/>
            <w:r>
              <w:t>student.code</w:t>
            </w:r>
            <w:proofErr w:type="spellEnd"/>
            <w:proofErr w:type="gramEnd"/>
            <w:r>
              <w:t xml:space="preserve"> != code &amp;&amp; !</w:t>
            </w:r>
            <w:proofErr w:type="spellStart"/>
            <w:r>
              <w:t>is_student_code_unique</w:t>
            </w:r>
            <w:proofErr w:type="spellEnd"/>
            <w:r>
              <w:t>(</w:t>
            </w:r>
            <w:proofErr w:type="spellStart"/>
            <w:r>
              <w:t>new_student.code</w:t>
            </w:r>
            <w:proofErr w:type="spellEnd"/>
            <w:r>
              <w:t>))</w:t>
            </w:r>
          </w:p>
          <w:p w14:paraId="60A4664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5D0FBA">
              <w:rPr>
                <w:lang w:val="ru-RU"/>
              </w:rPr>
              <w:t>{</w:t>
            </w:r>
          </w:p>
          <w:p w14:paraId="1DF43278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"Студент с новым кодом уже существует.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3C40F16C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return;</w:t>
            </w:r>
            <w:proofErr w:type="gramEnd"/>
          </w:p>
          <w:p w14:paraId="227A8F2F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52D3B479" w14:textId="77777777" w:rsidR="005D4CA0" w:rsidRDefault="005D4CA0" w:rsidP="005D4CA0">
            <w:pPr>
              <w:pStyle w:val="aa"/>
            </w:pPr>
            <w:r>
              <w:t xml:space="preserve">                if </w:t>
            </w:r>
            <w:proofErr w:type="gramStart"/>
            <w:r>
              <w:t>(!</w:t>
            </w:r>
            <w:proofErr w:type="spellStart"/>
            <w:r>
              <w:t>group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new_student.group_code</w:t>
            </w:r>
            <w:proofErr w:type="spellEnd"/>
            <w:r>
              <w:t>))</w:t>
            </w:r>
          </w:p>
          <w:p w14:paraId="1EBF5ADA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lastRenderedPageBreak/>
              <w:t xml:space="preserve">                </w:t>
            </w:r>
            <w:r w:rsidRPr="005D0FBA">
              <w:rPr>
                <w:lang w:val="ru-RU"/>
              </w:rPr>
              <w:t>{</w:t>
            </w:r>
          </w:p>
          <w:p w14:paraId="2E0D2F51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"Группа с кодом " &lt;&lt; </w:t>
            </w:r>
            <w:r>
              <w:t>new</w:t>
            </w:r>
            <w:r w:rsidRPr="005D0FBA">
              <w:rPr>
                <w:lang w:val="ru-RU"/>
              </w:rPr>
              <w:t>_</w:t>
            </w:r>
            <w:proofErr w:type="gramStart"/>
            <w:r>
              <w:t>student</w:t>
            </w:r>
            <w:r w:rsidRPr="005D0FBA">
              <w:rPr>
                <w:lang w:val="ru-RU"/>
              </w:rPr>
              <w:t>.</w:t>
            </w:r>
            <w:r>
              <w:t>group</w:t>
            </w:r>
            <w:proofErr w:type="gramEnd"/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 xml:space="preserve"> &lt;&lt; " не существует. Изменение студента отменено.\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4ADD1343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1E38CD3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}</w:t>
            </w:r>
          </w:p>
          <w:p w14:paraId="042511E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r>
              <w:t>j</w:t>
            </w:r>
            <w:r w:rsidRPr="005D0FBA">
              <w:rPr>
                <w:lang w:val="ru-RU"/>
              </w:rPr>
              <w:t xml:space="preserve"> = </w:t>
            </w:r>
            <w:r>
              <w:t>new</w:t>
            </w:r>
            <w:r w:rsidRPr="005D0FBA">
              <w:rPr>
                <w:lang w:val="ru-RU"/>
              </w:rPr>
              <w:t>_</w:t>
            </w:r>
            <w:r>
              <w:t>student</w:t>
            </w:r>
            <w:r w:rsidRPr="005D0FBA">
              <w:rPr>
                <w:lang w:val="ru-RU"/>
              </w:rPr>
              <w:t>.</w:t>
            </w:r>
            <w:r>
              <w:t>to</w:t>
            </w:r>
            <w:r w:rsidRPr="005D0FBA">
              <w:rPr>
                <w:lang w:val="ru-RU"/>
              </w:rPr>
              <w:t>_</w:t>
            </w:r>
            <w:proofErr w:type="spellStart"/>
            <w:proofErr w:type="gramStart"/>
            <w:r>
              <w:t>json</w:t>
            </w:r>
            <w:proofErr w:type="spellEnd"/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1D2C350B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gramStart"/>
            <w:r>
              <w:t>save</w:t>
            </w:r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43FB98F9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26286838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}</w:t>
            </w:r>
          </w:p>
          <w:p w14:paraId="7732E510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}</w:t>
            </w:r>
          </w:p>
          <w:p w14:paraId="768A83E8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"Студент с кодом " &lt;&lt; </w:t>
            </w:r>
            <w:r>
              <w:t>code</w:t>
            </w:r>
            <w:r w:rsidRPr="005D0FBA">
              <w:rPr>
                <w:lang w:val="ru-RU"/>
              </w:rPr>
              <w:t xml:space="preserve"> &lt;&lt; " не найден.\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3AF3471B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</w:t>
            </w:r>
            <w:r>
              <w:t>}</w:t>
            </w:r>
          </w:p>
          <w:p w14:paraId="21FB98F9" w14:textId="77777777" w:rsidR="005D4CA0" w:rsidRDefault="005D4CA0" w:rsidP="005D4CA0">
            <w:pPr>
              <w:pStyle w:val="aa"/>
            </w:pPr>
          </w:p>
          <w:p w14:paraId="4C284AD8" w14:textId="77777777" w:rsidR="005D4CA0" w:rsidRDefault="005D4CA0" w:rsidP="005D4CA0">
            <w:pPr>
              <w:pStyle w:val="aa"/>
            </w:pPr>
            <w:r>
              <w:t xml:space="preserve">    [[</w:t>
            </w:r>
            <w:proofErr w:type="spellStart"/>
            <w:r>
              <w:t>nodiscard</w:t>
            </w:r>
            <w:proofErr w:type="spellEnd"/>
            <w:r>
              <w:t xml:space="preserve">]] bool </w:t>
            </w:r>
            <w:proofErr w:type="spellStart"/>
            <w:r>
              <w:t>is_accommodation_</w:t>
            </w:r>
            <w:proofErr w:type="gramStart"/>
            <w:r>
              <w:t>unique</w:t>
            </w:r>
            <w:proofErr w:type="spellEnd"/>
            <w:r>
              <w:t>(</w:t>
            </w:r>
            <w:proofErr w:type="gramEnd"/>
            <w:r>
              <w:t xml:space="preserve">const int </w:t>
            </w:r>
            <w:proofErr w:type="spellStart"/>
            <w:r>
              <w:t>student_code</w:t>
            </w:r>
            <w:proofErr w:type="spellEnd"/>
            <w:r>
              <w:t>) const</w:t>
            </w:r>
          </w:p>
          <w:p w14:paraId="40CC17C3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0B85EC4" w14:textId="77777777" w:rsidR="005D4CA0" w:rsidRDefault="005D4CA0" w:rsidP="005D4CA0">
            <w:pPr>
              <w:pStyle w:val="aa"/>
            </w:pPr>
            <w:r>
              <w:t xml:space="preserve">        return </w:t>
            </w:r>
            <w:proofErr w:type="gramStart"/>
            <w:r>
              <w:t>std::</w:t>
            </w:r>
            <w:proofErr w:type="gramEnd"/>
            <w:r>
              <w:t>ranges::</w:t>
            </w:r>
            <w:proofErr w:type="spellStart"/>
            <w:r>
              <w:t>all_of</w:t>
            </w:r>
            <w:proofErr w:type="spellEnd"/>
            <w:r>
              <w:t>(data["accommodations"], [</w:t>
            </w:r>
            <w:proofErr w:type="spellStart"/>
            <w:r>
              <w:t>student_code</w:t>
            </w:r>
            <w:proofErr w:type="spellEnd"/>
            <w:r>
              <w:t>](auto j)</w:t>
            </w:r>
          </w:p>
          <w:p w14:paraId="6C18779E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01B1D054" w14:textId="77777777" w:rsidR="005D4CA0" w:rsidRDefault="005D4CA0" w:rsidP="005D4CA0">
            <w:pPr>
              <w:pStyle w:val="aa"/>
            </w:pPr>
            <w:r>
              <w:t xml:space="preserve">            return j["</w:t>
            </w:r>
            <w:proofErr w:type="spellStart"/>
            <w:r>
              <w:t>student_code</w:t>
            </w:r>
            <w:proofErr w:type="spellEnd"/>
            <w:r>
              <w:t>"</w:t>
            </w:r>
            <w:proofErr w:type="gramStart"/>
            <w:r>
              <w:t>].template</w:t>
            </w:r>
            <w:proofErr w:type="gramEnd"/>
            <w:r>
              <w:t xml:space="preserve"> get&lt;int&gt;() != </w:t>
            </w:r>
            <w:proofErr w:type="spellStart"/>
            <w:r>
              <w:t>student_code</w:t>
            </w:r>
            <w:proofErr w:type="spellEnd"/>
            <w:r>
              <w:t>;</w:t>
            </w:r>
          </w:p>
          <w:p w14:paraId="1D91D799" w14:textId="77777777" w:rsidR="005D4CA0" w:rsidRDefault="005D4CA0" w:rsidP="005D4CA0">
            <w:pPr>
              <w:pStyle w:val="aa"/>
            </w:pPr>
            <w:r>
              <w:t xml:space="preserve">        });</w:t>
            </w:r>
          </w:p>
          <w:p w14:paraId="7F08BB15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0CFE15CF" w14:textId="77777777" w:rsidR="005D4CA0" w:rsidRDefault="005D4CA0" w:rsidP="005D4CA0">
            <w:pPr>
              <w:pStyle w:val="aa"/>
            </w:pPr>
          </w:p>
          <w:p w14:paraId="0A975F60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add_</w:t>
            </w:r>
            <w:proofErr w:type="gramStart"/>
            <w:r>
              <w:t>accommodation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AccommodationInfo</w:t>
            </w:r>
            <w:proofErr w:type="spellEnd"/>
            <w:r>
              <w:t>&amp; acc)</w:t>
            </w:r>
          </w:p>
          <w:p w14:paraId="6C3289B0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9D91E65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room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acc.room_code</w:t>
            </w:r>
            <w:proofErr w:type="spellEnd"/>
            <w:r>
              <w:t>))</w:t>
            </w:r>
          </w:p>
          <w:p w14:paraId="496FF377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66DBEFD9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"Комната с кодом " &lt;&lt; </w:t>
            </w:r>
            <w:proofErr w:type="gramStart"/>
            <w:r>
              <w:t>acc</w:t>
            </w:r>
            <w:r w:rsidRPr="005D0FBA">
              <w:rPr>
                <w:lang w:val="ru-RU"/>
              </w:rPr>
              <w:t>.</w:t>
            </w:r>
            <w:r>
              <w:t>room</w:t>
            </w:r>
            <w:proofErr w:type="gramEnd"/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 xml:space="preserve"> &lt;&lt; " не существует. Добавление информации о заселении отменено.\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1E8D4CF3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2DCDB61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}</w:t>
            </w:r>
          </w:p>
          <w:p w14:paraId="47CF191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r>
              <w:t>if</w:t>
            </w:r>
            <w:r w:rsidRPr="005D0FBA">
              <w:rPr>
                <w:lang w:val="ru-RU"/>
              </w:rPr>
              <w:t xml:space="preserve"> </w:t>
            </w:r>
            <w:proofErr w:type="gramStart"/>
            <w:r w:rsidRPr="005D0FBA">
              <w:rPr>
                <w:lang w:val="ru-RU"/>
              </w:rPr>
              <w:t>(!</w:t>
            </w:r>
            <w:r>
              <w:t>student</w:t>
            </w:r>
            <w:proofErr w:type="gramEnd"/>
            <w:r w:rsidRPr="005D0FBA">
              <w:rPr>
                <w:lang w:val="ru-RU"/>
              </w:rPr>
              <w:t>_</w:t>
            </w:r>
            <w:r>
              <w:t>exists</w:t>
            </w:r>
            <w:r w:rsidRPr="005D0FBA">
              <w:rPr>
                <w:lang w:val="ru-RU"/>
              </w:rPr>
              <w:t>(</w:t>
            </w:r>
            <w:r>
              <w:t>acc</w:t>
            </w:r>
            <w:r w:rsidRPr="005D0FBA">
              <w:rPr>
                <w:lang w:val="ru-RU"/>
              </w:rPr>
              <w:t>.</w:t>
            </w:r>
            <w:r>
              <w:t>student</w:t>
            </w:r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>))</w:t>
            </w:r>
          </w:p>
          <w:p w14:paraId="6F039DC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{</w:t>
            </w:r>
          </w:p>
          <w:p w14:paraId="78C84A6E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"Студент с кодом " &lt;&lt; </w:t>
            </w:r>
            <w:proofErr w:type="gramStart"/>
            <w:r>
              <w:t>acc</w:t>
            </w:r>
            <w:r w:rsidRPr="005D0FBA">
              <w:rPr>
                <w:lang w:val="ru-RU"/>
              </w:rPr>
              <w:t>.</w:t>
            </w:r>
            <w:r>
              <w:t>student</w:t>
            </w:r>
            <w:proofErr w:type="gramEnd"/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 xml:space="preserve"> &lt;&lt; " не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  <w:r>
              <w:t xml:space="preserve"> о </w:t>
            </w:r>
            <w:proofErr w:type="spellStart"/>
            <w:r>
              <w:t>заселении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36DC6342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3FD8BA36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786C7E48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_accommodation_unique</w:t>
            </w:r>
            <w:proofErr w:type="spellEnd"/>
            <w:r>
              <w:t>(</w:t>
            </w:r>
            <w:proofErr w:type="spellStart"/>
            <w:r>
              <w:t>acc.student_code</w:t>
            </w:r>
            <w:proofErr w:type="spellEnd"/>
            <w:r>
              <w:t>))</w:t>
            </w:r>
          </w:p>
          <w:p w14:paraId="75359A19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24659A5C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"Информация о заселении для этого студента уже существует. 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отменено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68DF76D6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5FDEF184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06E445E0" w14:textId="77777777" w:rsidR="005D4CA0" w:rsidRDefault="005D4CA0" w:rsidP="005D4CA0">
            <w:pPr>
              <w:pStyle w:val="aa"/>
            </w:pPr>
            <w:r>
              <w:t xml:space="preserve">        data["accommodations"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acc.to_json</w:t>
            </w:r>
            <w:proofErr w:type="spellEnd"/>
            <w:r>
              <w:t>());</w:t>
            </w:r>
          </w:p>
          <w:p w14:paraId="7E594B95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42B58F96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4A523C17" w14:textId="77777777" w:rsidR="005D4CA0" w:rsidRDefault="005D4CA0" w:rsidP="005D4CA0">
            <w:pPr>
              <w:pStyle w:val="aa"/>
            </w:pPr>
          </w:p>
          <w:p w14:paraId="4FD82CF3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accommodation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student_code</w:t>
            </w:r>
            <w:proofErr w:type="spellEnd"/>
            <w:r>
              <w:t>)</w:t>
            </w:r>
          </w:p>
          <w:p w14:paraId="33414404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9DB09D8" w14:textId="77777777" w:rsidR="005D4CA0" w:rsidRDefault="005D4CA0" w:rsidP="005D4CA0">
            <w:pPr>
              <w:pStyle w:val="aa"/>
            </w:pPr>
            <w:r>
              <w:t xml:space="preserve">        auto&amp; </w:t>
            </w:r>
            <w:proofErr w:type="spellStart"/>
            <w:r>
              <w:t>accs</w:t>
            </w:r>
            <w:proofErr w:type="spellEnd"/>
            <w:r>
              <w:t xml:space="preserve"> = data["accommodations"</w:t>
            </w:r>
            <w:proofErr w:type="gramStart"/>
            <w:r>
              <w:t>];</w:t>
            </w:r>
            <w:proofErr w:type="gramEnd"/>
          </w:p>
          <w:p w14:paraId="13158CBF" w14:textId="77777777" w:rsidR="005D4CA0" w:rsidRDefault="005D4CA0" w:rsidP="005D4CA0">
            <w:pPr>
              <w:pStyle w:val="aa"/>
            </w:pPr>
            <w:r>
              <w:t xml:space="preserve">        auto it = </w:t>
            </w:r>
            <w:proofErr w:type="gramStart"/>
            <w:r>
              <w:t>std::</w:t>
            </w:r>
            <w:proofErr w:type="spellStart"/>
            <w:proofErr w:type="gramEnd"/>
            <w:r>
              <w:t>find_if</w:t>
            </w:r>
            <w:proofErr w:type="spellEnd"/>
            <w:r>
              <w:t>(</w:t>
            </w:r>
            <w:proofErr w:type="spellStart"/>
            <w:r>
              <w:t>accs.begin</w:t>
            </w:r>
            <w:proofErr w:type="spellEnd"/>
            <w:r>
              <w:t xml:space="preserve">(), </w:t>
            </w:r>
            <w:proofErr w:type="spellStart"/>
            <w:r>
              <w:t>accs.end</w:t>
            </w:r>
            <w:proofErr w:type="spellEnd"/>
            <w:r>
              <w:t>(),</w:t>
            </w:r>
          </w:p>
          <w:p w14:paraId="3CC536BB" w14:textId="77777777" w:rsidR="005D4CA0" w:rsidRDefault="005D4CA0" w:rsidP="005D4CA0">
            <w:pPr>
              <w:pStyle w:val="aa"/>
            </w:pPr>
            <w:r>
              <w:t xml:space="preserve">            [</w:t>
            </w:r>
            <w:proofErr w:type="spellStart"/>
            <w:r>
              <w:t>student_</w:t>
            </w:r>
            <w:proofErr w:type="gramStart"/>
            <w:r>
              <w:t>code</w:t>
            </w:r>
            <w:proofErr w:type="spellEnd"/>
            <w:r>
              <w:t>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j["</w:t>
            </w:r>
            <w:proofErr w:type="spellStart"/>
            <w:r>
              <w:t>student_code</w:t>
            </w:r>
            <w:proofErr w:type="spellEnd"/>
            <w:r>
              <w:t xml:space="preserve">"] == </w:t>
            </w:r>
            <w:proofErr w:type="spellStart"/>
            <w:r>
              <w:t>student_code</w:t>
            </w:r>
            <w:proofErr w:type="spellEnd"/>
            <w:r>
              <w:t>; });</w:t>
            </w:r>
          </w:p>
          <w:p w14:paraId="74D17860" w14:textId="77777777" w:rsidR="005D4CA0" w:rsidRDefault="005D4CA0" w:rsidP="005D4CA0">
            <w:pPr>
              <w:pStyle w:val="aa"/>
            </w:pPr>
          </w:p>
          <w:p w14:paraId="2303EFEA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if</w:t>
            </w:r>
            <w:r w:rsidRPr="005D0FBA">
              <w:rPr>
                <w:lang w:val="ru-RU"/>
              </w:rPr>
              <w:t xml:space="preserve"> (</w:t>
            </w:r>
            <w:r>
              <w:t>it</w:t>
            </w:r>
            <w:r w:rsidRPr="005D0FBA">
              <w:rPr>
                <w:lang w:val="ru-RU"/>
              </w:rPr>
              <w:t xml:space="preserve"> == </w:t>
            </w:r>
            <w:proofErr w:type="spellStart"/>
            <w:proofErr w:type="gramStart"/>
            <w:r>
              <w:t>accs</w:t>
            </w:r>
            <w:proofErr w:type="spellEnd"/>
            <w:r w:rsidRPr="005D0FBA">
              <w:rPr>
                <w:lang w:val="ru-RU"/>
              </w:rPr>
              <w:t>.</w:t>
            </w:r>
            <w:r>
              <w:t>end</w:t>
            </w:r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))</w:t>
            </w:r>
          </w:p>
          <w:p w14:paraId="6917B35B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{</w:t>
            </w:r>
          </w:p>
          <w:p w14:paraId="4D48919C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std</w:t>
            </w:r>
            <w:r w:rsidRPr="005D0FBA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"Информация о заселении для студента с кодом " &lt;&lt; </w:t>
            </w:r>
            <w:r>
              <w:t>student</w:t>
            </w:r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 xml:space="preserve"> &lt;&lt; " не найдена.\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7406E88F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48149C73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59C2D433" w14:textId="77777777" w:rsidR="005D4CA0" w:rsidRDefault="005D4CA0" w:rsidP="005D4CA0">
            <w:pPr>
              <w:pStyle w:val="aa"/>
            </w:pPr>
          </w:p>
          <w:p w14:paraId="22537C00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accs.erase</w:t>
            </w:r>
            <w:proofErr w:type="spellEnd"/>
            <w:proofErr w:type="gramEnd"/>
            <w:r>
              <w:t>(it);</w:t>
            </w:r>
          </w:p>
          <w:p w14:paraId="77C8CCCF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6D6625F8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lastRenderedPageBreak/>
              <w:t xml:space="preserve">        </w:t>
            </w:r>
            <w:proofErr w:type="gramStart"/>
            <w:r>
              <w:t>std</w:t>
            </w:r>
            <w:r w:rsidRPr="005D0FBA">
              <w:rPr>
                <w:lang w:val="ru-RU"/>
              </w:rPr>
              <w:t>::</w:t>
            </w:r>
            <w:proofErr w:type="spellStart"/>
            <w:proofErr w:type="gramEnd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"Информация о заселении удалена.\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02CB9634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</w:t>
            </w:r>
            <w:r>
              <w:t>}</w:t>
            </w:r>
          </w:p>
          <w:p w14:paraId="574E0D26" w14:textId="77777777" w:rsidR="005D4CA0" w:rsidRDefault="005D4CA0" w:rsidP="005D4CA0">
            <w:pPr>
              <w:pStyle w:val="aa"/>
            </w:pPr>
          </w:p>
          <w:p w14:paraId="685B56DA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accommodation</w:t>
            </w:r>
            <w:proofErr w:type="spellEnd"/>
            <w:r>
              <w:t>(</w:t>
            </w:r>
            <w:proofErr w:type="gramEnd"/>
            <w:r>
              <w:t xml:space="preserve">const int </w:t>
            </w:r>
            <w:proofErr w:type="spellStart"/>
            <w:r>
              <w:t>student_code</w:t>
            </w:r>
            <w:proofErr w:type="spellEnd"/>
            <w:r>
              <w:t xml:space="preserve">, const </w:t>
            </w:r>
            <w:proofErr w:type="spellStart"/>
            <w:r>
              <w:t>AccommodationInfo</w:t>
            </w:r>
            <w:proofErr w:type="spellEnd"/>
            <w:r>
              <w:t xml:space="preserve">&amp; </w:t>
            </w:r>
            <w:proofErr w:type="spellStart"/>
            <w:r>
              <w:t>new_acc</w:t>
            </w:r>
            <w:proofErr w:type="spellEnd"/>
            <w:r>
              <w:t>)</w:t>
            </w:r>
          </w:p>
          <w:p w14:paraId="131FD731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478F3F27" w14:textId="77777777" w:rsidR="005D4CA0" w:rsidRDefault="005D4CA0" w:rsidP="005D4CA0">
            <w:pPr>
              <w:pStyle w:val="aa"/>
            </w:pPr>
            <w:r>
              <w:t xml:space="preserve">        auto&amp; </w:t>
            </w:r>
            <w:proofErr w:type="spellStart"/>
            <w:r>
              <w:t>accs</w:t>
            </w:r>
            <w:proofErr w:type="spellEnd"/>
            <w:r>
              <w:t xml:space="preserve"> = data["accommodations"</w:t>
            </w:r>
            <w:proofErr w:type="gramStart"/>
            <w:r>
              <w:t>];</w:t>
            </w:r>
            <w:proofErr w:type="gramEnd"/>
          </w:p>
          <w:p w14:paraId="5D769887" w14:textId="77777777" w:rsidR="005D4CA0" w:rsidRDefault="005D4CA0" w:rsidP="005D4CA0">
            <w:pPr>
              <w:pStyle w:val="aa"/>
            </w:pPr>
            <w:r>
              <w:t xml:space="preserve">        for (auto&amp; </w:t>
            </w:r>
            <w:proofErr w:type="gramStart"/>
            <w:r>
              <w:t>j :</w:t>
            </w:r>
            <w:proofErr w:type="gramEnd"/>
            <w:r>
              <w:t xml:space="preserve"> </w:t>
            </w:r>
            <w:proofErr w:type="spellStart"/>
            <w:r>
              <w:t>accs</w:t>
            </w:r>
            <w:proofErr w:type="spellEnd"/>
            <w:r>
              <w:t>)</w:t>
            </w:r>
          </w:p>
          <w:p w14:paraId="29C65952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395D764E" w14:textId="77777777" w:rsidR="005D4CA0" w:rsidRDefault="005D4CA0" w:rsidP="005D4CA0">
            <w:pPr>
              <w:pStyle w:val="aa"/>
            </w:pPr>
            <w:r>
              <w:t xml:space="preserve">            if (j["</w:t>
            </w:r>
            <w:proofErr w:type="spellStart"/>
            <w:r>
              <w:t>student_code</w:t>
            </w:r>
            <w:proofErr w:type="spellEnd"/>
            <w:r>
              <w:t xml:space="preserve">"] == </w:t>
            </w:r>
            <w:proofErr w:type="spellStart"/>
            <w:r>
              <w:t>student_code</w:t>
            </w:r>
            <w:proofErr w:type="spellEnd"/>
            <w:r>
              <w:t>)</w:t>
            </w:r>
          </w:p>
          <w:p w14:paraId="51906E2B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2CDF4DAD" w14:textId="77777777" w:rsidR="005D4CA0" w:rsidRDefault="005D4CA0" w:rsidP="005D4CA0">
            <w:pPr>
              <w:pStyle w:val="aa"/>
            </w:pPr>
            <w:r>
              <w:t xml:space="preserve">                if </w:t>
            </w:r>
            <w:proofErr w:type="gramStart"/>
            <w:r>
              <w:t>(!</w:t>
            </w:r>
            <w:proofErr w:type="spellStart"/>
            <w:r>
              <w:t>room</w:t>
            </w:r>
            <w:proofErr w:type="gramEnd"/>
            <w:r>
              <w:t>_exists</w:t>
            </w:r>
            <w:proofErr w:type="spellEnd"/>
            <w:r>
              <w:t>(</w:t>
            </w:r>
            <w:proofErr w:type="spellStart"/>
            <w:r>
              <w:t>new_acc.room_code</w:t>
            </w:r>
            <w:proofErr w:type="spellEnd"/>
            <w:r>
              <w:t>))</w:t>
            </w:r>
          </w:p>
          <w:p w14:paraId="0DB3A876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5D0FBA">
              <w:rPr>
                <w:lang w:val="ru-RU"/>
              </w:rPr>
              <w:t>{</w:t>
            </w:r>
          </w:p>
          <w:p w14:paraId="40527CB3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"Комната с кодом " &lt;&lt; </w:t>
            </w:r>
            <w:r>
              <w:t>new</w:t>
            </w:r>
            <w:r w:rsidRPr="005D0FBA">
              <w:rPr>
                <w:lang w:val="ru-RU"/>
              </w:rPr>
              <w:t>_</w:t>
            </w:r>
            <w:proofErr w:type="gramStart"/>
            <w:r>
              <w:t>acc</w:t>
            </w:r>
            <w:r w:rsidRPr="005D0FBA">
              <w:rPr>
                <w:lang w:val="ru-RU"/>
              </w:rPr>
              <w:t>.</w:t>
            </w:r>
            <w:r>
              <w:t>room</w:t>
            </w:r>
            <w:proofErr w:type="gramEnd"/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 xml:space="preserve"> &lt;&lt; " не существует. Изменение информации о заселении отменено.\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3786C3F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48185B2E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}</w:t>
            </w:r>
          </w:p>
          <w:p w14:paraId="696ED0F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r>
              <w:t>if</w:t>
            </w:r>
            <w:r w:rsidRPr="005D0FBA">
              <w:rPr>
                <w:lang w:val="ru-RU"/>
              </w:rPr>
              <w:t xml:space="preserve"> </w:t>
            </w:r>
            <w:proofErr w:type="gramStart"/>
            <w:r w:rsidRPr="005D0FBA">
              <w:rPr>
                <w:lang w:val="ru-RU"/>
              </w:rPr>
              <w:t>(!</w:t>
            </w:r>
            <w:r>
              <w:t>student</w:t>
            </w:r>
            <w:proofErr w:type="gramEnd"/>
            <w:r w:rsidRPr="005D0FBA">
              <w:rPr>
                <w:lang w:val="ru-RU"/>
              </w:rPr>
              <w:t>_</w:t>
            </w:r>
            <w:r>
              <w:t>exists</w:t>
            </w:r>
            <w:r w:rsidRPr="005D0FBA">
              <w:rPr>
                <w:lang w:val="ru-RU"/>
              </w:rPr>
              <w:t>(</w:t>
            </w:r>
            <w:r>
              <w:t>new</w:t>
            </w:r>
            <w:r w:rsidRPr="005D0FBA">
              <w:rPr>
                <w:lang w:val="ru-RU"/>
              </w:rPr>
              <w:t>_</w:t>
            </w:r>
            <w:r>
              <w:t>acc</w:t>
            </w:r>
            <w:r w:rsidRPr="005D0FBA">
              <w:rPr>
                <w:lang w:val="ru-RU"/>
              </w:rPr>
              <w:t>.</w:t>
            </w:r>
            <w:r>
              <w:t>student</w:t>
            </w:r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>))</w:t>
            </w:r>
          </w:p>
          <w:p w14:paraId="5B54A5F2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{</w:t>
            </w:r>
          </w:p>
          <w:p w14:paraId="596F108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"Студент с кодом " &lt;&lt; </w:t>
            </w:r>
            <w:r>
              <w:t>new</w:t>
            </w:r>
            <w:r w:rsidRPr="005D0FBA">
              <w:rPr>
                <w:lang w:val="ru-RU"/>
              </w:rPr>
              <w:t>_</w:t>
            </w:r>
            <w:proofErr w:type="gramStart"/>
            <w:r>
              <w:t>acc</w:t>
            </w:r>
            <w:r w:rsidRPr="005D0FBA">
              <w:rPr>
                <w:lang w:val="ru-RU"/>
              </w:rPr>
              <w:t>.</w:t>
            </w:r>
            <w:r>
              <w:t>student</w:t>
            </w:r>
            <w:proofErr w:type="gramEnd"/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 xml:space="preserve"> &lt;&lt; " не существует. Изменение информации о заселении отменено.\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14DAD0A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29848CC9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}</w:t>
            </w:r>
          </w:p>
          <w:p w14:paraId="5D19D23C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r>
              <w:t>j</w:t>
            </w:r>
            <w:r w:rsidRPr="005D0FBA">
              <w:rPr>
                <w:lang w:val="ru-RU"/>
              </w:rPr>
              <w:t xml:space="preserve"> = </w:t>
            </w:r>
            <w:r>
              <w:t>new</w:t>
            </w:r>
            <w:r w:rsidRPr="005D0FBA">
              <w:rPr>
                <w:lang w:val="ru-RU"/>
              </w:rPr>
              <w:t>_</w:t>
            </w:r>
            <w:r>
              <w:t>acc</w:t>
            </w:r>
            <w:r w:rsidRPr="005D0FBA">
              <w:rPr>
                <w:lang w:val="ru-RU"/>
              </w:rPr>
              <w:t>.</w:t>
            </w:r>
            <w:r>
              <w:t>to</w:t>
            </w:r>
            <w:r w:rsidRPr="005D0FBA">
              <w:rPr>
                <w:lang w:val="ru-RU"/>
              </w:rPr>
              <w:t>_</w:t>
            </w:r>
            <w:proofErr w:type="spellStart"/>
            <w:proofErr w:type="gramStart"/>
            <w:r>
              <w:t>json</w:t>
            </w:r>
            <w:proofErr w:type="spellEnd"/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42A3321F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gramStart"/>
            <w:r>
              <w:t>save</w:t>
            </w:r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09C69F70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23DF4CC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}</w:t>
            </w:r>
          </w:p>
          <w:p w14:paraId="4892286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}</w:t>
            </w:r>
          </w:p>
          <w:p w14:paraId="2A246EF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"Информация о заселении для студента с кодом " &lt;&lt; </w:t>
            </w:r>
            <w:r>
              <w:t>student</w:t>
            </w:r>
            <w:r w:rsidRPr="005D0FBA">
              <w:rPr>
                <w:lang w:val="ru-RU"/>
              </w:rPr>
              <w:t>_</w:t>
            </w:r>
            <w:r>
              <w:t>code</w:t>
            </w:r>
            <w:r w:rsidRPr="005D0FBA">
              <w:rPr>
                <w:lang w:val="ru-RU"/>
              </w:rPr>
              <w:t xml:space="preserve"> &lt;&lt; " не найдена.\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52C14C53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</w:t>
            </w:r>
            <w:r>
              <w:t>}</w:t>
            </w:r>
          </w:p>
          <w:p w14:paraId="5C99E325" w14:textId="77777777" w:rsidR="005D4CA0" w:rsidRDefault="005D4CA0" w:rsidP="005D4CA0">
            <w:pPr>
              <w:pStyle w:val="aa"/>
            </w:pPr>
          </w:p>
          <w:p w14:paraId="16ABD7DD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groups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5984EF75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5BE341DB" w14:textId="77777777" w:rsidR="005D4CA0" w:rsidRDefault="005D4CA0" w:rsidP="005D4CA0">
            <w:pPr>
              <w:pStyle w:val="aa"/>
            </w:pPr>
            <w:r>
              <w:t xml:space="preserve">        const string header = </w:t>
            </w:r>
            <w:proofErr w:type="gramStart"/>
            <w:r>
              <w:t>std::</w:t>
            </w:r>
            <w:proofErr w:type="gramEnd"/>
            <w:r>
              <w:t>format("{:&lt;10} {:&lt;30} {:&lt;30}\n", "</w:t>
            </w:r>
            <w:proofErr w:type="spellStart"/>
            <w:r>
              <w:t>Код</w:t>
            </w:r>
            <w:proofErr w:type="spellEnd"/>
            <w:r>
              <w:t>", "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", "</w:t>
            </w:r>
            <w:proofErr w:type="spellStart"/>
            <w:r>
              <w:t>Факультет</w:t>
            </w:r>
            <w:proofErr w:type="spellEnd"/>
            <w:r>
              <w:t>");</w:t>
            </w:r>
          </w:p>
          <w:p w14:paraId="38624D0B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header;</w:t>
            </w:r>
            <w:proofErr w:type="gramEnd"/>
          </w:p>
          <w:p w14:paraId="2E327AB6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 - 1, '-') &lt;&lt; '\n';</w:t>
            </w:r>
          </w:p>
          <w:p w14:paraId="619A582E" w14:textId="77777777" w:rsidR="005D4CA0" w:rsidRDefault="005D4CA0" w:rsidP="005D4CA0">
            <w:pPr>
              <w:pStyle w:val="aa"/>
            </w:pPr>
            <w:r>
              <w:t xml:space="preserve">        for (const auto&amp; </w:t>
            </w:r>
            <w:proofErr w:type="gramStart"/>
            <w:r>
              <w:t>j :</w:t>
            </w:r>
            <w:proofErr w:type="gramEnd"/>
            <w:r>
              <w:t xml:space="preserve"> data["groups"])</w:t>
            </w:r>
          </w:p>
          <w:p w14:paraId="7935C229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1E669CDA" w14:textId="77777777" w:rsidR="005D4CA0" w:rsidRDefault="005D4CA0" w:rsidP="005D4CA0">
            <w:pPr>
              <w:pStyle w:val="aa"/>
            </w:pPr>
            <w:r>
              <w:t xml:space="preserve">            string row = </w:t>
            </w:r>
            <w:proofErr w:type="gramStart"/>
            <w:r>
              <w:t>std::</w:t>
            </w:r>
            <w:proofErr w:type="gramEnd"/>
            <w:r>
              <w:t>format("{:&lt;10} {:&lt;30} {:&lt;30}\n",</w:t>
            </w:r>
          </w:p>
          <w:p w14:paraId="619C17B5" w14:textId="77777777" w:rsidR="005D4CA0" w:rsidRDefault="005D4CA0" w:rsidP="005D4CA0">
            <w:pPr>
              <w:pStyle w:val="aa"/>
            </w:pPr>
            <w:r>
              <w:t xml:space="preserve">                j["code"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3C4663A7" w14:textId="77777777" w:rsidR="005D4CA0" w:rsidRDefault="005D4CA0" w:rsidP="005D4CA0">
            <w:pPr>
              <w:pStyle w:val="aa"/>
            </w:pPr>
            <w:r>
              <w:t xml:space="preserve">                j["name"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7369E2E5" w14:textId="77777777" w:rsidR="005D4CA0" w:rsidRDefault="005D4CA0" w:rsidP="005D4CA0">
            <w:pPr>
              <w:pStyle w:val="aa"/>
            </w:pPr>
            <w:r>
              <w:t xml:space="preserve">                j["faculty"</w:t>
            </w:r>
            <w:proofErr w:type="gramStart"/>
            <w:r>
              <w:t>].get</w:t>
            </w:r>
            <w:proofErr w:type="gramEnd"/>
            <w:r>
              <w:t>&lt;string&gt;());</w:t>
            </w:r>
          </w:p>
          <w:p w14:paraId="4032543E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row;</w:t>
            </w:r>
            <w:proofErr w:type="gramEnd"/>
          </w:p>
          <w:p w14:paraId="65D69B79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75175FB3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1CBF41B4" w14:textId="77777777" w:rsidR="005D4CA0" w:rsidRDefault="005D4CA0" w:rsidP="005D4CA0">
            <w:pPr>
              <w:pStyle w:val="aa"/>
            </w:pPr>
          </w:p>
          <w:p w14:paraId="70484A9D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dormitories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20635A07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1E819516" w14:textId="77777777" w:rsidR="005D4CA0" w:rsidRDefault="005D4CA0" w:rsidP="005D4CA0">
            <w:pPr>
              <w:pStyle w:val="aa"/>
            </w:pPr>
            <w:r>
              <w:t xml:space="preserve">        const string header = </w:t>
            </w:r>
            <w:proofErr w:type="gramStart"/>
            <w:r>
              <w:t>std::</w:t>
            </w:r>
            <w:proofErr w:type="gramEnd"/>
            <w:r>
              <w:t>format("{:&lt;10} {:&lt;30} {:&lt;50}\n", "</w:t>
            </w:r>
            <w:proofErr w:type="spellStart"/>
            <w:r>
              <w:t>Код</w:t>
            </w:r>
            <w:proofErr w:type="spellEnd"/>
            <w:r>
              <w:t>", "</w:t>
            </w:r>
            <w:proofErr w:type="spellStart"/>
            <w:r>
              <w:t>Название</w:t>
            </w:r>
            <w:proofErr w:type="spellEnd"/>
            <w:r>
              <w:t>", "</w:t>
            </w:r>
            <w:proofErr w:type="spellStart"/>
            <w:r>
              <w:t>Адрес</w:t>
            </w:r>
            <w:proofErr w:type="spellEnd"/>
            <w:r>
              <w:t>");</w:t>
            </w:r>
          </w:p>
          <w:p w14:paraId="6C413EF6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header;</w:t>
            </w:r>
            <w:proofErr w:type="gramEnd"/>
          </w:p>
          <w:p w14:paraId="1E1958A2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 - 1, '-') &lt;&lt; '\n';</w:t>
            </w:r>
          </w:p>
          <w:p w14:paraId="4D69FCAB" w14:textId="77777777" w:rsidR="005D4CA0" w:rsidRDefault="005D4CA0" w:rsidP="005D4CA0">
            <w:pPr>
              <w:pStyle w:val="aa"/>
            </w:pPr>
            <w:r>
              <w:t xml:space="preserve">        for (const auto&amp; </w:t>
            </w:r>
            <w:proofErr w:type="gramStart"/>
            <w:r>
              <w:t>j :</w:t>
            </w:r>
            <w:proofErr w:type="gramEnd"/>
            <w:r>
              <w:t xml:space="preserve"> data["dormitories"])</w:t>
            </w:r>
          </w:p>
          <w:p w14:paraId="760F0056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388CE9BD" w14:textId="77777777" w:rsidR="005D4CA0" w:rsidRDefault="005D4CA0" w:rsidP="005D4CA0">
            <w:pPr>
              <w:pStyle w:val="aa"/>
            </w:pPr>
            <w:r>
              <w:t xml:space="preserve">            string row = </w:t>
            </w:r>
            <w:proofErr w:type="gramStart"/>
            <w:r>
              <w:t>std::</w:t>
            </w:r>
            <w:proofErr w:type="gramEnd"/>
            <w:r>
              <w:t>format("{:&lt;10} {:&lt;30} {:&lt;50}\n",</w:t>
            </w:r>
          </w:p>
          <w:p w14:paraId="10EFD34D" w14:textId="77777777" w:rsidR="005D4CA0" w:rsidRDefault="005D4CA0" w:rsidP="005D4CA0">
            <w:pPr>
              <w:pStyle w:val="aa"/>
            </w:pPr>
            <w:r>
              <w:t xml:space="preserve">                j["code"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5B89EA11" w14:textId="77777777" w:rsidR="005D4CA0" w:rsidRDefault="005D4CA0" w:rsidP="005D4CA0">
            <w:pPr>
              <w:pStyle w:val="aa"/>
            </w:pPr>
            <w:r>
              <w:t xml:space="preserve">                j["name"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54E577C0" w14:textId="77777777" w:rsidR="005D4CA0" w:rsidRDefault="005D4CA0" w:rsidP="005D4CA0">
            <w:pPr>
              <w:pStyle w:val="aa"/>
            </w:pPr>
            <w:r>
              <w:t xml:space="preserve">                j["address"</w:t>
            </w:r>
            <w:proofErr w:type="gramStart"/>
            <w:r>
              <w:t>].get</w:t>
            </w:r>
            <w:proofErr w:type="gramEnd"/>
            <w:r>
              <w:t>&lt;string&gt;());</w:t>
            </w:r>
          </w:p>
          <w:p w14:paraId="022FD7F8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row;</w:t>
            </w:r>
            <w:proofErr w:type="gramEnd"/>
          </w:p>
          <w:p w14:paraId="007D090F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57D12E43" w14:textId="77777777" w:rsidR="005D4CA0" w:rsidRDefault="005D4CA0" w:rsidP="005D4CA0">
            <w:pPr>
              <w:pStyle w:val="aa"/>
            </w:pPr>
            <w:r>
              <w:lastRenderedPageBreak/>
              <w:t xml:space="preserve">    }</w:t>
            </w:r>
          </w:p>
          <w:p w14:paraId="0EE89874" w14:textId="77777777" w:rsidR="005D4CA0" w:rsidRDefault="005D4CA0" w:rsidP="005D4CA0">
            <w:pPr>
              <w:pStyle w:val="aa"/>
            </w:pPr>
          </w:p>
          <w:p w14:paraId="0C2D51E4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rooms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41AB50B3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443B7B2" w14:textId="77777777" w:rsidR="005D4CA0" w:rsidRDefault="005D4CA0" w:rsidP="005D4CA0">
            <w:pPr>
              <w:pStyle w:val="aa"/>
            </w:pPr>
            <w:r>
              <w:t xml:space="preserve">        const string header = </w:t>
            </w:r>
            <w:proofErr w:type="gramStart"/>
            <w:r>
              <w:t>std::</w:t>
            </w:r>
            <w:proofErr w:type="gramEnd"/>
            <w:r>
              <w:t>format("{:&lt;10} {:&lt;20} {:&lt;20}\n", "</w:t>
            </w:r>
            <w:proofErr w:type="spellStart"/>
            <w:r>
              <w:t>Код</w:t>
            </w:r>
            <w:proofErr w:type="spellEnd"/>
            <w:r>
              <w:t>", "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комнаты</w:t>
            </w:r>
            <w:proofErr w:type="spellEnd"/>
            <w:r>
              <w:t>", "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>");</w:t>
            </w:r>
          </w:p>
          <w:p w14:paraId="14EB0B3F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header;</w:t>
            </w:r>
            <w:proofErr w:type="gramEnd"/>
          </w:p>
          <w:p w14:paraId="181B32BA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 - 1, '-') &lt;&lt; '\n';</w:t>
            </w:r>
          </w:p>
          <w:p w14:paraId="6675BDF1" w14:textId="77777777" w:rsidR="005D4CA0" w:rsidRDefault="005D4CA0" w:rsidP="005D4CA0">
            <w:pPr>
              <w:pStyle w:val="aa"/>
            </w:pPr>
            <w:r>
              <w:t xml:space="preserve">        for (const auto&amp; </w:t>
            </w:r>
            <w:proofErr w:type="gramStart"/>
            <w:r>
              <w:t>j :</w:t>
            </w:r>
            <w:proofErr w:type="gramEnd"/>
            <w:r>
              <w:t xml:space="preserve"> data["rooms"])</w:t>
            </w:r>
          </w:p>
          <w:p w14:paraId="4E04C57B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818CDFC" w14:textId="77777777" w:rsidR="005D4CA0" w:rsidRDefault="005D4CA0" w:rsidP="005D4CA0">
            <w:pPr>
              <w:pStyle w:val="aa"/>
            </w:pPr>
            <w:r>
              <w:t xml:space="preserve">            string row = </w:t>
            </w:r>
            <w:proofErr w:type="gramStart"/>
            <w:r>
              <w:t>std::</w:t>
            </w:r>
            <w:proofErr w:type="gramEnd"/>
            <w:r>
              <w:t>format("{:&lt;10} {:&lt;20} {:&lt;20}\n",</w:t>
            </w:r>
          </w:p>
          <w:p w14:paraId="5AA30F44" w14:textId="77777777" w:rsidR="005D4CA0" w:rsidRDefault="005D4CA0" w:rsidP="005D4CA0">
            <w:pPr>
              <w:pStyle w:val="aa"/>
            </w:pPr>
            <w:r>
              <w:t xml:space="preserve">                j["code"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3C8D91EC" w14:textId="77777777" w:rsidR="005D4CA0" w:rsidRDefault="005D4CA0" w:rsidP="005D4CA0">
            <w:pPr>
              <w:pStyle w:val="aa"/>
            </w:pPr>
            <w:r>
              <w:t xml:space="preserve">                j["number"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1E23EBFE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dormitory_code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&lt;int&gt;());</w:t>
            </w:r>
          </w:p>
          <w:p w14:paraId="63214045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row;</w:t>
            </w:r>
            <w:proofErr w:type="gramEnd"/>
          </w:p>
          <w:p w14:paraId="0DAB7E79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071F8E8D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0AC593D" w14:textId="77777777" w:rsidR="005D4CA0" w:rsidRDefault="005D4CA0" w:rsidP="005D4CA0">
            <w:pPr>
              <w:pStyle w:val="aa"/>
            </w:pPr>
          </w:p>
          <w:p w14:paraId="4EE864D5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students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447119E4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41FB29DA" w14:textId="77777777" w:rsidR="005D4CA0" w:rsidRDefault="005D4CA0" w:rsidP="005D4CA0">
            <w:pPr>
              <w:pStyle w:val="aa"/>
            </w:pPr>
            <w:r>
              <w:t xml:space="preserve">        const string header = </w:t>
            </w:r>
            <w:proofErr w:type="gramStart"/>
            <w:r>
              <w:t>std::</w:t>
            </w:r>
            <w:proofErr w:type="gramEnd"/>
            <w:r>
              <w:t>format("{:&lt;10} {:&lt;30} {:&lt;15} {:&lt;10} {:&lt;10} {:&lt;10} {:&lt;15} {:&lt;30} {:&lt;15}\n",</w:t>
            </w:r>
          </w:p>
          <w:p w14:paraId="5B816ADB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5D0FBA">
              <w:rPr>
                <w:lang w:val="ru-RU"/>
              </w:rPr>
              <w:t>"Код", "ФИО", "Дата рождения", "Пол", "Код группы",</w:t>
            </w:r>
          </w:p>
          <w:p w14:paraId="0EED4B86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"Серия", "Номер паспорта", "Кем выдан", "Дата выдачи");</w:t>
            </w:r>
          </w:p>
          <w:p w14:paraId="4076FFBD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header;</w:t>
            </w:r>
            <w:proofErr w:type="gramEnd"/>
          </w:p>
          <w:p w14:paraId="303DC802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 - 1, '-') &lt;&lt; '\n';</w:t>
            </w:r>
          </w:p>
          <w:p w14:paraId="4D2EC01B" w14:textId="77777777" w:rsidR="005D4CA0" w:rsidRDefault="005D4CA0" w:rsidP="005D4CA0">
            <w:pPr>
              <w:pStyle w:val="aa"/>
            </w:pPr>
            <w:r>
              <w:t xml:space="preserve">        for (const auto&amp; </w:t>
            </w:r>
            <w:proofErr w:type="gramStart"/>
            <w:r>
              <w:t>j :</w:t>
            </w:r>
            <w:proofErr w:type="gramEnd"/>
            <w:r>
              <w:t xml:space="preserve"> data["students"])</w:t>
            </w:r>
          </w:p>
          <w:p w14:paraId="158C9B4F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4E2EF4D3" w14:textId="77777777" w:rsidR="005D4CA0" w:rsidRDefault="005D4CA0" w:rsidP="005D4CA0">
            <w:pPr>
              <w:pStyle w:val="aa"/>
            </w:pPr>
            <w:r>
              <w:t xml:space="preserve">            string row = </w:t>
            </w:r>
            <w:proofErr w:type="gramStart"/>
            <w:r>
              <w:t>std::</w:t>
            </w:r>
            <w:proofErr w:type="gramEnd"/>
            <w:r>
              <w:t>format("{:&lt;10} {:&lt;30} {:&lt;15} {:&lt;10} {:&lt;10} {:&lt;10} {:&lt;15} {:&lt;30} {:&lt;15}\n",</w:t>
            </w:r>
          </w:p>
          <w:p w14:paraId="7A73154C" w14:textId="77777777" w:rsidR="005D4CA0" w:rsidRDefault="005D4CA0" w:rsidP="005D4CA0">
            <w:pPr>
              <w:pStyle w:val="aa"/>
            </w:pPr>
            <w:r>
              <w:t xml:space="preserve">                j["code"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2C04EBDD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full_name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53D93C73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birth_date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4FF0E656" w14:textId="77777777" w:rsidR="005D4CA0" w:rsidRDefault="005D4CA0" w:rsidP="005D4CA0">
            <w:pPr>
              <w:pStyle w:val="aa"/>
            </w:pPr>
            <w:r>
              <w:t xml:space="preserve">                j["gender"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67C153EC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group_code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7EBD6709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passport_series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4326D076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passport_number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43181303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issued_by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0D9E3342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issued_date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&lt;string&gt;());</w:t>
            </w:r>
          </w:p>
          <w:p w14:paraId="0921244D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row;</w:t>
            </w:r>
            <w:proofErr w:type="gramEnd"/>
          </w:p>
          <w:p w14:paraId="577A4FB9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0A515D6D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E79E3AE" w14:textId="77777777" w:rsidR="005D4CA0" w:rsidRDefault="005D4CA0" w:rsidP="005D4CA0">
            <w:pPr>
              <w:pStyle w:val="aa"/>
            </w:pPr>
          </w:p>
          <w:p w14:paraId="5520762F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accommodations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5962B92C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B66AD7E" w14:textId="77777777" w:rsidR="005D4CA0" w:rsidRDefault="005D4CA0" w:rsidP="005D4CA0">
            <w:pPr>
              <w:pStyle w:val="aa"/>
            </w:pPr>
            <w:r>
              <w:t xml:space="preserve">        const string header = </w:t>
            </w:r>
            <w:proofErr w:type="gramStart"/>
            <w:r>
              <w:t>std::</w:t>
            </w:r>
            <w:proofErr w:type="gramEnd"/>
            <w:r>
              <w:t>format("{:&lt;15} {:&lt;15} {:&lt;15} {:&lt;15}\n", "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комнаты</w:t>
            </w:r>
            <w:proofErr w:type="spellEnd"/>
            <w:r>
              <w:t>", "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  <w:r>
              <w:t>", "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заселения</w:t>
            </w:r>
            <w:proofErr w:type="spellEnd"/>
            <w:r>
              <w:t>",</w:t>
            </w:r>
          </w:p>
          <w:p w14:paraId="6D1A92D0" w14:textId="77777777" w:rsidR="005D4CA0" w:rsidRDefault="005D4CA0" w:rsidP="005D4CA0">
            <w:pPr>
              <w:pStyle w:val="aa"/>
            </w:pPr>
            <w:r>
              <w:t xml:space="preserve">            "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выселения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2F7F1FD0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header;</w:t>
            </w:r>
            <w:proofErr w:type="gramEnd"/>
          </w:p>
          <w:p w14:paraId="3AF437EB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 - 1, '-') &lt;&lt; '\n';</w:t>
            </w:r>
          </w:p>
          <w:p w14:paraId="4612058B" w14:textId="77777777" w:rsidR="005D4CA0" w:rsidRDefault="005D4CA0" w:rsidP="005D4CA0">
            <w:pPr>
              <w:pStyle w:val="aa"/>
            </w:pPr>
            <w:r>
              <w:t xml:space="preserve">        for (const auto&amp; </w:t>
            </w:r>
            <w:proofErr w:type="gramStart"/>
            <w:r>
              <w:t>j :</w:t>
            </w:r>
            <w:proofErr w:type="gramEnd"/>
            <w:r>
              <w:t xml:space="preserve"> data["accommodations"])</w:t>
            </w:r>
          </w:p>
          <w:p w14:paraId="3C6B70CD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00D33102" w14:textId="77777777" w:rsidR="005D4CA0" w:rsidRDefault="005D4CA0" w:rsidP="005D4CA0">
            <w:pPr>
              <w:pStyle w:val="aa"/>
            </w:pPr>
            <w:r>
              <w:t xml:space="preserve">            string row = </w:t>
            </w:r>
            <w:proofErr w:type="gramStart"/>
            <w:r>
              <w:t>std::</w:t>
            </w:r>
            <w:proofErr w:type="gramEnd"/>
            <w:r>
              <w:t>format("{:&lt;15} {:&lt;15} {:&lt;15} {:&lt;15}\n",</w:t>
            </w:r>
          </w:p>
          <w:p w14:paraId="410BC69C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room_code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7BCF20F1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student_code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&lt;int&gt;(),</w:t>
            </w:r>
          </w:p>
          <w:p w14:paraId="542FB3C9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move_in_date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&lt;string&gt;(),</w:t>
            </w:r>
          </w:p>
          <w:p w14:paraId="45111823" w14:textId="77777777" w:rsidR="005D4CA0" w:rsidRDefault="005D4CA0" w:rsidP="005D4CA0">
            <w:pPr>
              <w:pStyle w:val="aa"/>
            </w:pPr>
            <w:r>
              <w:t xml:space="preserve">                j["</w:t>
            </w:r>
            <w:proofErr w:type="spellStart"/>
            <w:r>
              <w:t>move_out_date</w:t>
            </w:r>
            <w:proofErr w:type="spellEnd"/>
            <w:r>
              <w:t>"</w:t>
            </w:r>
            <w:proofErr w:type="gramStart"/>
            <w:r>
              <w:t>].get</w:t>
            </w:r>
            <w:proofErr w:type="gramEnd"/>
            <w:r>
              <w:t>&lt;string&gt;());</w:t>
            </w:r>
          </w:p>
          <w:p w14:paraId="3BD7C2B1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gramStart"/>
            <w:r>
              <w:t>row;</w:t>
            </w:r>
            <w:proofErr w:type="gramEnd"/>
          </w:p>
          <w:p w14:paraId="5F54E12E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564F9C98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473748DD" w14:textId="77777777" w:rsidR="005D4CA0" w:rsidRDefault="005D4CA0" w:rsidP="005D4CA0">
            <w:pPr>
              <w:pStyle w:val="aa"/>
            </w:pPr>
          </w:p>
          <w:p w14:paraId="2EF3115D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add_</w:t>
            </w:r>
            <w:proofErr w:type="gramStart"/>
            <w:r>
              <w:t>field</w:t>
            </w:r>
            <w:proofErr w:type="spellEnd"/>
            <w:r>
              <w:t>(</w:t>
            </w:r>
            <w:proofErr w:type="gramEnd"/>
            <w:r>
              <w:t>const string&amp; table)</w:t>
            </w:r>
          </w:p>
          <w:p w14:paraId="3DEDF6C6" w14:textId="77777777" w:rsidR="005D4CA0" w:rsidRDefault="005D4CA0" w:rsidP="005D4CA0">
            <w:pPr>
              <w:pStyle w:val="aa"/>
            </w:pPr>
            <w:r>
              <w:lastRenderedPageBreak/>
              <w:t xml:space="preserve">    {</w:t>
            </w:r>
          </w:p>
          <w:p w14:paraId="6D20E989" w14:textId="77777777" w:rsidR="005D4CA0" w:rsidRDefault="005D4CA0" w:rsidP="005D4CA0">
            <w:pPr>
              <w:pStyle w:val="aa"/>
            </w:pPr>
            <w:r>
              <w:t xml:space="preserve">        Field </w:t>
            </w:r>
            <w:proofErr w:type="gramStart"/>
            <w:r>
              <w:t>f;</w:t>
            </w:r>
            <w:proofErr w:type="gramEnd"/>
          </w:p>
          <w:p w14:paraId="22AC2448" w14:textId="77777777" w:rsidR="005D4CA0" w:rsidRDefault="005D4CA0" w:rsidP="005D4CA0">
            <w:pPr>
              <w:pStyle w:val="aa"/>
            </w:pPr>
            <w:r>
              <w:t xml:space="preserve">        f.name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>: ");</w:t>
            </w:r>
          </w:p>
          <w:p w14:paraId="40F8AD35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f.type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>: ");</w:t>
            </w:r>
          </w:p>
          <w:p w14:paraId="1F1995EF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f.format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формат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>: ");</w:t>
            </w:r>
          </w:p>
          <w:p w14:paraId="3399B6D6" w14:textId="77777777" w:rsidR="005D4CA0" w:rsidRDefault="005D4CA0" w:rsidP="005D4CA0">
            <w:pPr>
              <w:pStyle w:val="aa"/>
            </w:pPr>
            <w:r>
              <w:t xml:space="preserve">        schema[table</w:t>
            </w:r>
            <w:proofErr w:type="gramStart"/>
            <w:r>
              <w:t>].</w:t>
            </w:r>
            <w:proofErr w:type="spellStart"/>
            <w:r>
              <w:t>emplace</w:t>
            </w:r>
            <w:proofErr w:type="gramEnd"/>
            <w:r>
              <w:t>_back</w:t>
            </w:r>
            <w:proofErr w:type="spellEnd"/>
            <w:r>
              <w:t>(f);</w:t>
            </w:r>
          </w:p>
          <w:p w14:paraId="2B07EE62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(!data</w:t>
            </w:r>
            <w:proofErr w:type="gramEnd"/>
            <w:r>
              <w:t>["data"].contains(table))</w:t>
            </w:r>
          </w:p>
          <w:p w14:paraId="6A50F9BE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3F89ED8D" w14:textId="77777777" w:rsidR="005D4CA0" w:rsidRDefault="005D4CA0" w:rsidP="005D4CA0">
            <w:pPr>
              <w:pStyle w:val="aa"/>
            </w:pPr>
            <w:r>
              <w:t xml:space="preserve">            data["data</w:t>
            </w:r>
            <w:proofErr w:type="gramStart"/>
            <w:r>
              <w:t>"][</w:t>
            </w:r>
            <w:proofErr w:type="gramEnd"/>
            <w:r>
              <w:t xml:space="preserve">table] = </w:t>
            </w:r>
            <w:proofErr w:type="spellStart"/>
            <w:r>
              <w:t>json</w:t>
            </w:r>
            <w:proofErr w:type="spellEnd"/>
            <w:r>
              <w:t>::array();</w:t>
            </w:r>
          </w:p>
          <w:p w14:paraId="296B19E8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}</w:t>
            </w:r>
          </w:p>
          <w:p w14:paraId="0CCDB166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proofErr w:type="gramStart"/>
            <w:r>
              <w:t>save</w:t>
            </w:r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4A1B60E8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"Поле добавлено.\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17618FBB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</w:t>
            </w:r>
            <w:r>
              <w:t>}</w:t>
            </w:r>
          </w:p>
          <w:p w14:paraId="14D3BE8C" w14:textId="77777777" w:rsidR="005D4CA0" w:rsidRDefault="005D4CA0" w:rsidP="005D4CA0">
            <w:pPr>
              <w:pStyle w:val="aa"/>
            </w:pPr>
          </w:p>
          <w:p w14:paraId="1A41AA86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delete_</w:t>
            </w:r>
            <w:proofErr w:type="gramStart"/>
            <w:r>
              <w:t>field</w:t>
            </w:r>
            <w:proofErr w:type="spellEnd"/>
            <w:r>
              <w:t>(</w:t>
            </w:r>
            <w:proofErr w:type="gramEnd"/>
            <w:r>
              <w:t>const string&amp; table)</w:t>
            </w:r>
          </w:p>
          <w:p w14:paraId="643789DB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41B072B8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schema</w:t>
            </w:r>
            <w:proofErr w:type="gramEnd"/>
            <w:r>
              <w:t>.contains</w:t>
            </w:r>
            <w:proofErr w:type="spellEnd"/>
            <w:r>
              <w:t>(table))</w:t>
            </w:r>
          </w:p>
          <w:p w14:paraId="292DE6B8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60F8ED92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"Таблица " &lt;&lt; table &lt;&lt; "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существует</w:t>
            </w:r>
            <w:proofErr w:type="spellEnd"/>
            <w:r>
              <w:t xml:space="preserve"> в </w:t>
            </w:r>
            <w:proofErr w:type="spellStart"/>
            <w:r>
              <w:t>схеме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48BED3E1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5BD33069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4FF50589" w14:textId="77777777" w:rsidR="005D4CA0" w:rsidRDefault="005D4CA0" w:rsidP="005D4CA0">
            <w:pPr>
              <w:pStyle w:val="aa"/>
            </w:pPr>
            <w:r>
              <w:t xml:space="preserve">        string </w:t>
            </w:r>
            <w:proofErr w:type="spellStart"/>
            <w:r>
              <w:t>field_name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удаления</w:t>
            </w:r>
            <w:proofErr w:type="spellEnd"/>
            <w:r>
              <w:t>: ");</w:t>
            </w:r>
          </w:p>
          <w:p w14:paraId="05E22700" w14:textId="77777777" w:rsidR="005D4CA0" w:rsidRDefault="005D4CA0" w:rsidP="005D4CA0">
            <w:pPr>
              <w:pStyle w:val="aa"/>
            </w:pPr>
            <w:r>
              <w:t xml:space="preserve">        auto&amp; fields = schema[table</w:t>
            </w:r>
            <w:proofErr w:type="gramStart"/>
            <w:r>
              <w:t>];</w:t>
            </w:r>
            <w:proofErr w:type="gramEnd"/>
          </w:p>
          <w:p w14:paraId="4FFED063" w14:textId="77777777" w:rsidR="005D4CA0" w:rsidRDefault="005D4CA0" w:rsidP="005D4CA0">
            <w:pPr>
              <w:pStyle w:val="aa"/>
            </w:pPr>
            <w:r>
              <w:t xml:space="preserve">        auto it = </w:t>
            </w:r>
            <w:proofErr w:type="spellStart"/>
            <w:r>
              <w:t>remove_if</w:t>
            </w:r>
            <w:proofErr w:type="spellEnd"/>
            <w:r>
              <w:t>(</w:t>
            </w:r>
            <w:proofErr w:type="spellStart"/>
            <w:proofErr w:type="gramStart"/>
            <w:r>
              <w:t>fields.begin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fields.end</w:t>
            </w:r>
            <w:proofErr w:type="spellEnd"/>
            <w:r>
              <w:t xml:space="preserve">(), [&amp;](const Field&amp; f) { return f.name == </w:t>
            </w:r>
            <w:proofErr w:type="spellStart"/>
            <w:r>
              <w:t>field_name</w:t>
            </w:r>
            <w:proofErr w:type="spellEnd"/>
            <w:r>
              <w:t>; });</w:t>
            </w:r>
          </w:p>
          <w:p w14:paraId="7D8D584D" w14:textId="77777777" w:rsidR="005D4CA0" w:rsidRDefault="005D4CA0" w:rsidP="005D4CA0">
            <w:pPr>
              <w:pStyle w:val="aa"/>
            </w:pPr>
            <w:r>
              <w:t xml:space="preserve">        if (</w:t>
            </w:r>
            <w:proofErr w:type="gramStart"/>
            <w:r>
              <w:t>it !</w:t>
            </w:r>
            <w:proofErr w:type="gramEnd"/>
            <w:r>
              <w:t xml:space="preserve">= </w:t>
            </w:r>
            <w:proofErr w:type="spellStart"/>
            <w:r>
              <w:t>fields.end</w:t>
            </w:r>
            <w:proofErr w:type="spellEnd"/>
            <w:r>
              <w:t>())</w:t>
            </w:r>
          </w:p>
          <w:p w14:paraId="32818938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E79FDF0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fields.erase</w:t>
            </w:r>
            <w:proofErr w:type="spellEnd"/>
            <w:proofErr w:type="gramEnd"/>
            <w:r>
              <w:t xml:space="preserve">(it, </w:t>
            </w:r>
            <w:proofErr w:type="spellStart"/>
            <w:r>
              <w:t>fields.end</w:t>
            </w:r>
            <w:proofErr w:type="spellEnd"/>
            <w:r>
              <w:t>());</w:t>
            </w:r>
          </w:p>
          <w:p w14:paraId="190FBCCD" w14:textId="77777777" w:rsidR="005D4CA0" w:rsidRDefault="005D4CA0" w:rsidP="005D4CA0">
            <w:pPr>
              <w:pStyle w:val="aa"/>
            </w:pPr>
            <w:r>
              <w:t xml:space="preserve">            for (auto&amp; </w:t>
            </w:r>
            <w:proofErr w:type="gramStart"/>
            <w:r>
              <w:t>row :</w:t>
            </w:r>
            <w:proofErr w:type="gramEnd"/>
            <w:r>
              <w:t xml:space="preserve"> data["data"][table])</w:t>
            </w:r>
          </w:p>
          <w:p w14:paraId="0BCACB6F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7DEB1552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row.erase</w:t>
            </w:r>
            <w:proofErr w:type="spellEnd"/>
            <w:proofErr w:type="gramEnd"/>
            <w:r>
              <w:t>(</w:t>
            </w:r>
            <w:proofErr w:type="spellStart"/>
            <w:r>
              <w:t>field_name</w:t>
            </w:r>
            <w:proofErr w:type="spellEnd"/>
            <w:r>
              <w:t>);</w:t>
            </w:r>
          </w:p>
          <w:p w14:paraId="3E9DED3D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4BA32024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4C14DCE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"Поле удалено.\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576B1289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}</w:t>
            </w:r>
          </w:p>
          <w:p w14:paraId="41B2E756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r>
              <w:t>else</w:t>
            </w:r>
          </w:p>
          <w:p w14:paraId="0761B8B8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{</w:t>
            </w:r>
          </w:p>
          <w:p w14:paraId="4AF82297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"Поле не найдено.\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2C53DA17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</w:t>
            </w:r>
            <w:r>
              <w:t>}</w:t>
            </w:r>
          </w:p>
          <w:p w14:paraId="27E27907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3649BEC3" w14:textId="77777777" w:rsidR="005D4CA0" w:rsidRDefault="005D4CA0" w:rsidP="005D4CA0">
            <w:pPr>
              <w:pStyle w:val="aa"/>
            </w:pPr>
          </w:p>
          <w:p w14:paraId="462801AD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edit_</w:t>
            </w:r>
            <w:proofErr w:type="gramStart"/>
            <w:r>
              <w:t>field</w:t>
            </w:r>
            <w:proofErr w:type="spellEnd"/>
            <w:r>
              <w:t>(</w:t>
            </w:r>
            <w:proofErr w:type="gramEnd"/>
            <w:r>
              <w:t>const string&amp; table)</w:t>
            </w:r>
          </w:p>
          <w:p w14:paraId="07D52497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16E9670F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schema</w:t>
            </w:r>
            <w:proofErr w:type="gramEnd"/>
            <w:r>
              <w:t>.contains</w:t>
            </w:r>
            <w:proofErr w:type="spellEnd"/>
            <w:r>
              <w:t>(table))</w:t>
            </w:r>
          </w:p>
          <w:p w14:paraId="132378C1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52DC3078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"Таблица " &lt;&lt; table &lt;&lt; "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существует</w:t>
            </w:r>
            <w:proofErr w:type="spellEnd"/>
            <w:r>
              <w:t xml:space="preserve"> в </w:t>
            </w:r>
            <w:proofErr w:type="spellStart"/>
            <w:r>
              <w:t>схеме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643C59D0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A4E61D1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2C0B864A" w14:textId="77777777" w:rsidR="005D4CA0" w:rsidRDefault="005D4CA0" w:rsidP="005D4CA0">
            <w:pPr>
              <w:pStyle w:val="aa"/>
            </w:pPr>
            <w:r>
              <w:t xml:space="preserve">        string </w:t>
            </w:r>
            <w:proofErr w:type="spellStart"/>
            <w:r>
              <w:t>field_name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изменения</w:t>
            </w:r>
            <w:proofErr w:type="spellEnd"/>
            <w:r>
              <w:t>: ");</w:t>
            </w:r>
          </w:p>
          <w:p w14:paraId="512B85FF" w14:textId="77777777" w:rsidR="005D4CA0" w:rsidRDefault="005D4CA0" w:rsidP="005D4CA0">
            <w:pPr>
              <w:pStyle w:val="aa"/>
            </w:pPr>
            <w:r>
              <w:t xml:space="preserve">        auto&amp; fields = schema[table</w:t>
            </w:r>
            <w:proofErr w:type="gramStart"/>
            <w:r>
              <w:t>];</w:t>
            </w:r>
            <w:proofErr w:type="gramEnd"/>
          </w:p>
          <w:p w14:paraId="0DC05B8F" w14:textId="77777777" w:rsidR="005D4CA0" w:rsidRDefault="005D4CA0" w:rsidP="005D4CA0">
            <w:pPr>
              <w:pStyle w:val="aa"/>
            </w:pPr>
            <w:r>
              <w:t xml:space="preserve">        for (auto&amp; </w:t>
            </w:r>
            <w:proofErr w:type="gramStart"/>
            <w:r>
              <w:t>field :</w:t>
            </w:r>
            <w:proofErr w:type="gramEnd"/>
            <w:r>
              <w:t xml:space="preserve"> fields)</w:t>
            </w:r>
          </w:p>
          <w:p w14:paraId="27854136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3E237A4D" w14:textId="77777777" w:rsidR="005D4CA0" w:rsidRDefault="005D4CA0" w:rsidP="005D4CA0">
            <w:pPr>
              <w:pStyle w:val="aa"/>
            </w:pPr>
            <w:r>
              <w:t xml:space="preserve">            if (field.name == </w:t>
            </w:r>
            <w:proofErr w:type="spellStart"/>
            <w:r>
              <w:t>field_name</w:t>
            </w:r>
            <w:proofErr w:type="spellEnd"/>
            <w:r>
              <w:t>)</w:t>
            </w:r>
          </w:p>
          <w:p w14:paraId="7217B2F6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12398327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field.type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>: ");</w:t>
            </w:r>
          </w:p>
          <w:p w14:paraId="43692557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field.format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формат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>: ");</w:t>
            </w:r>
          </w:p>
          <w:p w14:paraId="33CA60F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proofErr w:type="gramStart"/>
            <w:r>
              <w:t>save</w:t>
            </w:r>
            <w:r w:rsidRPr="005D0FBA">
              <w:rPr>
                <w:lang w:val="ru-RU"/>
              </w:rPr>
              <w:t>(</w:t>
            </w:r>
            <w:proofErr w:type="gramEnd"/>
            <w:r w:rsidRPr="005D0FBA">
              <w:rPr>
                <w:lang w:val="ru-RU"/>
              </w:rPr>
              <w:t>);</w:t>
            </w:r>
          </w:p>
          <w:p w14:paraId="75F6757C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"Поле изменено.\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0B061820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</w:t>
            </w:r>
            <w:proofErr w:type="gramStart"/>
            <w:r>
              <w:t>return</w:t>
            </w:r>
            <w:r w:rsidRPr="005D0FBA">
              <w:rPr>
                <w:lang w:val="ru-RU"/>
              </w:rPr>
              <w:t>;</w:t>
            </w:r>
            <w:proofErr w:type="gramEnd"/>
          </w:p>
          <w:p w14:paraId="03D843B1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lastRenderedPageBreak/>
              <w:t xml:space="preserve">            }</w:t>
            </w:r>
          </w:p>
          <w:p w14:paraId="1AA99C6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}</w:t>
            </w:r>
          </w:p>
          <w:p w14:paraId="77E17FEB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"Поле не найдено.\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20F5412D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</w:t>
            </w:r>
            <w:r>
              <w:t>}</w:t>
            </w:r>
          </w:p>
          <w:p w14:paraId="7BD216EA" w14:textId="77777777" w:rsidR="005D4CA0" w:rsidRDefault="005D4CA0" w:rsidP="005D4CA0">
            <w:pPr>
              <w:pStyle w:val="aa"/>
            </w:pPr>
          </w:p>
          <w:p w14:paraId="45C5F85B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special_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D5A3E2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5CFCF35C" w14:textId="77777777" w:rsidR="005D4CA0" w:rsidRDefault="005D4CA0" w:rsidP="005D4CA0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6F10FD97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do</w:t>
            </w:r>
          </w:p>
          <w:p w14:paraId="79DD7CA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{</w:t>
            </w:r>
          </w:p>
          <w:p w14:paraId="4103AA4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"\</w:t>
            </w:r>
            <w:r>
              <w:t>n</w:t>
            </w:r>
            <w:r w:rsidRPr="005D0FBA">
              <w:rPr>
                <w:lang w:val="ru-RU"/>
              </w:rPr>
              <w:t>--- Специальное меню ---\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44A7FB4C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"1. Добавить поле\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7B607177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"2. Удалить поле\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3DEDE0C9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"3. Изменить поле\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69D550EA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"0. Назад\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378E0F4E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"Выберите действие: 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5FEDE532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choice;</w:t>
            </w:r>
            <w:proofErr w:type="gramEnd"/>
          </w:p>
          <w:p w14:paraId="447EA267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49293132" w14:textId="77777777" w:rsidR="005D4CA0" w:rsidRDefault="005D4CA0" w:rsidP="005D4CA0">
            <w:pPr>
              <w:pStyle w:val="aa"/>
            </w:pPr>
            <w:r>
              <w:t xml:space="preserve">            if (choice == 1)</w:t>
            </w:r>
          </w:p>
          <w:p w14:paraId="4C511498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D8FE55B" w14:textId="77777777" w:rsidR="005D4CA0" w:rsidRDefault="005D4CA0" w:rsidP="005D4CA0">
            <w:pPr>
              <w:pStyle w:val="aa"/>
            </w:pPr>
            <w:r>
              <w:t xml:space="preserve">                string table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>: ");</w:t>
            </w:r>
          </w:p>
          <w:p w14:paraId="745EC19A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add_field</w:t>
            </w:r>
            <w:proofErr w:type="spellEnd"/>
            <w:r>
              <w:t>(table</w:t>
            </w:r>
            <w:proofErr w:type="gramStart"/>
            <w:r>
              <w:t>);</w:t>
            </w:r>
            <w:proofErr w:type="gramEnd"/>
          </w:p>
          <w:p w14:paraId="72362036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217EADC8" w14:textId="77777777" w:rsidR="005D4CA0" w:rsidRDefault="005D4CA0" w:rsidP="005D4CA0">
            <w:pPr>
              <w:pStyle w:val="aa"/>
            </w:pPr>
            <w:r>
              <w:t xml:space="preserve">            else if (choice == 2)</w:t>
            </w:r>
          </w:p>
          <w:p w14:paraId="13DD965E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36DE5D48" w14:textId="77777777" w:rsidR="005D4CA0" w:rsidRDefault="005D4CA0" w:rsidP="005D4CA0">
            <w:pPr>
              <w:pStyle w:val="aa"/>
            </w:pPr>
            <w:r>
              <w:t xml:space="preserve">                string table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>: ");</w:t>
            </w:r>
          </w:p>
          <w:p w14:paraId="0BAD516D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delete_field</w:t>
            </w:r>
            <w:proofErr w:type="spellEnd"/>
            <w:r>
              <w:t>(table</w:t>
            </w:r>
            <w:proofErr w:type="gramStart"/>
            <w:r>
              <w:t>);</w:t>
            </w:r>
            <w:proofErr w:type="gramEnd"/>
          </w:p>
          <w:p w14:paraId="131973E7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52802C53" w14:textId="77777777" w:rsidR="005D4CA0" w:rsidRDefault="005D4CA0" w:rsidP="005D4CA0">
            <w:pPr>
              <w:pStyle w:val="aa"/>
            </w:pPr>
            <w:r>
              <w:t xml:space="preserve">            else if (choice == 3)</w:t>
            </w:r>
          </w:p>
          <w:p w14:paraId="1A3149F7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6FEF4C17" w14:textId="77777777" w:rsidR="005D4CA0" w:rsidRDefault="005D4CA0" w:rsidP="005D4CA0">
            <w:pPr>
              <w:pStyle w:val="aa"/>
            </w:pPr>
            <w:r>
              <w:t xml:space="preserve">                string table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>: ");</w:t>
            </w:r>
          </w:p>
          <w:p w14:paraId="4A46F382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edit_field</w:t>
            </w:r>
            <w:proofErr w:type="spellEnd"/>
            <w:r>
              <w:t>(table</w:t>
            </w:r>
            <w:proofErr w:type="gramStart"/>
            <w:r>
              <w:t>);</w:t>
            </w:r>
            <w:proofErr w:type="gramEnd"/>
          </w:p>
          <w:p w14:paraId="1EF8A476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43C9FB5D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36BCF6FA" w14:textId="77777777" w:rsidR="005D4CA0" w:rsidRDefault="005D4CA0" w:rsidP="005D4CA0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0A5BA6A5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7914C8E7" w14:textId="77777777" w:rsidR="005D4CA0" w:rsidRDefault="005D4CA0" w:rsidP="005D4CA0">
            <w:pPr>
              <w:pStyle w:val="aa"/>
            </w:pPr>
          </w:p>
          <w:p w14:paraId="2D6C3244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export_to_</w:t>
            </w:r>
            <w:proofErr w:type="gramStart"/>
            <w:r>
              <w:t>postgresql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D1275B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4DFA0EE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(!conn</w:t>
            </w:r>
            <w:proofErr w:type="gramEnd"/>
            <w:r>
              <w:t xml:space="preserve"> || !conn-&gt;</w:t>
            </w:r>
            <w:proofErr w:type="spellStart"/>
            <w:r>
              <w:t>is_open</w:t>
            </w:r>
            <w:proofErr w:type="spellEnd"/>
            <w:r>
              <w:t>())</w:t>
            </w:r>
          </w:p>
          <w:p w14:paraId="022DA042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2B69B6A1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"Подключение к </w:t>
            </w:r>
            <w:r>
              <w:t>PostgreSQL</w:t>
            </w:r>
            <w:r w:rsidRPr="005D0FBA">
              <w:rPr>
                <w:lang w:val="ru-RU"/>
              </w:rPr>
              <w:t xml:space="preserve"> не установлено.\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1190103E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5ECBC528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4A5776EF" w14:textId="77777777" w:rsidR="005D4CA0" w:rsidRDefault="005D4CA0" w:rsidP="005D4CA0">
            <w:pPr>
              <w:pStyle w:val="aa"/>
            </w:pPr>
          </w:p>
          <w:p w14:paraId="187A7BC7" w14:textId="77777777" w:rsidR="005D4CA0" w:rsidRDefault="005D4CA0" w:rsidP="005D4CA0">
            <w:pPr>
              <w:pStyle w:val="aa"/>
            </w:pPr>
            <w:r>
              <w:t xml:space="preserve">        try</w:t>
            </w:r>
          </w:p>
          <w:p w14:paraId="2DEB49AD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36763728" w14:textId="77777777" w:rsidR="005D4CA0" w:rsidRDefault="005D4CA0" w:rsidP="005D4CA0">
            <w:pPr>
              <w:pStyle w:val="aa"/>
            </w:pPr>
            <w:r>
              <w:t xml:space="preserve">            // Ensure all default tables are created before exporting data</w:t>
            </w:r>
          </w:p>
          <w:p w14:paraId="702ED40B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create_default_</w:t>
            </w:r>
            <w:proofErr w:type="gramStart"/>
            <w:r>
              <w:t>tables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899405" w14:textId="77777777" w:rsidR="005D4CA0" w:rsidRDefault="005D4CA0" w:rsidP="005D4CA0">
            <w:pPr>
              <w:pStyle w:val="aa"/>
            </w:pPr>
          </w:p>
          <w:p w14:paraId="6C005E8D" w14:textId="77777777" w:rsidR="005D4CA0" w:rsidRDefault="005D4CA0" w:rsidP="005D4CA0">
            <w:pPr>
              <w:pStyle w:val="aa"/>
            </w:pPr>
            <w:r>
              <w:t xml:space="preserve">            // Define default tables to process</w:t>
            </w:r>
          </w:p>
          <w:p w14:paraId="65384626" w14:textId="77777777" w:rsidR="005D4CA0" w:rsidRDefault="005D4CA0" w:rsidP="005D4CA0">
            <w:pPr>
              <w:pStyle w:val="aa"/>
            </w:pPr>
            <w:r>
              <w:t xml:space="preserve">            static const vector&lt;string&gt; </w:t>
            </w:r>
            <w:proofErr w:type="spellStart"/>
            <w:r>
              <w:t>default_tables</w:t>
            </w:r>
            <w:proofErr w:type="spellEnd"/>
            <w:r>
              <w:t xml:space="preserve"> = {"groups", "dormitories", "rooms", "students", "accommodations"</w:t>
            </w:r>
            <w:proofErr w:type="gramStart"/>
            <w:r>
              <w:t>};</w:t>
            </w:r>
            <w:proofErr w:type="gramEnd"/>
          </w:p>
          <w:p w14:paraId="3AE8149E" w14:textId="77777777" w:rsidR="005D4CA0" w:rsidRDefault="005D4CA0" w:rsidP="005D4CA0">
            <w:pPr>
              <w:pStyle w:val="aa"/>
            </w:pPr>
          </w:p>
          <w:p w14:paraId="746BD20E" w14:textId="77777777" w:rsidR="005D4CA0" w:rsidRDefault="005D4CA0" w:rsidP="005D4CA0">
            <w:pPr>
              <w:pStyle w:val="aa"/>
            </w:pPr>
            <w:r>
              <w:t xml:space="preserve">            // Start a single transaction for schema synchronization and data export</w:t>
            </w:r>
          </w:p>
          <w:p w14:paraId="67664910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gramEnd"/>
            <w:r>
              <w:t xml:space="preserve">work </w:t>
            </w:r>
            <w:proofErr w:type="spellStart"/>
            <w:r>
              <w:t>txn_export</w:t>
            </w:r>
            <w:proofErr w:type="spellEnd"/>
            <w:r>
              <w:t>(*conn);</w:t>
            </w:r>
          </w:p>
          <w:p w14:paraId="5A0DCCE4" w14:textId="77777777" w:rsidR="005D4CA0" w:rsidRDefault="005D4CA0" w:rsidP="005D4CA0">
            <w:pPr>
              <w:pStyle w:val="aa"/>
            </w:pPr>
          </w:p>
          <w:p w14:paraId="5E7A3E1D" w14:textId="77777777" w:rsidR="005D4CA0" w:rsidRDefault="005D4CA0" w:rsidP="005D4CA0">
            <w:pPr>
              <w:pStyle w:val="aa"/>
            </w:pPr>
            <w:r>
              <w:t xml:space="preserve">            for (const auto&amp; </w:t>
            </w:r>
            <w:proofErr w:type="gramStart"/>
            <w:r>
              <w:t>table :</w:t>
            </w:r>
            <w:proofErr w:type="gramEnd"/>
            <w:r>
              <w:t xml:space="preserve"> </w:t>
            </w:r>
            <w:proofErr w:type="spellStart"/>
            <w:r>
              <w:t>default_tables</w:t>
            </w:r>
            <w:proofErr w:type="spellEnd"/>
            <w:r>
              <w:t>)</w:t>
            </w:r>
          </w:p>
          <w:p w14:paraId="12ADBEF9" w14:textId="77777777" w:rsidR="005D4CA0" w:rsidRDefault="005D4CA0" w:rsidP="005D4CA0">
            <w:pPr>
              <w:pStyle w:val="aa"/>
            </w:pPr>
            <w:r>
              <w:lastRenderedPageBreak/>
              <w:t xml:space="preserve">            {</w:t>
            </w:r>
          </w:p>
          <w:p w14:paraId="2E84012B" w14:textId="77777777" w:rsidR="005D4CA0" w:rsidRDefault="005D4CA0" w:rsidP="005D4CA0">
            <w:pPr>
              <w:pStyle w:val="aa"/>
            </w:pPr>
            <w:r>
              <w:t xml:space="preserve">                string </w:t>
            </w:r>
            <w:proofErr w:type="spellStart"/>
            <w:r>
              <w:t>truncate_query</w:t>
            </w:r>
            <w:proofErr w:type="spellEnd"/>
            <w:r>
              <w:t xml:space="preserve"> = "TRUNCATE TABLE " + table + " RESTART IDENTITY CASCADE;</w:t>
            </w:r>
            <w:proofErr w:type="gramStart"/>
            <w:r>
              <w:t>";</w:t>
            </w:r>
            <w:proofErr w:type="gramEnd"/>
          </w:p>
          <w:p w14:paraId="192D96A1" w14:textId="77777777" w:rsidR="005D4CA0" w:rsidRDefault="005D4CA0" w:rsidP="005D4CA0">
            <w:pPr>
              <w:pStyle w:val="aa"/>
            </w:pPr>
            <w:r>
              <w:t xml:space="preserve">                try</w:t>
            </w:r>
          </w:p>
          <w:p w14:paraId="04F86753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48A07D8B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txn_</w:t>
            </w:r>
            <w:proofErr w:type="gramStart"/>
            <w:r>
              <w:t>export.exec</w:t>
            </w:r>
            <w:proofErr w:type="spellEnd"/>
            <w:proofErr w:type="gramEnd"/>
            <w:r>
              <w:t>(</w:t>
            </w:r>
            <w:proofErr w:type="spellStart"/>
            <w:r>
              <w:t>truncate_query</w:t>
            </w:r>
            <w:proofErr w:type="spellEnd"/>
            <w:r>
              <w:t>);</w:t>
            </w:r>
          </w:p>
          <w:p w14:paraId="4FFD25A5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"Table '" &lt;&lt; table &lt;&lt; "' has been truncated.\n</w:t>
            </w:r>
            <w:proofErr w:type="gramStart"/>
            <w:r>
              <w:t>";</w:t>
            </w:r>
            <w:proofErr w:type="gramEnd"/>
          </w:p>
          <w:p w14:paraId="3D9A1737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5B795E83" w14:textId="77777777" w:rsidR="005D4CA0" w:rsidRDefault="005D4CA0" w:rsidP="005D4CA0">
            <w:pPr>
              <w:pStyle w:val="aa"/>
            </w:pPr>
            <w:r>
              <w:t xml:space="preserve">                catch (const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spellStart"/>
            <w:proofErr w:type="gramEnd"/>
            <w:r>
              <w:t>sql_error</w:t>
            </w:r>
            <w:proofErr w:type="spellEnd"/>
            <w:r>
              <w:t>&amp; e)</w:t>
            </w:r>
          </w:p>
          <w:p w14:paraId="5A2BB702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5A18A563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"SQL error while truncating table '" &lt;&lt; table &lt;&lt; "': " &lt;&lt; </w:t>
            </w:r>
            <w:proofErr w:type="spellStart"/>
            <w:proofErr w:type="gramStart"/>
            <w:r>
              <w:t>e.what</w:t>
            </w:r>
            <w:proofErr w:type="spellEnd"/>
            <w:proofErr w:type="gramEnd"/>
            <w:r>
              <w:t>() &lt;&lt; '\n';</w:t>
            </w:r>
          </w:p>
          <w:p w14:paraId="7E8DA2C0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"Query: " &lt;&lt; </w:t>
            </w:r>
            <w:proofErr w:type="spellStart"/>
            <w:proofErr w:type="gramStart"/>
            <w:r>
              <w:t>e.query</w:t>
            </w:r>
            <w:proofErr w:type="spellEnd"/>
            <w:proofErr w:type="gramEnd"/>
            <w:r>
              <w:t>() &lt;&lt; '\n';</w:t>
            </w:r>
          </w:p>
          <w:p w14:paraId="1AA98D26" w14:textId="77777777" w:rsidR="005D4CA0" w:rsidRDefault="005D4CA0" w:rsidP="005D4CA0">
            <w:pPr>
              <w:pStyle w:val="aa"/>
            </w:pPr>
            <w:r>
              <w:t xml:space="preserve">                    // Decide whether to continue or abort based on your requirements</w:t>
            </w:r>
          </w:p>
          <w:p w14:paraId="7598A5C5" w14:textId="77777777" w:rsidR="005D4CA0" w:rsidRDefault="005D4CA0" w:rsidP="005D4CA0">
            <w:pPr>
              <w:pStyle w:val="aa"/>
            </w:pPr>
            <w:r>
              <w:t xml:space="preserve">                    // For now, we'll continue with other tables</w:t>
            </w:r>
          </w:p>
          <w:p w14:paraId="7C1C74E4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6ABD589E" w14:textId="77777777" w:rsidR="005D4CA0" w:rsidRDefault="005D4CA0" w:rsidP="005D4CA0">
            <w:pPr>
              <w:pStyle w:val="aa"/>
            </w:pPr>
            <w:r>
              <w:t xml:space="preserve">                catch (const exception&amp; e)</w:t>
            </w:r>
          </w:p>
          <w:p w14:paraId="7CFDA719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2A005408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"Error while truncating table '" &lt;&lt; table &lt;&lt; "': " &lt;&lt; </w:t>
            </w:r>
            <w:proofErr w:type="spellStart"/>
            <w:proofErr w:type="gramStart"/>
            <w:r>
              <w:t>e.what</w:t>
            </w:r>
            <w:proofErr w:type="spellEnd"/>
            <w:proofErr w:type="gramEnd"/>
            <w:r>
              <w:t>() &lt;&lt; '\n';</w:t>
            </w:r>
          </w:p>
          <w:p w14:paraId="69A48AC0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686BCB67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0A671E97" w14:textId="77777777" w:rsidR="005D4CA0" w:rsidRDefault="005D4CA0" w:rsidP="005D4CA0">
            <w:pPr>
              <w:pStyle w:val="aa"/>
            </w:pPr>
          </w:p>
          <w:p w14:paraId="310D371C" w14:textId="77777777" w:rsidR="005D4CA0" w:rsidRDefault="005D4CA0" w:rsidP="005D4CA0">
            <w:pPr>
              <w:pStyle w:val="aa"/>
            </w:pPr>
            <w:r>
              <w:t xml:space="preserve">            for (const auto&amp; </w:t>
            </w:r>
            <w:proofErr w:type="gramStart"/>
            <w:r>
              <w:t>table :</w:t>
            </w:r>
            <w:proofErr w:type="gramEnd"/>
            <w:r>
              <w:t xml:space="preserve"> </w:t>
            </w:r>
            <w:proofErr w:type="spellStart"/>
            <w:r>
              <w:t>default_tables</w:t>
            </w:r>
            <w:proofErr w:type="spellEnd"/>
            <w:r>
              <w:t>)</w:t>
            </w:r>
          </w:p>
          <w:p w14:paraId="6308061C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45DF5150" w14:textId="77777777" w:rsidR="005D4CA0" w:rsidRDefault="005D4CA0" w:rsidP="005D4CA0">
            <w:pPr>
              <w:pStyle w:val="aa"/>
            </w:pPr>
            <w:r>
              <w:t xml:space="preserve">                if </w:t>
            </w:r>
            <w:proofErr w:type="gramStart"/>
            <w:r>
              <w:t>(!</w:t>
            </w:r>
            <w:proofErr w:type="spellStart"/>
            <w:r>
              <w:t>schema</w:t>
            </w:r>
            <w:proofErr w:type="gramEnd"/>
            <w:r>
              <w:t>.contains</w:t>
            </w:r>
            <w:proofErr w:type="spellEnd"/>
            <w:r>
              <w:t>(table))</w:t>
            </w:r>
          </w:p>
          <w:p w14:paraId="233F4E8B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4EB4F43A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Схема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 xml:space="preserve"> '" &lt;&lt; table &lt;&lt; "'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найдена</w:t>
            </w:r>
            <w:proofErr w:type="spellEnd"/>
            <w:r>
              <w:t xml:space="preserve">. </w:t>
            </w:r>
            <w:proofErr w:type="spellStart"/>
            <w:r>
              <w:t>Пропуск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0F0A24B9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continue;</w:t>
            </w:r>
            <w:proofErr w:type="gramEnd"/>
          </w:p>
          <w:p w14:paraId="132F83E8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20E425B0" w14:textId="77777777" w:rsidR="005D4CA0" w:rsidRDefault="005D4CA0" w:rsidP="005D4CA0">
            <w:pPr>
              <w:pStyle w:val="aa"/>
            </w:pPr>
          </w:p>
          <w:p w14:paraId="6B869293" w14:textId="77777777" w:rsidR="005D4CA0" w:rsidRDefault="005D4CA0" w:rsidP="005D4CA0">
            <w:pPr>
              <w:pStyle w:val="aa"/>
            </w:pPr>
            <w:r>
              <w:t xml:space="preserve">                auto&amp; fields = schema[table</w:t>
            </w:r>
            <w:proofErr w:type="gramStart"/>
            <w:r>
              <w:t>];</w:t>
            </w:r>
            <w:proofErr w:type="gramEnd"/>
          </w:p>
          <w:p w14:paraId="24B1EFBD" w14:textId="77777777" w:rsidR="005D4CA0" w:rsidRDefault="005D4CA0" w:rsidP="005D4CA0">
            <w:pPr>
              <w:pStyle w:val="aa"/>
            </w:pPr>
          </w:p>
          <w:p w14:paraId="5946F382" w14:textId="77777777" w:rsidR="005D4CA0" w:rsidRDefault="005D4CA0" w:rsidP="005D4CA0">
            <w:pPr>
              <w:pStyle w:val="aa"/>
            </w:pPr>
            <w:r>
              <w:t xml:space="preserve">                // Retrieve current columns from PostgreSQL table</w:t>
            </w:r>
          </w:p>
          <w:p w14:paraId="11F8B7DE" w14:textId="77777777" w:rsidR="005D4CA0" w:rsidRDefault="005D4CA0" w:rsidP="005D4CA0">
            <w:pPr>
              <w:pStyle w:val="aa"/>
            </w:pPr>
            <w:r>
              <w:t xml:space="preserve">                string </w:t>
            </w:r>
            <w:proofErr w:type="spellStart"/>
            <w:r>
              <w:t>get_columns_query</w:t>
            </w:r>
            <w:proofErr w:type="spellEnd"/>
            <w:r>
              <w:t xml:space="preserve"> = "SELECT </w:t>
            </w:r>
            <w:proofErr w:type="spellStart"/>
            <w:r>
              <w:t>column_name</w:t>
            </w:r>
            <w:proofErr w:type="spellEnd"/>
            <w:r>
              <w:t xml:space="preserve"> FROM </w:t>
            </w:r>
            <w:proofErr w:type="spellStart"/>
            <w:r>
              <w:t>information_</w:t>
            </w:r>
            <w:proofErr w:type="gramStart"/>
            <w:r>
              <w:t>schema.columns</w:t>
            </w:r>
            <w:proofErr w:type="spellEnd"/>
            <w:proofErr w:type="gramEnd"/>
            <w:r>
              <w:t xml:space="preserve"> WHERE </w:t>
            </w:r>
            <w:proofErr w:type="spellStart"/>
            <w:r>
              <w:t>table_name</w:t>
            </w:r>
            <w:proofErr w:type="spellEnd"/>
            <w:r>
              <w:t xml:space="preserve"> = '" + table + "';";</w:t>
            </w:r>
          </w:p>
          <w:p w14:paraId="0DB279DF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gramEnd"/>
            <w:r>
              <w:t xml:space="preserve">result </w:t>
            </w:r>
            <w:proofErr w:type="spellStart"/>
            <w:r>
              <w:t>res_columns</w:t>
            </w:r>
            <w:proofErr w:type="spellEnd"/>
            <w:r>
              <w:t xml:space="preserve"> = </w:t>
            </w:r>
            <w:proofErr w:type="spellStart"/>
            <w:r>
              <w:t>txn_export.exec</w:t>
            </w:r>
            <w:proofErr w:type="spellEnd"/>
            <w:r>
              <w:t>(</w:t>
            </w:r>
            <w:proofErr w:type="spellStart"/>
            <w:r>
              <w:t>get_columns_query</w:t>
            </w:r>
            <w:proofErr w:type="spellEnd"/>
            <w:r>
              <w:t>);</w:t>
            </w:r>
          </w:p>
          <w:p w14:paraId="12FA18A9" w14:textId="77777777" w:rsidR="005D4CA0" w:rsidRDefault="005D4CA0" w:rsidP="005D4CA0">
            <w:pPr>
              <w:pStyle w:val="aa"/>
            </w:pPr>
            <w:r>
              <w:t xml:space="preserve">                vector&lt;string&gt; </w:t>
            </w:r>
            <w:proofErr w:type="spellStart"/>
            <w:r>
              <w:t>existing_</w:t>
            </w:r>
            <w:proofErr w:type="gramStart"/>
            <w:r>
              <w:t>columns</w:t>
            </w:r>
            <w:proofErr w:type="spellEnd"/>
            <w:r>
              <w:t>;</w:t>
            </w:r>
            <w:proofErr w:type="gramEnd"/>
          </w:p>
          <w:p w14:paraId="1F90CB29" w14:textId="77777777" w:rsidR="005D4CA0" w:rsidRDefault="005D4CA0" w:rsidP="005D4CA0">
            <w:pPr>
              <w:pStyle w:val="aa"/>
            </w:pPr>
            <w:r>
              <w:t xml:space="preserve">                for (const auto&amp; </w:t>
            </w:r>
            <w:proofErr w:type="gramStart"/>
            <w:r>
              <w:t>row :</w:t>
            </w:r>
            <w:proofErr w:type="gramEnd"/>
            <w:r>
              <w:t xml:space="preserve"> </w:t>
            </w:r>
            <w:proofErr w:type="spellStart"/>
            <w:r>
              <w:t>res_columns</w:t>
            </w:r>
            <w:proofErr w:type="spellEnd"/>
            <w:r>
              <w:t>)</w:t>
            </w:r>
          </w:p>
          <w:p w14:paraId="10CEAD7A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63E1E308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existing_</w:t>
            </w:r>
            <w:proofErr w:type="gramStart"/>
            <w:r>
              <w:t>columns.emplace</w:t>
            </w:r>
            <w:proofErr w:type="gramEnd"/>
            <w:r>
              <w:t>_back</w:t>
            </w:r>
            <w:proofErr w:type="spellEnd"/>
            <w:r>
              <w:t>(row[0].as&lt;string&gt;());</w:t>
            </w:r>
          </w:p>
          <w:p w14:paraId="6BCF8F35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14B5D446" w14:textId="77777777" w:rsidR="005D4CA0" w:rsidRDefault="005D4CA0" w:rsidP="005D4CA0">
            <w:pPr>
              <w:pStyle w:val="aa"/>
            </w:pPr>
          </w:p>
          <w:p w14:paraId="1E9D4A30" w14:textId="77777777" w:rsidR="005D4CA0" w:rsidRDefault="005D4CA0" w:rsidP="005D4CA0">
            <w:pPr>
              <w:pStyle w:val="aa"/>
            </w:pPr>
            <w:r>
              <w:t xml:space="preserve">                // Identify additional fields </w:t>
            </w:r>
            <w:proofErr w:type="gramStart"/>
            <w:r>
              <w:t>not present</w:t>
            </w:r>
            <w:proofErr w:type="gramEnd"/>
            <w:r>
              <w:t xml:space="preserve"> in PostgreSQL table</w:t>
            </w:r>
          </w:p>
          <w:p w14:paraId="1333D53A" w14:textId="77777777" w:rsidR="005D4CA0" w:rsidRDefault="005D4CA0" w:rsidP="005D4CA0">
            <w:pPr>
              <w:pStyle w:val="aa"/>
            </w:pPr>
            <w:r>
              <w:t xml:space="preserve">                vector&lt;Field&gt; </w:t>
            </w:r>
            <w:proofErr w:type="spellStart"/>
            <w:r>
              <w:t>additional_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4687D7FA" w14:textId="77777777" w:rsidR="005D4CA0" w:rsidRDefault="005D4CA0" w:rsidP="005D4CA0">
            <w:pPr>
              <w:pStyle w:val="aa"/>
            </w:pPr>
            <w:r>
              <w:t xml:space="preserve">                for (const auto&amp; </w:t>
            </w:r>
            <w:proofErr w:type="gramStart"/>
            <w:r>
              <w:t>field :</w:t>
            </w:r>
            <w:proofErr w:type="gramEnd"/>
            <w:r>
              <w:t xml:space="preserve"> fields)</w:t>
            </w:r>
          </w:p>
          <w:p w14:paraId="64757DB7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0A64C4E7" w14:textId="77777777" w:rsidR="005D4CA0" w:rsidRDefault="005D4CA0" w:rsidP="005D4CA0">
            <w:pPr>
              <w:pStyle w:val="aa"/>
            </w:pPr>
            <w:r>
              <w:t xml:space="preserve">                    if (find(</w:t>
            </w:r>
            <w:proofErr w:type="spellStart"/>
            <w:r>
              <w:t>existing_</w:t>
            </w:r>
            <w:proofErr w:type="gramStart"/>
            <w:r>
              <w:t>columns.begin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existing_columns.end</w:t>
            </w:r>
            <w:proofErr w:type="spellEnd"/>
            <w:r>
              <w:t xml:space="preserve">(), field.name) == </w:t>
            </w:r>
            <w:proofErr w:type="spellStart"/>
            <w:r>
              <w:t>existing_columns.end</w:t>
            </w:r>
            <w:proofErr w:type="spellEnd"/>
            <w:r>
              <w:t>())</w:t>
            </w:r>
          </w:p>
          <w:p w14:paraId="56E28937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4BB6DEC4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additional_</w:t>
            </w:r>
            <w:proofErr w:type="gramStart"/>
            <w:r>
              <w:t>data.emplace</w:t>
            </w:r>
            <w:proofErr w:type="gramEnd"/>
            <w:r>
              <w:t>_back</w:t>
            </w:r>
            <w:proofErr w:type="spellEnd"/>
            <w:r>
              <w:t>(field);</w:t>
            </w:r>
          </w:p>
          <w:p w14:paraId="418CF299" w14:textId="77777777" w:rsidR="005D4CA0" w:rsidRDefault="005D4CA0" w:rsidP="005D4CA0">
            <w:pPr>
              <w:pStyle w:val="aa"/>
            </w:pPr>
            <w:r>
              <w:t xml:space="preserve">                    }</w:t>
            </w:r>
          </w:p>
          <w:p w14:paraId="5743B8EA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5C19C0F9" w14:textId="77777777" w:rsidR="005D4CA0" w:rsidRDefault="005D4CA0" w:rsidP="005D4CA0">
            <w:pPr>
              <w:pStyle w:val="aa"/>
            </w:pPr>
          </w:p>
          <w:p w14:paraId="630CF3BC" w14:textId="77777777" w:rsidR="005D4CA0" w:rsidRDefault="005D4CA0" w:rsidP="005D4CA0">
            <w:pPr>
              <w:pStyle w:val="aa"/>
            </w:pPr>
            <w:r>
              <w:t xml:space="preserve">                // Add missing columns to PostgreSQL table</w:t>
            </w:r>
          </w:p>
          <w:p w14:paraId="02EF66FD" w14:textId="77777777" w:rsidR="005D4CA0" w:rsidRDefault="005D4CA0" w:rsidP="005D4CA0">
            <w:pPr>
              <w:pStyle w:val="aa"/>
            </w:pPr>
            <w:r>
              <w:t xml:space="preserve">                for (const auto&amp; </w:t>
            </w:r>
            <w:proofErr w:type="gramStart"/>
            <w:r>
              <w:t>field :</w:t>
            </w:r>
            <w:proofErr w:type="gramEnd"/>
            <w:r>
              <w:t xml:space="preserve"> </w:t>
            </w:r>
            <w:proofErr w:type="spellStart"/>
            <w:r>
              <w:t>additional_data</w:t>
            </w:r>
            <w:proofErr w:type="spellEnd"/>
            <w:r>
              <w:t>)</w:t>
            </w:r>
          </w:p>
          <w:p w14:paraId="354EBCC5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28ACA8A3" w14:textId="77777777" w:rsidR="005D4CA0" w:rsidRDefault="005D4CA0" w:rsidP="005D4CA0">
            <w:pPr>
              <w:pStyle w:val="aa"/>
            </w:pPr>
            <w:r>
              <w:t xml:space="preserve">                    string </w:t>
            </w:r>
            <w:proofErr w:type="spellStart"/>
            <w:r>
              <w:t>alter_stmt</w:t>
            </w:r>
            <w:proofErr w:type="spellEnd"/>
            <w:r>
              <w:t xml:space="preserve"> = "ALTER TABLE " + table + " ADD COLUMN " + field.name + " " + </w:t>
            </w:r>
            <w:proofErr w:type="spellStart"/>
            <w:proofErr w:type="gramStart"/>
            <w:r>
              <w:t>field.type</w:t>
            </w:r>
            <w:proofErr w:type="spellEnd"/>
            <w:proofErr w:type="gramEnd"/>
            <w:r>
              <w:t xml:space="preserve"> + ";";</w:t>
            </w:r>
          </w:p>
          <w:p w14:paraId="02CE423F" w14:textId="77777777" w:rsidR="005D4CA0" w:rsidRDefault="005D4CA0" w:rsidP="005D4CA0">
            <w:pPr>
              <w:pStyle w:val="aa"/>
            </w:pPr>
            <w:r>
              <w:lastRenderedPageBreak/>
              <w:t xml:space="preserve">                    try</w:t>
            </w:r>
          </w:p>
          <w:p w14:paraId="3DD013DF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72973990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txn_</w:t>
            </w:r>
            <w:proofErr w:type="gramStart"/>
            <w:r>
              <w:t>export.exec</w:t>
            </w:r>
            <w:proofErr w:type="spellEnd"/>
            <w:proofErr w:type="gramEnd"/>
            <w:r>
              <w:t>(</w:t>
            </w:r>
            <w:proofErr w:type="spellStart"/>
            <w:r>
              <w:t>alter_stmt</w:t>
            </w:r>
            <w:proofErr w:type="spellEnd"/>
            <w:r>
              <w:t>);</w:t>
            </w:r>
          </w:p>
          <w:p w14:paraId="2E883B3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"Добавлено новое поле '" &lt;&lt; </w:t>
            </w:r>
            <w:r>
              <w:t>field</w:t>
            </w:r>
            <w:r w:rsidRPr="005D0FBA">
              <w:rPr>
                <w:lang w:val="ru-RU"/>
              </w:rPr>
              <w:t>.</w:t>
            </w:r>
            <w:r>
              <w:t>name</w:t>
            </w:r>
            <w:r w:rsidRPr="005D0FBA">
              <w:rPr>
                <w:lang w:val="ru-RU"/>
              </w:rPr>
              <w:t xml:space="preserve"> &lt;&lt; "' в таблицу '" &lt;&lt; </w:t>
            </w:r>
            <w:r>
              <w:t>table</w:t>
            </w:r>
            <w:r w:rsidRPr="005D0FBA">
              <w:rPr>
                <w:lang w:val="ru-RU"/>
              </w:rPr>
              <w:t xml:space="preserve"> &lt;&lt; "'.\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3B541754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    </w:t>
            </w:r>
            <w:r>
              <w:t>}</w:t>
            </w:r>
          </w:p>
          <w:p w14:paraId="240FB866" w14:textId="77777777" w:rsidR="005D4CA0" w:rsidRDefault="005D4CA0" w:rsidP="005D4CA0">
            <w:pPr>
              <w:pStyle w:val="aa"/>
            </w:pPr>
            <w:r>
              <w:t xml:space="preserve">                    catch (const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spellStart"/>
            <w:proofErr w:type="gramEnd"/>
            <w:r>
              <w:t>sql_error</w:t>
            </w:r>
            <w:proofErr w:type="spellEnd"/>
            <w:r>
              <w:t>&amp; e)</w:t>
            </w:r>
          </w:p>
          <w:p w14:paraId="0A21F474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53ABBFFC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cout</w:t>
            </w:r>
            <w:proofErr w:type="spellEnd"/>
            <w:r>
              <w:t xml:space="preserve"> &lt;&lt; "SQL </w:t>
            </w:r>
            <w:proofErr w:type="spellStart"/>
            <w:r>
              <w:t>ошибка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добавлении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 '" &lt;&lt; field.name &lt;&lt; "' в </w:t>
            </w:r>
            <w:proofErr w:type="spellStart"/>
            <w:r>
              <w:t>таблицу</w:t>
            </w:r>
            <w:proofErr w:type="spellEnd"/>
            <w:r>
              <w:t xml:space="preserve"> '" &lt;&lt; table &lt;&lt; "': " &lt;&lt; </w:t>
            </w:r>
            <w:proofErr w:type="spellStart"/>
            <w:proofErr w:type="gramStart"/>
            <w:r>
              <w:t>e.what</w:t>
            </w:r>
            <w:proofErr w:type="spellEnd"/>
            <w:proofErr w:type="gramEnd"/>
            <w:r>
              <w:t>() &lt;&lt; '\n';</w:t>
            </w:r>
          </w:p>
          <w:p w14:paraId="7EF10913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Запрос</w:t>
            </w:r>
            <w:proofErr w:type="spellEnd"/>
            <w:r>
              <w:t xml:space="preserve">: " &lt;&lt; </w:t>
            </w:r>
            <w:proofErr w:type="spellStart"/>
            <w:proofErr w:type="gramStart"/>
            <w:r>
              <w:t>e.query</w:t>
            </w:r>
            <w:proofErr w:type="spellEnd"/>
            <w:proofErr w:type="gramEnd"/>
            <w:r>
              <w:t>() &lt;&lt; '\n';</w:t>
            </w:r>
          </w:p>
          <w:p w14:paraId="7FF618A2" w14:textId="77777777" w:rsidR="005D4CA0" w:rsidRDefault="005D4CA0" w:rsidP="005D4CA0">
            <w:pPr>
              <w:pStyle w:val="aa"/>
            </w:pPr>
            <w:r>
              <w:t xml:space="preserve">                        // Continue with other fields/tables</w:t>
            </w:r>
          </w:p>
          <w:p w14:paraId="1F1BED13" w14:textId="77777777" w:rsidR="005D4CA0" w:rsidRDefault="005D4CA0" w:rsidP="005D4CA0">
            <w:pPr>
              <w:pStyle w:val="aa"/>
            </w:pPr>
            <w:r>
              <w:t xml:space="preserve">                    }</w:t>
            </w:r>
          </w:p>
          <w:p w14:paraId="0D62ACE0" w14:textId="77777777" w:rsidR="005D4CA0" w:rsidRDefault="005D4CA0" w:rsidP="005D4CA0">
            <w:pPr>
              <w:pStyle w:val="aa"/>
            </w:pPr>
            <w:r>
              <w:t xml:space="preserve">                    catch (const exception&amp; e)</w:t>
            </w:r>
          </w:p>
          <w:p w14:paraId="1D8EBEFB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0841601B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Ошибка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добавлении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 '" &lt;&lt; field.name &lt;&lt; "' в </w:t>
            </w:r>
            <w:proofErr w:type="spellStart"/>
            <w:r>
              <w:t>таблицу</w:t>
            </w:r>
            <w:proofErr w:type="spellEnd"/>
            <w:r>
              <w:t xml:space="preserve"> '" &lt;&lt; table &lt;&lt; "': " &lt;&lt; </w:t>
            </w:r>
            <w:proofErr w:type="spellStart"/>
            <w:proofErr w:type="gramStart"/>
            <w:r>
              <w:t>e.what</w:t>
            </w:r>
            <w:proofErr w:type="spellEnd"/>
            <w:proofErr w:type="gramEnd"/>
            <w:r>
              <w:t>() &lt;&lt; '\n';</w:t>
            </w:r>
          </w:p>
          <w:p w14:paraId="4F1092C5" w14:textId="77777777" w:rsidR="005D4CA0" w:rsidRDefault="005D4CA0" w:rsidP="005D4CA0">
            <w:pPr>
              <w:pStyle w:val="aa"/>
            </w:pPr>
            <w:r>
              <w:t xml:space="preserve">                    }</w:t>
            </w:r>
          </w:p>
          <w:p w14:paraId="49DB7ACA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04026E74" w14:textId="77777777" w:rsidR="005D4CA0" w:rsidRDefault="005D4CA0" w:rsidP="005D4CA0">
            <w:pPr>
              <w:pStyle w:val="aa"/>
            </w:pPr>
          </w:p>
          <w:p w14:paraId="6C540E29" w14:textId="77777777" w:rsidR="005D4CA0" w:rsidRDefault="005D4CA0" w:rsidP="005D4CA0">
            <w:pPr>
              <w:pStyle w:val="aa"/>
            </w:pPr>
            <w:r>
              <w:t xml:space="preserve">                fields = schema[table</w:t>
            </w:r>
            <w:proofErr w:type="gramStart"/>
            <w:r>
              <w:t>];</w:t>
            </w:r>
            <w:proofErr w:type="gramEnd"/>
          </w:p>
          <w:p w14:paraId="6FB039AC" w14:textId="77777777" w:rsidR="005D4CA0" w:rsidRDefault="005D4CA0" w:rsidP="005D4CA0">
            <w:pPr>
              <w:pStyle w:val="aa"/>
            </w:pPr>
          </w:p>
          <w:p w14:paraId="56A16236" w14:textId="77777777" w:rsidR="005D4CA0" w:rsidRDefault="005D4CA0" w:rsidP="005D4CA0">
            <w:pPr>
              <w:pStyle w:val="aa"/>
            </w:pPr>
            <w:r>
              <w:t xml:space="preserve">                // Now, prepare the INSERT query dynamically</w:t>
            </w:r>
          </w:p>
          <w:p w14:paraId="08418CA9" w14:textId="77777777" w:rsidR="005D4CA0" w:rsidRDefault="005D4CA0" w:rsidP="005D4CA0">
            <w:pPr>
              <w:pStyle w:val="aa"/>
            </w:pPr>
            <w:r>
              <w:t xml:space="preserve">                // List of columns</w:t>
            </w:r>
          </w:p>
          <w:p w14:paraId="55BDD71B" w14:textId="77777777" w:rsidR="005D4CA0" w:rsidRDefault="005D4CA0" w:rsidP="005D4CA0">
            <w:pPr>
              <w:pStyle w:val="aa"/>
            </w:pPr>
            <w:r>
              <w:t xml:space="preserve">                vector&lt;string&gt; </w:t>
            </w:r>
            <w:proofErr w:type="spellStart"/>
            <w:r>
              <w:t>column_</w:t>
            </w:r>
            <w:proofErr w:type="gramStart"/>
            <w:r>
              <w:t>names</w:t>
            </w:r>
            <w:proofErr w:type="spellEnd"/>
            <w:r>
              <w:t>;</w:t>
            </w:r>
            <w:proofErr w:type="gramEnd"/>
          </w:p>
          <w:p w14:paraId="6EF20AFC" w14:textId="77777777" w:rsidR="005D4CA0" w:rsidRDefault="005D4CA0" w:rsidP="005D4CA0">
            <w:pPr>
              <w:pStyle w:val="aa"/>
            </w:pPr>
            <w:r>
              <w:t xml:space="preserve">                // List of placeholders ($1, $2, ...)</w:t>
            </w:r>
          </w:p>
          <w:p w14:paraId="569C6021" w14:textId="77777777" w:rsidR="005D4CA0" w:rsidRDefault="005D4CA0" w:rsidP="005D4CA0">
            <w:pPr>
              <w:pStyle w:val="aa"/>
            </w:pPr>
            <w:r>
              <w:t xml:space="preserve">                vector&lt;string&gt; </w:t>
            </w:r>
            <w:proofErr w:type="gramStart"/>
            <w:r>
              <w:t>placeholders;</w:t>
            </w:r>
            <w:proofErr w:type="gramEnd"/>
          </w:p>
          <w:p w14:paraId="4820B21F" w14:textId="77777777" w:rsidR="005D4CA0" w:rsidRDefault="005D4CA0" w:rsidP="005D4CA0">
            <w:pPr>
              <w:pStyle w:val="aa"/>
            </w:pPr>
            <w:r>
              <w:t xml:space="preserve">                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fields.size</w:t>
            </w:r>
            <w:proofErr w:type="spellEnd"/>
            <w:proofErr w:type="gramEnd"/>
            <w:r>
              <w:t>();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95E2AD3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1C9DB925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column_</w:t>
            </w:r>
            <w:proofErr w:type="gramStart"/>
            <w:r>
              <w:t>names.emplace</w:t>
            </w:r>
            <w:proofErr w:type="gramEnd"/>
            <w:r>
              <w:t>_back</w:t>
            </w:r>
            <w:proofErr w:type="spellEnd"/>
            <w:r>
              <w:t>(fields[</w:t>
            </w:r>
            <w:proofErr w:type="spellStart"/>
            <w:r>
              <w:t>i</w:t>
            </w:r>
            <w:proofErr w:type="spellEnd"/>
            <w:r>
              <w:t>].name);</w:t>
            </w:r>
          </w:p>
          <w:p w14:paraId="69D487C5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placeholders.emplace</w:t>
            </w:r>
            <w:proofErr w:type="gramEnd"/>
            <w:r>
              <w:t>_back</w:t>
            </w:r>
            <w:proofErr w:type="spellEnd"/>
            <w:r>
              <w:t xml:space="preserve">("$" + </w:t>
            </w:r>
            <w:proofErr w:type="spellStart"/>
            <w:r>
              <w:t>to_string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+ 1));</w:t>
            </w:r>
          </w:p>
          <w:p w14:paraId="19698DC6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0170AC6A" w14:textId="77777777" w:rsidR="005D4CA0" w:rsidRDefault="005D4CA0" w:rsidP="005D4CA0">
            <w:pPr>
              <w:pStyle w:val="aa"/>
            </w:pPr>
          </w:p>
          <w:p w14:paraId="5A931CEC" w14:textId="77777777" w:rsidR="005D4CA0" w:rsidRDefault="005D4CA0" w:rsidP="005D4CA0">
            <w:pPr>
              <w:pStyle w:val="aa"/>
            </w:pPr>
            <w:r>
              <w:t xml:space="preserve">                string </w:t>
            </w:r>
            <w:proofErr w:type="spellStart"/>
            <w:r>
              <w:t>insert_query</w:t>
            </w:r>
            <w:proofErr w:type="spellEnd"/>
            <w:r>
              <w:t xml:space="preserve"> = "INSERT INTO " + table + " (" + </w:t>
            </w:r>
            <w:proofErr w:type="spellStart"/>
            <w:r>
              <w:t>join_</w:t>
            </w:r>
            <w:proofErr w:type="gramStart"/>
            <w:r>
              <w:t>strings</w:t>
            </w:r>
            <w:proofErr w:type="spellEnd"/>
            <w:r>
              <w:t>(</w:t>
            </w:r>
            <w:proofErr w:type="spellStart"/>
            <w:proofErr w:type="gramEnd"/>
            <w:r>
              <w:t>column_names</w:t>
            </w:r>
            <w:proofErr w:type="spellEnd"/>
            <w:r>
              <w:t>, ", ") + ") VALUES (" +</w:t>
            </w:r>
          </w:p>
          <w:p w14:paraId="58C96F56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join_</w:t>
            </w:r>
            <w:proofErr w:type="gramStart"/>
            <w:r>
              <w:t>strings</w:t>
            </w:r>
            <w:proofErr w:type="spellEnd"/>
            <w:r>
              <w:t>(</w:t>
            </w:r>
            <w:proofErr w:type="gramEnd"/>
            <w:r>
              <w:t>placeholders, ", ") + ") ON CONFLICT DO NOTHING;";</w:t>
            </w:r>
          </w:p>
          <w:p w14:paraId="42C1273C" w14:textId="77777777" w:rsidR="005D4CA0" w:rsidRDefault="005D4CA0" w:rsidP="005D4CA0">
            <w:pPr>
              <w:pStyle w:val="aa"/>
            </w:pPr>
          </w:p>
          <w:p w14:paraId="070AFF58" w14:textId="77777777" w:rsidR="005D4CA0" w:rsidRDefault="005D4CA0" w:rsidP="005D4CA0">
            <w:pPr>
              <w:pStyle w:val="aa"/>
            </w:pPr>
            <w:r>
              <w:t xml:space="preserve">                // Iterate over each record in the table</w:t>
            </w:r>
          </w:p>
          <w:p w14:paraId="4BF27E94" w14:textId="77777777" w:rsidR="005D4CA0" w:rsidRDefault="005D4CA0" w:rsidP="005D4CA0">
            <w:pPr>
              <w:pStyle w:val="aa"/>
            </w:pPr>
            <w:r>
              <w:t xml:space="preserve">                for (const auto&amp; </w:t>
            </w:r>
            <w:proofErr w:type="gramStart"/>
            <w:r>
              <w:t>record :</w:t>
            </w:r>
            <w:proofErr w:type="gramEnd"/>
            <w:r>
              <w:t xml:space="preserve"> data[table])</w:t>
            </w:r>
          </w:p>
          <w:p w14:paraId="30EEC2AB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52AED7DC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gramEnd"/>
            <w:r>
              <w:t>params params;</w:t>
            </w:r>
          </w:p>
          <w:p w14:paraId="189C068A" w14:textId="77777777" w:rsidR="005D4CA0" w:rsidRDefault="005D4CA0" w:rsidP="005D4CA0">
            <w:pPr>
              <w:pStyle w:val="aa"/>
            </w:pPr>
            <w:r>
              <w:t xml:space="preserve">                    bool </w:t>
            </w:r>
            <w:proofErr w:type="spellStart"/>
            <w:r>
              <w:t>skip_record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34B39A06" w14:textId="77777777" w:rsidR="005D4CA0" w:rsidRDefault="005D4CA0" w:rsidP="005D4CA0">
            <w:pPr>
              <w:pStyle w:val="aa"/>
            </w:pPr>
          </w:p>
          <w:p w14:paraId="6928B35D" w14:textId="77777777" w:rsidR="005D4CA0" w:rsidRDefault="005D4CA0" w:rsidP="005D4CA0">
            <w:pPr>
              <w:pStyle w:val="aa"/>
            </w:pPr>
            <w:r>
              <w:t xml:space="preserve">                    for (const auto&amp; </w:t>
            </w:r>
            <w:proofErr w:type="gramStart"/>
            <w:r>
              <w:t>field :</w:t>
            </w:r>
            <w:proofErr w:type="gramEnd"/>
            <w:r>
              <w:t xml:space="preserve"> fields)</w:t>
            </w:r>
          </w:p>
          <w:p w14:paraId="5975F929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1DE475D5" w14:textId="77777777" w:rsidR="005D4CA0" w:rsidRDefault="005D4CA0" w:rsidP="005D4CA0">
            <w:pPr>
              <w:pStyle w:val="aa"/>
            </w:pPr>
            <w:r>
              <w:t xml:space="preserve">                        if (default_fields.at(table</w:t>
            </w:r>
            <w:proofErr w:type="gramStart"/>
            <w:r>
              <w:t>).end</w:t>
            </w:r>
            <w:proofErr w:type="gramEnd"/>
            <w:r>
              <w:t>() == std::find(default_fields.at(table).begin(), default_fields.at(table).end(),</w:t>
            </w:r>
          </w:p>
          <w:p w14:paraId="60894159" w14:textId="77777777" w:rsidR="005D4CA0" w:rsidRDefault="005D4CA0" w:rsidP="005D4CA0">
            <w:pPr>
              <w:pStyle w:val="aa"/>
            </w:pPr>
            <w:r>
              <w:t xml:space="preserve">                            field.name))</w:t>
            </w:r>
          </w:p>
          <w:p w14:paraId="0C9CCC6D" w14:textId="77777777" w:rsidR="005D4CA0" w:rsidRDefault="005D4CA0" w:rsidP="005D4CA0">
            <w:pPr>
              <w:pStyle w:val="aa"/>
            </w:pPr>
            <w:r>
              <w:t xml:space="preserve">                        {</w:t>
            </w:r>
          </w:p>
          <w:p w14:paraId="765B23F2" w14:textId="77777777" w:rsidR="005D4CA0" w:rsidRDefault="005D4CA0" w:rsidP="005D4CA0">
            <w:pPr>
              <w:pStyle w:val="aa"/>
            </w:pPr>
            <w:r>
              <w:t xml:space="preserve">                            // Is additional</w:t>
            </w:r>
          </w:p>
          <w:p w14:paraId="217EFD84" w14:textId="77777777" w:rsidR="005D4CA0" w:rsidRDefault="005D4CA0" w:rsidP="005D4CA0">
            <w:pPr>
              <w:pStyle w:val="aa"/>
            </w:pPr>
            <w:r>
              <w:t xml:space="preserve">                            if (data["additional_data</w:t>
            </w:r>
            <w:proofErr w:type="gramStart"/>
            <w:r>
              <w:t>"][</w:t>
            </w:r>
            <w:proofErr w:type="gramEnd"/>
            <w:r>
              <w:t>table].contains(to_string(record["code"])) &amp;&amp; data["</w:t>
            </w:r>
            <w:proofErr w:type="spellStart"/>
            <w:r>
              <w:t>additional_data</w:t>
            </w:r>
            <w:proofErr w:type="spellEnd"/>
            <w:r>
              <w:t>"][table][</w:t>
            </w:r>
          </w:p>
          <w:p w14:paraId="1FD07B82" w14:textId="77777777" w:rsidR="005D4CA0" w:rsidRDefault="005D4CA0" w:rsidP="005D4CA0">
            <w:pPr>
              <w:pStyle w:val="aa"/>
            </w:pPr>
            <w:r>
              <w:t xml:space="preserve">                                </w:t>
            </w:r>
            <w:proofErr w:type="spellStart"/>
            <w:r>
              <w:t>to_string</w:t>
            </w:r>
            <w:proofErr w:type="spellEnd"/>
            <w:r>
              <w:t>(record["code"])</w:t>
            </w:r>
            <w:proofErr w:type="gramStart"/>
            <w:r>
              <w:t>].contains</w:t>
            </w:r>
            <w:proofErr w:type="gramEnd"/>
            <w:r>
              <w:t>(field.name) &amp;&amp; !data["</w:t>
            </w:r>
            <w:proofErr w:type="spellStart"/>
            <w:r>
              <w:t>additional_data</w:t>
            </w:r>
            <w:proofErr w:type="spellEnd"/>
            <w:r>
              <w:t>"][table][</w:t>
            </w:r>
          </w:p>
          <w:p w14:paraId="1C1EF9CE" w14:textId="77777777" w:rsidR="005D4CA0" w:rsidRDefault="005D4CA0" w:rsidP="005D4CA0">
            <w:pPr>
              <w:pStyle w:val="aa"/>
            </w:pPr>
            <w:r>
              <w:t xml:space="preserve">                                </w:t>
            </w:r>
            <w:proofErr w:type="spellStart"/>
            <w:r>
              <w:t>to_string</w:t>
            </w:r>
            <w:proofErr w:type="spellEnd"/>
            <w:r>
              <w:t>(record["code"]</w:t>
            </w:r>
            <w:proofErr w:type="gramStart"/>
            <w:r>
              <w:t>)][</w:t>
            </w:r>
            <w:proofErr w:type="gramEnd"/>
            <w:r>
              <w:t>field.name].</w:t>
            </w:r>
            <w:proofErr w:type="spellStart"/>
            <w:r>
              <w:t>is_null</w:t>
            </w:r>
            <w:proofErr w:type="spellEnd"/>
            <w:r>
              <w:t>())</w:t>
            </w:r>
          </w:p>
          <w:p w14:paraId="6B620390" w14:textId="77777777" w:rsidR="005D4CA0" w:rsidRDefault="005D4CA0" w:rsidP="005D4CA0">
            <w:pPr>
              <w:pStyle w:val="aa"/>
            </w:pPr>
            <w:r>
              <w:t xml:space="preserve">                            {</w:t>
            </w:r>
          </w:p>
          <w:p w14:paraId="2A2FA034" w14:textId="77777777" w:rsidR="005D4CA0" w:rsidRDefault="005D4CA0" w:rsidP="005D4CA0">
            <w:pPr>
              <w:pStyle w:val="aa"/>
            </w:pPr>
            <w:r>
              <w:t xml:space="preserve">                                if (</w:t>
            </w:r>
            <w:proofErr w:type="spellStart"/>
            <w:proofErr w:type="gramStart"/>
            <w:r>
              <w:t>field.type</w:t>
            </w:r>
            <w:proofErr w:type="gramEnd"/>
            <w:r>
              <w:t>.find</w:t>
            </w:r>
            <w:proofErr w:type="spellEnd"/>
            <w:r>
              <w:t>("INT") != 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0021AC28" w14:textId="77777777" w:rsidR="005D4CA0" w:rsidRDefault="005D4CA0" w:rsidP="005D4CA0">
            <w:pPr>
              <w:pStyle w:val="aa"/>
            </w:pPr>
            <w:r>
              <w:t xml:space="preserve">                                {</w:t>
            </w:r>
          </w:p>
          <w:p w14:paraId="26D63607" w14:textId="77777777" w:rsidR="005D4CA0" w:rsidRDefault="005D4CA0" w:rsidP="005D4CA0">
            <w:pPr>
              <w:pStyle w:val="aa"/>
            </w:pPr>
            <w:r>
              <w:lastRenderedPageBreak/>
              <w:t xml:space="preserve">                                    </w:t>
            </w:r>
            <w:proofErr w:type="spellStart"/>
            <w:proofErr w:type="gramStart"/>
            <w:r>
              <w:t>params.append</w:t>
            </w:r>
            <w:proofErr w:type="spellEnd"/>
            <w:proofErr w:type="gramEnd"/>
            <w:r>
              <w:t>(</w:t>
            </w:r>
          </w:p>
          <w:p w14:paraId="02E36691" w14:textId="77777777" w:rsidR="005D4CA0" w:rsidRDefault="005D4CA0" w:rsidP="005D4CA0">
            <w:pPr>
              <w:pStyle w:val="aa"/>
            </w:pPr>
            <w:r>
              <w:t xml:space="preserve">                                        to_string(data["additional_data</w:t>
            </w:r>
            <w:proofErr w:type="gramStart"/>
            <w:r>
              <w:t>"][</w:t>
            </w:r>
            <w:proofErr w:type="gramEnd"/>
            <w:r>
              <w:t>table][to_string(record["code"])][field.name].get&lt;int&gt;()));</w:t>
            </w:r>
          </w:p>
          <w:p w14:paraId="68E27721" w14:textId="77777777" w:rsidR="005D4CA0" w:rsidRDefault="005D4CA0" w:rsidP="005D4CA0">
            <w:pPr>
              <w:pStyle w:val="aa"/>
            </w:pPr>
            <w:r>
              <w:t xml:space="preserve">                                }</w:t>
            </w:r>
          </w:p>
          <w:p w14:paraId="53011E82" w14:textId="77777777" w:rsidR="005D4CA0" w:rsidRDefault="005D4CA0" w:rsidP="005D4CA0">
            <w:pPr>
              <w:pStyle w:val="aa"/>
            </w:pPr>
            <w:r>
              <w:t xml:space="preserve">                                else if (</w:t>
            </w:r>
            <w:proofErr w:type="spellStart"/>
            <w:proofErr w:type="gramStart"/>
            <w:r>
              <w:t>field.type</w:t>
            </w:r>
            <w:proofErr w:type="gramEnd"/>
            <w:r>
              <w:t>.find</w:t>
            </w:r>
            <w:proofErr w:type="spellEnd"/>
            <w:r>
              <w:t>("DATE") != 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6CFC32D2" w14:textId="77777777" w:rsidR="005D4CA0" w:rsidRDefault="005D4CA0" w:rsidP="005D4CA0">
            <w:pPr>
              <w:pStyle w:val="aa"/>
            </w:pPr>
            <w:r>
              <w:t xml:space="preserve">                                {</w:t>
            </w:r>
          </w:p>
          <w:p w14:paraId="22369B13" w14:textId="77777777" w:rsidR="005D4CA0" w:rsidRDefault="005D4CA0" w:rsidP="005D4CA0">
            <w:pPr>
              <w:pStyle w:val="aa"/>
            </w:pPr>
            <w:r>
              <w:t xml:space="preserve">                                    // Assuming date is stored as "DD.MM.YYYY" in JSON, convert to "YYYY-MM-DD" for PostgreSQL</w:t>
            </w:r>
          </w:p>
          <w:p w14:paraId="23E7FA40" w14:textId="77777777" w:rsidR="005D4CA0" w:rsidRDefault="005D4CA0" w:rsidP="005D4CA0">
            <w:pPr>
              <w:pStyle w:val="aa"/>
            </w:pPr>
            <w:r>
              <w:t xml:space="preserve">                                    string date = data["additional_data</w:t>
            </w:r>
            <w:proofErr w:type="gramStart"/>
            <w:r>
              <w:t>"][</w:t>
            </w:r>
            <w:proofErr w:type="gramEnd"/>
            <w:r>
              <w:t>table][to_string(record["code"])][field.name].get&lt;string&gt;();</w:t>
            </w:r>
          </w:p>
          <w:p w14:paraId="157834A1" w14:textId="77777777" w:rsidR="005D4CA0" w:rsidRDefault="005D4CA0" w:rsidP="005D4CA0">
            <w:pPr>
              <w:pStyle w:val="aa"/>
            </w:pPr>
            <w:r>
              <w:t xml:space="preserve">                                    if (</w:t>
            </w:r>
            <w:proofErr w:type="spellStart"/>
            <w:proofErr w:type="gramStart"/>
            <w:r>
              <w:t>date.size</w:t>
            </w:r>
            <w:proofErr w:type="spellEnd"/>
            <w:proofErr w:type="gramEnd"/>
            <w:r>
              <w:t>() == 10 &amp;&amp; date[2] == '.' &amp;&amp; date[5] == '.')</w:t>
            </w:r>
          </w:p>
          <w:p w14:paraId="3F87D3FD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58DC6009" w14:textId="77777777" w:rsidR="005D4CA0" w:rsidRDefault="005D4CA0" w:rsidP="005D4CA0">
            <w:pPr>
              <w:pStyle w:val="aa"/>
            </w:pPr>
            <w:r>
              <w:t xml:space="preserve">                                        string </w:t>
            </w:r>
            <w:proofErr w:type="spellStart"/>
            <w:r>
              <w:t>formatted_date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date.substr</w:t>
            </w:r>
            <w:proofErr w:type="spellEnd"/>
            <w:proofErr w:type="gramEnd"/>
            <w:r>
              <w:t xml:space="preserve">(6, 4) + "-" + </w:t>
            </w:r>
            <w:proofErr w:type="spellStart"/>
            <w:r>
              <w:t>date.substr</w:t>
            </w:r>
            <w:proofErr w:type="spellEnd"/>
            <w:r>
              <w:t xml:space="preserve">(3, 2) + "-" + </w:t>
            </w:r>
            <w:proofErr w:type="spellStart"/>
            <w:r>
              <w:t>date.substr</w:t>
            </w:r>
            <w:proofErr w:type="spellEnd"/>
            <w:r>
              <w:t>(0, 2);</w:t>
            </w:r>
          </w:p>
          <w:p w14:paraId="195D0BEB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spellStart"/>
            <w:proofErr w:type="gramStart"/>
            <w:r>
              <w:t>params.append</w:t>
            </w:r>
            <w:proofErr w:type="spellEnd"/>
            <w:proofErr w:type="gramEnd"/>
            <w:r>
              <w:t>(</w:t>
            </w:r>
            <w:proofErr w:type="spellStart"/>
            <w:r>
              <w:t>formatted_date</w:t>
            </w:r>
            <w:proofErr w:type="spellEnd"/>
            <w:r>
              <w:t>);</w:t>
            </w:r>
          </w:p>
          <w:p w14:paraId="219EF743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6A80845A" w14:textId="77777777" w:rsidR="005D4CA0" w:rsidRDefault="005D4CA0" w:rsidP="005D4CA0">
            <w:pPr>
              <w:pStyle w:val="aa"/>
            </w:pPr>
            <w:r>
              <w:t xml:space="preserve">                                    else</w:t>
            </w:r>
          </w:p>
          <w:p w14:paraId="5F6267AE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5D306922" w14:textId="77777777" w:rsidR="005D4CA0" w:rsidRDefault="005D4CA0" w:rsidP="005D4CA0">
            <w:pPr>
              <w:pStyle w:val="aa"/>
            </w:pPr>
            <w:r>
              <w:t xml:space="preserve">                                        // Handle invalid date formats as NULL or skip</w:t>
            </w:r>
          </w:p>
          <w:p w14:paraId="253E1EE9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spellStart"/>
            <w:proofErr w:type="gramStart"/>
            <w:r>
              <w:t>params.append</w:t>
            </w:r>
            <w:proofErr w:type="spellEnd"/>
            <w:proofErr w:type="gramEnd"/>
            <w:r>
              <w:t>(""); // Alternatively, you can decide how to handle this</w:t>
            </w:r>
          </w:p>
          <w:p w14:paraId="5B349727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0B978A17" w14:textId="77777777" w:rsidR="005D4CA0" w:rsidRDefault="005D4CA0" w:rsidP="005D4CA0">
            <w:pPr>
              <w:pStyle w:val="aa"/>
            </w:pPr>
            <w:r>
              <w:t xml:space="preserve">                                }</w:t>
            </w:r>
          </w:p>
          <w:p w14:paraId="4F993C71" w14:textId="77777777" w:rsidR="005D4CA0" w:rsidRDefault="005D4CA0" w:rsidP="005D4CA0">
            <w:pPr>
              <w:pStyle w:val="aa"/>
            </w:pPr>
            <w:r>
              <w:t xml:space="preserve">                                else</w:t>
            </w:r>
          </w:p>
          <w:p w14:paraId="44B09BB5" w14:textId="77777777" w:rsidR="005D4CA0" w:rsidRDefault="005D4CA0" w:rsidP="005D4CA0">
            <w:pPr>
              <w:pStyle w:val="aa"/>
            </w:pPr>
            <w:r>
              <w:t xml:space="preserve">                                {</w:t>
            </w:r>
          </w:p>
          <w:p w14:paraId="465254BB" w14:textId="77777777" w:rsidR="005D4CA0" w:rsidRDefault="005D4CA0" w:rsidP="005D4CA0">
            <w:pPr>
              <w:pStyle w:val="aa"/>
            </w:pPr>
            <w:r>
              <w:t xml:space="preserve">                                    // For VARCHAR and other string types</w:t>
            </w:r>
          </w:p>
          <w:p w14:paraId="5F896BF0" w14:textId="77777777" w:rsidR="005D4CA0" w:rsidRDefault="005D4CA0" w:rsidP="005D4CA0">
            <w:pPr>
              <w:pStyle w:val="aa"/>
            </w:pPr>
            <w:r>
              <w:t xml:space="preserve">                                    string value = data["additional_data</w:t>
            </w:r>
            <w:proofErr w:type="gramStart"/>
            <w:r>
              <w:t>"][</w:t>
            </w:r>
            <w:proofErr w:type="gramEnd"/>
            <w:r>
              <w:t>table][to_string(record["code"])][field.name].get&lt;string&gt;();</w:t>
            </w:r>
          </w:p>
          <w:p w14:paraId="35FEC682" w14:textId="77777777" w:rsidR="005D4CA0" w:rsidRDefault="005D4CA0" w:rsidP="005D4CA0">
            <w:pPr>
              <w:pStyle w:val="aa"/>
            </w:pPr>
            <w:r>
              <w:t xml:space="preserve">                                    // Escape single quotes by doubling them</w:t>
            </w:r>
          </w:p>
          <w:p w14:paraId="0A12276C" w14:textId="77777777" w:rsidR="005D4CA0" w:rsidRDefault="005D4CA0" w:rsidP="005D4CA0">
            <w:pPr>
              <w:pStyle w:val="aa"/>
            </w:pPr>
            <w:r>
              <w:t xml:space="preserve">                                    </w:t>
            </w:r>
            <w:proofErr w:type="spellStart"/>
            <w:r>
              <w:t>size_t</w:t>
            </w:r>
            <w:proofErr w:type="spellEnd"/>
            <w:r>
              <w:t xml:space="preserve"> pos = </w:t>
            </w:r>
            <w:proofErr w:type="gramStart"/>
            <w:r>
              <w:t>0;</w:t>
            </w:r>
            <w:proofErr w:type="gramEnd"/>
          </w:p>
          <w:p w14:paraId="757F0491" w14:textId="77777777" w:rsidR="005D4CA0" w:rsidRDefault="005D4CA0" w:rsidP="005D4CA0">
            <w:pPr>
              <w:pStyle w:val="aa"/>
            </w:pPr>
            <w:r>
              <w:t xml:space="preserve">                                    while ((pos = </w:t>
            </w:r>
            <w:proofErr w:type="spellStart"/>
            <w:proofErr w:type="gramStart"/>
            <w:r>
              <w:t>value.find</w:t>
            </w:r>
            <w:proofErr w:type="spellEnd"/>
            <w:proofErr w:type="gramEnd"/>
            <w:r>
              <w:t>("'", pos)) != 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24DF2092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1EF1381D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spellStart"/>
            <w:proofErr w:type="gramStart"/>
            <w:r>
              <w:t>value.insert</w:t>
            </w:r>
            <w:proofErr w:type="spellEnd"/>
            <w:proofErr w:type="gramEnd"/>
            <w:r>
              <w:t>(pos, "'");</w:t>
            </w:r>
          </w:p>
          <w:p w14:paraId="2702776B" w14:textId="77777777" w:rsidR="005D4CA0" w:rsidRDefault="005D4CA0" w:rsidP="005D4CA0">
            <w:pPr>
              <w:pStyle w:val="aa"/>
            </w:pPr>
            <w:r>
              <w:t xml:space="preserve">                                        pos += 2; // Move past the escaped quote</w:t>
            </w:r>
          </w:p>
          <w:p w14:paraId="24AC1745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79056BE8" w14:textId="77777777" w:rsidR="005D4CA0" w:rsidRDefault="005D4CA0" w:rsidP="005D4CA0">
            <w:pPr>
              <w:pStyle w:val="aa"/>
            </w:pPr>
            <w:r>
              <w:t xml:space="preserve">                                    </w:t>
            </w:r>
            <w:proofErr w:type="spellStart"/>
            <w:proofErr w:type="gramStart"/>
            <w:r>
              <w:t>params.append</w:t>
            </w:r>
            <w:proofErr w:type="spellEnd"/>
            <w:proofErr w:type="gramEnd"/>
            <w:r>
              <w:t>(value);</w:t>
            </w:r>
          </w:p>
          <w:p w14:paraId="6009AC2C" w14:textId="77777777" w:rsidR="005D4CA0" w:rsidRDefault="005D4CA0" w:rsidP="005D4CA0">
            <w:pPr>
              <w:pStyle w:val="aa"/>
            </w:pPr>
            <w:r>
              <w:t xml:space="preserve">                                }</w:t>
            </w:r>
          </w:p>
          <w:p w14:paraId="6E1F0ECA" w14:textId="77777777" w:rsidR="005D4CA0" w:rsidRDefault="005D4CA0" w:rsidP="005D4CA0">
            <w:pPr>
              <w:pStyle w:val="aa"/>
            </w:pPr>
            <w:r>
              <w:t xml:space="preserve">                            }</w:t>
            </w:r>
          </w:p>
          <w:p w14:paraId="3887506C" w14:textId="77777777" w:rsidR="005D4CA0" w:rsidRDefault="005D4CA0" w:rsidP="005D4CA0">
            <w:pPr>
              <w:pStyle w:val="aa"/>
            </w:pPr>
            <w:r>
              <w:t xml:space="preserve">                            else</w:t>
            </w:r>
          </w:p>
          <w:p w14:paraId="3A250E96" w14:textId="77777777" w:rsidR="005D4CA0" w:rsidRDefault="005D4CA0" w:rsidP="005D4CA0">
            <w:pPr>
              <w:pStyle w:val="aa"/>
            </w:pPr>
            <w:r>
              <w:t xml:space="preserve">                            {</w:t>
            </w:r>
          </w:p>
          <w:p w14:paraId="3AAD51AE" w14:textId="77777777" w:rsidR="005D4CA0" w:rsidRDefault="005D4CA0" w:rsidP="005D4CA0">
            <w:pPr>
              <w:pStyle w:val="aa"/>
            </w:pPr>
            <w:r>
              <w:t xml:space="preserve">                                </w:t>
            </w:r>
            <w:proofErr w:type="spellStart"/>
            <w:proofErr w:type="gramStart"/>
            <w:r>
              <w:t>params.append</w:t>
            </w:r>
            <w:proofErr w:type="spellEnd"/>
            <w:proofErr w:type="gramEnd"/>
            <w:r>
              <w:t>(""); // Represent NULL as empty string, PostgreSQL will interpret appropriately</w:t>
            </w:r>
          </w:p>
          <w:p w14:paraId="26235B1A" w14:textId="77777777" w:rsidR="005D4CA0" w:rsidRDefault="005D4CA0" w:rsidP="005D4CA0">
            <w:pPr>
              <w:pStyle w:val="aa"/>
            </w:pPr>
            <w:r>
              <w:t xml:space="preserve">                            }</w:t>
            </w:r>
          </w:p>
          <w:p w14:paraId="356AB496" w14:textId="77777777" w:rsidR="005D4CA0" w:rsidRDefault="005D4CA0" w:rsidP="005D4CA0">
            <w:pPr>
              <w:pStyle w:val="aa"/>
            </w:pPr>
            <w:r>
              <w:t xml:space="preserve">                        }</w:t>
            </w:r>
          </w:p>
          <w:p w14:paraId="599EA48D" w14:textId="77777777" w:rsidR="005D4CA0" w:rsidRDefault="005D4CA0" w:rsidP="005D4CA0">
            <w:pPr>
              <w:pStyle w:val="aa"/>
            </w:pPr>
            <w:r>
              <w:t xml:space="preserve">                        else</w:t>
            </w:r>
          </w:p>
          <w:p w14:paraId="361B88B2" w14:textId="77777777" w:rsidR="005D4CA0" w:rsidRDefault="005D4CA0" w:rsidP="005D4CA0">
            <w:pPr>
              <w:pStyle w:val="aa"/>
            </w:pPr>
            <w:r>
              <w:t xml:space="preserve">                        {</w:t>
            </w:r>
          </w:p>
          <w:p w14:paraId="5957D57A" w14:textId="77777777" w:rsidR="005D4CA0" w:rsidRDefault="005D4CA0" w:rsidP="005D4CA0">
            <w:pPr>
              <w:pStyle w:val="aa"/>
            </w:pPr>
            <w:r>
              <w:t xml:space="preserve">                            if (</w:t>
            </w:r>
            <w:proofErr w:type="spellStart"/>
            <w:proofErr w:type="gramStart"/>
            <w:r>
              <w:t>record.contains</w:t>
            </w:r>
            <w:proofErr w:type="spellEnd"/>
            <w:proofErr w:type="gramEnd"/>
            <w:r>
              <w:t>(field.name) &amp;&amp; !record[field.name].</w:t>
            </w:r>
            <w:proofErr w:type="spellStart"/>
            <w:r>
              <w:t>is_null</w:t>
            </w:r>
            <w:proofErr w:type="spellEnd"/>
            <w:r>
              <w:t>())</w:t>
            </w:r>
          </w:p>
          <w:p w14:paraId="19A587BC" w14:textId="77777777" w:rsidR="005D4CA0" w:rsidRDefault="005D4CA0" w:rsidP="005D4CA0">
            <w:pPr>
              <w:pStyle w:val="aa"/>
            </w:pPr>
            <w:r>
              <w:t xml:space="preserve">                            {</w:t>
            </w:r>
          </w:p>
          <w:p w14:paraId="7E54E5AD" w14:textId="77777777" w:rsidR="005D4CA0" w:rsidRDefault="005D4CA0" w:rsidP="005D4CA0">
            <w:pPr>
              <w:pStyle w:val="aa"/>
            </w:pPr>
            <w:r>
              <w:t xml:space="preserve">                                if (</w:t>
            </w:r>
            <w:proofErr w:type="spellStart"/>
            <w:proofErr w:type="gramStart"/>
            <w:r>
              <w:t>field.type</w:t>
            </w:r>
            <w:proofErr w:type="gramEnd"/>
            <w:r>
              <w:t>.find</w:t>
            </w:r>
            <w:proofErr w:type="spellEnd"/>
            <w:r>
              <w:t>("INT") != 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19FC0866" w14:textId="77777777" w:rsidR="005D4CA0" w:rsidRDefault="005D4CA0" w:rsidP="005D4CA0">
            <w:pPr>
              <w:pStyle w:val="aa"/>
            </w:pPr>
            <w:r>
              <w:t xml:space="preserve">                                {</w:t>
            </w:r>
          </w:p>
          <w:p w14:paraId="74DAEFEB" w14:textId="77777777" w:rsidR="005D4CA0" w:rsidRDefault="005D4CA0" w:rsidP="005D4CA0">
            <w:pPr>
              <w:pStyle w:val="aa"/>
            </w:pPr>
            <w:r>
              <w:t xml:space="preserve">                                    </w:t>
            </w:r>
            <w:proofErr w:type="spellStart"/>
            <w:proofErr w:type="gramStart"/>
            <w:r>
              <w:t>params.append</w:t>
            </w:r>
            <w:proofErr w:type="spellEnd"/>
            <w:proofErr w:type="gramEnd"/>
            <w:r>
              <w:t>(</w:t>
            </w:r>
            <w:proofErr w:type="spellStart"/>
            <w:r>
              <w:t>to_string</w:t>
            </w:r>
            <w:proofErr w:type="spellEnd"/>
            <w:r>
              <w:t>(record[field.name].get&lt;int&gt;()));</w:t>
            </w:r>
          </w:p>
          <w:p w14:paraId="0E32F36D" w14:textId="77777777" w:rsidR="005D4CA0" w:rsidRDefault="005D4CA0" w:rsidP="005D4CA0">
            <w:pPr>
              <w:pStyle w:val="aa"/>
            </w:pPr>
            <w:r>
              <w:t xml:space="preserve">                                }</w:t>
            </w:r>
          </w:p>
          <w:p w14:paraId="53B1432F" w14:textId="77777777" w:rsidR="005D4CA0" w:rsidRDefault="005D4CA0" w:rsidP="005D4CA0">
            <w:pPr>
              <w:pStyle w:val="aa"/>
            </w:pPr>
            <w:r>
              <w:lastRenderedPageBreak/>
              <w:t xml:space="preserve">                                else if (</w:t>
            </w:r>
            <w:proofErr w:type="spellStart"/>
            <w:proofErr w:type="gramStart"/>
            <w:r>
              <w:t>field.type</w:t>
            </w:r>
            <w:proofErr w:type="gramEnd"/>
            <w:r>
              <w:t>.find</w:t>
            </w:r>
            <w:proofErr w:type="spellEnd"/>
            <w:r>
              <w:t>("DATE") != 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526B50D1" w14:textId="77777777" w:rsidR="005D4CA0" w:rsidRDefault="005D4CA0" w:rsidP="005D4CA0">
            <w:pPr>
              <w:pStyle w:val="aa"/>
            </w:pPr>
            <w:r>
              <w:t xml:space="preserve">                                {</w:t>
            </w:r>
          </w:p>
          <w:p w14:paraId="7A084D98" w14:textId="77777777" w:rsidR="005D4CA0" w:rsidRDefault="005D4CA0" w:rsidP="005D4CA0">
            <w:pPr>
              <w:pStyle w:val="aa"/>
            </w:pPr>
            <w:r>
              <w:t xml:space="preserve">                                    // Assuming date is stored as "DD.MM.YYYY" in JSON, convert to "YYYY-MM-DD" for PostgreSQL</w:t>
            </w:r>
          </w:p>
          <w:p w14:paraId="2B95C119" w14:textId="77777777" w:rsidR="005D4CA0" w:rsidRDefault="005D4CA0" w:rsidP="005D4CA0">
            <w:pPr>
              <w:pStyle w:val="aa"/>
            </w:pPr>
            <w:r>
              <w:t xml:space="preserve">                                    string date = record[field.name</w:t>
            </w:r>
            <w:proofErr w:type="gramStart"/>
            <w:r>
              <w:t>].get</w:t>
            </w:r>
            <w:proofErr w:type="gramEnd"/>
            <w:r>
              <w:t>&lt;string&gt;();</w:t>
            </w:r>
          </w:p>
          <w:p w14:paraId="2B1D9FBE" w14:textId="77777777" w:rsidR="005D4CA0" w:rsidRDefault="005D4CA0" w:rsidP="005D4CA0">
            <w:pPr>
              <w:pStyle w:val="aa"/>
            </w:pPr>
            <w:r>
              <w:t xml:space="preserve">                                    if (</w:t>
            </w:r>
            <w:proofErr w:type="spellStart"/>
            <w:proofErr w:type="gramStart"/>
            <w:r>
              <w:t>date.size</w:t>
            </w:r>
            <w:proofErr w:type="spellEnd"/>
            <w:proofErr w:type="gramEnd"/>
            <w:r>
              <w:t>() == 10 &amp;&amp; date[2] == '.' &amp;&amp; date[5] == '.')</w:t>
            </w:r>
          </w:p>
          <w:p w14:paraId="2A8616B0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75212F88" w14:textId="77777777" w:rsidR="005D4CA0" w:rsidRDefault="005D4CA0" w:rsidP="005D4CA0">
            <w:pPr>
              <w:pStyle w:val="aa"/>
            </w:pPr>
            <w:r>
              <w:t xml:space="preserve">                                        string </w:t>
            </w:r>
            <w:proofErr w:type="spellStart"/>
            <w:r>
              <w:t>formatted_date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date.substr</w:t>
            </w:r>
            <w:proofErr w:type="spellEnd"/>
            <w:proofErr w:type="gramEnd"/>
            <w:r>
              <w:t xml:space="preserve">(6, 4) + "-" + </w:t>
            </w:r>
            <w:proofErr w:type="spellStart"/>
            <w:r>
              <w:t>date.substr</w:t>
            </w:r>
            <w:proofErr w:type="spellEnd"/>
            <w:r>
              <w:t xml:space="preserve">(3, 2) + "-" + </w:t>
            </w:r>
            <w:proofErr w:type="spellStart"/>
            <w:r>
              <w:t>date.substr</w:t>
            </w:r>
            <w:proofErr w:type="spellEnd"/>
            <w:r>
              <w:t>(0, 2);</w:t>
            </w:r>
          </w:p>
          <w:p w14:paraId="15296D32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spellStart"/>
            <w:proofErr w:type="gramStart"/>
            <w:r>
              <w:t>params.append</w:t>
            </w:r>
            <w:proofErr w:type="spellEnd"/>
            <w:proofErr w:type="gramEnd"/>
            <w:r>
              <w:t>(</w:t>
            </w:r>
            <w:proofErr w:type="spellStart"/>
            <w:r>
              <w:t>formatted_date</w:t>
            </w:r>
            <w:proofErr w:type="spellEnd"/>
            <w:r>
              <w:t>);</w:t>
            </w:r>
          </w:p>
          <w:p w14:paraId="714EC325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75A1542E" w14:textId="77777777" w:rsidR="005D4CA0" w:rsidRDefault="005D4CA0" w:rsidP="005D4CA0">
            <w:pPr>
              <w:pStyle w:val="aa"/>
            </w:pPr>
            <w:r>
              <w:t xml:space="preserve">                                    else</w:t>
            </w:r>
          </w:p>
          <w:p w14:paraId="49275EB9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0669BC59" w14:textId="77777777" w:rsidR="005D4CA0" w:rsidRDefault="005D4CA0" w:rsidP="005D4CA0">
            <w:pPr>
              <w:pStyle w:val="aa"/>
            </w:pPr>
            <w:r>
              <w:t xml:space="preserve">                                        // Handle invalid date formats as NULL or skip</w:t>
            </w:r>
          </w:p>
          <w:p w14:paraId="216B4D58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spellStart"/>
            <w:proofErr w:type="gramStart"/>
            <w:r>
              <w:t>params.append</w:t>
            </w:r>
            <w:proofErr w:type="spellEnd"/>
            <w:proofErr w:type="gramEnd"/>
            <w:r>
              <w:t>(""); // Alternatively, you can decide how to handle this</w:t>
            </w:r>
          </w:p>
          <w:p w14:paraId="2C82E67D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34D101C2" w14:textId="77777777" w:rsidR="005D4CA0" w:rsidRDefault="005D4CA0" w:rsidP="005D4CA0">
            <w:pPr>
              <w:pStyle w:val="aa"/>
            </w:pPr>
            <w:r>
              <w:t xml:space="preserve">                                }</w:t>
            </w:r>
          </w:p>
          <w:p w14:paraId="513D39BB" w14:textId="77777777" w:rsidR="005D4CA0" w:rsidRDefault="005D4CA0" w:rsidP="005D4CA0">
            <w:pPr>
              <w:pStyle w:val="aa"/>
            </w:pPr>
            <w:r>
              <w:t xml:space="preserve">                                else</w:t>
            </w:r>
          </w:p>
          <w:p w14:paraId="34DC9500" w14:textId="77777777" w:rsidR="005D4CA0" w:rsidRDefault="005D4CA0" w:rsidP="005D4CA0">
            <w:pPr>
              <w:pStyle w:val="aa"/>
            </w:pPr>
            <w:r>
              <w:t xml:space="preserve">                                {</w:t>
            </w:r>
          </w:p>
          <w:p w14:paraId="0D4CE138" w14:textId="77777777" w:rsidR="005D4CA0" w:rsidRDefault="005D4CA0" w:rsidP="005D4CA0">
            <w:pPr>
              <w:pStyle w:val="aa"/>
            </w:pPr>
            <w:r>
              <w:t xml:space="preserve">                                    // For VARCHAR and other string types</w:t>
            </w:r>
          </w:p>
          <w:p w14:paraId="5968C801" w14:textId="77777777" w:rsidR="005D4CA0" w:rsidRDefault="005D4CA0" w:rsidP="005D4CA0">
            <w:pPr>
              <w:pStyle w:val="aa"/>
            </w:pPr>
            <w:r>
              <w:t xml:space="preserve">                                    string value = record[field.name</w:t>
            </w:r>
            <w:proofErr w:type="gramStart"/>
            <w:r>
              <w:t>].get</w:t>
            </w:r>
            <w:proofErr w:type="gramEnd"/>
            <w:r>
              <w:t>&lt;string&gt;();</w:t>
            </w:r>
          </w:p>
          <w:p w14:paraId="23CDC414" w14:textId="77777777" w:rsidR="005D4CA0" w:rsidRDefault="005D4CA0" w:rsidP="005D4CA0">
            <w:pPr>
              <w:pStyle w:val="aa"/>
            </w:pPr>
            <w:r>
              <w:t xml:space="preserve">                                    // Escape single quotes by doubling them</w:t>
            </w:r>
          </w:p>
          <w:p w14:paraId="27E7F474" w14:textId="77777777" w:rsidR="005D4CA0" w:rsidRDefault="005D4CA0" w:rsidP="005D4CA0">
            <w:pPr>
              <w:pStyle w:val="aa"/>
            </w:pPr>
            <w:r>
              <w:t xml:space="preserve">                                    </w:t>
            </w:r>
            <w:proofErr w:type="spellStart"/>
            <w:r>
              <w:t>size_t</w:t>
            </w:r>
            <w:proofErr w:type="spellEnd"/>
            <w:r>
              <w:t xml:space="preserve"> pos = </w:t>
            </w:r>
            <w:proofErr w:type="gramStart"/>
            <w:r>
              <w:t>0;</w:t>
            </w:r>
            <w:proofErr w:type="gramEnd"/>
          </w:p>
          <w:p w14:paraId="0899E108" w14:textId="77777777" w:rsidR="005D4CA0" w:rsidRDefault="005D4CA0" w:rsidP="005D4CA0">
            <w:pPr>
              <w:pStyle w:val="aa"/>
            </w:pPr>
            <w:r>
              <w:t xml:space="preserve">                                    while ((pos = </w:t>
            </w:r>
            <w:proofErr w:type="spellStart"/>
            <w:proofErr w:type="gramStart"/>
            <w:r>
              <w:t>value.find</w:t>
            </w:r>
            <w:proofErr w:type="spellEnd"/>
            <w:proofErr w:type="gramEnd"/>
            <w:r>
              <w:t>("'", pos)) != 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125AB00C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3C20826B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spellStart"/>
            <w:proofErr w:type="gramStart"/>
            <w:r>
              <w:t>value.insert</w:t>
            </w:r>
            <w:proofErr w:type="spellEnd"/>
            <w:proofErr w:type="gramEnd"/>
            <w:r>
              <w:t>(pos, "'");</w:t>
            </w:r>
          </w:p>
          <w:p w14:paraId="46381657" w14:textId="77777777" w:rsidR="005D4CA0" w:rsidRDefault="005D4CA0" w:rsidP="005D4CA0">
            <w:pPr>
              <w:pStyle w:val="aa"/>
            </w:pPr>
            <w:r>
              <w:t xml:space="preserve">                                        pos += 2; // Move past the escaped quote</w:t>
            </w:r>
          </w:p>
          <w:p w14:paraId="70BDEEC7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417E4D11" w14:textId="77777777" w:rsidR="005D4CA0" w:rsidRDefault="005D4CA0" w:rsidP="005D4CA0">
            <w:pPr>
              <w:pStyle w:val="aa"/>
            </w:pPr>
            <w:r>
              <w:t xml:space="preserve">                                    </w:t>
            </w:r>
            <w:proofErr w:type="spellStart"/>
            <w:proofErr w:type="gramStart"/>
            <w:r>
              <w:t>params.append</w:t>
            </w:r>
            <w:proofErr w:type="spellEnd"/>
            <w:proofErr w:type="gramEnd"/>
            <w:r>
              <w:t>(value);</w:t>
            </w:r>
          </w:p>
          <w:p w14:paraId="255F59EC" w14:textId="77777777" w:rsidR="005D4CA0" w:rsidRDefault="005D4CA0" w:rsidP="005D4CA0">
            <w:pPr>
              <w:pStyle w:val="aa"/>
            </w:pPr>
            <w:r>
              <w:t xml:space="preserve">                                }</w:t>
            </w:r>
          </w:p>
          <w:p w14:paraId="560976EB" w14:textId="77777777" w:rsidR="005D4CA0" w:rsidRDefault="005D4CA0" w:rsidP="005D4CA0">
            <w:pPr>
              <w:pStyle w:val="aa"/>
            </w:pPr>
            <w:r>
              <w:t xml:space="preserve">                            }</w:t>
            </w:r>
          </w:p>
          <w:p w14:paraId="4423FA73" w14:textId="77777777" w:rsidR="005D4CA0" w:rsidRDefault="005D4CA0" w:rsidP="005D4CA0">
            <w:pPr>
              <w:pStyle w:val="aa"/>
            </w:pPr>
            <w:r>
              <w:t xml:space="preserve">                            else</w:t>
            </w:r>
          </w:p>
          <w:p w14:paraId="334BE8E4" w14:textId="77777777" w:rsidR="005D4CA0" w:rsidRDefault="005D4CA0" w:rsidP="005D4CA0">
            <w:pPr>
              <w:pStyle w:val="aa"/>
            </w:pPr>
            <w:r>
              <w:t xml:space="preserve">                            {</w:t>
            </w:r>
          </w:p>
          <w:p w14:paraId="023247E0" w14:textId="77777777" w:rsidR="005D4CA0" w:rsidRDefault="005D4CA0" w:rsidP="005D4CA0">
            <w:pPr>
              <w:pStyle w:val="aa"/>
            </w:pPr>
            <w:r>
              <w:t xml:space="preserve">                                </w:t>
            </w:r>
            <w:proofErr w:type="spellStart"/>
            <w:proofErr w:type="gramStart"/>
            <w:r>
              <w:t>params.append</w:t>
            </w:r>
            <w:proofErr w:type="spellEnd"/>
            <w:proofErr w:type="gramEnd"/>
            <w:r>
              <w:t>(""); // Represent NULL as empty string, PostgreSQL will interpret appropriately</w:t>
            </w:r>
          </w:p>
          <w:p w14:paraId="5DFC1611" w14:textId="77777777" w:rsidR="005D4CA0" w:rsidRDefault="005D4CA0" w:rsidP="005D4CA0">
            <w:pPr>
              <w:pStyle w:val="aa"/>
            </w:pPr>
            <w:r>
              <w:t xml:space="preserve">                            }</w:t>
            </w:r>
          </w:p>
          <w:p w14:paraId="2AE78523" w14:textId="77777777" w:rsidR="005D4CA0" w:rsidRDefault="005D4CA0" w:rsidP="005D4CA0">
            <w:pPr>
              <w:pStyle w:val="aa"/>
            </w:pPr>
            <w:r>
              <w:t xml:space="preserve">                        }</w:t>
            </w:r>
          </w:p>
          <w:p w14:paraId="0EEB5CF8" w14:textId="77777777" w:rsidR="005D4CA0" w:rsidRDefault="005D4CA0" w:rsidP="005D4CA0">
            <w:pPr>
              <w:pStyle w:val="aa"/>
            </w:pPr>
            <w:r>
              <w:t xml:space="preserve">                    }</w:t>
            </w:r>
          </w:p>
          <w:p w14:paraId="765A53FB" w14:textId="77777777" w:rsidR="005D4CA0" w:rsidRDefault="005D4CA0" w:rsidP="005D4CA0">
            <w:pPr>
              <w:pStyle w:val="aa"/>
            </w:pPr>
          </w:p>
          <w:p w14:paraId="0254C5BD" w14:textId="77777777" w:rsidR="005D4CA0" w:rsidRDefault="005D4CA0" w:rsidP="005D4CA0">
            <w:pPr>
              <w:pStyle w:val="aa"/>
            </w:pPr>
            <w:r>
              <w:t xml:space="preserve">                    // Execute the INSERT query with parameters</w:t>
            </w:r>
          </w:p>
          <w:p w14:paraId="09329963" w14:textId="77777777" w:rsidR="005D4CA0" w:rsidRDefault="005D4CA0" w:rsidP="005D4CA0">
            <w:pPr>
              <w:pStyle w:val="aa"/>
            </w:pPr>
            <w:r>
              <w:t xml:space="preserve">                    try</w:t>
            </w:r>
          </w:p>
          <w:p w14:paraId="75332782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467F8E11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txn_</w:t>
            </w:r>
            <w:proofErr w:type="gramStart"/>
            <w:r>
              <w:t>export.exec</w:t>
            </w:r>
            <w:proofErr w:type="spellEnd"/>
            <w:proofErr w:type="gramEnd"/>
            <w:r>
              <w:t>(</w:t>
            </w:r>
            <w:proofErr w:type="spellStart"/>
            <w:r>
              <w:t>insert_query</w:t>
            </w:r>
            <w:proofErr w:type="spellEnd"/>
            <w:r>
              <w:t>, params);</w:t>
            </w:r>
          </w:p>
          <w:p w14:paraId="267A09CE" w14:textId="77777777" w:rsidR="005D4CA0" w:rsidRDefault="005D4CA0" w:rsidP="005D4CA0">
            <w:pPr>
              <w:pStyle w:val="aa"/>
            </w:pPr>
            <w:r>
              <w:t xml:space="preserve">                    }</w:t>
            </w:r>
          </w:p>
          <w:p w14:paraId="32D6DF55" w14:textId="77777777" w:rsidR="005D4CA0" w:rsidRDefault="005D4CA0" w:rsidP="005D4CA0">
            <w:pPr>
              <w:pStyle w:val="aa"/>
            </w:pPr>
            <w:r>
              <w:t xml:space="preserve">                    catch (const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spellStart"/>
            <w:proofErr w:type="gramEnd"/>
            <w:r>
              <w:t>sql_error</w:t>
            </w:r>
            <w:proofErr w:type="spellEnd"/>
            <w:r>
              <w:t>&amp; e)</w:t>
            </w:r>
          </w:p>
          <w:p w14:paraId="78427BE5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</w:t>
            </w:r>
            <w:r w:rsidRPr="005D0FBA">
              <w:rPr>
                <w:lang w:val="ru-RU"/>
              </w:rPr>
              <w:t>{</w:t>
            </w:r>
          </w:p>
          <w:p w14:paraId="2997ECF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</w:t>
            </w:r>
            <w:r>
              <w:t>SQL</w:t>
            </w:r>
            <w:r w:rsidRPr="005D0FBA">
              <w:rPr>
                <w:lang w:val="ru-RU"/>
              </w:rPr>
              <w:t xml:space="preserve"> ошибка при вставке записи в таблицу '" &lt;&lt; </w:t>
            </w:r>
            <w:r>
              <w:t>table</w:t>
            </w:r>
            <w:r w:rsidRPr="005D0FBA">
              <w:rPr>
                <w:lang w:val="ru-RU"/>
              </w:rPr>
              <w:t xml:space="preserve"> &lt;&lt; "': " &lt;&lt; </w:t>
            </w:r>
            <w:proofErr w:type="gramStart"/>
            <w:r>
              <w:t>e</w:t>
            </w:r>
            <w:r w:rsidRPr="005D0FBA">
              <w:rPr>
                <w:lang w:val="ru-RU"/>
              </w:rPr>
              <w:t>.</w:t>
            </w:r>
            <w:r>
              <w:t>what</w:t>
            </w:r>
            <w:proofErr w:type="gramEnd"/>
            <w:r w:rsidRPr="005D0FBA">
              <w:rPr>
                <w:lang w:val="ru-RU"/>
              </w:rPr>
              <w:t>() &lt;&lt; '\</w:t>
            </w:r>
            <w:r>
              <w:t>n</w:t>
            </w:r>
            <w:r w:rsidRPr="005D0FBA">
              <w:rPr>
                <w:lang w:val="ru-RU"/>
              </w:rPr>
              <w:t>';</w:t>
            </w:r>
          </w:p>
          <w:p w14:paraId="446B75DC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Запрос</w:t>
            </w:r>
            <w:proofErr w:type="spellEnd"/>
            <w:r>
              <w:t xml:space="preserve">: " &lt;&lt; </w:t>
            </w:r>
            <w:proofErr w:type="spellStart"/>
            <w:proofErr w:type="gramStart"/>
            <w:r>
              <w:t>e.query</w:t>
            </w:r>
            <w:proofErr w:type="spellEnd"/>
            <w:proofErr w:type="gramEnd"/>
            <w:r>
              <w:t>() &lt;&lt; '\n';</w:t>
            </w:r>
          </w:p>
          <w:p w14:paraId="69954B7E" w14:textId="77777777" w:rsidR="005D4CA0" w:rsidRDefault="005D4CA0" w:rsidP="005D4CA0">
            <w:pPr>
              <w:pStyle w:val="aa"/>
            </w:pPr>
            <w:r>
              <w:t xml:space="preserve">                        // Continue with other records</w:t>
            </w:r>
          </w:p>
          <w:p w14:paraId="1F7E010F" w14:textId="77777777" w:rsidR="005D4CA0" w:rsidRDefault="005D4CA0" w:rsidP="005D4CA0">
            <w:pPr>
              <w:pStyle w:val="aa"/>
            </w:pPr>
            <w:r>
              <w:t xml:space="preserve">                    }</w:t>
            </w:r>
          </w:p>
          <w:p w14:paraId="3FFB5F96" w14:textId="77777777" w:rsidR="005D4CA0" w:rsidRDefault="005D4CA0" w:rsidP="005D4CA0">
            <w:pPr>
              <w:pStyle w:val="aa"/>
            </w:pPr>
            <w:r>
              <w:t xml:space="preserve">                    catch (const exception&amp; e)</w:t>
            </w:r>
          </w:p>
          <w:p w14:paraId="298ECDBE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</w:t>
            </w:r>
            <w:r w:rsidRPr="005D0FBA">
              <w:rPr>
                <w:lang w:val="ru-RU"/>
              </w:rPr>
              <w:t>{</w:t>
            </w:r>
          </w:p>
          <w:p w14:paraId="6677BA1A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lastRenderedPageBreak/>
              <w:t xml:space="preserve">            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"Ошибка при вставке записи в таблицу '" &lt;&lt; </w:t>
            </w:r>
            <w:r>
              <w:t>table</w:t>
            </w:r>
            <w:r w:rsidRPr="005D0FBA">
              <w:rPr>
                <w:lang w:val="ru-RU"/>
              </w:rPr>
              <w:t xml:space="preserve"> &lt;&lt; "': " &lt;&lt; </w:t>
            </w:r>
            <w:proofErr w:type="gramStart"/>
            <w:r>
              <w:t>e</w:t>
            </w:r>
            <w:r w:rsidRPr="005D0FBA">
              <w:rPr>
                <w:lang w:val="ru-RU"/>
              </w:rPr>
              <w:t>.</w:t>
            </w:r>
            <w:r>
              <w:t>what</w:t>
            </w:r>
            <w:proofErr w:type="gramEnd"/>
            <w:r w:rsidRPr="005D0FBA">
              <w:rPr>
                <w:lang w:val="ru-RU"/>
              </w:rPr>
              <w:t>() &lt;&lt; '\</w:t>
            </w:r>
            <w:r>
              <w:t>n</w:t>
            </w:r>
            <w:r w:rsidRPr="005D0FBA">
              <w:rPr>
                <w:lang w:val="ru-RU"/>
              </w:rPr>
              <w:t>';</w:t>
            </w:r>
          </w:p>
          <w:p w14:paraId="1A2B6D9C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        </w:t>
            </w:r>
            <w:r>
              <w:t>}</w:t>
            </w:r>
          </w:p>
          <w:p w14:paraId="0F18BE4F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43499EDC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7A6046AB" w14:textId="77777777" w:rsidR="005D4CA0" w:rsidRDefault="005D4CA0" w:rsidP="005D4CA0">
            <w:pPr>
              <w:pStyle w:val="aa"/>
            </w:pPr>
          </w:p>
          <w:p w14:paraId="5A840BC6" w14:textId="77777777" w:rsidR="005D4CA0" w:rsidRDefault="005D4CA0" w:rsidP="005D4CA0">
            <w:pPr>
              <w:pStyle w:val="aa"/>
            </w:pPr>
            <w:r>
              <w:t xml:space="preserve">            // Commit the export transaction</w:t>
            </w:r>
          </w:p>
          <w:p w14:paraId="16C49C4D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txn_</w:t>
            </w:r>
            <w:proofErr w:type="gramStart"/>
            <w:r>
              <w:t>export.commit</w:t>
            </w:r>
            <w:proofErr w:type="spellEnd"/>
            <w:proofErr w:type="gramEnd"/>
            <w:r>
              <w:t>();</w:t>
            </w:r>
          </w:p>
          <w:p w14:paraId="0FACE2A2" w14:textId="77777777" w:rsidR="005D4CA0" w:rsidRDefault="005D4CA0" w:rsidP="005D4CA0">
            <w:pPr>
              <w:pStyle w:val="aa"/>
            </w:pPr>
          </w:p>
          <w:p w14:paraId="767F1E37" w14:textId="77777777" w:rsidR="005D4CA0" w:rsidRDefault="005D4CA0" w:rsidP="005D4CA0">
            <w:pPr>
              <w:pStyle w:val="aa"/>
            </w:pPr>
            <w:r>
              <w:t xml:space="preserve">            // Now handle </w:t>
            </w:r>
            <w:proofErr w:type="spellStart"/>
            <w:r>
              <w:t>additional_data</w:t>
            </w:r>
            <w:proofErr w:type="spellEnd"/>
            <w:r>
              <w:t xml:space="preserve"> export</w:t>
            </w:r>
          </w:p>
          <w:p w14:paraId="05B71B1F" w14:textId="77777777" w:rsidR="005D4CA0" w:rsidRDefault="005D4CA0" w:rsidP="005D4CA0">
            <w:pPr>
              <w:pStyle w:val="aa"/>
            </w:pPr>
          </w:p>
          <w:p w14:paraId="5C98208B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Экспорт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в PostgreSQL </w:t>
            </w:r>
            <w:proofErr w:type="spellStart"/>
            <w:r>
              <w:t>выполнен</w:t>
            </w:r>
            <w:proofErr w:type="spellEnd"/>
            <w:r>
              <w:t xml:space="preserve"> </w:t>
            </w:r>
            <w:proofErr w:type="spellStart"/>
            <w:r>
              <w:t>успешно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53255BBF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5B3D93C3" w14:textId="77777777" w:rsidR="005D4CA0" w:rsidRDefault="005D4CA0" w:rsidP="005D4CA0">
            <w:pPr>
              <w:pStyle w:val="aa"/>
            </w:pPr>
            <w:r>
              <w:t xml:space="preserve">        catch (const exception&amp; e)</w:t>
            </w:r>
          </w:p>
          <w:p w14:paraId="645A96D3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02590794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Ошибка</w:t>
            </w:r>
            <w:proofErr w:type="spellEnd"/>
            <w:r>
              <w:t xml:space="preserve"> PostgreSQL: " &lt;&lt; </w:t>
            </w:r>
            <w:proofErr w:type="spellStart"/>
            <w:proofErr w:type="gramStart"/>
            <w:r>
              <w:t>e.what</w:t>
            </w:r>
            <w:proofErr w:type="spellEnd"/>
            <w:proofErr w:type="gramEnd"/>
            <w:r>
              <w:t>() &lt;&lt; '\n';</w:t>
            </w:r>
          </w:p>
          <w:p w14:paraId="2C8473F6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70616AE0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44E014B" w14:textId="77777777" w:rsidR="005D4CA0" w:rsidRDefault="005D4CA0" w:rsidP="005D4CA0">
            <w:pPr>
              <w:pStyle w:val="aa"/>
            </w:pPr>
          </w:p>
          <w:p w14:paraId="1F948612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import_from_</w:t>
            </w:r>
            <w:proofErr w:type="gramStart"/>
            <w:r>
              <w:t>postgresql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E822A1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278535E9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(!conn</w:t>
            </w:r>
            <w:proofErr w:type="gramEnd"/>
            <w:r>
              <w:t xml:space="preserve"> || !conn-&gt;</w:t>
            </w:r>
            <w:proofErr w:type="spellStart"/>
            <w:r>
              <w:t>is_open</w:t>
            </w:r>
            <w:proofErr w:type="spellEnd"/>
            <w:r>
              <w:t>())</w:t>
            </w:r>
          </w:p>
          <w:p w14:paraId="3C71E0B2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77C5D737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"PostgreSQL connection is not established.\n";</w:t>
            </w:r>
          </w:p>
          <w:p w14:paraId="7BDE4EEA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1A86639E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30A85A93" w14:textId="77777777" w:rsidR="005D4CA0" w:rsidRDefault="005D4CA0" w:rsidP="005D4CA0">
            <w:pPr>
              <w:pStyle w:val="aa"/>
            </w:pPr>
          </w:p>
          <w:p w14:paraId="45A77964" w14:textId="77777777" w:rsidR="005D4CA0" w:rsidRDefault="005D4CA0" w:rsidP="005D4CA0">
            <w:pPr>
              <w:pStyle w:val="aa"/>
            </w:pPr>
            <w:r>
              <w:t xml:space="preserve">        try</w:t>
            </w:r>
          </w:p>
          <w:p w14:paraId="44E8CFD0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32793A47" w14:textId="77777777" w:rsidR="005D4CA0" w:rsidRDefault="005D4CA0" w:rsidP="005D4CA0">
            <w:pPr>
              <w:pStyle w:val="aa"/>
            </w:pPr>
            <w:r>
              <w:t xml:space="preserve">            // Define default tables to process</w:t>
            </w:r>
          </w:p>
          <w:p w14:paraId="6FBD75DB" w14:textId="77777777" w:rsidR="005D4CA0" w:rsidRDefault="005D4CA0" w:rsidP="005D4CA0">
            <w:pPr>
              <w:pStyle w:val="aa"/>
            </w:pPr>
            <w:r>
              <w:t xml:space="preserve">            static const </w:t>
            </w:r>
            <w:proofErr w:type="gramStart"/>
            <w:r>
              <w:t>std::</w:t>
            </w:r>
            <w:proofErr w:type="gramEnd"/>
            <w:r>
              <w:t xml:space="preserve">vector&lt;std::string&gt; </w:t>
            </w:r>
            <w:proofErr w:type="spellStart"/>
            <w:r>
              <w:t>default_tables</w:t>
            </w:r>
            <w:proofErr w:type="spellEnd"/>
            <w:r>
              <w:t xml:space="preserve"> = {"groups", "dormitories", "rooms", "students", "accommodations"};</w:t>
            </w:r>
          </w:p>
          <w:p w14:paraId="525F3803" w14:textId="77777777" w:rsidR="005D4CA0" w:rsidRDefault="005D4CA0" w:rsidP="005D4CA0">
            <w:pPr>
              <w:pStyle w:val="aa"/>
            </w:pPr>
          </w:p>
          <w:p w14:paraId="29F4A2D5" w14:textId="77777777" w:rsidR="005D4CA0" w:rsidRDefault="005D4CA0" w:rsidP="005D4CA0">
            <w:pPr>
              <w:pStyle w:val="aa"/>
            </w:pPr>
            <w:r>
              <w:t xml:space="preserve">            // Initialize </w:t>
            </w:r>
            <w:proofErr w:type="spellStart"/>
            <w:r>
              <w:t>additional_data</w:t>
            </w:r>
            <w:proofErr w:type="spellEnd"/>
            <w:r>
              <w:t xml:space="preserve"> if it doesn't exist</w:t>
            </w:r>
          </w:p>
          <w:p w14:paraId="291793C1" w14:textId="77777777" w:rsidR="005D4CA0" w:rsidRDefault="005D4CA0" w:rsidP="005D4CA0">
            <w:pPr>
              <w:pStyle w:val="aa"/>
            </w:pPr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data</w:t>
            </w:r>
            <w:proofErr w:type="gramEnd"/>
            <w:r>
              <w:t>.contains</w:t>
            </w:r>
            <w:proofErr w:type="spellEnd"/>
            <w:r>
              <w:t>("</w:t>
            </w:r>
            <w:proofErr w:type="spellStart"/>
            <w:r>
              <w:t>additional_data</w:t>
            </w:r>
            <w:proofErr w:type="spellEnd"/>
            <w:r>
              <w:t>"))</w:t>
            </w:r>
          </w:p>
          <w:p w14:paraId="088C2CCE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049F9E93" w14:textId="77777777" w:rsidR="005D4CA0" w:rsidRDefault="005D4CA0" w:rsidP="005D4CA0">
            <w:pPr>
              <w:pStyle w:val="aa"/>
            </w:pPr>
            <w:r>
              <w:t xml:space="preserve">                data["</w:t>
            </w:r>
            <w:proofErr w:type="spellStart"/>
            <w:r>
              <w:t>additional_data</w:t>
            </w:r>
            <w:proofErr w:type="spellEnd"/>
            <w:r>
              <w:t xml:space="preserve">"] =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object();</w:t>
            </w:r>
          </w:p>
          <w:p w14:paraId="7A9328AB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7A8C1BF5" w14:textId="77777777" w:rsidR="005D4CA0" w:rsidRDefault="005D4CA0" w:rsidP="005D4CA0">
            <w:pPr>
              <w:pStyle w:val="aa"/>
            </w:pPr>
          </w:p>
          <w:p w14:paraId="6C197F4F" w14:textId="77777777" w:rsidR="005D4CA0" w:rsidRDefault="005D4CA0" w:rsidP="005D4CA0">
            <w:pPr>
              <w:pStyle w:val="aa"/>
            </w:pPr>
            <w:r>
              <w:t xml:space="preserve">            // Begin transaction for importing schema and data</w:t>
            </w:r>
          </w:p>
          <w:p w14:paraId="2935FCE6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gramEnd"/>
            <w:r>
              <w:t xml:space="preserve">work </w:t>
            </w:r>
            <w:proofErr w:type="spellStart"/>
            <w:r>
              <w:t>txn_import</w:t>
            </w:r>
            <w:proofErr w:type="spellEnd"/>
            <w:r>
              <w:t>(*conn);</w:t>
            </w:r>
          </w:p>
          <w:p w14:paraId="1733DF7F" w14:textId="77777777" w:rsidR="005D4CA0" w:rsidRDefault="005D4CA0" w:rsidP="005D4CA0">
            <w:pPr>
              <w:pStyle w:val="aa"/>
            </w:pPr>
          </w:p>
          <w:p w14:paraId="3C11B9BE" w14:textId="77777777" w:rsidR="005D4CA0" w:rsidRDefault="005D4CA0" w:rsidP="005D4CA0">
            <w:pPr>
              <w:pStyle w:val="aa"/>
            </w:pPr>
            <w:r>
              <w:t xml:space="preserve">            for (const auto&amp; </w:t>
            </w:r>
            <w:proofErr w:type="gramStart"/>
            <w:r>
              <w:t>table :</w:t>
            </w:r>
            <w:proofErr w:type="gramEnd"/>
            <w:r>
              <w:t xml:space="preserve"> </w:t>
            </w:r>
            <w:proofErr w:type="spellStart"/>
            <w:r>
              <w:t>default_tables</w:t>
            </w:r>
            <w:proofErr w:type="spellEnd"/>
            <w:r>
              <w:t>)</w:t>
            </w:r>
          </w:p>
          <w:p w14:paraId="0F0F871E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61BF3C40" w14:textId="77777777" w:rsidR="005D4CA0" w:rsidRDefault="005D4CA0" w:rsidP="005D4CA0">
            <w:pPr>
              <w:pStyle w:val="aa"/>
            </w:pPr>
            <w:r>
              <w:t xml:space="preserve">                // Fetch current columns from PostgreSQL table</w:t>
            </w:r>
          </w:p>
          <w:p w14:paraId="00773F7E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get_columns_query</w:t>
            </w:r>
            <w:proofErr w:type="spellEnd"/>
            <w:r>
              <w:t xml:space="preserve"> = "SELECT </w:t>
            </w:r>
            <w:proofErr w:type="spellStart"/>
            <w:r>
              <w:t>column_name</w:t>
            </w:r>
            <w:proofErr w:type="spellEnd"/>
            <w:r>
              <w:t xml:space="preserve">, </w:t>
            </w:r>
            <w:proofErr w:type="spellStart"/>
            <w:r>
              <w:t>data_type</w:t>
            </w:r>
            <w:proofErr w:type="spellEnd"/>
            <w:r>
              <w:t xml:space="preserve"> FROM </w:t>
            </w:r>
            <w:proofErr w:type="spellStart"/>
            <w:r>
              <w:t>information_schema.columns</w:t>
            </w:r>
            <w:proofErr w:type="spellEnd"/>
            <w:r>
              <w:t xml:space="preserve"> WHERE </w:t>
            </w:r>
            <w:proofErr w:type="spellStart"/>
            <w:r>
              <w:t>table_name</w:t>
            </w:r>
            <w:proofErr w:type="spellEnd"/>
            <w:r>
              <w:t xml:space="preserve"> = '" + table</w:t>
            </w:r>
          </w:p>
          <w:p w14:paraId="79CB68E3" w14:textId="77777777" w:rsidR="005D4CA0" w:rsidRDefault="005D4CA0" w:rsidP="005D4CA0">
            <w:pPr>
              <w:pStyle w:val="aa"/>
            </w:pPr>
            <w:r>
              <w:t xml:space="preserve">                    + "';";</w:t>
            </w:r>
          </w:p>
          <w:p w14:paraId="0B83BB70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gramEnd"/>
            <w:r>
              <w:t xml:space="preserve">result </w:t>
            </w:r>
            <w:proofErr w:type="spellStart"/>
            <w:r>
              <w:t>res_columns</w:t>
            </w:r>
            <w:proofErr w:type="spellEnd"/>
            <w:r>
              <w:t xml:space="preserve"> = </w:t>
            </w:r>
            <w:proofErr w:type="spellStart"/>
            <w:r>
              <w:t>txn_import.exec</w:t>
            </w:r>
            <w:proofErr w:type="spellEnd"/>
            <w:r>
              <w:t>(</w:t>
            </w:r>
            <w:proofErr w:type="spellStart"/>
            <w:r>
              <w:t>get_columns_query</w:t>
            </w:r>
            <w:proofErr w:type="spellEnd"/>
            <w:r>
              <w:t>);</w:t>
            </w:r>
          </w:p>
          <w:p w14:paraId="57BA7727" w14:textId="77777777" w:rsidR="005D4CA0" w:rsidRDefault="005D4CA0" w:rsidP="005D4CA0">
            <w:pPr>
              <w:pStyle w:val="aa"/>
            </w:pPr>
          </w:p>
          <w:p w14:paraId="2779E73D" w14:textId="77777777" w:rsidR="005D4CA0" w:rsidRDefault="005D4CA0" w:rsidP="005D4CA0">
            <w:pPr>
              <w:pStyle w:val="aa"/>
            </w:pPr>
            <w:r>
              <w:t xml:space="preserve">                data["schema</w:t>
            </w:r>
            <w:proofErr w:type="gramStart"/>
            <w:r>
              <w:t>"][</w:t>
            </w:r>
            <w:proofErr w:type="gramEnd"/>
            <w:r>
              <w:t xml:space="preserve">table] = </w:t>
            </w:r>
            <w:proofErr w:type="spellStart"/>
            <w:r>
              <w:t>json</w:t>
            </w:r>
            <w:proofErr w:type="spellEnd"/>
            <w:r>
              <w:t>::array();</w:t>
            </w:r>
          </w:p>
          <w:p w14:paraId="0AA8E15C" w14:textId="77777777" w:rsidR="005D4CA0" w:rsidRDefault="005D4CA0" w:rsidP="005D4CA0">
            <w:pPr>
              <w:pStyle w:val="aa"/>
            </w:pPr>
            <w:r>
              <w:t xml:space="preserve">                schema[table</w:t>
            </w:r>
            <w:proofErr w:type="gramStart"/>
            <w:r>
              <w:t>].clear</w:t>
            </w:r>
            <w:proofErr w:type="gramEnd"/>
            <w:r>
              <w:t>(); // Clear existing fields in schema[table]</w:t>
            </w:r>
          </w:p>
          <w:p w14:paraId="0BDA43DE" w14:textId="77777777" w:rsidR="005D4CA0" w:rsidRDefault="005D4CA0" w:rsidP="005D4CA0">
            <w:pPr>
              <w:pStyle w:val="aa"/>
            </w:pPr>
            <w:r>
              <w:t xml:space="preserve">                for (const auto&amp; </w:t>
            </w:r>
            <w:proofErr w:type="gramStart"/>
            <w:r>
              <w:t>row :</w:t>
            </w:r>
            <w:proofErr w:type="gramEnd"/>
            <w:r>
              <w:t xml:space="preserve"> </w:t>
            </w:r>
            <w:proofErr w:type="spellStart"/>
            <w:r>
              <w:t>res_columns</w:t>
            </w:r>
            <w:proofErr w:type="spellEnd"/>
            <w:r>
              <w:t>)</w:t>
            </w:r>
          </w:p>
          <w:p w14:paraId="4F6A4D07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3C19D3EB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column_name</w:t>
            </w:r>
            <w:proofErr w:type="spellEnd"/>
            <w:r>
              <w:t xml:space="preserve"> = row["</w:t>
            </w:r>
            <w:proofErr w:type="spellStart"/>
            <w:r>
              <w:t>column_name</w:t>
            </w:r>
            <w:proofErr w:type="spellEnd"/>
            <w:r>
              <w:t>"].as&lt;std::string&gt;();</w:t>
            </w:r>
          </w:p>
          <w:p w14:paraId="45E3B80F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data_type</w:t>
            </w:r>
            <w:proofErr w:type="spellEnd"/>
            <w:r>
              <w:t xml:space="preserve"> = row["</w:t>
            </w:r>
            <w:proofErr w:type="spellStart"/>
            <w:r>
              <w:t>data_type</w:t>
            </w:r>
            <w:proofErr w:type="spellEnd"/>
            <w:r>
              <w:t>"].as&lt;std::string&gt;();</w:t>
            </w:r>
          </w:p>
          <w:p w14:paraId="4C19018C" w14:textId="77777777" w:rsidR="005D4CA0" w:rsidRDefault="005D4CA0" w:rsidP="005D4CA0">
            <w:pPr>
              <w:pStyle w:val="aa"/>
            </w:pPr>
          </w:p>
          <w:p w14:paraId="765D397D" w14:textId="77777777" w:rsidR="005D4CA0" w:rsidRDefault="005D4CA0" w:rsidP="005D4CA0">
            <w:pPr>
              <w:pStyle w:val="aa"/>
            </w:pPr>
            <w:r>
              <w:t xml:space="preserve">                    // Map PostgreSQL data types to JSON types</w:t>
            </w:r>
          </w:p>
          <w:p w14:paraId="7173643F" w14:textId="77777777" w:rsidR="005D4CA0" w:rsidRDefault="005D4CA0" w:rsidP="005D4CA0">
            <w:pPr>
              <w:pStyle w:val="aa"/>
            </w:pPr>
            <w:r>
              <w:lastRenderedPageBreak/>
              <w:t xml:space="preserve">    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json_type</w:t>
            </w:r>
            <w:proofErr w:type="spellEnd"/>
            <w:r>
              <w:t>;</w:t>
            </w:r>
          </w:p>
          <w:p w14:paraId="72D9BE31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data_type</w:t>
            </w:r>
            <w:proofErr w:type="spellEnd"/>
            <w:r>
              <w:t xml:space="preserve"> == "integer" || </w:t>
            </w:r>
            <w:proofErr w:type="spellStart"/>
            <w:r>
              <w:t>data_type</w:t>
            </w:r>
            <w:proofErr w:type="spellEnd"/>
            <w:r>
              <w:t xml:space="preserve"> == "</w:t>
            </w:r>
            <w:proofErr w:type="spellStart"/>
            <w:r>
              <w:t>bigint</w:t>
            </w:r>
            <w:proofErr w:type="spellEnd"/>
            <w:r>
              <w:t xml:space="preserve">" || </w:t>
            </w:r>
            <w:proofErr w:type="spellStart"/>
            <w:r>
              <w:t>data_type</w:t>
            </w:r>
            <w:proofErr w:type="spellEnd"/>
            <w:r>
              <w:t xml:space="preserve"> == "</w:t>
            </w:r>
            <w:proofErr w:type="spellStart"/>
            <w:r>
              <w:t>smallint</w:t>
            </w:r>
            <w:proofErr w:type="spellEnd"/>
            <w:r>
              <w:t>")</w:t>
            </w:r>
          </w:p>
          <w:p w14:paraId="26626101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json_type</w:t>
            </w:r>
            <w:proofErr w:type="spellEnd"/>
            <w:r>
              <w:t xml:space="preserve"> = "INT</w:t>
            </w:r>
            <w:proofErr w:type="gramStart"/>
            <w:r>
              <w:t>";</w:t>
            </w:r>
            <w:proofErr w:type="gramEnd"/>
          </w:p>
          <w:p w14:paraId="273018F0" w14:textId="77777777" w:rsidR="005D4CA0" w:rsidRDefault="005D4CA0" w:rsidP="005D4CA0">
            <w:pPr>
              <w:pStyle w:val="aa"/>
            </w:pPr>
            <w:r>
              <w:t xml:space="preserve">                    else if (</w:t>
            </w:r>
            <w:proofErr w:type="spellStart"/>
            <w:r>
              <w:t>data_</w:t>
            </w:r>
            <w:proofErr w:type="gramStart"/>
            <w:r>
              <w:t>type.find</w:t>
            </w:r>
            <w:proofErr w:type="spellEnd"/>
            <w:proofErr w:type="gramEnd"/>
            <w:r>
              <w:t>("character varying") != std::string::</w:t>
            </w:r>
            <w:proofErr w:type="spellStart"/>
            <w:r>
              <w:t>npos</w:t>
            </w:r>
            <w:proofErr w:type="spellEnd"/>
            <w:r>
              <w:t xml:space="preserve"> || </w:t>
            </w:r>
            <w:proofErr w:type="spellStart"/>
            <w:r>
              <w:t>data_type.find</w:t>
            </w:r>
            <w:proofErr w:type="spellEnd"/>
            <w:r>
              <w:t>("varchar") != std::string::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7B398427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json_type</w:t>
            </w:r>
            <w:proofErr w:type="spellEnd"/>
            <w:r>
              <w:t xml:space="preserve"> = "</w:t>
            </w:r>
            <w:proofErr w:type="gramStart"/>
            <w:r>
              <w:t>VARCHAR(</w:t>
            </w:r>
            <w:proofErr w:type="gramEnd"/>
            <w:r>
              <w:t>255)";</w:t>
            </w:r>
          </w:p>
          <w:p w14:paraId="688FCB9E" w14:textId="77777777" w:rsidR="005D4CA0" w:rsidRDefault="005D4CA0" w:rsidP="005D4CA0">
            <w:pPr>
              <w:pStyle w:val="aa"/>
            </w:pPr>
            <w:r>
              <w:t xml:space="preserve">                    else if (</w:t>
            </w:r>
            <w:proofErr w:type="spellStart"/>
            <w:r>
              <w:t>data_type</w:t>
            </w:r>
            <w:proofErr w:type="spellEnd"/>
            <w:r>
              <w:t xml:space="preserve"> == "date")</w:t>
            </w:r>
          </w:p>
          <w:p w14:paraId="6F836B8D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json_type</w:t>
            </w:r>
            <w:proofErr w:type="spellEnd"/>
            <w:r>
              <w:t xml:space="preserve"> = "DATE</w:t>
            </w:r>
            <w:proofErr w:type="gramStart"/>
            <w:r>
              <w:t>";</w:t>
            </w:r>
            <w:proofErr w:type="gramEnd"/>
          </w:p>
          <w:p w14:paraId="1FC1E36E" w14:textId="77777777" w:rsidR="005D4CA0" w:rsidRDefault="005D4CA0" w:rsidP="005D4CA0">
            <w:pPr>
              <w:pStyle w:val="aa"/>
            </w:pPr>
            <w:r>
              <w:t xml:space="preserve">                    else</w:t>
            </w:r>
          </w:p>
          <w:p w14:paraId="6C3EB951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json_type</w:t>
            </w:r>
            <w:proofErr w:type="spellEnd"/>
            <w:r>
              <w:t xml:space="preserve"> = "</w:t>
            </w:r>
            <w:proofErr w:type="gramStart"/>
            <w:r>
              <w:t>VARCHAR(</w:t>
            </w:r>
            <w:proofErr w:type="gramEnd"/>
            <w:r>
              <w:t>255)"; // Default type</w:t>
            </w:r>
          </w:p>
          <w:p w14:paraId="3D5847C5" w14:textId="77777777" w:rsidR="005D4CA0" w:rsidRDefault="005D4CA0" w:rsidP="005D4CA0">
            <w:pPr>
              <w:pStyle w:val="aa"/>
            </w:pPr>
          </w:p>
          <w:p w14:paraId="7EC62768" w14:textId="77777777" w:rsidR="005D4CA0" w:rsidRDefault="005D4CA0" w:rsidP="005D4CA0">
            <w:pPr>
              <w:pStyle w:val="aa"/>
            </w:pPr>
            <w:r>
              <w:t xml:space="preserve">                    // Determine if the column is a primary key</w:t>
            </w:r>
          </w:p>
          <w:p w14:paraId="12E2AEA1" w14:textId="77777777" w:rsidR="005D4CA0" w:rsidRDefault="005D4CA0" w:rsidP="005D4CA0">
            <w:pPr>
              <w:pStyle w:val="aa"/>
            </w:pPr>
            <w:r>
              <w:t xml:space="preserve">                    bool </w:t>
            </w:r>
            <w:proofErr w:type="spellStart"/>
            <w:r>
              <w:t>is_primary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1D52150E" w14:textId="77777777" w:rsidR="005D4CA0" w:rsidRDefault="005D4CA0" w:rsidP="005D4CA0">
            <w:pPr>
              <w:pStyle w:val="aa"/>
            </w:pPr>
            <w:r>
              <w:t xml:space="preserve">                    auto </w:t>
            </w:r>
            <w:proofErr w:type="spellStart"/>
            <w:r>
              <w:t>pk_it</w:t>
            </w:r>
            <w:proofErr w:type="spellEnd"/>
            <w:r>
              <w:t xml:space="preserve"> = </w:t>
            </w:r>
            <w:proofErr w:type="spellStart"/>
            <w:r>
              <w:t>primary_</w:t>
            </w:r>
            <w:proofErr w:type="gramStart"/>
            <w:r>
              <w:t>keys.find</w:t>
            </w:r>
            <w:proofErr w:type="spellEnd"/>
            <w:proofErr w:type="gramEnd"/>
            <w:r>
              <w:t>(table);</w:t>
            </w:r>
          </w:p>
          <w:p w14:paraId="70FE8742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pk_</w:t>
            </w:r>
            <w:proofErr w:type="gramStart"/>
            <w:r>
              <w:t>it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primary_keys.end</w:t>
            </w:r>
            <w:proofErr w:type="spellEnd"/>
            <w:r>
              <w:t xml:space="preserve">() &amp;&amp; </w:t>
            </w:r>
            <w:proofErr w:type="spellStart"/>
            <w:r>
              <w:t>pk_it</w:t>
            </w:r>
            <w:proofErr w:type="spellEnd"/>
            <w:r>
              <w:t xml:space="preserve">-&gt;second == </w:t>
            </w:r>
            <w:proofErr w:type="spellStart"/>
            <w:r>
              <w:t>column_name</w:t>
            </w:r>
            <w:proofErr w:type="spellEnd"/>
            <w:r>
              <w:t>)</w:t>
            </w:r>
          </w:p>
          <w:p w14:paraId="6F97F29F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3343C383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r>
              <w:t>is_primary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49B034E8" w14:textId="77777777" w:rsidR="005D4CA0" w:rsidRDefault="005D4CA0" w:rsidP="005D4CA0">
            <w:pPr>
              <w:pStyle w:val="aa"/>
            </w:pPr>
            <w:r>
              <w:t xml:space="preserve">                    }</w:t>
            </w:r>
          </w:p>
          <w:p w14:paraId="07EA8A97" w14:textId="77777777" w:rsidR="005D4CA0" w:rsidRDefault="005D4CA0" w:rsidP="005D4CA0">
            <w:pPr>
              <w:pStyle w:val="aa"/>
            </w:pPr>
          </w:p>
          <w:p w14:paraId="4BD38252" w14:textId="77777777" w:rsidR="005D4CA0" w:rsidRDefault="005D4CA0" w:rsidP="005D4CA0">
            <w:pPr>
              <w:pStyle w:val="aa"/>
            </w:pPr>
            <w:r>
              <w:t xml:space="preserve">                    // Create Field object</w:t>
            </w:r>
          </w:p>
          <w:p w14:paraId="0C3B57DD" w14:textId="77777777" w:rsidR="005D4CA0" w:rsidRDefault="005D4CA0" w:rsidP="005D4CA0">
            <w:pPr>
              <w:pStyle w:val="aa"/>
            </w:pPr>
            <w:r>
              <w:t xml:space="preserve">                    Field </w:t>
            </w:r>
            <w:proofErr w:type="spellStart"/>
            <w:proofErr w:type="gramStart"/>
            <w:r>
              <w:t>field</w:t>
            </w:r>
            <w:proofErr w:type="spellEnd"/>
            <w:r>
              <w:t>;</w:t>
            </w:r>
            <w:proofErr w:type="gramEnd"/>
          </w:p>
          <w:p w14:paraId="5BA6651E" w14:textId="77777777" w:rsidR="005D4CA0" w:rsidRDefault="005D4CA0" w:rsidP="005D4CA0">
            <w:pPr>
              <w:pStyle w:val="aa"/>
            </w:pPr>
            <w:r>
              <w:t xml:space="preserve">                    field.name = </w:t>
            </w:r>
            <w:proofErr w:type="spellStart"/>
            <w:r>
              <w:t>column_</w:t>
            </w:r>
            <w:proofErr w:type="gramStart"/>
            <w:r>
              <w:t>name</w:t>
            </w:r>
            <w:proofErr w:type="spellEnd"/>
            <w:r>
              <w:t>;</w:t>
            </w:r>
            <w:proofErr w:type="gramEnd"/>
          </w:p>
          <w:p w14:paraId="198213B5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field.type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json_type</w:t>
            </w:r>
            <w:proofErr w:type="spellEnd"/>
            <w:r>
              <w:t>;</w:t>
            </w:r>
          </w:p>
          <w:p w14:paraId="2E3AB822" w14:textId="77777777" w:rsidR="005D4CA0" w:rsidRDefault="005D4CA0" w:rsidP="005D4CA0">
            <w:pPr>
              <w:pStyle w:val="aa"/>
            </w:pPr>
            <w:r>
              <w:t xml:space="preserve">                    //if (</w:t>
            </w:r>
            <w:proofErr w:type="spellStart"/>
            <w:r>
              <w:t>is_primary</w:t>
            </w:r>
            <w:proofErr w:type="spellEnd"/>
            <w:r>
              <w:t>)</w:t>
            </w:r>
          </w:p>
          <w:p w14:paraId="1DB6BEBB" w14:textId="77777777" w:rsidR="005D4CA0" w:rsidRDefault="005D4CA0" w:rsidP="005D4CA0">
            <w:pPr>
              <w:pStyle w:val="aa"/>
            </w:pPr>
            <w:r>
              <w:t xml:space="preserve">                    //</w:t>
            </w:r>
            <w:proofErr w:type="spellStart"/>
            <w:proofErr w:type="gramStart"/>
            <w:r>
              <w:t>field.constraints</w:t>
            </w:r>
            <w:proofErr w:type="spellEnd"/>
            <w:proofErr w:type="gramEnd"/>
            <w:r>
              <w:t xml:space="preserve"> = "PRIMARY KEY"; // If you have a constraints field</w:t>
            </w:r>
          </w:p>
          <w:p w14:paraId="06BFBF43" w14:textId="77777777" w:rsidR="005D4CA0" w:rsidRDefault="005D4CA0" w:rsidP="005D4CA0">
            <w:pPr>
              <w:pStyle w:val="aa"/>
            </w:pPr>
          </w:p>
          <w:p w14:paraId="05193114" w14:textId="77777777" w:rsidR="005D4CA0" w:rsidRDefault="005D4CA0" w:rsidP="005D4CA0">
            <w:pPr>
              <w:pStyle w:val="aa"/>
            </w:pPr>
            <w:r>
              <w:t xml:space="preserve">                    // Add field to schema[table]</w:t>
            </w:r>
          </w:p>
          <w:p w14:paraId="327C8789" w14:textId="77777777" w:rsidR="005D4CA0" w:rsidRDefault="005D4CA0" w:rsidP="005D4CA0">
            <w:pPr>
              <w:pStyle w:val="aa"/>
            </w:pPr>
            <w:r>
              <w:t xml:space="preserve">                    schema[table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(field);</w:t>
            </w:r>
          </w:p>
          <w:p w14:paraId="6E68603E" w14:textId="77777777" w:rsidR="005D4CA0" w:rsidRDefault="005D4CA0" w:rsidP="005D4CA0">
            <w:pPr>
              <w:pStyle w:val="aa"/>
            </w:pPr>
          </w:p>
          <w:p w14:paraId="354123AF" w14:textId="77777777" w:rsidR="005D4CA0" w:rsidRDefault="005D4CA0" w:rsidP="005D4CA0">
            <w:pPr>
              <w:pStyle w:val="aa"/>
            </w:pPr>
            <w:r>
              <w:t xml:space="preserve">                    // Add field to JSON schema</w:t>
            </w:r>
          </w:p>
          <w:p w14:paraId="1F02BF7A" w14:textId="77777777" w:rsidR="005D4CA0" w:rsidRDefault="005D4CA0" w:rsidP="005D4CA0">
            <w:pPr>
              <w:pStyle w:val="aa"/>
            </w:pPr>
            <w:r>
              <w:t xml:space="preserve">                    data["schema</w:t>
            </w:r>
            <w:proofErr w:type="gramStart"/>
            <w:r>
              <w:t>"][</w:t>
            </w:r>
            <w:proofErr w:type="gramEnd"/>
            <w:r>
              <w:t>table].</w:t>
            </w:r>
            <w:proofErr w:type="spellStart"/>
            <w:r>
              <w:t>push_back</w:t>
            </w:r>
            <w:proofErr w:type="spellEnd"/>
            <w:r>
              <w:t>(</w:t>
            </w:r>
            <w:proofErr w:type="spellStart"/>
            <w:r>
              <w:t>field.to_json</w:t>
            </w:r>
            <w:proofErr w:type="spellEnd"/>
            <w:r>
              <w:t>());</w:t>
            </w:r>
          </w:p>
          <w:p w14:paraId="47786910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71635810" w14:textId="77777777" w:rsidR="005D4CA0" w:rsidRDefault="005D4CA0" w:rsidP="005D4CA0">
            <w:pPr>
              <w:pStyle w:val="aa"/>
            </w:pPr>
          </w:p>
          <w:p w14:paraId="0B364212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"Schema for table '" &lt;&lt; table &lt;&lt; "' has been updated.\n";</w:t>
            </w:r>
          </w:p>
          <w:p w14:paraId="3B916184" w14:textId="77777777" w:rsidR="005D4CA0" w:rsidRDefault="005D4CA0" w:rsidP="005D4CA0">
            <w:pPr>
              <w:pStyle w:val="aa"/>
            </w:pPr>
          </w:p>
          <w:p w14:paraId="5356C88A" w14:textId="77777777" w:rsidR="005D4CA0" w:rsidRDefault="005D4CA0" w:rsidP="005D4CA0">
            <w:pPr>
              <w:pStyle w:val="aa"/>
            </w:pPr>
            <w:r>
              <w:t xml:space="preserve">                auto fields = schema[table</w:t>
            </w:r>
            <w:proofErr w:type="gramStart"/>
            <w:r>
              <w:t>];</w:t>
            </w:r>
            <w:proofErr w:type="gramEnd"/>
          </w:p>
          <w:p w14:paraId="435829D4" w14:textId="77777777" w:rsidR="005D4CA0" w:rsidRDefault="005D4CA0" w:rsidP="005D4CA0">
            <w:pPr>
              <w:pStyle w:val="aa"/>
            </w:pPr>
          </w:p>
          <w:p w14:paraId="28497FBC" w14:textId="77777777" w:rsidR="005D4CA0" w:rsidRDefault="005D4CA0" w:rsidP="005D4CA0">
            <w:pPr>
              <w:pStyle w:val="aa"/>
            </w:pPr>
            <w:r>
              <w:t xml:space="preserve">                // Fetch data from the table</w:t>
            </w:r>
          </w:p>
          <w:p w14:paraId="26B62158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select_query</w:t>
            </w:r>
            <w:proofErr w:type="spellEnd"/>
            <w:r>
              <w:t xml:space="preserve"> = "SELECT * FROM " + table + ";";</w:t>
            </w:r>
          </w:p>
          <w:p w14:paraId="342A02D6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pqxx</w:t>
            </w:r>
            <w:proofErr w:type="spellEnd"/>
            <w:r>
              <w:t>::</w:t>
            </w:r>
            <w:proofErr w:type="gramEnd"/>
            <w:r>
              <w:t xml:space="preserve">result </w:t>
            </w:r>
            <w:proofErr w:type="spellStart"/>
            <w:r>
              <w:t>res_data</w:t>
            </w:r>
            <w:proofErr w:type="spellEnd"/>
            <w:r>
              <w:t xml:space="preserve"> = </w:t>
            </w:r>
            <w:proofErr w:type="spellStart"/>
            <w:r>
              <w:t>txn_import.exec</w:t>
            </w:r>
            <w:proofErr w:type="spellEnd"/>
            <w:r>
              <w:t>(</w:t>
            </w:r>
            <w:proofErr w:type="spellStart"/>
            <w:r>
              <w:t>select_query</w:t>
            </w:r>
            <w:proofErr w:type="spellEnd"/>
            <w:r>
              <w:t>);</w:t>
            </w:r>
          </w:p>
          <w:p w14:paraId="4ABBABBA" w14:textId="77777777" w:rsidR="005D4CA0" w:rsidRDefault="005D4CA0" w:rsidP="005D4CA0">
            <w:pPr>
              <w:pStyle w:val="aa"/>
            </w:pPr>
          </w:p>
          <w:p w14:paraId="1CB7CC33" w14:textId="77777777" w:rsidR="005D4CA0" w:rsidRDefault="005D4CA0" w:rsidP="005D4CA0">
            <w:pPr>
              <w:pStyle w:val="aa"/>
            </w:pPr>
            <w:r>
              <w:t xml:space="preserve">                // Clear existing data for the table in JSON</w:t>
            </w:r>
          </w:p>
          <w:p w14:paraId="52217AE5" w14:textId="77777777" w:rsidR="005D4CA0" w:rsidRDefault="005D4CA0" w:rsidP="005D4CA0">
            <w:pPr>
              <w:pStyle w:val="aa"/>
            </w:pPr>
            <w:r>
              <w:t xml:space="preserve">                data[table] =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array();</w:t>
            </w:r>
          </w:p>
          <w:p w14:paraId="69749023" w14:textId="77777777" w:rsidR="005D4CA0" w:rsidRDefault="005D4CA0" w:rsidP="005D4CA0">
            <w:pPr>
              <w:pStyle w:val="aa"/>
            </w:pPr>
          </w:p>
          <w:p w14:paraId="37CA6C9A" w14:textId="77777777" w:rsidR="005D4CA0" w:rsidRDefault="005D4CA0" w:rsidP="005D4CA0">
            <w:pPr>
              <w:pStyle w:val="aa"/>
            </w:pPr>
            <w:r>
              <w:t xml:space="preserve">                // Get primary key for the table</w:t>
            </w:r>
          </w:p>
          <w:p w14:paraId="6BB51A46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primary_key</w:t>
            </w:r>
            <w:proofErr w:type="spellEnd"/>
            <w:r>
              <w:t xml:space="preserve"> = "";</w:t>
            </w:r>
          </w:p>
          <w:p w14:paraId="1DBDD077" w14:textId="77777777" w:rsidR="005D4CA0" w:rsidRDefault="005D4CA0" w:rsidP="005D4CA0">
            <w:pPr>
              <w:pStyle w:val="aa"/>
            </w:pPr>
            <w:r>
              <w:t xml:space="preserve">                auto </w:t>
            </w:r>
            <w:proofErr w:type="spellStart"/>
            <w:r>
              <w:t>pk_it</w:t>
            </w:r>
            <w:proofErr w:type="spellEnd"/>
            <w:r>
              <w:t xml:space="preserve"> = </w:t>
            </w:r>
            <w:proofErr w:type="spellStart"/>
            <w:r>
              <w:t>primary_</w:t>
            </w:r>
            <w:proofErr w:type="gramStart"/>
            <w:r>
              <w:t>keys.find</w:t>
            </w:r>
            <w:proofErr w:type="spellEnd"/>
            <w:proofErr w:type="gramEnd"/>
            <w:r>
              <w:t>(table);</w:t>
            </w:r>
          </w:p>
          <w:p w14:paraId="15F32167" w14:textId="77777777" w:rsidR="005D4CA0" w:rsidRDefault="005D4CA0" w:rsidP="005D4CA0">
            <w:pPr>
              <w:pStyle w:val="aa"/>
            </w:pPr>
            <w:r>
              <w:t xml:space="preserve">                if (</w:t>
            </w:r>
            <w:proofErr w:type="spellStart"/>
            <w:r>
              <w:t>pk_</w:t>
            </w:r>
            <w:proofErr w:type="gramStart"/>
            <w:r>
              <w:t>it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primary_keys.end</w:t>
            </w:r>
            <w:proofErr w:type="spellEnd"/>
            <w:r>
              <w:t>())</w:t>
            </w:r>
          </w:p>
          <w:p w14:paraId="2B551A6D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7AE38F4D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primary_key</w:t>
            </w:r>
            <w:proofErr w:type="spellEnd"/>
            <w:r>
              <w:t xml:space="preserve"> = </w:t>
            </w:r>
            <w:proofErr w:type="spellStart"/>
            <w:r>
              <w:t>pk_it</w:t>
            </w:r>
            <w:proofErr w:type="spellEnd"/>
            <w:r>
              <w:t>-&gt;</w:t>
            </w:r>
            <w:proofErr w:type="gramStart"/>
            <w:r>
              <w:t>second;</w:t>
            </w:r>
            <w:proofErr w:type="gramEnd"/>
          </w:p>
          <w:p w14:paraId="06FD76A9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44BDE445" w14:textId="77777777" w:rsidR="005D4CA0" w:rsidRDefault="005D4CA0" w:rsidP="005D4CA0">
            <w:pPr>
              <w:pStyle w:val="aa"/>
            </w:pPr>
            <w:r>
              <w:t xml:space="preserve">                else</w:t>
            </w:r>
          </w:p>
          <w:p w14:paraId="43EB11B8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2C1393D7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"Primary key for table '" &lt;&lt; table &lt;&lt; "' is not defined. Skipping additional data handling.\n</w:t>
            </w:r>
            <w:proofErr w:type="gramStart"/>
            <w:r>
              <w:t>";</w:t>
            </w:r>
            <w:proofErr w:type="gramEnd"/>
          </w:p>
          <w:p w14:paraId="061B6A56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64CB26CD" w14:textId="77777777" w:rsidR="005D4CA0" w:rsidRDefault="005D4CA0" w:rsidP="005D4CA0">
            <w:pPr>
              <w:pStyle w:val="aa"/>
            </w:pPr>
          </w:p>
          <w:p w14:paraId="609C8433" w14:textId="77777777" w:rsidR="005D4CA0" w:rsidRDefault="005D4CA0" w:rsidP="005D4CA0">
            <w:pPr>
              <w:pStyle w:val="aa"/>
            </w:pPr>
            <w:r>
              <w:t xml:space="preserve">                for (const auto&amp; </w:t>
            </w:r>
            <w:proofErr w:type="gramStart"/>
            <w:r>
              <w:t>row :</w:t>
            </w:r>
            <w:proofErr w:type="gramEnd"/>
            <w:r>
              <w:t xml:space="preserve"> </w:t>
            </w:r>
            <w:proofErr w:type="spellStart"/>
            <w:r>
              <w:t>res_data</w:t>
            </w:r>
            <w:proofErr w:type="spellEnd"/>
            <w:r>
              <w:t>)</w:t>
            </w:r>
          </w:p>
          <w:p w14:paraId="6F8890C9" w14:textId="77777777" w:rsidR="005D4CA0" w:rsidRDefault="005D4CA0" w:rsidP="005D4CA0">
            <w:pPr>
              <w:pStyle w:val="aa"/>
            </w:pPr>
            <w:r>
              <w:lastRenderedPageBreak/>
              <w:t xml:space="preserve">                {</w:t>
            </w:r>
          </w:p>
          <w:p w14:paraId="65275D50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gramStart"/>
            <w:r>
              <w:t>record;</w:t>
            </w:r>
            <w:proofErr w:type="gramEnd"/>
          </w:p>
          <w:p w14:paraId="3233AE4A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record_id_str</w:t>
            </w:r>
            <w:proofErr w:type="spellEnd"/>
            <w:r>
              <w:t xml:space="preserve"> = "";</w:t>
            </w:r>
          </w:p>
          <w:p w14:paraId="03B219C3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additional_record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object();</w:t>
            </w:r>
          </w:p>
          <w:p w14:paraId="62930F40" w14:textId="77777777" w:rsidR="005D4CA0" w:rsidRDefault="005D4CA0" w:rsidP="005D4CA0">
            <w:pPr>
              <w:pStyle w:val="aa"/>
            </w:pPr>
          </w:p>
          <w:p w14:paraId="3EBCFA0B" w14:textId="77777777" w:rsidR="005D4CA0" w:rsidRDefault="005D4CA0" w:rsidP="005D4CA0">
            <w:pPr>
              <w:pStyle w:val="aa"/>
            </w:pPr>
            <w:r>
              <w:t xml:space="preserve">                    for (const auto&amp; </w:t>
            </w:r>
            <w:proofErr w:type="gramStart"/>
            <w:r>
              <w:t>field :</w:t>
            </w:r>
            <w:proofErr w:type="gramEnd"/>
            <w:r>
              <w:t xml:space="preserve"> fields)</w:t>
            </w:r>
          </w:p>
          <w:p w14:paraId="72D15222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6348CFE5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column_name</w:t>
            </w:r>
            <w:proofErr w:type="spellEnd"/>
            <w:r>
              <w:t xml:space="preserve"> = field.name;</w:t>
            </w:r>
          </w:p>
          <w:p w14:paraId="7B5C739B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data_type</w:t>
            </w:r>
            <w:proofErr w:type="spellEnd"/>
            <w:r>
              <w:t xml:space="preserve"> = </w:t>
            </w:r>
            <w:proofErr w:type="spellStart"/>
            <w:r>
              <w:t>field.type</w:t>
            </w:r>
            <w:proofErr w:type="spellEnd"/>
            <w:r>
              <w:t>;</w:t>
            </w:r>
          </w:p>
          <w:p w14:paraId="24CC0556" w14:textId="77777777" w:rsidR="005D4CA0" w:rsidRDefault="005D4CA0" w:rsidP="005D4CA0">
            <w:pPr>
              <w:pStyle w:val="aa"/>
            </w:pPr>
          </w:p>
          <w:p w14:paraId="41F569D1" w14:textId="77777777" w:rsidR="005D4CA0" w:rsidRDefault="005D4CA0" w:rsidP="005D4CA0">
            <w:pPr>
              <w:pStyle w:val="aa"/>
            </w:pPr>
            <w:r>
              <w:t xml:space="preserve">                        // Determine if the field is additional</w:t>
            </w:r>
          </w:p>
          <w:p w14:paraId="7EE94BE4" w14:textId="77777777" w:rsidR="005D4CA0" w:rsidRDefault="005D4CA0" w:rsidP="005D4CA0">
            <w:pPr>
              <w:pStyle w:val="aa"/>
            </w:pPr>
            <w:r>
              <w:t xml:space="preserve">                        if (default_fields.at(table</w:t>
            </w:r>
            <w:proofErr w:type="gramStart"/>
            <w:r>
              <w:t>).end</w:t>
            </w:r>
            <w:proofErr w:type="gramEnd"/>
            <w:r>
              <w:t>() == std::find(default_fields.at(table).begin(), default_fields.at(table).end(),</w:t>
            </w:r>
          </w:p>
          <w:p w14:paraId="57116948" w14:textId="77777777" w:rsidR="005D4CA0" w:rsidRDefault="005D4CA0" w:rsidP="005D4CA0">
            <w:pPr>
              <w:pStyle w:val="aa"/>
            </w:pPr>
            <w:r>
              <w:t xml:space="preserve">                            </w:t>
            </w:r>
            <w:proofErr w:type="spellStart"/>
            <w:r>
              <w:t>column_name</w:t>
            </w:r>
            <w:proofErr w:type="spellEnd"/>
            <w:r>
              <w:t>))</w:t>
            </w:r>
          </w:p>
          <w:p w14:paraId="5200C7F2" w14:textId="77777777" w:rsidR="005D4CA0" w:rsidRDefault="005D4CA0" w:rsidP="005D4CA0">
            <w:pPr>
              <w:pStyle w:val="aa"/>
            </w:pPr>
            <w:r>
              <w:t xml:space="preserve">                        {</w:t>
            </w:r>
          </w:p>
          <w:p w14:paraId="03037220" w14:textId="77777777" w:rsidR="005D4CA0" w:rsidRDefault="005D4CA0" w:rsidP="005D4CA0">
            <w:pPr>
              <w:pStyle w:val="aa"/>
            </w:pPr>
            <w:r>
              <w:t xml:space="preserve">                            // It's an additional field</w:t>
            </w:r>
          </w:p>
          <w:p w14:paraId="363DD59F" w14:textId="77777777" w:rsidR="005D4CA0" w:rsidRDefault="005D4CA0" w:rsidP="005D4CA0">
            <w:pPr>
              <w:pStyle w:val="aa"/>
            </w:pPr>
            <w:r>
              <w:t xml:space="preserve">                            if </w:t>
            </w:r>
            <w:proofErr w:type="gramStart"/>
            <w:r>
              <w:t>(!row</w:t>
            </w:r>
            <w:proofErr w:type="gramEnd"/>
            <w:r>
              <w:t>[</w:t>
            </w:r>
            <w:proofErr w:type="spellStart"/>
            <w:r>
              <w:t>column_name</w:t>
            </w:r>
            <w:proofErr w:type="spellEnd"/>
            <w:r>
              <w:t>].</w:t>
            </w:r>
            <w:proofErr w:type="spellStart"/>
            <w:r>
              <w:t>is_null</w:t>
            </w:r>
            <w:proofErr w:type="spellEnd"/>
            <w:r>
              <w:t>())</w:t>
            </w:r>
          </w:p>
          <w:p w14:paraId="7D38FDBE" w14:textId="77777777" w:rsidR="005D4CA0" w:rsidRDefault="005D4CA0" w:rsidP="005D4CA0">
            <w:pPr>
              <w:pStyle w:val="aa"/>
            </w:pPr>
            <w:r>
              <w:t xml:space="preserve">                            {</w:t>
            </w:r>
          </w:p>
          <w:p w14:paraId="0E6B4FB9" w14:textId="77777777" w:rsidR="005D4CA0" w:rsidRDefault="005D4CA0" w:rsidP="005D4CA0">
            <w:pPr>
              <w:pStyle w:val="aa"/>
            </w:pPr>
            <w:r>
              <w:t xml:space="preserve">                                try</w:t>
            </w:r>
          </w:p>
          <w:p w14:paraId="45DE1CB0" w14:textId="77777777" w:rsidR="005D4CA0" w:rsidRDefault="005D4CA0" w:rsidP="005D4CA0">
            <w:pPr>
              <w:pStyle w:val="aa"/>
            </w:pPr>
            <w:r>
              <w:t xml:space="preserve">                                {</w:t>
            </w:r>
          </w:p>
          <w:p w14:paraId="74FF536B" w14:textId="77777777" w:rsidR="005D4CA0" w:rsidRDefault="005D4CA0" w:rsidP="005D4CA0">
            <w:pPr>
              <w:pStyle w:val="aa"/>
            </w:pPr>
            <w:r>
              <w:t xml:space="preserve">                                    if (</w:t>
            </w:r>
            <w:proofErr w:type="spellStart"/>
            <w:r>
              <w:t>data_</w:t>
            </w:r>
            <w:proofErr w:type="gramStart"/>
            <w:r>
              <w:t>type.find</w:t>
            </w:r>
            <w:proofErr w:type="spellEnd"/>
            <w:proofErr w:type="gramEnd"/>
            <w:r>
              <w:t>("INT") != std::string::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023014A7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099509FC" w14:textId="77777777" w:rsidR="005D4CA0" w:rsidRDefault="005D4CA0" w:rsidP="005D4CA0">
            <w:pPr>
              <w:pStyle w:val="aa"/>
            </w:pPr>
            <w:r>
              <w:t xml:space="preserve">                                        int value = row[</w:t>
            </w:r>
            <w:proofErr w:type="spellStart"/>
            <w:r>
              <w:t>column_name</w:t>
            </w:r>
            <w:proofErr w:type="spellEnd"/>
            <w:r>
              <w:t>].as&lt;int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5ACCEAF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spellStart"/>
            <w:r>
              <w:t>additional_record</w:t>
            </w:r>
            <w:proofErr w:type="spellEnd"/>
            <w:r>
              <w:t>[</w:t>
            </w:r>
            <w:proofErr w:type="spellStart"/>
            <w:r>
              <w:t>column_name</w:t>
            </w:r>
            <w:proofErr w:type="spellEnd"/>
            <w:r>
              <w:t xml:space="preserve">] = </w:t>
            </w:r>
            <w:proofErr w:type="gramStart"/>
            <w:r>
              <w:t>value;</w:t>
            </w:r>
            <w:proofErr w:type="gramEnd"/>
          </w:p>
          <w:p w14:paraId="4181DAA5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2DADB6A5" w14:textId="77777777" w:rsidR="005D4CA0" w:rsidRDefault="005D4CA0" w:rsidP="005D4CA0">
            <w:pPr>
              <w:pStyle w:val="aa"/>
            </w:pPr>
            <w:r>
              <w:t xml:space="preserve">                                    else if (</w:t>
            </w:r>
            <w:proofErr w:type="spellStart"/>
            <w:r>
              <w:t>data_</w:t>
            </w:r>
            <w:proofErr w:type="gramStart"/>
            <w:r>
              <w:t>type.find</w:t>
            </w:r>
            <w:proofErr w:type="spellEnd"/>
            <w:proofErr w:type="gramEnd"/>
            <w:r>
              <w:t>("DATE") != std::string::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7C44B573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72F1F0FD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gramStart"/>
            <w:r>
              <w:t>std::</w:t>
            </w:r>
            <w:proofErr w:type="gramEnd"/>
            <w:r>
              <w:t>string date = row[</w:t>
            </w:r>
            <w:proofErr w:type="spellStart"/>
            <w:r>
              <w:t>column_name</w:t>
            </w:r>
            <w:proofErr w:type="spellEnd"/>
            <w:r>
              <w:t>].as&lt;std::string&gt;();</w:t>
            </w:r>
          </w:p>
          <w:p w14:paraId="46B70F9F" w14:textId="77777777" w:rsidR="005D4CA0" w:rsidRDefault="005D4CA0" w:rsidP="005D4CA0">
            <w:pPr>
              <w:pStyle w:val="aa"/>
            </w:pPr>
            <w:r>
              <w:t xml:space="preserve">                                        if (</w:t>
            </w:r>
            <w:proofErr w:type="spellStart"/>
            <w:proofErr w:type="gramStart"/>
            <w:r>
              <w:t>date.size</w:t>
            </w:r>
            <w:proofErr w:type="spellEnd"/>
            <w:proofErr w:type="gramEnd"/>
            <w:r>
              <w:t>() == 10 &amp;&amp; date[4] == '-' &amp;&amp; date[7] == '-')</w:t>
            </w:r>
          </w:p>
          <w:p w14:paraId="77DF2E62" w14:textId="77777777" w:rsidR="005D4CA0" w:rsidRDefault="005D4CA0" w:rsidP="005D4CA0">
            <w:pPr>
              <w:pStyle w:val="aa"/>
            </w:pPr>
            <w:r>
              <w:t xml:space="preserve">                                        {</w:t>
            </w:r>
          </w:p>
          <w:p w14:paraId="48036DD2" w14:textId="77777777" w:rsidR="005D4CA0" w:rsidRDefault="005D4CA0" w:rsidP="005D4CA0">
            <w:pPr>
              <w:pStyle w:val="aa"/>
            </w:pPr>
            <w:r>
              <w:t xml:space="preserve">                            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formatted_date</w:t>
            </w:r>
            <w:proofErr w:type="spellEnd"/>
            <w:r>
              <w:t xml:space="preserve"> = </w:t>
            </w:r>
            <w:proofErr w:type="spellStart"/>
            <w:r>
              <w:t>date.substr</w:t>
            </w:r>
            <w:proofErr w:type="spellEnd"/>
            <w:r>
              <w:t xml:space="preserve">(8, 2) + "." + </w:t>
            </w:r>
            <w:proofErr w:type="spellStart"/>
            <w:r>
              <w:t>date.substr</w:t>
            </w:r>
            <w:proofErr w:type="spellEnd"/>
            <w:r>
              <w:t xml:space="preserve">(5, 2) + "." + </w:t>
            </w:r>
            <w:proofErr w:type="spellStart"/>
            <w:r>
              <w:t>date.substr</w:t>
            </w:r>
            <w:proofErr w:type="spellEnd"/>
            <w:r>
              <w:t>(0,</w:t>
            </w:r>
          </w:p>
          <w:p w14:paraId="4698F3D2" w14:textId="77777777" w:rsidR="005D4CA0" w:rsidRDefault="005D4CA0" w:rsidP="005D4CA0">
            <w:pPr>
              <w:pStyle w:val="aa"/>
            </w:pPr>
            <w:r>
              <w:t xml:space="preserve">                                                4</w:t>
            </w:r>
            <w:proofErr w:type="gramStart"/>
            <w:r>
              <w:t>);</w:t>
            </w:r>
            <w:proofErr w:type="gramEnd"/>
          </w:p>
          <w:p w14:paraId="74CE93A8" w14:textId="77777777" w:rsidR="005D4CA0" w:rsidRDefault="005D4CA0" w:rsidP="005D4CA0">
            <w:pPr>
              <w:pStyle w:val="aa"/>
            </w:pPr>
            <w:r>
              <w:t xml:space="preserve">                                            </w:t>
            </w:r>
            <w:proofErr w:type="spellStart"/>
            <w:r>
              <w:t>additional_record</w:t>
            </w:r>
            <w:proofErr w:type="spellEnd"/>
            <w:r>
              <w:t>[</w:t>
            </w:r>
            <w:proofErr w:type="spellStart"/>
            <w:r>
              <w:t>column_name</w:t>
            </w:r>
            <w:proofErr w:type="spellEnd"/>
            <w:r>
              <w:t xml:space="preserve">] = </w:t>
            </w:r>
            <w:proofErr w:type="spellStart"/>
            <w:r>
              <w:t>formatted_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3403821A" w14:textId="77777777" w:rsidR="005D4CA0" w:rsidRDefault="005D4CA0" w:rsidP="005D4CA0">
            <w:pPr>
              <w:pStyle w:val="aa"/>
            </w:pPr>
            <w:r>
              <w:t xml:space="preserve">                                        }</w:t>
            </w:r>
          </w:p>
          <w:p w14:paraId="05A2F2D8" w14:textId="77777777" w:rsidR="005D4CA0" w:rsidRDefault="005D4CA0" w:rsidP="005D4CA0">
            <w:pPr>
              <w:pStyle w:val="aa"/>
            </w:pPr>
            <w:r>
              <w:t xml:space="preserve">                                        else</w:t>
            </w:r>
          </w:p>
          <w:p w14:paraId="574B0250" w14:textId="77777777" w:rsidR="005D4CA0" w:rsidRDefault="005D4CA0" w:rsidP="005D4CA0">
            <w:pPr>
              <w:pStyle w:val="aa"/>
            </w:pPr>
            <w:r>
              <w:t xml:space="preserve">                                        {</w:t>
            </w:r>
          </w:p>
          <w:p w14:paraId="73A49997" w14:textId="77777777" w:rsidR="005D4CA0" w:rsidRDefault="005D4CA0" w:rsidP="005D4CA0">
            <w:pPr>
              <w:pStyle w:val="aa"/>
            </w:pPr>
            <w:r>
              <w:t xml:space="preserve">                                            </w:t>
            </w:r>
            <w:proofErr w:type="spellStart"/>
            <w:r>
              <w:t>additional_record</w:t>
            </w:r>
            <w:proofErr w:type="spellEnd"/>
            <w:r>
              <w:t>[</w:t>
            </w:r>
            <w:proofErr w:type="spellStart"/>
            <w:r>
              <w:t>column_name</w:t>
            </w:r>
            <w:proofErr w:type="spellEnd"/>
            <w:r>
              <w:t xml:space="preserve">] = </w:t>
            </w:r>
            <w:proofErr w:type="gramStart"/>
            <w:r>
              <w:t>date;</w:t>
            </w:r>
            <w:proofErr w:type="gramEnd"/>
          </w:p>
          <w:p w14:paraId="0CA53097" w14:textId="77777777" w:rsidR="005D4CA0" w:rsidRDefault="005D4CA0" w:rsidP="005D4CA0">
            <w:pPr>
              <w:pStyle w:val="aa"/>
            </w:pPr>
            <w:r>
              <w:t xml:space="preserve">                                        }</w:t>
            </w:r>
          </w:p>
          <w:p w14:paraId="3845D8B6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6A979F5F" w14:textId="77777777" w:rsidR="005D4CA0" w:rsidRDefault="005D4CA0" w:rsidP="005D4CA0">
            <w:pPr>
              <w:pStyle w:val="aa"/>
            </w:pPr>
            <w:r>
              <w:t xml:space="preserve">                                    else</w:t>
            </w:r>
          </w:p>
          <w:p w14:paraId="55C9F6DF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4010B06A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gramStart"/>
            <w:r>
              <w:t>std::</w:t>
            </w:r>
            <w:proofErr w:type="gramEnd"/>
            <w:r>
              <w:t>string value = row[</w:t>
            </w:r>
            <w:proofErr w:type="spellStart"/>
            <w:r>
              <w:t>column_name</w:t>
            </w:r>
            <w:proofErr w:type="spellEnd"/>
            <w:r>
              <w:t>].as&lt;std::string&gt;();</w:t>
            </w:r>
          </w:p>
          <w:p w14:paraId="5B4C9F75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spellStart"/>
            <w:r>
              <w:t>additional_record</w:t>
            </w:r>
            <w:proofErr w:type="spellEnd"/>
            <w:r>
              <w:t>[</w:t>
            </w:r>
            <w:proofErr w:type="spellStart"/>
            <w:r>
              <w:t>column_name</w:t>
            </w:r>
            <w:proofErr w:type="spellEnd"/>
            <w:r>
              <w:t xml:space="preserve">] = </w:t>
            </w:r>
            <w:proofErr w:type="gramStart"/>
            <w:r>
              <w:t>value;</w:t>
            </w:r>
            <w:proofErr w:type="gramEnd"/>
          </w:p>
          <w:p w14:paraId="258E3A40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5C5D6E8F" w14:textId="77777777" w:rsidR="005D4CA0" w:rsidRDefault="005D4CA0" w:rsidP="005D4CA0">
            <w:pPr>
              <w:pStyle w:val="aa"/>
            </w:pPr>
          </w:p>
          <w:p w14:paraId="07673E77" w14:textId="77777777" w:rsidR="005D4CA0" w:rsidRDefault="005D4CA0" w:rsidP="005D4CA0">
            <w:pPr>
              <w:pStyle w:val="aa"/>
            </w:pPr>
            <w:r>
              <w:t xml:space="preserve">                        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"Processing additional field '" &lt;&lt; </w:t>
            </w:r>
            <w:proofErr w:type="spellStart"/>
            <w:r>
              <w:t>column_name</w:t>
            </w:r>
            <w:proofErr w:type="spellEnd"/>
            <w:r>
              <w:t xml:space="preserve"> &lt;&lt; "' with type '" &lt;&lt; </w:t>
            </w:r>
            <w:proofErr w:type="spellStart"/>
            <w:r>
              <w:t>data_type</w:t>
            </w:r>
            <w:proofErr w:type="spellEnd"/>
            <w:r>
              <w:t xml:space="preserve"> &lt;&lt;</w:t>
            </w:r>
          </w:p>
          <w:p w14:paraId="1ED41EE5" w14:textId="77777777" w:rsidR="005D4CA0" w:rsidRDefault="005D4CA0" w:rsidP="005D4CA0">
            <w:pPr>
              <w:pStyle w:val="aa"/>
            </w:pPr>
            <w:r>
              <w:t xml:space="preserve">                                        "' and value '"</w:t>
            </w:r>
          </w:p>
          <w:p w14:paraId="4AB1EB7E" w14:textId="77777777" w:rsidR="005D4CA0" w:rsidRDefault="005D4CA0" w:rsidP="005D4CA0">
            <w:pPr>
              <w:pStyle w:val="aa"/>
            </w:pPr>
            <w:r>
              <w:t xml:space="preserve">                                        &lt;&lt; (row[</w:t>
            </w:r>
            <w:proofErr w:type="spellStart"/>
            <w:r>
              <w:t>column_name</w:t>
            </w:r>
            <w:proofErr w:type="spellEnd"/>
            <w:r>
              <w:t>].</w:t>
            </w:r>
            <w:proofErr w:type="spellStart"/>
            <w:r>
              <w:t>is_</w:t>
            </w:r>
            <w:proofErr w:type="gramStart"/>
            <w:r>
              <w:t>null</w:t>
            </w:r>
            <w:proofErr w:type="spellEnd"/>
            <w:r>
              <w:t>(</w:t>
            </w:r>
            <w:proofErr w:type="gramEnd"/>
            <w:r>
              <w:t>) ? "NULL</w:t>
            </w:r>
            <w:proofErr w:type="gramStart"/>
            <w:r>
              <w:t>" :</w:t>
            </w:r>
            <w:proofErr w:type="gramEnd"/>
            <w:r>
              <w:t xml:space="preserve"> row[</w:t>
            </w:r>
            <w:proofErr w:type="spellStart"/>
            <w:r>
              <w:t>column_name</w:t>
            </w:r>
            <w:proofErr w:type="spellEnd"/>
            <w:r>
              <w:t>].as&lt;std::string&gt;()) &lt;&lt; "'.\n";</w:t>
            </w:r>
          </w:p>
          <w:p w14:paraId="26A4125F" w14:textId="77777777" w:rsidR="005D4CA0" w:rsidRDefault="005D4CA0" w:rsidP="005D4CA0">
            <w:pPr>
              <w:pStyle w:val="aa"/>
            </w:pPr>
            <w:r>
              <w:t xml:space="preserve">                                }</w:t>
            </w:r>
          </w:p>
          <w:p w14:paraId="7F6198EE" w14:textId="77777777" w:rsidR="005D4CA0" w:rsidRDefault="005D4CA0" w:rsidP="005D4CA0">
            <w:pPr>
              <w:pStyle w:val="aa"/>
            </w:pPr>
            <w:r>
              <w:lastRenderedPageBreak/>
              <w:t xml:space="preserve">                                catch (const </w:t>
            </w:r>
            <w:proofErr w:type="gramStart"/>
            <w:r>
              <w:t>std::</w:t>
            </w:r>
            <w:proofErr w:type="gramEnd"/>
            <w:r>
              <w:t>exception&amp; e)</w:t>
            </w:r>
          </w:p>
          <w:p w14:paraId="5E34DB2B" w14:textId="77777777" w:rsidR="005D4CA0" w:rsidRDefault="005D4CA0" w:rsidP="005D4CA0">
            <w:pPr>
              <w:pStyle w:val="aa"/>
            </w:pPr>
            <w:r>
              <w:t xml:space="preserve">                                {</w:t>
            </w:r>
          </w:p>
          <w:p w14:paraId="2CC8F270" w14:textId="77777777" w:rsidR="005D4CA0" w:rsidRDefault="005D4CA0" w:rsidP="005D4CA0">
            <w:pPr>
              <w:pStyle w:val="aa"/>
            </w:pPr>
            <w:r>
              <w:t xml:space="preserve">                        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"Error processing additional field '" &lt;&lt; </w:t>
            </w:r>
            <w:proofErr w:type="spellStart"/>
            <w:r>
              <w:t>column_name</w:t>
            </w:r>
            <w:proofErr w:type="spellEnd"/>
            <w:r>
              <w:t xml:space="preserve"> &lt;&lt; "': " &lt;&lt; </w:t>
            </w:r>
            <w:proofErr w:type="spellStart"/>
            <w:r>
              <w:t>e.what</w:t>
            </w:r>
            <w:proofErr w:type="spellEnd"/>
            <w:r>
              <w:t>() &lt;&lt; '\n';</w:t>
            </w:r>
          </w:p>
          <w:p w14:paraId="34098928" w14:textId="77777777" w:rsidR="005D4CA0" w:rsidRDefault="005D4CA0" w:rsidP="005D4CA0">
            <w:pPr>
              <w:pStyle w:val="aa"/>
            </w:pPr>
            <w:r>
              <w:t xml:space="preserve">                                    </w:t>
            </w:r>
            <w:proofErr w:type="spellStart"/>
            <w:r>
              <w:t>additional_record</w:t>
            </w:r>
            <w:proofErr w:type="spellEnd"/>
            <w:r>
              <w:t>[</w:t>
            </w:r>
            <w:proofErr w:type="spellStart"/>
            <w:r>
              <w:t>column_name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nullptr</w:t>
            </w:r>
            <w:proofErr w:type="spellEnd"/>
            <w:r>
              <w:t>;</w:t>
            </w:r>
            <w:proofErr w:type="gramEnd"/>
          </w:p>
          <w:p w14:paraId="6CDF8E88" w14:textId="77777777" w:rsidR="005D4CA0" w:rsidRDefault="005D4CA0" w:rsidP="005D4CA0">
            <w:pPr>
              <w:pStyle w:val="aa"/>
            </w:pPr>
            <w:r>
              <w:t xml:space="preserve">                                }</w:t>
            </w:r>
          </w:p>
          <w:p w14:paraId="576BF0CA" w14:textId="77777777" w:rsidR="005D4CA0" w:rsidRDefault="005D4CA0" w:rsidP="005D4CA0">
            <w:pPr>
              <w:pStyle w:val="aa"/>
            </w:pPr>
            <w:r>
              <w:t xml:space="preserve">                            }</w:t>
            </w:r>
          </w:p>
          <w:p w14:paraId="6301591C" w14:textId="77777777" w:rsidR="005D4CA0" w:rsidRDefault="005D4CA0" w:rsidP="005D4CA0">
            <w:pPr>
              <w:pStyle w:val="aa"/>
            </w:pPr>
            <w:r>
              <w:t xml:space="preserve">                        }</w:t>
            </w:r>
          </w:p>
          <w:p w14:paraId="45C47E4F" w14:textId="77777777" w:rsidR="005D4CA0" w:rsidRDefault="005D4CA0" w:rsidP="005D4CA0">
            <w:pPr>
              <w:pStyle w:val="aa"/>
            </w:pPr>
            <w:r>
              <w:t xml:space="preserve">                        else</w:t>
            </w:r>
          </w:p>
          <w:p w14:paraId="1E2E6F33" w14:textId="77777777" w:rsidR="005D4CA0" w:rsidRDefault="005D4CA0" w:rsidP="005D4CA0">
            <w:pPr>
              <w:pStyle w:val="aa"/>
            </w:pPr>
            <w:r>
              <w:t xml:space="preserve">                        {</w:t>
            </w:r>
          </w:p>
          <w:p w14:paraId="766CAA7A" w14:textId="77777777" w:rsidR="005D4CA0" w:rsidRDefault="005D4CA0" w:rsidP="005D4CA0">
            <w:pPr>
              <w:pStyle w:val="aa"/>
            </w:pPr>
            <w:r>
              <w:t xml:space="preserve">                            // Access the column by name to avoid index mismatches</w:t>
            </w:r>
          </w:p>
          <w:p w14:paraId="41D4F7F1" w14:textId="77777777" w:rsidR="005D4CA0" w:rsidRDefault="005D4CA0" w:rsidP="005D4CA0">
            <w:pPr>
              <w:pStyle w:val="aa"/>
            </w:pPr>
            <w:r>
              <w:t xml:space="preserve">                            if (row[</w:t>
            </w:r>
            <w:proofErr w:type="spellStart"/>
            <w:r>
              <w:t>column_name</w:t>
            </w:r>
            <w:proofErr w:type="spellEnd"/>
            <w:r>
              <w:t>].</w:t>
            </w:r>
            <w:proofErr w:type="spellStart"/>
            <w:r>
              <w:t>is_</w:t>
            </w:r>
            <w:proofErr w:type="gramStart"/>
            <w:r>
              <w:t>null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2238A880" w14:textId="77777777" w:rsidR="005D4CA0" w:rsidRDefault="005D4CA0" w:rsidP="005D4CA0">
            <w:pPr>
              <w:pStyle w:val="aa"/>
            </w:pPr>
            <w:r>
              <w:t xml:space="preserve">                            {</w:t>
            </w:r>
          </w:p>
          <w:p w14:paraId="72A50911" w14:textId="77777777" w:rsidR="005D4CA0" w:rsidRDefault="005D4CA0" w:rsidP="005D4CA0">
            <w:pPr>
              <w:pStyle w:val="aa"/>
            </w:pPr>
            <w:r>
              <w:t xml:space="preserve">                                record[</w:t>
            </w:r>
            <w:proofErr w:type="spellStart"/>
            <w:r>
              <w:t>column_name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nullptr</w:t>
            </w:r>
            <w:proofErr w:type="spellEnd"/>
            <w:r>
              <w:t>;</w:t>
            </w:r>
            <w:proofErr w:type="gramEnd"/>
          </w:p>
          <w:p w14:paraId="4059D7D2" w14:textId="77777777" w:rsidR="005D4CA0" w:rsidRDefault="005D4CA0" w:rsidP="005D4CA0">
            <w:pPr>
              <w:pStyle w:val="aa"/>
            </w:pPr>
            <w:r>
              <w:t xml:space="preserve">                            }</w:t>
            </w:r>
          </w:p>
          <w:p w14:paraId="51B97CDD" w14:textId="77777777" w:rsidR="005D4CA0" w:rsidRDefault="005D4CA0" w:rsidP="005D4CA0">
            <w:pPr>
              <w:pStyle w:val="aa"/>
            </w:pPr>
            <w:r>
              <w:t xml:space="preserve">                            else</w:t>
            </w:r>
          </w:p>
          <w:p w14:paraId="53F80180" w14:textId="77777777" w:rsidR="005D4CA0" w:rsidRDefault="005D4CA0" w:rsidP="005D4CA0">
            <w:pPr>
              <w:pStyle w:val="aa"/>
            </w:pPr>
            <w:r>
              <w:t xml:space="preserve">                            {</w:t>
            </w:r>
          </w:p>
          <w:p w14:paraId="6C5E75D2" w14:textId="77777777" w:rsidR="005D4CA0" w:rsidRDefault="005D4CA0" w:rsidP="005D4CA0">
            <w:pPr>
              <w:pStyle w:val="aa"/>
            </w:pPr>
            <w:r>
              <w:t xml:space="preserve">                                try</w:t>
            </w:r>
          </w:p>
          <w:p w14:paraId="7EDAEFD2" w14:textId="77777777" w:rsidR="005D4CA0" w:rsidRDefault="005D4CA0" w:rsidP="005D4CA0">
            <w:pPr>
              <w:pStyle w:val="aa"/>
            </w:pPr>
            <w:r>
              <w:t xml:space="preserve">                                {</w:t>
            </w:r>
          </w:p>
          <w:p w14:paraId="302F5948" w14:textId="77777777" w:rsidR="005D4CA0" w:rsidRDefault="005D4CA0" w:rsidP="005D4CA0">
            <w:pPr>
              <w:pStyle w:val="aa"/>
            </w:pPr>
            <w:r>
              <w:t xml:space="preserve">                                    if (</w:t>
            </w:r>
            <w:proofErr w:type="spellStart"/>
            <w:r>
              <w:t>data_</w:t>
            </w:r>
            <w:proofErr w:type="gramStart"/>
            <w:r>
              <w:t>type.find</w:t>
            </w:r>
            <w:proofErr w:type="spellEnd"/>
            <w:proofErr w:type="gramEnd"/>
            <w:r>
              <w:t>("INT") != std::string::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2380DABA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2153D48F" w14:textId="77777777" w:rsidR="005D4CA0" w:rsidRDefault="005D4CA0" w:rsidP="005D4CA0">
            <w:pPr>
              <w:pStyle w:val="aa"/>
            </w:pPr>
            <w:r>
              <w:t xml:space="preserve">                                        int value = row[</w:t>
            </w:r>
            <w:proofErr w:type="spellStart"/>
            <w:r>
              <w:t>column_name</w:t>
            </w:r>
            <w:proofErr w:type="spellEnd"/>
            <w:r>
              <w:t>].as&lt;int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80E3443" w14:textId="77777777" w:rsidR="005D4CA0" w:rsidRDefault="005D4CA0" w:rsidP="005D4CA0">
            <w:pPr>
              <w:pStyle w:val="aa"/>
            </w:pPr>
            <w:r>
              <w:t xml:space="preserve">                                        record[</w:t>
            </w:r>
            <w:proofErr w:type="spellStart"/>
            <w:r>
              <w:t>column_name</w:t>
            </w:r>
            <w:proofErr w:type="spellEnd"/>
            <w:r>
              <w:t xml:space="preserve">] = </w:t>
            </w:r>
            <w:proofErr w:type="gramStart"/>
            <w:r>
              <w:t>value;</w:t>
            </w:r>
            <w:proofErr w:type="gramEnd"/>
          </w:p>
          <w:p w14:paraId="43F7BEAA" w14:textId="77777777" w:rsidR="005D4CA0" w:rsidRDefault="005D4CA0" w:rsidP="005D4CA0">
            <w:pPr>
              <w:pStyle w:val="aa"/>
            </w:pPr>
            <w:r>
              <w:t xml:space="preserve">                                        if (</w:t>
            </w:r>
            <w:proofErr w:type="spellStart"/>
            <w:r>
              <w:t>column_name</w:t>
            </w:r>
            <w:proofErr w:type="spellEnd"/>
            <w:r>
              <w:t xml:space="preserve"> == </w:t>
            </w:r>
            <w:proofErr w:type="spellStart"/>
            <w:r>
              <w:t>primary_key</w:t>
            </w:r>
            <w:proofErr w:type="spellEnd"/>
            <w:r>
              <w:t>)</w:t>
            </w:r>
          </w:p>
          <w:p w14:paraId="125A4ECF" w14:textId="77777777" w:rsidR="005D4CA0" w:rsidRDefault="005D4CA0" w:rsidP="005D4CA0">
            <w:pPr>
              <w:pStyle w:val="aa"/>
            </w:pPr>
            <w:r>
              <w:t xml:space="preserve">                                            </w:t>
            </w:r>
            <w:proofErr w:type="spellStart"/>
            <w:r>
              <w:t>record_id_str</w:t>
            </w:r>
            <w:proofErr w:type="spellEnd"/>
            <w:r>
              <w:t xml:space="preserve"> = </w:t>
            </w:r>
            <w:proofErr w:type="gramStart"/>
            <w:r>
              <w:t>std::</w:t>
            </w:r>
            <w:proofErr w:type="spellStart"/>
            <w:proofErr w:type="gramEnd"/>
            <w:r>
              <w:t>to_string</w:t>
            </w:r>
            <w:proofErr w:type="spellEnd"/>
            <w:r>
              <w:t>(value);</w:t>
            </w:r>
          </w:p>
          <w:p w14:paraId="2D8E26E1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41764ABF" w14:textId="77777777" w:rsidR="005D4CA0" w:rsidRDefault="005D4CA0" w:rsidP="005D4CA0">
            <w:pPr>
              <w:pStyle w:val="aa"/>
            </w:pPr>
            <w:r>
              <w:t xml:space="preserve">                                    else if (</w:t>
            </w:r>
            <w:proofErr w:type="spellStart"/>
            <w:r>
              <w:t>data_</w:t>
            </w:r>
            <w:proofErr w:type="gramStart"/>
            <w:r>
              <w:t>type.find</w:t>
            </w:r>
            <w:proofErr w:type="spellEnd"/>
            <w:proofErr w:type="gramEnd"/>
            <w:r>
              <w:t>("DATE") != std::string::</w:t>
            </w:r>
            <w:proofErr w:type="spellStart"/>
            <w:r>
              <w:t>npos</w:t>
            </w:r>
            <w:proofErr w:type="spellEnd"/>
            <w:r>
              <w:t>)</w:t>
            </w:r>
          </w:p>
          <w:p w14:paraId="721E6663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134ADE7A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gramStart"/>
            <w:r>
              <w:t>std::</w:t>
            </w:r>
            <w:proofErr w:type="gramEnd"/>
            <w:r>
              <w:t>string date = row[</w:t>
            </w:r>
            <w:proofErr w:type="spellStart"/>
            <w:r>
              <w:t>column_name</w:t>
            </w:r>
            <w:proofErr w:type="spellEnd"/>
            <w:r>
              <w:t>].as&lt;std::string&gt;();</w:t>
            </w:r>
          </w:p>
          <w:p w14:paraId="3A45A133" w14:textId="77777777" w:rsidR="005D4CA0" w:rsidRDefault="005D4CA0" w:rsidP="005D4CA0">
            <w:pPr>
              <w:pStyle w:val="aa"/>
            </w:pPr>
            <w:r>
              <w:t xml:space="preserve">                                        // Convert from "YYYY-MM-DD" to "DD.MM.YYYY"</w:t>
            </w:r>
          </w:p>
          <w:p w14:paraId="1C45E1D1" w14:textId="77777777" w:rsidR="005D4CA0" w:rsidRDefault="005D4CA0" w:rsidP="005D4CA0">
            <w:pPr>
              <w:pStyle w:val="aa"/>
            </w:pPr>
            <w:r>
              <w:t xml:space="preserve">                                        if (</w:t>
            </w:r>
            <w:proofErr w:type="spellStart"/>
            <w:proofErr w:type="gramStart"/>
            <w:r>
              <w:t>date.size</w:t>
            </w:r>
            <w:proofErr w:type="spellEnd"/>
            <w:proofErr w:type="gramEnd"/>
            <w:r>
              <w:t>() == 10 &amp;&amp; date[4] == '-' &amp;&amp; date[7] == '-')</w:t>
            </w:r>
          </w:p>
          <w:p w14:paraId="3FF4E2EC" w14:textId="77777777" w:rsidR="005D4CA0" w:rsidRDefault="005D4CA0" w:rsidP="005D4CA0">
            <w:pPr>
              <w:pStyle w:val="aa"/>
            </w:pPr>
            <w:r>
              <w:t xml:space="preserve">                                        {</w:t>
            </w:r>
          </w:p>
          <w:p w14:paraId="30B242F7" w14:textId="77777777" w:rsidR="005D4CA0" w:rsidRDefault="005D4CA0" w:rsidP="005D4CA0">
            <w:pPr>
              <w:pStyle w:val="aa"/>
            </w:pPr>
            <w:r>
              <w:t xml:space="preserve">                                           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spellStart"/>
            <w:r>
              <w:t>formatted_date</w:t>
            </w:r>
            <w:proofErr w:type="spellEnd"/>
            <w:r>
              <w:t xml:space="preserve"> = </w:t>
            </w:r>
            <w:proofErr w:type="spellStart"/>
            <w:r>
              <w:t>date.substr</w:t>
            </w:r>
            <w:proofErr w:type="spellEnd"/>
            <w:r>
              <w:t xml:space="preserve">(8, 2) + "." + </w:t>
            </w:r>
            <w:proofErr w:type="spellStart"/>
            <w:r>
              <w:t>date.substr</w:t>
            </w:r>
            <w:proofErr w:type="spellEnd"/>
            <w:r>
              <w:t xml:space="preserve">(5, 2) + "." + </w:t>
            </w:r>
            <w:proofErr w:type="spellStart"/>
            <w:r>
              <w:t>date.substr</w:t>
            </w:r>
            <w:proofErr w:type="spellEnd"/>
            <w:r>
              <w:t>(0,</w:t>
            </w:r>
          </w:p>
          <w:p w14:paraId="41BFBF4B" w14:textId="77777777" w:rsidR="005D4CA0" w:rsidRDefault="005D4CA0" w:rsidP="005D4CA0">
            <w:pPr>
              <w:pStyle w:val="aa"/>
            </w:pPr>
            <w:r>
              <w:t xml:space="preserve">                                                4</w:t>
            </w:r>
            <w:proofErr w:type="gramStart"/>
            <w:r>
              <w:t>);</w:t>
            </w:r>
            <w:proofErr w:type="gramEnd"/>
          </w:p>
          <w:p w14:paraId="741A779C" w14:textId="77777777" w:rsidR="005D4CA0" w:rsidRDefault="005D4CA0" w:rsidP="005D4CA0">
            <w:pPr>
              <w:pStyle w:val="aa"/>
            </w:pPr>
            <w:r>
              <w:t xml:space="preserve">                                            record[</w:t>
            </w:r>
            <w:proofErr w:type="spellStart"/>
            <w:r>
              <w:t>column_name</w:t>
            </w:r>
            <w:proofErr w:type="spellEnd"/>
            <w:r>
              <w:t xml:space="preserve">] = </w:t>
            </w:r>
            <w:proofErr w:type="spellStart"/>
            <w:r>
              <w:t>formatted_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366B93EF" w14:textId="77777777" w:rsidR="005D4CA0" w:rsidRDefault="005D4CA0" w:rsidP="005D4CA0">
            <w:pPr>
              <w:pStyle w:val="aa"/>
            </w:pPr>
            <w:r>
              <w:t xml:space="preserve">                                        }</w:t>
            </w:r>
          </w:p>
          <w:p w14:paraId="5816FFD4" w14:textId="77777777" w:rsidR="005D4CA0" w:rsidRDefault="005D4CA0" w:rsidP="005D4CA0">
            <w:pPr>
              <w:pStyle w:val="aa"/>
            </w:pPr>
            <w:r>
              <w:t xml:space="preserve">                                        else</w:t>
            </w:r>
          </w:p>
          <w:p w14:paraId="05615737" w14:textId="77777777" w:rsidR="005D4CA0" w:rsidRDefault="005D4CA0" w:rsidP="005D4CA0">
            <w:pPr>
              <w:pStyle w:val="aa"/>
            </w:pPr>
            <w:r>
              <w:t xml:space="preserve">                                        {</w:t>
            </w:r>
          </w:p>
          <w:p w14:paraId="025B7B60" w14:textId="77777777" w:rsidR="005D4CA0" w:rsidRDefault="005D4CA0" w:rsidP="005D4CA0">
            <w:pPr>
              <w:pStyle w:val="aa"/>
            </w:pPr>
            <w:r>
              <w:t xml:space="preserve">                                            record[</w:t>
            </w:r>
            <w:proofErr w:type="spellStart"/>
            <w:r>
              <w:t>column_name</w:t>
            </w:r>
            <w:proofErr w:type="spellEnd"/>
            <w:r>
              <w:t>] = date; // Keep as is if format is unexpected</w:t>
            </w:r>
          </w:p>
          <w:p w14:paraId="0A98D3AA" w14:textId="77777777" w:rsidR="005D4CA0" w:rsidRDefault="005D4CA0" w:rsidP="005D4CA0">
            <w:pPr>
              <w:pStyle w:val="aa"/>
            </w:pPr>
            <w:r>
              <w:t xml:space="preserve">                                        }</w:t>
            </w:r>
          </w:p>
          <w:p w14:paraId="23FCE6AC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382A0AA6" w14:textId="77777777" w:rsidR="005D4CA0" w:rsidRDefault="005D4CA0" w:rsidP="005D4CA0">
            <w:pPr>
              <w:pStyle w:val="aa"/>
            </w:pPr>
            <w:r>
              <w:t xml:space="preserve">                                    else</w:t>
            </w:r>
          </w:p>
          <w:p w14:paraId="3FE75969" w14:textId="77777777" w:rsidR="005D4CA0" w:rsidRDefault="005D4CA0" w:rsidP="005D4CA0">
            <w:pPr>
              <w:pStyle w:val="aa"/>
            </w:pPr>
            <w:r>
              <w:t xml:space="preserve">                                    {</w:t>
            </w:r>
          </w:p>
          <w:p w14:paraId="295DDDDF" w14:textId="77777777" w:rsidR="005D4CA0" w:rsidRDefault="005D4CA0" w:rsidP="005D4CA0">
            <w:pPr>
              <w:pStyle w:val="aa"/>
            </w:pPr>
            <w:r>
              <w:t xml:space="preserve">                                        </w:t>
            </w:r>
            <w:proofErr w:type="gramStart"/>
            <w:r>
              <w:t>std::</w:t>
            </w:r>
            <w:proofErr w:type="gramEnd"/>
            <w:r>
              <w:t>string value = row[</w:t>
            </w:r>
            <w:proofErr w:type="spellStart"/>
            <w:r>
              <w:t>column_name</w:t>
            </w:r>
            <w:proofErr w:type="spellEnd"/>
            <w:r>
              <w:t>].as&lt;std::string&gt;();</w:t>
            </w:r>
          </w:p>
          <w:p w14:paraId="11158DDB" w14:textId="77777777" w:rsidR="005D4CA0" w:rsidRDefault="005D4CA0" w:rsidP="005D4CA0">
            <w:pPr>
              <w:pStyle w:val="aa"/>
            </w:pPr>
            <w:r>
              <w:t xml:space="preserve">                                        record[</w:t>
            </w:r>
            <w:proofErr w:type="spellStart"/>
            <w:r>
              <w:t>column_name</w:t>
            </w:r>
            <w:proofErr w:type="spellEnd"/>
            <w:r>
              <w:t xml:space="preserve">] = </w:t>
            </w:r>
            <w:proofErr w:type="gramStart"/>
            <w:r>
              <w:t>value;</w:t>
            </w:r>
            <w:proofErr w:type="gramEnd"/>
          </w:p>
          <w:p w14:paraId="02EFB5DF" w14:textId="77777777" w:rsidR="005D4CA0" w:rsidRDefault="005D4CA0" w:rsidP="005D4CA0">
            <w:pPr>
              <w:pStyle w:val="aa"/>
            </w:pPr>
            <w:r>
              <w:t xml:space="preserve">                                    }</w:t>
            </w:r>
          </w:p>
          <w:p w14:paraId="4120DF0A" w14:textId="77777777" w:rsidR="005D4CA0" w:rsidRDefault="005D4CA0" w:rsidP="005D4CA0">
            <w:pPr>
              <w:pStyle w:val="aa"/>
            </w:pPr>
          </w:p>
          <w:p w14:paraId="251950DD" w14:textId="77777777" w:rsidR="005D4CA0" w:rsidRDefault="005D4CA0" w:rsidP="005D4CA0">
            <w:pPr>
              <w:pStyle w:val="aa"/>
            </w:pPr>
            <w:r>
              <w:t xml:space="preserve">                                    // Log processing of the field</w:t>
            </w:r>
          </w:p>
          <w:p w14:paraId="573FEAAD" w14:textId="77777777" w:rsidR="005D4CA0" w:rsidRDefault="005D4CA0" w:rsidP="005D4CA0">
            <w:pPr>
              <w:pStyle w:val="aa"/>
            </w:pPr>
            <w:r>
              <w:t xml:space="preserve">                        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"Processing field '" &lt;&lt; </w:t>
            </w:r>
            <w:proofErr w:type="spellStart"/>
            <w:r>
              <w:t>column_name</w:t>
            </w:r>
            <w:proofErr w:type="spellEnd"/>
            <w:r>
              <w:t xml:space="preserve"> &lt;&lt; "' with type '" &lt;&lt; </w:t>
            </w:r>
            <w:proofErr w:type="spellStart"/>
            <w:r>
              <w:t>data_type</w:t>
            </w:r>
            <w:proofErr w:type="spellEnd"/>
            <w:r>
              <w:t xml:space="preserve"> &lt;&lt; "' and value '"</w:t>
            </w:r>
          </w:p>
          <w:p w14:paraId="4A1AD81F" w14:textId="77777777" w:rsidR="005D4CA0" w:rsidRDefault="005D4CA0" w:rsidP="005D4CA0">
            <w:pPr>
              <w:pStyle w:val="aa"/>
            </w:pPr>
            <w:r>
              <w:lastRenderedPageBreak/>
              <w:t xml:space="preserve">                                        &lt;&lt; (row[</w:t>
            </w:r>
            <w:proofErr w:type="spellStart"/>
            <w:r>
              <w:t>column_name</w:t>
            </w:r>
            <w:proofErr w:type="spellEnd"/>
            <w:r>
              <w:t>].</w:t>
            </w:r>
            <w:proofErr w:type="spellStart"/>
            <w:r>
              <w:t>is_</w:t>
            </w:r>
            <w:proofErr w:type="gramStart"/>
            <w:r>
              <w:t>null</w:t>
            </w:r>
            <w:proofErr w:type="spellEnd"/>
            <w:r>
              <w:t>(</w:t>
            </w:r>
            <w:proofErr w:type="gramEnd"/>
            <w:r>
              <w:t>) ? "NULL</w:t>
            </w:r>
            <w:proofErr w:type="gramStart"/>
            <w:r>
              <w:t>" :</w:t>
            </w:r>
            <w:proofErr w:type="gramEnd"/>
            <w:r>
              <w:t xml:space="preserve"> row[</w:t>
            </w:r>
            <w:proofErr w:type="spellStart"/>
            <w:r>
              <w:t>column_name</w:t>
            </w:r>
            <w:proofErr w:type="spellEnd"/>
            <w:r>
              <w:t>].as&lt;std::string&gt;()) &lt;&lt; "'.\n";</w:t>
            </w:r>
          </w:p>
          <w:p w14:paraId="02E1FEF9" w14:textId="77777777" w:rsidR="005D4CA0" w:rsidRDefault="005D4CA0" w:rsidP="005D4CA0">
            <w:pPr>
              <w:pStyle w:val="aa"/>
            </w:pPr>
            <w:r>
              <w:t xml:space="preserve">                                }</w:t>
            </w:r>
          </w:p>
          <w:p w14:paraId="32FF448A" w14:textId="77777777" w:rsidR="005D4CA0" w:rsidRDefault="005D4CA0" w:rsidP="005D4CA0">
            <w:pPr>
              <w:pStyle w:val="aa"/>
            </w:pPr>
            <w:r>
              <w:t xml:space="preserve">                                catch (const </w:t>
            </w:r>
            <w:proofErr w:type="gramStart"/>
            <w:r>
              <w:t>std::</w:t>
            </w:r>
            <w:proofErr w:type="gramEnd"/>
            <w:r>
              <w:t>exception&amp; e)</w:t>
            </w:r>
          </w:p>
          <w:p w14:paraId="05F530D0" w14:textId="77777777" w:rsidR="005D4CA0" w:rsidRDefault="005D4CA0" w:rsidP="005D4CA0">
            <w:pPr>
              <w:pStyle w:val="aa"/>
            </w:pPr>
            <w:r>
              <w:t xml:space="preserve">                                {</w:t>
            </w:r>
          </w:p>
          <w:p w14:paraId="2A5E5B67" w14:textId="77777777" w:rsidR="005D4CA0" w:rsidRDefault="005D4CA0" w:rsidP="005D4CA0">
            <w:pPr>
              <w:pStyle w:val="aa"/>
            </w:pPr>
            <w:r>
              <w:t xml:space="preserve">                        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"Error processing field '" &lt;&lt; </w:t>
            </w:r>
            <w:proofErr w:type="spellStart"/>
            <w:r>
              <w:t>column_name</w:t>
            </w:r>
            <w:proofErr w:type="spellEnd"/>
            <w:r>
              <w:t xml:space="preserve"> &lt;&lt; "': " &lt;&lt; </w:t>
            </w:r>
            <w:proofErr w:type="spellStart"/>
            <w:r>
              <w:t>e.what</w:t>
            </w:r>
            <w:proofErr w:type="spellEnd"/>
            <w:r>
              <w:t>() &lt;&lt; '\n';</w:t>
            </w:r>
          </w:p>
          <w:p w14:paraId="00E54EF8" w14:textId="77777777" w:rsidR="005D4CA0" w:rsidRDefault="005D4CA0" w:rsidP="005D4CA0">
            <w:pPr>
              <w:pStyle w:val="aa"/>
            </w:pPr>
            <w:r>
              <w:t xml:space="preserve">                                    record[</w:t>
            </w:r>
            <w:proofErr w:type="spellStart"/>
            <w:r>
              <w:t>column_name</w:t>
            </w:r>
            <w:proofErr w:type="spellEnd"/>
            <w:r>
              <w:t xml:space="preserve">] = </w:t>
            </w:r>
            <w:proofErr w:type="spellStart"/>
            <w:r>
              <w:t>nullptr</w:t>
            </w:r>
            <w:proofErr w:type="spellEnd"/>
            <w:r>
              <w:t>; // Assign null on error</w:t>
            </w:r>
          </w:p>
          <w:p w14:paraId="78133DAF" w14:textId="77777777" w:rsidR="005D4CA0" w:rsidRDefault="005D4CA0" w:rsidP="005D4CA0">
            <w:pPr>
              <w:pStyle w:val="aa"/>
            </w:pPr>
            <w:r>
              <w:t xml:space="preserve">                                }</w:t>
            </w:r>
          </w:p>
          <w:p w14:paraId="15324842" w14:textId="77777777" w:rsidR="005D4CA0" w:rsidRDefault="005D4CA0" w:rsidP="005D4CA0">
            <w:pPr>
              <w:pStyle w:val="aa"/>
            </w:pPr>
            <w:r>
              <w:t xml:space="preserve">                            }</w:t>
            </w:r>
          </w:p>
          <w:p w14:paraId="450AB75C" w14:textId="77777777" w:rsidR="005D4CA0" w:rsidRDefault="005D4CA0" w:rsidP="005D4CA0">
            <w:pPr>
              <w:pStyle w:val="aa"/>
            </w:pPr>
            <w:r>
              <w:t xml:space="preserve">                        }</w:t>
            </w:r>
          </w:p>
          <w:p w14:paraId="472924C8" w14:textId="77777777" w:rsidR="005D4CA0" w:rsidRDefault="005D4CA0" w:rsidP="005D4CA0">
            <w:pPr>
              <w:pStyle w:val="aa"/>
            </w:pPr>
            <w:r>
              <w:t xml:space="preserve">                    }</w:t>
            </w:r>
          </w:p>
          <w:p w14:paraId="1074D6C3" w14:textId="77777777" w:rsidR="005D4CA0" w:rsidRDefault="005D4CA0" w:rsidP="005D4CA0">
            <w:pPr>
              <w:pStyle w:val="aa"/>
            </w:pPr>
          </w:p>
          <w:p w14:paraId="6D5FC2F7" w14:textId="77777777" w:rsidR="005D4CA0" w:rsidRDefault="005D4CA0" w:rsidP="005D4CA0">
            <w:pPr>
              <w:pStyle w:val="aa"/>
            </w:pPr>
            <w:r>
              <w:t xml:space="preserve">                    data[table</w:t>
            </w:r>
            <w:proofErr w:type="gramStart"/>
            <w:r>
              <w:t>].</w:t>
            </w:r>
            <w:proofErr w:type="spellStart"/>
            <w:r>
              <w:t>push</w:t>
            </w:r>
            <w:proofErr w:type="gramEnd"/>
            <w:r>
              <w:t>_back</w:t>
            </w:r>
            <w:proofErr w:type="spellEnd"/>
            <w:r>
              <w:t>(record);</w:t>
            </w:r>
          </w:p>
          <w:p w14:paraId="0DC76C8E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"Added record to table '" &lt;&lt; table &lt;&lt; "' with ID '" &lt;&lt; </w:t>
            </w:r>
            <w:proofErr w:type="spellStart"/>
            <w:r>
              <w:t>record_id_str</w:t>
            </w:r>
            <w:proofErr w:type="spellEnd"/>
            <w:r>
              <w:t xml:space="preserve"> &lt;&lt; "'.\n";</w:t>
            </w:r>
          </w:p>
          <w:p w14:paraId="369C2993" w14:textId="77777777" w:rsidR="005D4CA0" w:rsidRDefault="005D4CA0" w:rsidP="005D4CA0">
            <w:pPr>
              <w:pStyle w:val="aa"/>
            </w:pPr>
          </w:p>
          <w:p w14:paraId="1FF3C9C4" w14:textId="77777777" w:rsidR="005D4CA0" w:rsidRDefault="005D4CA0" w:rsidP="005D4CA0">
            <w:pPr>
              <w:pStyle w:val="aa"/>
            </w:pPr>
            <w:r>
              <w:t xml:space="preserve">                    // Save additional fields</w:t>
            </w:r>
          </w:p>
          <w:p w14:paraId="6690241D" w14:textId="77777777" w:rsidR="005D4CA0" w:rsidRDefault="005D4CA0" w:rsidP="005D4CA0">
            <w:pPr>
              <w:pStyle w:val="aa"/>
            </w:pPr>
            <w:r>
              <w:t xml:space="preserve">                    if </w:t>
            </w:r>
            <w:proofErr w:type="gramStart"/>
            <w:r>
              <w:t>(!</w:t>
            </w:r>
            <w:proofErr w:type="spellStart"/>
            <w:r>
              <w:t>additional</w:t>
            </w:r>
            <w:proofErr w:type="gramEnd"/>
            <w:r>
              <w:t>_record.empty</w:t>
            </w:r>
            <w:proofErr w:type="spellEnd"/>
            <w:r>
              <w:t>() &amp;&amp; !</w:t>
            </w:r>
            <w:proofErr w:type="spellStart"/>
            <w:r>
              <w:t>record_id_str.empty</w:t>
            </w:r>
            <w:proofErr w:type="spellEnd"/>
            <w:r>
              <w:t>())</w:t>
            </w:r>
          </w:p>
          <w:p w14:paraId="42C66A6A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50ED4457" w14:textId="77777777" w:rsidR="005D4CA0" w:rsidRDefault="005D4CA0" w:rsidP="005D4CA0">
            <w:pPr>
              <w:pStyle w:val="aa"/>
            </w:pPr>
            <w:r>
              <w:t xml:space="preserve">                        if </w:t>
            </w:r>
            <w:proofErr w:type="gramStart"/>
            <w:r>
              <w:t>(!data</w:t>
            </w:r>
            <w:proofErr w:type="gramEnd"/>
            <w:r>
              <w:t>["</w:t>
            </w:r>
            <w:proofErr w:type="spellStart"/>
            <w:r>
              <w:t>additional_data</w:t>
            </w:r>
            <w:proofErr w:type="spellEnd"/>
            <w:r>
              <w:t>"].contains(table))</w:t>
            </w:r>
          </w:p>
          <w:p w14:paraId="3963A3A9" w14:textId="77777777" w:rsidR="005D4CA0" w:rsidRDefault="005D4CA0" w:rsidP="005D4CA0">
            <w:pPr>
              <w:pStyle w:val="aa"/>
            </w:pPr>
            <w:r>
              <w:t xml:space="preserve">                        {</w:t>
            </w:r>
          </w:p>
          <w:p w14:paraId="3E8A4D02" w14:textId="77777777" w:rsidR="005D4CA0" w:rsidRDefault="005D4CA0" w:rsidP="005D4CA0">
            <w:pPr>
              <w:pStyle w:val="aa"/>
            </w:pPr>
            <w:r>
              <w:t xml:space="preserve">                            data["</w:t>
            </w:r>
            <w:proofErr w:type="spellStart"/>
            <w:r>
              <w:t>additional_data</w:t>
            </w:r>
            <w:proofErr w:type="spellEnd"/>
            <w:proofErr w:type="gramStart"/>
            <w:r>
              <w:t>"][</w:t>
            </w:r>
            <w:proofErr w:type="gramEnd"/>
            <w:r>
              <w:t xml:space="preserve">table] = </w:t>
            </w:r>
            <w:proofErr w:type="spellStart"/>
            <w:r>
              <w:t>json</w:t>
            </w:r>
            <w:proofErr w:type="spellEnd"/>
            <w:r>
              <w:t>::object();</w:t>
            </w:r>
          </w:p>
          <w:p w14:paraId="5AB90B8F" w14:textId="77777777" w:rsidR="005D4CA0" w:rsidRDefault="005D4CA0" w:rsidP="005D4CA0">
            <w:pPr>
              <w:pStyle w:val="aa"/>
            </w:pPr>
            <w:r>
              <w:t xml:space="preserve">                        }</w:t>
            </w:r>
          </w:p>
          <w:p w14:paraId="07FD51E2" w14:textId="77777777" w:rsidR="005D4CA0" w:rsidRDefault="005D4CA0" w:rsidP="005D4CA0">
            <w:pPr>
              <w:pStyle w:val="aa"/>
            </w:pPr>
          </w:p>
          <w:p w14:paraId="1C3AF1EB" w14:textId="77777777" w:rsidR="005D4CA0" w:rsidRDefault="005D4CA0" w:rsidP="005D4CA0">
            <w:pPr>
              <w:pStyle w:val="aa"/>
            </w:pPr>
            <w:r>
              <w:t xml:space="preserve">                        data["</w:t>
            </w:r>
            <w:proofErr w:type="spellStart"/>
            <w:r>
              <w:t>additional_data</w:t>
            </w:r>
            <w:proofErr w:type="spellEnd"/>
            <w:proofErr w:type="gramStart"/>
            <w:r>
              <w:t>"][</w:t>
            </w:r>
            <w:proofErr w:type="gramEnd"/>
            <w:r>
              <w:t>table][</w:t>
            </w:r>
            <w:proofErr w:type="spellStart"/>
            <w:r>
              <w:t>record_id_str</w:t>
            </w:r>
            <w:proofErr w:type="spellEnd"/>
            <w:r>
              <w:t xml:space="preserve">] = </w:t>
            </w:r>
            <w:proofErr w:type="spellStart"/>
            <w:r>
              <w:t>additional_record</w:t>
            </w:r>
            <w:proofErr w:type="spellEnd"/>
            <w:r>
              <w:t>;</w:t>
            </w:r>
          </w:p>
          <w:p w14:paraId="1C5F7B4C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"Added additional data for record with " &lt;&lt; </w:t>
            </w:r>
            <w:proofErr w:type="spellStart"/>
            <w:r>
              <w:t>primary_key</w:t>
            </w:r>
            <w:proofErr w:type="spellEnd"/>
            <w:r>
              <w:t xml:space="preserve"> &lt;&lt; " = " &lt;&lt; </w:t>
            </w:r>
            <w:proofErr w:type="spellStart"/>
            <w:r>
              <w:t>record_id_str</w:t>
            </w:r>
            <w:proofErr w:type="spellEnd"/>
            <w:r>
              <w:t xml:space="preserve"> &lt;&lt; " in table '" &lt;&lt;</w:t>
            </w:r>
          </w:p>
          <w:p w14:paraId="1609CB8F" w14:textId="77777777" w:rsidR="005D4CA0" w:rsidRDefault="005D4CA0" w:rsidP="005D4CA0">
            <w:pPr>
              <w:pStyle w:val="aa"/>
            </w:pPr>
            <w:r>
              <w:t xml:space="preserve">                            table &lt;&lt; "'.\n</w:t>
            </w:r>
            <w:proofErr w:type="gramStart"/>
            <w:r>
              <w:t>";</w:t>
            </w:r>
            <w:proofErr w:type="gramEnd"/>
          </w:p>
          <w:p w14:paraId="10D2E23A" w14:textId="77777777" w:rsidR="005D4CA0" w:rsidRDefault="005D4CA0" w:rsidP="005D4CA0">
            <w:pPr>
              <w:pStyle w:val="aa"/>
            </w:pPr>
            <w:r>
              <w:t xml:space="preserve">                    }</w:t>
            </w:r>
          </w:p>
          <w:p w14:paraId="053D842B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240428D5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4E9F4A98" w14:textId="77777777" w:rsidR="005D4CA0" w:rsidRDefault="005D4CA0" w:rsidP="005D4CA0">
            <w:pPr>
              <w:pStyle w:val="aa"/>
            </w:pPr>
          </w:p>
          <w:p w14:paraId="4FFD938B" w14:textId="77777777" w:rsidR="005D4CA0" w:rsidRDefault="005D4CA0" w:rsidP="005D4CA0">
            <w:pPr>
              <w:pStyle w:val="aa"/>
            </w:pPr>
            <w:r>
              <w:t xml:space="preserve">            // Commit the transaction</w:t>
            </w:r>
          </w:p>
          <w:p w14:paraId="4E120BAB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txn_</w:t>
            </w:r>
            <w:proofErr w:type="gramStart"/>
            <w:r>
              <w:t>import.commit</w:t>
            </w:r>
            <w:proofErr w:type="spellEnd"/>
            <w:proofErr w:type="gramEnd"/>
            <w:r>
              <w:t>();</w:t>
            </w:r>
          </w:p>
          <w:p w14:paraId="25568699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"Data import from PostgreSQL completed successfully.\n";</w:t>
            </w:r>
          </w:p>
          <w:p w14:paraId="03766F81" w14:textId="77777777" w:rsidR="005D4CA0" w:rsidRDefault="005D4CA0" w:rsidP="005D4CA0">
            <w:pPr>
              <w:pStyle w:val="aa"/>
            </w:pPr>
          </w:p>
          <w:p w14:paraId="71A06C1F" w14:textId="77777777" w:rsidR="005D4CA0" w:rsidRDefault="005D4CA0" w:rsidP="005D4CA0">
            <w:pPr>
              <w:pStyle w:val="aa"/>
            </w:pPr>
            <w:r>
              <w:t xml:space="preserve">            // Save the updated JSON to file</w:t>
            </w:r>
          </w:p>
          <w:p w14:paraId="3260CD4F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46B126D7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"Data saved to JSON file.\n";</w:t>
            </w:r>
          </w:p>
          <w:p w14:paraId="152BE977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50A82829" w14:textId="77777777" w:rsidR="005D4CA0" w:rsidRDefault="005D4CA0" w:rsidP="005D4CA0">
            <w:pPr>
              <w:pStyle w:val="aa"/>
            </w:pPr>
            <w:r>
              <w:t xml:space="preserve">        catch (const exception&amp; e)</w:t>
            </w:r>
          </w:p>
          <w:p w14:paraId="5E1993FF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164F7515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Ошибка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импорте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PostgreSQL: " &lt;&lt; </w:t>
            </w:r>
            <w:proofErr w:type="spellStart"/>
            <w:proofErr w:type="gramStart"/>
            <w:r>
              <w:t>e.what</w:t>
            </w:r>
            <w:proofErr w:type="spellEnd"/>
            <w:proofErr w:type="gramEnd"/>
            <w:r>
              <w:t>() &lt;&lt; '\n';</w:t>
            </w:r>
          </w:p>
          <w:p w14:paraId="014B5922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42A73129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2315DA7F" w14:textId="77777777" w:rsidR="005D4CA0" w:rsidRDefault="005D4CA0" w:rsidP="005D4CA0">
            <w:pPr>
              <w:pStyle w:val="aa"/>
            </w:pPr>
          </w:p>
          <w:p w14:paraId="186C0EF5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display_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gramEnd"/>
            <w:r>
              <w:t>const string&amp; table) const</w:t>
            </w:r>
          </w:p>
          <w:p w14:paraId="04869829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A88177D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(!data</w:t>
            </w:r>
            <w:proofErr w:type="gramEnd"/>
            <w:r>
              <w:t>["data"].contains(table))</w:t>
            </w:r>
          </w:p>
          <w:p w14:paraId="11F9F1E7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3CC1D61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"Таблица не существует.\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733E88B7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410FD150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16DDB538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schema</w:t>
            </w:r>
            <w:proofErr w:type="gramEnd"/>
            <w:r>
              <w:t>.contains</w:t>
            </w:r>
            <w:proofErr w:type="spellEnd"/>
            <w:r>
              <w:t>(table))</w:t>
            </w:r>
          </w:p>
          <w:p w14:paraId="527DDFF0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5D0FBA">
              <w:rPr>
                <w:lang w:val="ru-RU"/>
              </w:rPr>
              <w:t>{</w:t>
            </w:r>
          </w:p>
          <w:p w14:paraId="4204D5AD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"Схема таблицы не определена.\</w:t>
            </w:r>
            <w:r>
              <w:t>n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4E861F5E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0A6E4AF8" w14:textId="77777777" w:rsidR="005D4CA0" w:rsidRDefault="005D4CA0" w:rsidP="005D4CA0">
            <w:pPr>
              <w:pStyle w:val="aa"/>
            </w:pPr>
            <w:r>
              <w:lastRenderedPageBreak/>
              <w:t xml:space="preserve">        }</w:t>
            </w:r>
          </w:p>
          <w:p w14:paraId="443EBC33" w14:textId="77777777" w:rsidR="005D4CA0" w:rsidRDefault="005D4CA0" w:rsidP="005D4CA0">
            <w:pPr>
              <w:pStyle w:val="aa"/>
            </w:pPr>
            <w:r>
              <w:t xml:space="preserve">        const auto&amp; fields = schema.at(table</w:t>
            </w:r>
            <w:proofErr w:type="gramStart"/>
            <w:r>
              <w:t>);</w:t>
            </w:r>
            <w:proofErr w:type="gramEnd"/>
          </w:p>
          <w:p w14:paraId="35C6BB88" w14:textId="77777777" w:rsidR="005D4CA0" w:rsidRDefault="005D4CA0" w:rsidP="005D4CA0">
            <w:pPr>
              <w:pStyle w:val="aa"/>
            </w:pPr>
            <w:r>
              <w:t xml:space="preserve">        string </w:t>
            </w:r>
            <w:proofErr w:type="gramStart"/>
            <w:r>
              <w:t>header;</w:t>
            </w:r>
            <w:proofErr w:type="gramEnd"/>
          </w:p>
          <w:p w14:paraId="2415236E" w14:textId="77777777" w:rsidR="005D4CA0" w:rsidRDefault="005D4CA0" w:rsidP="005D4CA0">
            <w:pPr>
              <w:pStyle w:val="aa"/>
            </w:pPr>
            <w:r>
              <w:t xml:space="preserve">        for (auto&amp; </w:t>
            </w:r>
            <w:proofErr w:type="gramStart"/>
            <w:r>
              <w:t>field :</w:t>
            </w:r>
            <w:proofErr w:type="gramEnd"/>
            <w:r>
              <w:t xml:space="preserve"> fields)</w:t>
            </w:r>
          </w:p>
          <w:p w14:paraId="59FCF053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579C974A" w14:textId="77777777" w:rsidR="005D4CA0" w:rsidRDefault="005D4CA0" w:rsidP="005D4CA0">
            <w:pPr>
              <w:pStyle w:val="aa"/>
            </w:pPr>
            <w:r>
              <w:t xml:space="preserve">            header += </w:t>
            </w:r>
            <w:proofErr w:type="gramStart"/>
            <w:r>
              <w:t>std::</w:t>
            </w:r>
            <w:proofErr w:type="gramEnd"/>
            <w:r>
              <w:t>format("{:&lt;20} ", field.name);</w:t>
            </w:r>
          </w:p>
          <w:p w14:paraId="2D64C461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0DCE968E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header &lt;&lt; '\n</w:t>
            </w:r>
            <w:proofErr w:type="gramStart"/>
            <w:r>
              <w:t>';</w:t>
            </w:r>
            <w:proofErr w:type="gramEnd"/>
          </w:p>
          <w:p w14:paraId="49728CD8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string(</w:t>
            </w:r>
            <w:proofErr w:type="spellStart"/>
            <w:proofErr w:type="gramStart"/>
            <w:r>
              <w:t>header.size</w:t>
            </w:r>
            <w:proofErr w:type="spellEnd"/>
            <w:proofErr w:type="gramEnd"/>
            <w:r>
              <w:t>(), '-') &lt;&lt; '\n';</w:t>
            </w:r>
          </w:p>
          <w:p w14:paraId="4A920A58" w14:textId="77777777" w:rsidR="005D4CA0" w:rsidRDefault="005D4CA0" w:rsidP="005D4CA0">
            <w:pPr>
              <w:pStyle w:val="aa"/>
            </w:pPr>
            <w:r>
              <w:t xml:space="preserve">        for (auto&amp; </w:t>
            </w:r>
            <w:proofErr w:type="gramStart"/>
            <w:r>
              <w:t>row :</w:t>
            </w:r>
            <w:proofErr w:type="gramEnd"/>
            <w:r>
              <w:t xml:space="preserve"> data["data"][table])</w:t>
            </w:r>
          </w:p>
          <w:p w14:paraId="5FA39D92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2E0CE72" w14:textId="77777777" w:rsidR="005D4CA0" w:rsidRDefault="005D4CA0" w:rsidP="005D4CA0">
            <w:pPr>
              <w:pStyle w:val="aa"/>
            </w:pPr>
            <w:r>
              <w:t xml:space="preserve">            string </w:t>
            </w:r>
            <w:proofErr w:type="gramStart"/>
            <w:r>
              <w:t>line;</w:t>
            </w:r>
            <w:proofErr w:type="gramEnd"/>
          </w:p>
          <w:p w14:paraId="255CAE2D" w14:textId="77777777" w:rsidR="005D4CA0" w:rsidRDefault="005D4CA0" w:rsidP="005D4CA0">
            <w:pPr>
              <w:pStyle w:val="aa"/>
            </w:pPr>
            <w:r>
              <w:t xml:space="preserve">            for (auto&amp; </w:t>
            </w:r>
            <w:proofErr w:type="gramStart"/>
            <w:r>
              <w:t>field :</w:t>
            </w:r>
            <w:proofErr w:type="gramEnd"/>
            <w:r>
              <w:t xml:space="preserve"> fields)</w:t>
            </w:r>
          </w:p>
          <w:p w14:paraId="6F92C81D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6D140395" w14:textId="77777777" w:rsidR="005D4CA0" w:rsidRDefault="005D4CA0" w:rsidP="005D4CA0">
            <w:pPr>
              <w:pStyle w:val="aa"/>
            </w:pPr>
            <w:r>
              <w:t xml:space="preserve">                if (</w:t>
            </w:r>
            <w:proofErr w:type="spellStart"/>
            <w:proofErr w:type="gramStart"/>
            <w:r>
              <w:t>row.contains</w:t>
            </w:r>
            <w:proofErr w:type="spellEnd"/>
            <w:proofErr w:type="gramEnd"/>
            <w:r>
              <w:t>(field.name))</w:t>
            </w:r>
          </w:p>
          <w:p w14:paraId="33DA5F7E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5B8E420F" w14:textId="77777777" w:rsidR="005D4CA0" w:rsidRDefault="005D4CA0" w:rsidP="005D4CA0">
            <w:pPr>
              <w:pStyle w:val="aa"/>
            </w:pPr>
            <w:r>
              <w:t xml:space="preserve">                    if (row[field.name].</w:t>
            </w:r>
            <w:proofErr w:type="spellStart"/>
            <w:r>
              <w:t>is_</w:t>
            </w:r>
            <w:proofErr w:type="gramStart"/>
            <w:r>
              <w:t>null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7B8918C1" w14:textId="77777777" w:rsidR="005D4CA0" w:rsidRDefault="005D4CA0" w:rsidP="005D4CA0">
            <w:pPr>
              <w:pStyle w:val="aa"/>
            </w:pPr>
            <w:r>
              <w:t xml:space="preserve">                        line += </w:t>
            </w:r>
            <w:proofErr w:type="gramStart"/>
            <w:r>
              <w:t>std::</w:t>
            </w:r>
            <w:proofErr w:type="gramEnd"/>
            <w:r>
              <w:t>format("{:&lt;20} ", "NULL");</w:t>
            </w:r>
          </w:p>
          <w:p w14:paraId="5587A61D" w14:textId="77777777" w:rsidR="005D4CA0" w:rsidRDefault="005D4CA0" w:rsidP="005D4CA0">
            <w:pPr>
              <w:pStyle w:val="aa"/>
            </w:pPr>
            <w:r>
              <w:t xml:space="preserve">                    else</w:t>
            </w:r>
          </w:p>
          <w:p w14:paraId="4FFC8611" w14:textId="77777777" w:rsidR="005D4CA0" w:rsidRDefault="005D4CA0" w:rsidP="005D4CA0">
            <w:pPr>
              <w:pStyle w:val="aa"/>
            </w:pPr>
            <w:r>
              <w:t xml:space="preserve">                        line += </w:t>
            </w:r>
            <w:proofErr w:type="gramStart"/>
            <w:r>
              <w:t>std::</w:t>
            </w:r>
            <w:proofErr w:type="gramEnd"/>
            <w:r>
              <w:t>format("{:&lt;20} ", row[field.name].get&lt;string&gt;());</w:t>
            </w:r>
          </w:p>
          <w:p w14:paraId="25B02AB8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7263A7F0" w14:textId="77777777" w:rsidR="005D4CA0" w:rsidRDefault="005D4CA0" w:rsidP="005D4CA0">
            <w:pPr>
              <w:pStyle w:val="aa"/>
            </w:pPr>
            <w:r>
              <w:t xml:space="preserve">                else</w:t>
            </w:r>
          </w:p>
          <w:p w14:paraId="742E8CE2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38DFAD1E" w14:textId="77777777" w:rsidR="005D4CA0" w:rsidRDefault="005D4CA0" w:rsidP="005D4CA0">
            <w:pPr>
              <w:pStyle w:val="aa"/>
            </w:pPr>
            <w:r>
              <w:t xml:space="preserve">                    line += </w:t>
            </w:r>
            <w:proofErr w:type="gramStart"/>
            <w:r>
              <w:t>std::</w:t>
            </w:r>
            <w:proofErr w:type="gramEnd"/>
            <w:r>
              <w:t>format("{:&lt;20} ", "NULL");</w:t>
            </w:r>
          </w:p>
          <w:p w14:paraId="78012AD7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5FD57D3A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1C32157B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line &lt;&lt; '\n</w:t>
            </w:r>
            <w:proofErr w:type="gramStart"/>
            <w:r>
              <w:t>';</w:t>
            </w:r>
            <w:proofErr w:type="gramEnd"/>
          </w:p>
          <w:p w14:paraId="486EC961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5D3062D5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244C61FE" w14:textId="77777777" w:rsidR="005D4CA0" w:rsidRDefault="005D4CA0" w:rsidP="005D4CA0">
            <w:pPr>
              <w:pStyle w:val="aa"/>
            </w:pPr>
          </w:p>
          <w:p w14:paraId="2158143C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menu_</w:t>
            </w:r>
            <w:proofErr w:type="gramStart"/>
            <w:r>
              <w:t>groups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0CF5CC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4B3E6F32" w14:textId="77777777" w:rsidR="005D4CA0" w:rsidRDefault="005D4CA0" w:rsidP="005D4CA0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353CB412" w14:textId="77777777" w:rsidR="005D4CA0" w:rsidRDefault="005D4CA0" w:rsidP="005D4CA0">
            <w:pPr>
              <w:pStyle w:val="aa"/>
            </w:pPr>
            <w:r>
              <w:t xml:space="preserve">        do</w:t>
            </w:r>
          </w:p>
          <w:p w14:paraId="74D4E762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6BD9A6E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"\n--- </w:t>
            </w:r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группами</w:t>
            </w:r>
            <w:proofErr w:type="spellEnd"/>
            <w:r>
              <w:t xml:space="preserve"> ---\n</w:t>
            </w:r>
            <w:proofErr w:type="gramStart"/>
            <w:r>
              <w:t>";</w:t>
            </w:r>
            <w:proofErr w:type="gramEnd"/>
          </w:p>
          <w:p w14:paraId="52DA434E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"1. </w:t>
            </w:r>
            <w:r w:rsidRPr="005D0FBA">
              <w:rPr>
                <w:lang w:val="ru-RU"/>
              </w:rPr>
              <w:t>Добавить группу\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1A54DCE8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"2. Удалить группу\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44AB7464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"3. Изменить группу\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009CFE71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"4. Показать все группы\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21D9EDEC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"0. Назад\</w:t>
            </w:r>
            <w:r>
              <w:t>n</w:t>
            </w:r>
            <w:r w:rsidRPr="005D0FBA">
              <w:rPr>
                <w:lang w:val="ru-RU"/>
              </w:rPr>
              <w:t>";</w:t>
            </w:r>
          </w:p>
          <w:p w14:paraId="40894B68" w14:textId="77777777" w:rsidR="005D4CA0" w:rsidRPr="005D0FBA" w:rsidRDefault="005D4CA0" w:rsidP="005D4CA0">
            <w:pPr>
              <w:pStyle w:val="aa"/>
              <w:rPr>
                <w:lang w:val="ru-RU"/>
              </w:rPr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0FBA">
              <w:rPr>
                <w:lang w:val="ru-RU"/>
              </w:rPr>
              <w:t xml:space="preserve"> &lt;&lt; "Выберите действие: </w:t>
            </w:r>
            <w:proofErr w:type="gramStart"/>
            <w:r w:rsidRPr="005D0FBA">
              <w:rPr>
                <w:lang w:val="ru-RU"/>
              </w:rPr>
              <w:t>";</w:t>
            </w:r>
            <w:proofErr w:type="gramEnd"/>
          </w:p>
          <w:p w14:paraId="6E1E9D7F" w14:textId="77777777" w:rsidR="005D4CA0" w:rsidRDefault="005D4CA0" w:rsidP="005D4CA0">
            <w:pPr>
              <w:pStyle w:val="aa"/>
            </w:pPr>
            <w:r w:rsidRPr="005D0FBA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choice;</w:t>
            </w:r>
            <w:proofErr w:type="gramEnd"/>
          </w:p>
          <w:p w14:paraId="278D0906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689FF6A1" w14:textId="77777777" w:rsidR="005D4CA0" w:rsidRDefault="005D4CA0" w:rsidP="005D4CA0">
            <w:pPr>
              <w:pStyle w:val="aa"/>
            </w:pPr>
            <w:r>
              <w:t xml:space="preserve">            if (choice == 1)</w:t>
            </w:r>
          </w:p>
          <w:p w14:paraId="5BC57B51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4218C3CB" w14:textId="77777777" w:rsidR="005D4CA0" w:rsidRDefault="005D4CA0" w:rsidP="005D4CA0">
            <w:pPr>
              <w:pStyle w:val="aa"/>
            </w:pPr>
            <w:r>
              <w:t xml:space="preserve">                Group </w:t>
            </w:r>
            <w:proofErr w:type="gramStart"/>
            <w:r>
              <w:t>g;</w:t>
            </w:r>
            <w:proofErr w:type="gramEnd"/>
          </w:p>
          <w:p w14:paraId="4B1C15C4" w14:textId="77777777" w:rsidR="005D4CA0" w:rsidRDefault="005D4CA0" w:rsidP="005D4CA0">
            <w:pPr>
              <w:pStyle w:val="aa"/>
            </w:pPr>
            <w:r>
              <w:t xml:space="preserve">                while (true)</w:t>
            </w:r>
          </w:p>
          <w:p w14:paraId="0F7BE3F0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1EE41899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g.code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: ");</w:t>
            </w:r>
          </w:p>
          <w:p w14:paraId="2F907814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is_group_code_unique</w:t>
            </w:r>
            <w:proofErr w:type="spellEnd"/>
            <w:r>
              <w:t>(</w:t>
            </w:r>
            <w:proofErr w:type="spellStart"/>
            <w:proofErr w:type="gramStart"/>
            <w:r>
              <w:t>g.code</w:t>
            </w:r>
            <w:proofErr w:type="spellEnd"/>
            <w:proofErr w:type="gramEnd"/>
            <w:r>
              <w:t>))</w:t>
            </w:r>
          </w:p>
          <w:p w14:paraId="545B709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52FACB6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"Группа с таким кодом уже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7A5964D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527E57B5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g</w:t>
            </w:r>
            <w:r w:rsidRPr="00F71B93">
              <w:rPr>
                <w:lang w:val="ru-RU"/>
              </w:rPr>
              <w:t>.</w:t>
            </w:r>
            <w:r>
              <w:t>name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string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название группы: ");</w:t>
            </w:r>
          </w:p>
          <w:p w14:paraId="53F79F3B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g.faculty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факультета</w:t>
            </w:r>
            <w:proofErr w:type="spellEnd"/>
            <w:r>
              <w:t>: ");</w:t>
            </w:r>
          </w:p>
          <w:p w14:paraId="5DA48A86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add_group</w:t>
            </w:r>
            <w:proofErr w:type="spellEnd"/>
            <w:r>
              <w:t>(g</w:t>
            </w:r>
            <w:proofErr w:type="gramStart"/>
            <w:r>
              <w:t>);</w:t>
            </w:r>
            <w:proofErr w:type="gramEnd"/>
          </w:p>
          <w:p w14:paraId="0C632CB2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Группа</w:t>
            </w:r>
            <w:proofErr w:type="spellEnd"/>
            <w:r>
              <w:t xml:space="preserve"> </w:t>
            </w:r>
            <w:proofErr w:type="spellStart"/>
            <w:r>
              <w:t>добавлена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53B65F5C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16753D31" w14:textId="77777777" w:rsidR="005D4CA0" w:rsidRDefault="005D4CA0" w:rsidP="005D4CA0">
            <w:pPr>
              <w:pStyle w:val="aa"/>
            </w:pPr>
            <w:r>
              <w:lastRenderedPageBreak/>
              <w:t xml:space="preserve">            else if (choice == 2)</w:t>
            </w:r>
          </w:p>
          <w:p w14:paraId="2AB94271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2036A106" w14:textId="77777777" w:rsidR="005D4CA0" w:rsidRDefault="005D4CA0" w:rsidP="005D4CA0">
            <w:pPr>
              <w:pStyle w:val="aa"/>
            </w:pPr>
            <w:r>
              <w:t xml:space="preserve">                const int code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удаления</w:t>
            </w:r>
            <w:proofErr w:type="spellEnd"/>
            <w:r>
              <w:t>: ");</w:t>
            </w:r>
          </w:p>
          <w:p w14:paraId="6ACC30F4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delete_group</w:t>
            </w:r>
            <w:proofErr w:type="spellEnd"/>
            <w:r>
              <w:t>(code</w:t>
            </w:r>
            <w:proofErr w:type="gramStart"/>
            <w:r>
              <w:t>);</w:t>
            </w:r>
            <w:proofErr w:type="gramEnd"/>
          </w:p>
          <w:p w14:paraId="367EEF50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3EAF8E7A" w14:textId="77777777" w:rsidR="005D4CA0" w:rsidRDefault="005D4CA0" w:rsidP="005D4CA0">
            <w:pPr>
              <w:pStyle w:val="aa"/>
            </w:pPr>
            <w:r>
              <w:t xml:space="preserve">            else if (choice == 3)</w:t>
            </w:r>
          </w:p>
          <w:p w14:paraId="6FF9C3E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F71B93">
              <w:rPr>
                <w:lang w:val="ru-RU"/>
              </w:rPr>
              <w:t>{</w:t>
            </w:r>
          </w:p>
          <w:p w14:paraId="5BDE1A4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const</w:t>
            </w:r>
            <w:r w:rsidRPr="00F71B93">
              <w:rPr>
                <w:lang w:val="ru-RU"/>
              </w:rPr>
              <w:t xml:space="preserve"> </w:t>
            </w:r>
            <w:r>
              <w:t>int</w:t>
            </w:r>
            <w:r w:rsidRPr="00F71B93">
              <w:rPr>
                <w:lang w:val="ru-RU"/>
              </w:rPr>
              <w:t xml:space="preserve"> </w:t>
            </w:r>
            <w:r>
              <w:t>code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int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код группы для изменения: ");</w:t>
            </w:r>
          </w:p>
          <w:p w14:paraId="72A25AF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if</w:t>
            </w:r>
            <w:r w:rsidRPr="00F71B93">
              <w:rPr>
                <w:lang w:val="ru-RU"/>
              </w:rPr>
              <w:t xml:space="preserve"> </w:t>
            </w:r>
            <w:proofErr w:type="gramStart"/>
            <w:r w:rsidRPr="00F71B93">
              <w:rPr>
                <w:lang w:val="ru-RU"/>
              </w:rPr>
              <w:t>(!</w:t>
            </w:r>
            <w:r>
              <w:t>group</w:t>
            </w:r>
            <w:proofErr w:type="gramEnd"/>
            <w:r w:rsidRPr="00F71B93">
              <w:rPr>
                <w:lang w:val="ru-RU"/>
              </w:rPr>
              <w:t>_</w:t>
            </w:r>
            <w:r>
              <w:t>exists</w:t>
            </w:r>
            <w:r w:rsidRPr="00F71B93">
              <w:rPr>
                <w:lang w:val="ru-RU"/>
              </w:rPr>
              <w:t>(</w:t>
            </w:r>
            <w:r>
              <w:t>code</w:t>
            </w:r>
            <w:r w:rsidRPr="00F71B93">
              <w:rPr>
                <w:lang w:val="ru-RU"/>
              </w:rPr>
              <w:t>))</w:t>
            </w:r>
          </w:p>
          <w:p w14:paraId="5988EC1B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{</w:t>
            </w:r>
          </w:p>
          <w:p w14:paraId="74D6A62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"Группа с таким кодом не существует.\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69B0A737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    </w:t>
            </w:r>
            <w:proofErr w:type="gramStart"/>
            <w:r>
              <w:t>continue;</w:t>
            </w:r>
            <w:proofErr w:type="gramEnd"/>
          </w:p>
          <w:p w14:paraId="390BD7CD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16629FC1" w14:textId="77777777" w:rsidR="005D4CA0" w:rsidRDefault="005D4CA0" w:rsidP="005D4CA0">
            <w:pPr>
              <w:pStyle w:val="aa"/>
            </w:pPr>
            <w:r>
              <w:t xml:space="preserve">                Group </w:t>
            </w:r>
            <w:proofErr w:type="gramStart"/>
            <w:r>
              <w:t>g;</w:t>
            </w:r>
            <w:proofErr w:type="gramEnd"/>
          </w:p>
          <w:p w14:paraId="60975F24" w14:textId="77777777" w:rsidR="005D4CA0" w:rsidRDefault="005D4CA0" w:rsidP="005D4CA0">
            <w:pPr>
              <w:pStyle w:val="aa"/>
            </w:pPr>
            <w:r>
              <w:t xml:space="preserve">                while (true)</w:t>
            </w:r>
          </w:p>
          <w:p w14:paraId="2A29D27A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217C6977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g.code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: ");</w:t>
            </w:r>
          </w:p>
          <w:p w14:paraId="3CE6B739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proofErr w:type="gramStart"/>
            <w:r>
              <w:t>g.code</w:t>
            </w:r>
            <w:proofErr w:type="spellEnd"/>
            <w:proofErr w:type="gramEnd"/>
            <w:r>
              <w:t xml:space="preserve"> == code || </w:t>
            </w:r>
            <w:proofErr w:type="spellStart"/>
            <w:r>
              <w:t>is_group_code_unique</w:t>
            </w:r>
            <w:proofErr w:type="spellEnd"/>
            <w:r>
              <w:t>(</w:t>
            </w:r>
            <w:proofErr w:type="spellStart"/>
            <w:r>
              <w:t>g.code</w:t>
            </w:r>
            <w:proofErr w:type="spellEnd"/>
            <w:r>
              <w:t>))</w:t>
            </w:r>
          </w:p>
          <w:p w14:paraId="7A0FDA00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4D2B191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"Группа с таким кодом уже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096ED1E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7B76CA5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g</w:t>
            </w:r>
            <w:r w:rsidRPr="00F71B93">
              <w:rPr>
                <w:lang w:val="ru-RU"/>
              </w:rPr>
              <w:t>.</w:t>
            </w:r>
            <w:r>
              <w:t>name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string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новое название группы: ");</w:t>
            </w:r>
          </w:p>
          <w:p w14:paraId="173CE2B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g</w:t>
            </w:r>
            <w:r w:rsidRPr="00F71B93">
              <w:rPr>
                <w:lang w:val="ru-RU"/>
              </w:rPr>
              <w:t>.</w:t>
            </w:r>
            <w:r>
              <w:t>faculty</w:t>
            </w:r>
            <w:proofErr w:type="gramEnd"/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string</w:t>
            </w:r>
            <w:r w:rsidRPr="00F71B93">
              <w:rPr>
                <w:lang w:val="ru-RU"/>
              </w:rPr>
              <w:t>("Введите новое название факультета: ");</w:t>
            </w:r>
          </w:p>
          <w:p w14:paraId="15D1629D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r>
              <w:t>edit_</w:t>
            </w:r>
            <w:proofErr w:type="gramStart"/>
            <w:r>
              <w:t>group</w:t>
            </w:r>
            <w:proofErr w:type="spellEnd"/>
            <w:r>
              <w:t>(</w:t>
            </w:r>
            <w:proofErr w:type="gramEnd"/>
            <w:r>
              <w:t>code, g);</w:t>
            </w:r>
          </w:p>
          <w:p w14:paraId="1CC0F15C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Группа</w:t>
            </w:r>
            <w:proofErr w:type="spellEnd"/>
            <w:r>
              <w:t xml:space="preserve"> </w:t>
            </w:r>
            <w:proofErr w:type="spellStart"/>
            <w:r>
              <w:t>изменена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30F82579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3AC25EA3" w14:textId="77777777" w:rsidR="005D4CA0" w:rsidRDefault="005D4CA0" w:rsidP="005D4CA0">
            <w:pPr>
              <w:pStyle w:val="aa"/>
            </w:pPr>
            <w:r>
              <w:t xml:space="preserve">            else if (choice == 4)</w:t>
            </w:r>
          </w:p>
          <w:p w14:paraId="4DB55839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410667B6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display_</w:t>
            </w:r>
            <w:proofErr w:type="gramStart"/>
            <w:r>
              <w:t>groups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C58543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0D963482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5669188C" w14:textId="77777777" w:rsidR="005D4CA0" w:rsidRDefault="005D4CA0" w:rsidP="005D4CA0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18DF8AFA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52E363AC" w14:textId="77777777" w:rsidR="005D4CA0" w:rsidRDefault="005D4CA0" w:rsidP="005D4CA0">
            <w:pPr>
              <w:pStyle w:val="aa"/>
            </w:pPr>
          </w:p>
          <w:p w14:paraId="7873A8EE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menu_</w:t>
            </w:r>
            <w:proofErr w:type="gramStart"/>
            <w:r>
              <w:t>dormitories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249E70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FDED86B" w14:textId="77777777" w:rsidR="005D4CA0" w:rsidRDefault="005D4CA0" w:rsidP="005D4CA0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232187BE" w14:textId="77777777" w:rsidR="005D4CA0" w:rsidRDefault="005D4CA0" w:rsidP="005D4CA0">
            <w:pPr>
              <w:pStyle w:val="aa"/>
            </w:pPr>
            <w:r>
              <w:t xml:space="preserve">        do</w:t>
            </w:r>
          </w:p>
          <w:p w14:paraId="58615C10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2A15BC10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"\n--- </w:t>
            </w:r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общежитиями</w:t>
            </w:r>
            <w:proofErr w:type="spellEnd"/>
            <w:r>
              <w:t xml:space="preserve"> ---\n</w:t>
            </w:r>
            <w:proofErr w:type="gramStart"/>
            <w:r>
              <w:t>";</w:t>
            </w:r>
            <w:proofErr w:type="gramEnd"/>
          </w:p>
          <w:p w14:paraId="1EDC7B05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"1. </w:t>
            </w:r>
            <w:r w:rsidRPr="00F71B93">
              <w:rPr>
                <w:lang w:val="ru-RU"/>
              </w:rPr>
              <w:t>Добавить общежитие\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0B68340E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"2. Удалить общежитие\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37A1AA45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"3. Изменить общежитие\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500DE0D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"4. Показать все общежития\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3F77BF1F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"0. Назад\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6FEBDD6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"Выберите действие: 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4698B944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choice;</w:t>
            </w:r>
            <w:proofErr w:type="gramEnd"/>
          </w:p>
          <w:p w14:paraId="6C083640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12161935" w14:textId="77777777" w:rsidR="005D4CA0" w:rsidRDefault="005D4CA0" w:rsidP="005D4CA0">
            <w:pPr>
              <w:pStyle w:val="aa"/>
            </w:pPr>
            <w:r>
              <w:t xml:space="preserve">            if (choice == 1)</w:t>
            </w:r>
          </w:p>
          <w:p w14:paraId="74D1C5B7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2E9AF7EA" w14:textId="77777777" w:rsidR="005D4CA0" w:rsidRDefault="005D4CA0" w:rsidP="005D4CA0">
            <w:pPr>
              <w:pStyle w:val="aa"/>
            </w:pPr>
            <w:r>
              <w:t xml:space="preserve">                Dormitory </w:t>
            </w:r>
            <w:proofErr w:type="gramStart"/>
            <w:r>
              <w:t>d;</w:t>
            </w:r>
            <w:proofErr w:type="gramEnd"/>
          </w:p>
          <w:p w14:paraId="0A259E5C" w14:textId="77777777" w:rsidR="005D4CA0" w:rsidRDefault="005D4CA0" w:rsidP="005D4CA0">
            <w:pPr>
              <w:pStyle w:val="aa"/>
            </w:pPr>
            <w:r>
              <w:t xml:space="preserve">                while (true)</w:t>
            </w:r>
          </w:p>
          <w:p w14:paraId="6038D46F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7F3A9C2F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d.code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>: ");</w:t>
            </w:r>
          </w:p>
          <w:p w14:paraId="0686AC91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is_dormitory_code_unique</w:t>
            </w:r>
            <w:proofErr w:type="spellEnd"/>
            <w:r>
              <w:t>(</w:t>
            </w:r>
            <w:proofErr w:type="spellStart"/>
            <w:proofErr w:type="gramStart"/>
            <w:r>
              <w:t>d.code</w:t>
            </w:r>
            <w:proofErr w:type="spellEnd"/>
            <w:proofErr w:type="gramEnd"/>
            <w:r>
              <w:t>))</w:t>
            </w:r>
          </w:p>
          <w:p w14:paraId="7796E2F5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728DB84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"Общежитие с таким кодом уже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41E27B2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lastRenderedPageBreak/>
              <w:t xml:space="preserve">                }</w:t>
            </w:r>
          </w:p>
          <w:p w14:paraId="289AF2B7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d</w:t>
            </w:r>
            <w:r w:rsidRPr="00F71B93">
              <w:rPr>
                <w:lang w:val="ru-RU"/>
              </w:rPr>
              <w:t>.</w:t>
            </w:r>
            <w:r>
              <w:t>name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string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название общежития: ");</w:t>
            </w:r>
          </w:p>
          <w:p w14:paraId="5B5E19C4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r>
              <w:t>d.address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>: ");</w:t>
            </w:r>
          </w:p>
          <w:p w14:paraId="440F5263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add_dormitory</w:t>
            </w:r>
            <w:proofErr w:type="spellEnd"/>
            <w:r>
              <w:t>(d</w:t>
            </w:r>
            <w:proofErr w:type="gramStart"/>
            <w:r>
              <w:t>);</w:t>
            </w:r>
            <w:proofErr w:type="gramEnd"/>
          </w:p>
          <w:p w14:paraId="1AD8862B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Общежитие</w:t>
            </w:r>
            <w:proofErr w:type="spellEnd"/>
            <w:r>
              <w:t xml:space="preserve"> </w:t>
            </w:r>
            <w:proofErr w:type="spellStart"/>
            <w:r>
              <w:t>добавлено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7F9FF02A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35CD8594" w14:textId="77777777" w:rsidR="005D4CA0" w:rsidRDefault="005D4CA0" w:rsidP="005D4CA0">
            <w:pPr>
              <w:pStyle w:val="aa"/>
            </w:pPr>
            <w:r>
              <w:t xml:space="preserve">            else if (choice == 2)</w:t>
            </w:r>
          </w:p>
          <w:p w14:paraId="288A3E3B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A823180" w14:textId="77777777" w:rsidR="005D4CA0" w:rsidRDefault="005D4CA0" w:rsidP="005D4CA0">
            <w:pPr>
              <w:pStyle w:val="aa"/>
            </w:pPr>
            <w:r>
              <w:t xml:space="preserve">                const int code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удаления</w:t>
            </w:r>
            <w:proofErr w:type="spellEnd"/>
            <w:r>
              <w:t>: ");</w:t>
            </w:r>
          </w:p>
          <w:p w14:paraId="4FB1F40F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delete_dormitory</w:t>
            </w:r>
            <w:proofErr w:type="spellEnd"/>
            <w:r>
              <w:t>(code</w:t>
            </w:r>
            <w:proofErr w:type="gramStart"/>
            <w:r>
              <w:t>);</w:t>
            </w:r>
            <w:proofErr w:type="gramEnd"/>
          </w:p>
          <w:p w14:paraId="78ECC740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2EA4E05B" w14:textId="77777777" w:rsidR="005D4CA0" w:rsidRDefault="005D4CA0" w:rsidP="005D4CA0">
            <w:pPr>
              <w:pStyle w:val="aa"/>
            </w:pPr>
            <w:r>
              <w:t xml:space="preserve">            else if (choice == 3)</w:t>
            </w:r>
          </w:p>
          <w:p w14:paraId="063FD183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95548E2" w14:textId="77777777" w:rsidR="005D4CA0" w:rsidRDefault="005D4CA0" w:rsidP="005D4CA0">
            <w:pPr>
              <w:pStyle w:val="aa"/>
            </w:pPr>
            <w:r>
              <w:t xml:space="preserve">                const int code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изменения</w:t>
            </w:r>
            <w:proofErr w:type="spellEnd"/>
            <w:r>
              <w:t>: ");</w:t>
            </w:r>
          </w:p>
          <w:p w14:paraId="37D9EC1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if</w:t>
            </w:r>
            <w:r w:rsidRPr="00F71B93">
              <w:rPr>
                <w:lang w:val="ru-RU"/>
              </w:rPr>
              <w:t xml:space="preserve"> </w:t>
            </w:r>
            <w:proofErr w:type="gramStart"/>
            <w:r w:rsidRPr="00F71B93">
              <w:rPr>
                <w:lang w:val="ru-RU"/>
              </w:rPr>
              <w:t>(!</w:t>
            </w:r>
            <w:r>
              <w:t>dormitory</w:t>
            </w:r>
            <w:proofErr w:type="gramEnd"/>
            <w:r w:rsidRPr="00F71B93">
              <w:rPr>
                <w:lang w:val="ru-RU"/>
              </w:rPr>
              <w:t>_</w:t>
            </w:r>
            <w:r>
              <w:t>exists</w:t>
            </w:r>
            <w:r w:rsidRPr="00F71B93">
              <w:rPr>
                <w:lang w:val="ru-RU"/>
              </w:rPr>
              <w:t>(</w:t>
            </w:r>
            <w:r>
              <w:t>code</w:t>
            </w:r>
            <w:r w:rsidRPr="00F71B93">
              <w:rPr>
                <w:lang w:val="ru-RU"/>
              </w:rPr>
              <w:t>))</w:t>
            </w:r>
          </w:p>
          <w:p w14:paraId="3E429D4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{</w:t>
            </w:r>
          </w:p>
          <w:p w14:paraId="1C98506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"Общежитие с таким кодом не существует.\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1A50A428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    </w:t>
            </w:r>
            <w:proofErr w:type="gramStart"/>
            <w:r>
              <w:t>continue;</w:t>
            </w:r>
            <w:proofErr w:type="gramEnd"/>
          </w:p>
          <w:p w14:paraId="22B6633B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4A0999F6" w14:textId="77777777" w:rsidR="005D4CA0" w:rsidRDefault="005D4CA0" w:rsidP="005D4CA0">
            <w:pPr>
              <w:pStyle w:val="aa"/>
            </w:pPr>
            <w:r>
              <w:t xml:space="preserve">                Dormitory </w:t>
            </w:r>
            <w:proofErr w:type="gramStart"/>
            <w:r>
              <w:t>d;</w:t>
            </w:r>
            <w:proofErr w:type="gramEnd"/>
          </w:p>
          <w:p w14:paraId="6D644FCD" w14:textId="77777777" w:rsidR="005D4CA0" w:rsidRDefault="005D4CA0" w:rsidP="005D4CA0">
            <w:pPr>
              <w:pStyle w:val="aa"/>
            </w:pPr>
            <w:r>
              <w:t xml:space="preserve">                while (true)</w:t>
            </w:r>
          </w:p>
          <w:p w14:paraId="3C5658B8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57965E63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d.code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>: ");</w:t>
            </w:r>
          </w:p>
          <w:p w14:paraId="3EAFEA1C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proofErr w:type="gramStart"/>
            <w:r>
              <w:t>d.code</w:t>
            </w:r>
            <w:proofErr w:type="spellEnd"/>
            <w:proofErr w:type="gramEnd"/>
            <w:r>
              <w:t xml:space="preserve"> == code || </w:t>
            </w:r>
            <w:proofErr w:type="spellStart"/>
            <w:r>
              <w:t>is_dormitory_code_unique</w:t>
            </w:r>
            <w:proofErr w:type="spellEnd"/>
            <w:r>
              <w:t>(</w:t>
            </w:r>
            <w:proofErr w:type="spellStart"/>
            <w:r>
              <w:t>d.code</w:t>
            </w:r>
            <w:proofErr w:type="spellEnd"/>
            <w:r>
              <w:t>))</w:t>
            </w:r>
          </w:p>
          <w:p w14:paraId="7DB50E75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25F899F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"Общежитие с таким кодом уже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4D383F9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01EBBAE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d</w:t>
            </w:r>
            <w:r w:rsidRPr="00F71B93">
              <w:rPr>
                <w:lang w:val="ru-RU"/>
              </w:rPr>
              <w:t>.</w:t>
            </w:r>
            <w:r>
              <w:t>name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string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новое название общежития: ");</w:t>
            </w:r>
          </w:p>
          <w:p w14:paraId="4B6D005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d</w:t>
            </w:r>
            <w:r w:rsidRPr="00F71B93">
              <w:rPr>
                <w:lang w:val="ru-RU"/>
              </w:rPr>
              <w:t>.</w:t>
            </w:r>
            <w:r>
              <w:t>address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string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новый адрес общежития: ");</w:t>
            </w:r>
          </w:p>
          <w:p w14:paraId="2FB3B339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r>
              <w:t>edit_</w:t>
            </w:r>
            <w:proofErr w:type="gramStart"/>
            <w:r>
              <w:t>dormitory</w:t>
            </w:r>
            <w:proofErr w:type="spellEnd"/>
            <w:r>
              <w:t>(</w:t>
            </w:r>
            <w:proofErr w:type="gramEnd"/>
            <w:r>
              <w:t>code, d);</w:t>
            </w:r>
          </w:p>
          <w:p w14:paraId="1BEF6E79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Общежитие</w:t>
            </w:r>
            <w:proofErr w:type="spellEnd"/>
            <w:r>
              <w:t xml:space="preserve"> </w:t>
            </w:r>
            <w:proofErr w:type="spellStart"/>
            <w:r>
              <w:t>изменено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4B6DC67D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4D647B88" w14:textId="77777777" w:rsidR="005D4CA0" w:rsidRDefault="005D4CA0" w:rsidP="005D4CA0">
            <w:pPr>
              <w:pStyle w:val="aa"/>
            </w:pPr>
            <w:r>
              <w:t xml:space="preserve">            else if (choice == 4)</w:t>
            </w:r>
          </w:p>
          <w:p w14:paraId="22E3ED3F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1D113F63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display_</w:t>
            </w:r>
            <w:proofErr w:type="gramStart"/>
            <w:r>
              <w:t>dormitories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B986F7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1D7B8EF2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28278BE5" w14:textId="77777777" w:rsidR="005D4CA0" w:rsidRDefault="005D4CA0" w:rsidP="005D4CA0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102E8997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4611E93" w14:textId="77777777" w:rsidR="005D4CA0" w:rsidRDefault="005D4CA0" w:rsidP="005D4CA0">
            <w:pPr>
              <w:pStyle w:val="aa"/>
            </w:pPr>
          </w:p>
          <w:p w14:paraId="7CDEDA7F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menu_</w:t>
            </w:r>
            <w:proofErr w:type="gramStart"/>
            <w:r>
              <w:t>rooms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7125F6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6BCA1087" w14:textId="77777777" w:rsidR="005D4CA0" w:rsidRDefault="005D4CA0" w:rsidP="005D4CA0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41E8F3CB" w14:textId="77777777" w:rsidR="005D4CA0" w:rsidRDefault="005D4CA0" w:rsidP="005D4CA0">
            <w:pPr>
              <w:pStyle w:val="aa"/>
            </w:pPr>
            <w:r>
              <w:t xml:space="preserve">        do</w:t>
            </w:r>
          </w:p>
          <w:p w14:paraId="20DD8A31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6E0B2C4D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"\n--- </w:t>
            </w:r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комнатами</w:t>
            </w:r>
            <w:proofErr w:type="spellEnd"/>
            <w:r>
              <w:t xml:space="preserve"> ---\n</w:t>
            </w:r>
            <w:proofErr w:type="gramStart"/>
            <w:r>
              <w:t>";</w:t>
            </w:r>
            <w:proofErr w:type="gramEnd"/>
          </w:p>
          <w:p w14:paraId="3DAF702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"1. </w:t>
            </w:r>
            <w:r w:rsidRPr="00F71B93">
              <w:rPr>
                <w:lang w:val="ru-RU"/>
              </w:rPr>
              <w:t>Добавить комнату\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0E6E241F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"2. Удалить комнату\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326C633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"3. Изменить комнату\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032750C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"4. Показать все комнаты\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1651EE2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"0. Назад\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602A398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"Выберите действие: 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4EEE5F23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choice;</w:t>
            </w:r>
            <w:proofErr w:type="gramEnd"/>
          </w:p>
          <w:p w14:paraId="29C4B328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7A19DF84" w14:textId="77777777" w:rsidR="005D4CA0" w:rsidRDefault="005D4CA0" w:rsidP="005D4CA0">
            <w:pPr>
              <w:pStyle w:val="aa"/>
            </w:pPr>
            <w:r>
              <w:t xml:space="preserve">            if (choice == 1)</w:t>
            </w:r>
          </w:p>
          <w:p w14:paraId="4DA0D0ED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2D7BE53F" w14:textId="77777777" w:rsidR="005D4CA0" w:rsidRDefault="005D4CA0" w:rsidP="005D4CA0">
            <w:pPr>
              <w:pStyle w:val="aa"/>
            </w:pPr>
            <w:r>
              <w:t xml:space="preserve">                Room </w:t>
            </w:r>
            <w:proofErr w:type="gramStart"/>
            <w:r>
              <w:t>r;</w:t>
            </w:r>
            <w:proofErr w:type="gramEnd"/>
          </w:p>
          <w:p w14:paraId="051670DD" w14:textId="77777777" w:rsidR="005D4CA0" w:rsidRDefault="005D4CA0" w:rsidP="005D4CA0">
            <w:pPr>
              <w:pStyle w:val="aa"/>
            </w:pPr>
            <w:r>
              <w:lastRenderedPageBreak/>
              <w:t xml:space="preserve">                while (true)</w:t>
            </w:r>
          </w:p>
          <w:p w14:paraId="48F492FF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69B809C4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r.code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комнаты</w:t>
            </w:r>
            <w:proofErr w:type="spellEnd"/>
            <w:r>
              <w:t>: ");</w:t>
            </w:r>
          </w:p>
          <w:p w14:paraId="545B88D5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is_room_code_unique</w:t>
            </w:r>
            <w:proofErr w:type="spellEnd"/>
            <w:r>
              <w:t>(</w:t>
            </w:r>
            <w:proofErr w:type="spellStart"/>
            <w:proofErr w:type="gramStart"/>
            <w:r>
              <w:t>r.code</w:t>
            </w:r>
            <w:proofErr w:type="spellEnd"/>
            <w:proofErr w:type="gramEnd"/>
            <w:r>
              <w:t>))</w:t>
            </w:r>
          </w:p>
          <w:p w14:paraId="569D2B0B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668932C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"Комната с таким кодом уже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386D670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5815C7D0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r</w:t>
            </w:r>
            <w:r w:rsidRPr="00F71B93">
              <w:rPr>
                <w:lang w:val="ru-RU"/>
              </w:rPr>
              <w:t>.</w:t>
            </w:r>
            <w:r>
              <w:t>number</w:t>
            </w:r>
            <w:proofErr w:type="gramEnd"/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string</w:t>
            </w:r>
            <w:r w:rsidRPr="00F71B93">
              <w:rPr>
                <w:lang w:val="ru-RU"/>
              </w:rPr>
              <w:t>("Введите номер комнаты: ");</w:t>
            </w:r>
          </w:p>
          <w:p w14:paraId="569F5BB7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r>
              <w:t>while (true)</w:t>
            </w:r>
          </w:p>
          <w:p w14:paraId="3A8E5D90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02A82E3D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r.dormitory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>: ");</w:t>
            </w:r>
          </w:p>
          <w:p w14:paraId="0902943C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dormitory_exists</w:t>
            </w:r>
            <w:proofErr w:type="spellEnd"/>
            <w:r>
              <w:t>(</w:t>
            </w:r>
            <w:proofErr w:type="spellStart"/>
            <w:proofErr w:type="gramStart"/>
            <w:r>
              <w:t>r.dormitory</w:t>
            </w:r>
            <w:proofErr w:type="gramEnd"/>
            <w:r>
              <w:t>_code</w:t>
            </w:r>
            <w:proofErr w:type="spellEnd"/>
            <w:r>
              <w:t>))</w:t>
            </w:r>
          </w:p>
          <w:p w14:paraId="42FD6C8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0F38963B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"Общежитие с таким кодом не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08E805E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4837A97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add</w:t>
            </w:r>
            <w:r w:rsidRPr="00F71B93">
              <w:rPr>
                <w:lang w:val="ru-RU"/>
              </w:rPr>
              <w:t>_</w:t>
            </w:r>
            <w:r>
              <w:t>room</w:t>
            </w:r>
            <w:r w:rsidRPr="00F71B93">
              <w:rPr>
                <w:lang w:val="ru-RU"/>
              </w:rPr>
              <w:t>(</w:t>
            </w:r>
            <w:r>
              <w:t>r</w:t>
            </w:r>
            <w:proofErr w:type="gramStart"/>
            <w:r w:rsidRPr="00F71B93">
              <w:rPr>
                <w:lang w:val="ru-RU"/>
              </w:rPr>
              <w:t>);</w:t>
            </w:r>
            <w:proofErr w:type="gramEnd"/>
          </w:p>
          <w:p w14:paraId="1A6E053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"Комната добавлена.\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09C9E80B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r>
              <w:t>}</w:t>
            </w:r>
          </w:p>
          <w:p w14:paraId="21D7AD2A" w14:textId="77777777" w:rsidR="005D4CA0" w:rsidRDefault="005D4CA0" w:rsidP="005D4CA0">
            <w:pPr>
              <w:pStyle w:val="aa"/>
            </w:pPr>
            <w:r>
              <w:t xml:space="preserve">            else if (choice == 2)</w:t>
            </w:r>
          </w:p>
          <w:p w14:paraId="6A1ADC74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238830D3" w14:textId="77777777" w:rsidR="005D4CA0" w:rsidRDefault="005D4CA0" w:rsidP="005D4CA0">
            <w:pPr>
              <w:pStyle w:val="aa"/>
            </w:pPr>
            <w:r>
              <w:t xml:space="preserve">                const int code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комнаты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удаления</w:t>
            </w:r>
            <w:proofErr w:type="spellEnd"/>
            <w:r>
              <w:t>: ");</w:t>
            </w:r>
          </w:p>
          <w:p w14:paraId="3AC5CA98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delete_room</w:t>
            </w:r>
            <w:proofErr w:type="spellEnd"/>
            <w:r>
              <w:t>(code</w:t>
            </w:r>
            <w:proofErr w:type="gramStart"/>
            <w:r>
              <w:t>);</w:t>
            </w:r>
            <w:proofErr w:type="gramEnd"/>
          </w:p>
          <w:p w14:paraId="50FA0F0C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2420136E" w14:textId="77777777" w:rsidR="005D4CA0" w:rsidRDefault="005D4CA0" w:rsidP="005D4CA0">
            <w:pPr>
              <w:pStyle w:val="aa"/>
            </w:pPr>
            <w:r>
              <w:t xml:space="preserve">            else if (choice == 3)</w:t>
            </w:r>
          </w:p>
          <w:p w14:paraId="7D963527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F71B93">
              <w:rPr>
                <w:lang w:val="ru-RU"/>
              </w:rPr>
              <w:t>{</w:t>
            </w:r>
          </w:p>
          <w:p w14:paraId="06822357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const</w:t>
            </w:r>
            <w:r w:rsidRPr="00F71B93">
              <w:rPr>
                <w:lang w:val="ru-RU"/>
              </w:rPr>
              <w:t xml:space="preserve"> </w:t>
            </w:r>
            <w:r>
              <w:t>int</w:t>
            </w:r>
            <w:r w:rsidRPr="00F71B93">
              <w:rPr>
                <w:lang w:val="ru-RU"/>
              </w:rPr>
              <w:t xml:space="preserve"> </w:t>
            </w:r>
            <w:r>
              <w:t>code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int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код комнаты для изменения: ");</w:t>
            </w:r>
          </w:p>
          <w:p w14:paraId="499271F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if</w:t>
            </w:r>
            <w:r w:rsidRPr="00F71B93">
              <w:rPr>
                <w:lang w:val="ru-RU"/>
              </w:rPr>
              <w:t xml:space="preserve"> </w:t>
            </w:r>
            <w:proofErr w:type="gramStart"/>
            <w:r w:rsidRPr="00F71B93">
              <w:rPr>
                <w:lang w:val="ru-RU"/>
              </w:rPr>
              <w:t>(!</w:t>
            </w:r>
            <w:r>
              <w:t>room</w:t>
            </w:r>
            <w:proofErr w:type="gramEnd"/>
            <w:r w:rsidRPr="00F71B93">
              <w:rPr>
                <w:lang w:val="ru-RU"/>
              </w:rPr>
              <w:t>_</w:t>
            </w:r>
            <w:r>
              <w:t>exists</w:t>
            </w:r>
            <w:r w:rsidRPr="00F71B93">
              <w:rPr>
                <w:lang w:val="ru-RU"/>
              </w:rPr>
              <w:t>(</w:t>
            </w:r>
            <w:r>
              <w:t>code</w:t>
            </w:r>
            <w:r w:rsidRPr="00F71B93">
              <w:rPr>
                <w:lang w:val="ru-RU"/>
              </w:rPr>
              <w:t>))</w:t>
            </w:r>
          </w:p>
          <w:p w14:paraId="122B9EE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{</w:t>
            </w:r>
          </w:p>
          <w:p w14:paraId="2E7C9D6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"Комната с таким кодом не существует.\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7DB02254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    </w:t>
            </w:r>
            <w:proofErr w:type="gramStart"/>
            <w:r>
              <w:t>continue;</w:t>
            </w:r>
            <w:proofErr w:type="gramEnd"/>
          </w:p>
          <w:p w14:paraId="6921F882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57478724" w14:textId="77777777" w:rsidR="005D4CA0" w:rsidRDefault="005D4CA0" w:rsidP="005D4CA0">
            <w:pPr>
              <w:pStyle w:val="aa"/>
            </w:pPr>
            <w:r>
              <w:t xml:space="preserve">                Room </w:t>
            </w:r>
            <w:proofErr w:type="gramStart"/>
            <w:r>
              <w:t>r;</w:t>
            </w:r>
            <w:proofErr w:type="gramEnd"/>
          </w:p>
          <w:p w14:paraId="6E1849D7" w14:textId="77777777" w:rsidR="005D4CA0" w:rsidRDefault="005D4CA0" w:rsidP="005D4CA0">
            <w:pPr>
              <w:pStyle w:val="aa"/>
            </w:pPr>
            <w:r>
              <w:t xml:space="preserve">                while (true)</w:t>
            </w:r>
          </w:p>
          <w:p w14:paraId="34D5AE2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r w:rsidRPr="00F71B93">
              <w:rPr>
                <w:lang w:val="ru-RU"/>
              </w:rPr>
              <w:t>{</w:t>
            </w:r>
          </w:p>
          <w:p w14:paraId="0487AB9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gramStart"/>
            <w:r>
              <w:t>r</w:t>
            </w:r>
            <w:r w:rsidRPr="00F71B93">
              <w:rPr>
                <w:lang w:val="ru-RU"/>
              </w:rPr>
              <w:t>.</w:t>
            </w:r>
            <w:r>
              <w:t>code</w:t>
            </w:r>
            <w:proofErr w:type="gramEnd"/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int</w:t>
            </w:r>
            <w:r w:rsidRPr="00F71B93">
              <w:rPr>
                <w:lang w:val="ru-RU"/>
              </w:rPr>
              <w:t>("Введите новый код комнаты: ");</w:t>
            </w:r>
          </w:p>
          <w:p w14:paraId="63CDD4DB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    </w:t>
            </w:r>
            <w:r>
              <w:t>if (</w:t>
            </w:r>
            <w:proofErr w:type="spellStart"/>
            <w:proofErr w:type="gramStart"/>
            <w:r>
              <w:t>r.code</w:t>
            </w:r>
            <w:proofErr w:type="spellEnd"/>
            <w:proofErr w:type="gramEnd"/>
            <w:r>
              <w:t xml:space="preserve"> == code || </w:t>
            </w:r>
            <w:proofErr w:type="spellStart"/>
            <w:r>
              <w:t>is_room_code_unique</w:t>
            </w:r>
            <w:proofErr w:type="spellEnd"/>
            <w:r>
              <w:t>(</w:t>
            </w:r>
            <w:proofErr w:type="spellStart"/>
            <w:r>
              <w:t>r.code</w:t>
            </w:r>
            <w:proofErr w:type="spellEnd"/>
            <w:r>
              <w:t>))</w:t>
            </w:r>
          </w:p>
          <w:p w14:paraId="6A6BC71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43C104D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"Комната с таким кодом уже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5EE4476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769458A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r</w:t>
            </w:r>
            <w:r w:rsidRPr="00F71B93">
              <w:rPr>
                <w:lang w:val="ru-RU"/>
              </w:rPr>
              <w:t>.</w:t>
            </w:r>
            <w:r>
              <w:t>number</w:t>
            </w:r>
            <w:proofErr w:type="gramEnd"/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string</w:t>
            </w:r>
            <w:r w:rsidRPr="00F71B93">
              <w:rPr>
                <w:lang w:val="ru-RU"/>
              </w:rPr>
              <w:t>("Введите новый номер комнаты: ");</w:t>
            </w:r>
          </w:p>
          <w:p w14:paraId="341A6393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r>
              <w:t>while (true)</w:t>
            </w:r>
          </w:p>
          <w:p w14:paraId="736AD4F1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647819E2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r.dormitory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общежития</w:t>
            </w:r>
            <w:proofErr w:type="spellEnd"/>
            <w:r>
              <w:t>: ");</w:t>
            </w:r>
          </w:p>
          <w:p w14:paraId="6E85E883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dormitory_exists</w:t>
            </w:r>
            <w:proofErr w:type="spellEnd"/>
            <w:r>
              <w:t>(</w:t>
            </w:r>
            <w:proofErr w:type="spellStart"/>
            <w:proofErr w:type="gramStart"/>
            <w:r>
              <w:t>r.dormitory</w:t>
            </w:r>
            <w:proofErr w:type="gramEnd"/>
            <w:r>
              <w:t>_code</w:t>
            </w:r>
            <w:proofErr w:type="spellEnd"/>
            <w:r>
              <w:t>))</w:t>
            </w:r>
          </w:p>
          <w:p w14:paraId="2235DBA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07379B0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"Общежития с таким кодом не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7B428EA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4368020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edit</w:t>
            </w:r>
            <w:r w:rsidRPr="00F71B93">
              <w:rPr>
                <w:lang w:val="ru-RU"/>
              </w:rPr>
              <w:t>_</w:t>
            </w:r>
            <w:proofErr w:type="gramStart"/>
            <w:r>
              <w:t>room</w:t>
            </w:r>
            <w:r w:rsidRPr="00F71B93">
              <w:rPr>
                <w:lang w:val="ru-RU"/>
              </w:rPr>
              <w:t>(</w:t>
            </w:r>
            <w:proofErr w:type="gramEnd"/>
            <w:r>
              <w:t>code</w:t>
            </w:r>
            <w:r w:rsidRPr="00F71B93">
              <w:rPr>
                <w:lang w:val="ru-RU"/>
              </w:rPr>
              <w:t xml:space="preserve">, </w:t>
            </w:r>
            <w:r>
              <w:t>r</w:t>
            </w:r>
            <w:r w:rsidRPr="00F71B93">
              <w:rPr>
                <w:lang w:val="ru-RU"/>
              </w:rPr>
              <w:t>);</w:t>
            </w:r>
          </w:p>
          <w:p w14:paraId="08227A2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"Комната изменена.\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2DB5A33B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r>
              <w:t>}</w:t>
            </w:r>
          </w:p>
          <w:p w14:paraId="2C43DF95" w14:textId="77777777" w:rsidR="005D4CA0" w:rsidRDefault="005D4CA0" w:rsidP="005D4CA0">
            <w:pPr>
              <w:pStyle w:val="aa"/>
            </w:pPr>
            <w:r>
              <w:t xml:space="preserve">            else if (choice == 4)</w:t>
            </w:r>
          </w:p>
          <w:p w14:paraId="42E5261A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6BF39E84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display_</w:t>
            </w:r>
            <w:proofErr w:type="gramStart"/>
            <w:r>
              <w:t>rooms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151D71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5117830B" w14:textId="77777777" w:rsidR="005D4CA0" w:rsidRDefault="005D4CA0" w:rsidP="005D4CA0">
            <w:pPr>
              <w:pStyle w:val="aa"/>
            </w:pPr>
            <w:r>
              <w:lastRenderedPageBreak/>
              <w:t xml:space="preserve">        }</w:t>
            </w:r>
          </w:p>
          <w:p w14:paraId="0E0B14BE" w14:textId="77777777" w:rsidR="005D4CA0" w:rsidRDefault="005D4CA0" w:rsidP="005D4CA0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5A276509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345BE3F6" w14:textId="77777777" w:rsidR="005D4CA0" w:rsidRDefault="005D4CA0" w:rsidP="005D4CA0">
            <w:pPr>
              <w:pStyle w:val="aa"/>
            </w:pPr>
          </w:p>
          <w:p w14:paraId="4445181A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menu_</w:t>
            </w:r>
            <w:proofErr w:type="gramStart"/>
            <w:r>
              <w:t>students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BA7F14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2A9EFBD" w14:textId="77777777" w:rsidR="005D4CA0" w:rsidRDefault="005D4CA0" w:rsidP="005D4CA0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7C5F1ED1" w14:textId="77777777" w:rsidR="005D4CA0" w:rsidRDefault="005D4CA0" w:rsidP="005D4CA0">
            <w:pPr>
              <w:pStyle w:val="aa"/>
            </w:pPr>
            <w:r>
              <w:t xml:space="preserve">        do</w:t>
            </w:r>
          </w:p>
          <w:p w14:paraId="682E2D30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4E886E9E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"\n--- </w:t>
            </w:r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студентами</w:t>
            </w:r>
            <w:proofErr w:type="spellEnd"/>
            <w:r>
              <w:t xml:space="preserve"> ---\n</w:t>
            </w:r>
            <w:proofErr w:type="gramStart"/>
            <w:r>
              <w:t>";</w:t>
            </w:r>
            <w:proofErr w:type="gramEnd"/>
          </w:p>
          <w:p w14:paraId="6308779E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"1. </w:t>
            </w:r>
            <w:r w:rsidRPr="00F71B93">
              <w:rPr>
                <w:lang w:val="ru-RU"/>
              </w:rPr>
              <w:t>Добавить студента\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56E1C88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"2. Удалить студента\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2ED6E4F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"3. Изменить студента\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051AD697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"4. Показать всех студентов\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71A6FFD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"0. Назад\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2EB1187F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"Выберите действие: 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5B0587B1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choice;</w:t>
            </w:r>
            <w:proofErr w:type="gramEnd"/>
          </w:p>
          <w:p w14:paraId="7E337D0B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185116D8" w14:textId="77777777" w:rsidR="005D4CA0" w:rsidRDefault="005D4CA0" w:rsidP="005D4CA0">
            <w:pPr>
              <w:pStyle w:val="aa"/>
            </w:pPr>
            <w:r>
              <w:t xml:space="preserve">            if (choice == 1)</w:t>
            </w:r>
          </w:p>
          <w:p w14:paraId="79E61C14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0BD033A3" w14:textId="77777777" w:rsidR="005D4CA0" w:rsidRDefault="005D4CA0" w:rsidP="005D4CA0">
            <w:pPr>
              <w:pStyle w:val="aa"/>
            </w:pPr>
            <w:r>
              <w:t xml:space="preserve">                Student </w:t>
            </w:r>
            <w:proofErr w:type="gramStart"/>
            <w:r>
              <w:t>s;</w:t>
            </w:r>
            <w:proofErr w:type="gramEnd"/>
          </w:p>
          <w:p w14:paraId="4D59BE2B" w14:textId="77777777" w:rsidR="005D4CA0" w:rsidRDefault="005D4CA0" w:rsidP="005D4CA0">
            <w:pPr>
              <w:pStyle w:val="aa"/>
            </w:pPr>
            <w:r>
              <w:t xml:space="preserve">                while (true)</w:t>
            </w:r>
          </w:p>
          <w:p w14:paraId="06E15C2E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0E99FB0C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s.code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  <w:r>
              <w:t>: ");</w:t>
            </w:r>
          </w:p>
          <w:p w14:paraId="4440C6E3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is_student_code_unique</w:t>
            </w:r>
            <w:proofErr w:type="spellEnd"/>
            <w:r>
              <w:t>(</w:t>
            </w:r>
            <w:proofErr w:type="spellStart"/>
            <w:proofErr w:type="gramStart"/>
            <w:r>
              <w:t>s.code</w:t>
            </w:r>
            <w:proofErr w:type="spellEnd"/>
            <w:proofErr w:type="gramEnd"/>
            <w:r>
              <w:t>))</w:t>
            </w:r>
          </w:p>
          <w:p w14:paraId="041ACFE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13A697CE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"Студент с таким кодом уже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791A66D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04E932D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s</w:t>
            </w:r>
            <w:r w:rsidRPr="00F71B93">
              <w:rPr>
                <w:lang w:val="ru-RU"/>
              </w:rPr>
              <w:t>.</w:t>
            </w:r>
            <w:r>
              <w:t>full</w:t>
            </w:r>
            <w:proofErr w:type="gramEnd"/>
            <w:r w:rsidRPr="00F71B93">
              <w:rPr>
                <w:lang w:val="ru-RU"/>
              </w:rPr>
              <w:t>_</w:t>
            </w:r>
            <w:r>
              <w:t>name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string</w:t>
            </w:r>
            <w:r w:rsidRPr="00F71B93">
              <w:rPr>
                <w:lang w:val="ru-RU"/>
              </w:rPr>
              <w:t>("Введите ФИО студента: ");</w:t>
            </w:r>
          </w:p>
          <w:p w14:paraId="0150DE1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s</w:t>
            </w:r>
            <w:r w:rsidRPr="00F71B93">
              <w:rPr>
                <w:lang w:val="ru-RU"/>
              </w:rPr>
              <w:t>.</w:t>
            </w:r>
            <w:r>
              <w:t>birth</w:t>
            </w:r>
            <w:proofErr w:type="gramEnd"/>
            <w:r w:rsidRPr="00F71B93">
              <w:rPr>
                <w:lang w:val="ru-RU"/>
              </w:rPr>
              <w:t>_</w:t>
            </w:r>
            <w:r>
              <w:t>date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date</w:t>
            </w:r>
            <w:r w:rsidRPr="00F71B93">
              <w:rPr>
                <w:lang w:val="ru-RU"/>
              </w:rPr>
              <w:t>("Введите дату рождения (ДД.ММ.ГГГГ): ");</w:t>
            </w:r>
          </w:p>
          <w:p w14:paraId="1664ECBA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s.gender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пол</w:t>
            </w:r>
            <w:proofErr w:type="spellEnd"/>
            <w:r>
              <w:t>: ");</w:t>
            </w:r>
          </w:p>
          <w:p w14:paraId="38DA6347" w14:textId="77777777" w:rsidR="005D4CA0" w:rsidRDefault="005D4CA0" w:rsidP="005D4CA0">
            <w:pPr>
              <w:pStyle w:val="aa"/>
            </w:pPr>
            <w:r>
              <w:t xml:space="preserve">                while (true)</w:t>
            </w:r>
          </w:p>
          <w:p w14:paraId="2D1F799E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2B8963E3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s.group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: ");</w:t>
            </w:r>
          </w:p>
          <w:p w14:paraId="50C9CBDD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group_exists</w:t>
            </w:r>
            <w:proofErr w:type="spellEnd"/>
            <w:r>
              <w:t>(</w:t>
            </w:r>
            <w:proofErr w:type="spellStart"/>
            <w:proofErr w:type="gramStart"/>
            <w:r>
              <w:t>s.group</w:t>
            </w:r>
            <w:proofErr w:type="gramEnd"/>
            <w:r>
              <w:t>_code</w:t>
            </w:r>
            <w:proofErr w:type="spellEnd"/>
            <w:r>
              <w:t>))</w:t>
            </w:r>
          </w:p>
          <w:p w14:paraId="689EB34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2B517EE5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"Группа с таким кодом не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707DDC9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2783D4E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s</w:t>
            </w:r>
            <w:r w:rsidRPr="00F71B93">
              <w:rPr>
                <w:lang w:val="ru-RU"/>
              </w:rPr>
              <w:t>.</w:t>
            </w:r>
            <w:r>
              <w:t>passport</w:t>
            </w:r>
            <w:proofErr w:type="gramEnd"/>
            <w:r w:rsidRPr="00F71B93">
              <w:rPr>
                <w:lang w:val="ru-RU"/>
              </w:rPr>
              <w:t>_</w:t>
            </w:r>
            <w:r>
              <w:t>series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string</w:t>
            </w:r>
            <w:r w:rsidRPr="00F71B93">
              <w:rPr>
                <w:lang w:val="ru-RU"/>
              </w:rPr>
              <w:t>("Введите серию паспорта: ");</w:t>
            </w:r>
          </w:p>
          <w:p w14:paraId="078AC815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s.passport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паспорта</w:t>
            </w:r>
            <w:proofErr w:type="spellEnd"/>
            <w:r>
              <w:t>: ");</w:t>
            </w:r>
          </w:p>
          <w:p w14:paraId="722A8945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s.issued</w:t>
            </w:r>
            <w:proofErr w:type="gramEnd"/>
            <w:r>
              <w:t>_by</w:t>
            </w:r>
            <w:proofErr w:type="spell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Кем</w:t>
            </w:r>
            <w:proofErr w:type="spellEnd"/>
            <w:r>
              <w:t xml:space="preserve"> </w:t>
            </w:r>
            <w:proofErr w:type="spellStart"/>
            <w:r>
              <w:t>выдан</w:t>
            </w:r>
            <w:proofErr w:type="spellEnd"/>
            <w:r>
              <w:t xml:space="preserve"> </w:t>
            </w:r>
            <w:proofErr w:type="spellStart"/>
            <w:r>
              <w:t>паспорт</w:t>
            </w:r>
            <w:proofErr w:type="spellEnd"/>
            <w:r>
              <w:t>: ");</w:t>
            </w:r>
          </w:p>
          <w:p w14:paraId="64E10C62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s.issued</w:t>
            </w:r>
            <w:proofErr w:type="gramEnd"/>
            <w:r>
              <w:t>_date</w:t>
            </w:r>
            <w:proofErr w:type="spellEnd"/>
            <w:r>
              <w:t xml:space="preserve"> = </w:t>
            </w:r>
            <w:proofErr w:type="spellStart"/>
            <w:r>
              <w:t>get_valid_date</w:t>
            </w:r>
            <w:proofErr w:type="spellEnd"/>
            <w:r>
              <w:t>("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выдачи</w:t>
            </w:r>
            <w:proofErr w:type="spellEnd"/>
            <w:r>
              <w:t xml:space="preserve"> </w:t>
            </w:r>
            <w:proofErr w:type="spellStart"/>
            <w:r>
              <w:t>паспорта</w:t>
            </w:r>
            <w:proofErr w:type="spellEnd"/>
            <w:r>
              <w:t xml:space="preserve"> (ДД.ММ.ГГГГ): ");</w:t>
            </w:r>
          </w:p>
          <w:p w14:paraId="28A4F03B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add_student</w:t>
            </w:r>
            <w:proofErr w:type="spellEnd"/>
            <w:r>
              <w:t>(s</w:t>
            </w:r>
            <w:proofErr w:type="gramStart"/>
            <w:r>
              <w:t>);</w:t>
            </w:r>
            <w:proofErr w:type="gramEnd"/>
          </w:p>
          <w:p w14:paraId="5AA0DF19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добавлен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689BAFDA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37B61C02" w14:textId="77777777" w:rsidR="005D4CA0" w:rsidRDefault="005D4CA0" w:rsidP="005D4CA0">
            <w:pPr>
              <w:pStyle w:val="aa"/>
            </w:pPr>
            <w:r>
              <w:t xml:space="preserve">            else if (choice == 2)</w:t>
            </w:r>
          </w:p>
          <w:p w14:paraId="605D3C16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73D6FD24" w14:textId="77777777" w:rsidR="005D4CA0" w:rsidRDefault="005D4CA0" w:rsidP="005D4CA0">
            <w:pPr>
              <w:pStyle w:val="aa"/>
            </w:pPr>
            <w:r>
              <w:t xml:space="preserve">                const int code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удаления</w:t>
            </w:r>
            <w:proofErr w:type="spellEnd"/>
            <w:r>
              <w:t>: ");</w:t>
            </w:r>
          </w:p>
          <w:p w14:paraId="19BA5686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delete_student</w:t>
            </w:r>
            <w:proofErr w:type="spellEnd"/>
            <w:r>
              <w:t>(code</w:t>
            </w:r>
            <w:proofErr w:type="gramStart"/>
            <w:r>
              <w:t>);</w:t>
            </w:r>
            <w:proofErr w:type="gramEnd"/>
          </w:p>
          <w:p w14:paraId="1C9623AE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46E38B40" w14:textId="77777777" w:rsidR="005D4CA0" w:rsidRDefault="005D4CA0" w:rsidP="005D4CA0">
            <w:pPr>
              <w:pStyle w:val="aa"/>
            </w:pPr>
            <w:r>
              <w:t xml:space="preserve">            else if (choice == 3)</w:t>
            </w:r>
          </w:p>
          <w:p w14:paraId="2261E33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F71B93">
              <w:rPr>
                <w:lang w:val="ru-RU"/>
              </w:rPr>
              <w:t>{</w:t>
            </w:r>
          </w:p>
          <w:p w14:paraId="20560A4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const</w:t>
            </w:r>
            <w:r w:rsidRPr="00F71B93">
              <w:rPr>
                <w:lang w:val="ru-RU"/>
              </w:rPr>
              <w:t xml:space="preserve"> </w:t>
            </w:r>
            <w:r>
              <w:t>int</w:t>
            </w:r>
            <w:r w:rsidRPr="00F71B93">
              <w:rPr>
                <w:lang w:val="ru-RU"/>
              </w:rPr>
              <w:t xml:space="preserve"> </w:t>
            </w:r>
            <w:r>
              <w:t>code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int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код студента для изменения: ");</w:t>
            </w:r>
          </w:p>
          <w:p w14:paraId="1FD4E4BE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if</w:t>
            </w:r>
            <w:r w:rsidRPr="00F71B93">
              <w:rPr>
                <w:lang w:val="ru-RU"/>
              </w:rPr>
              <w:t xml:space="preserve"> </w:t>
            </w:r>
            <w:proofErr w:type="gramStart"/>
            <w:r w:rsidRPr="00F71B93">
              <w:rPr>
                <w:lang w:val="ru-RU"/>
              </w:rPr>
              <w:t>(!</w:t>
            </w:r>
            <w:r>
              <w:t>student</w:t>
            </w:r>
            <w:proofErr w:type="gramEnd"/>
            <w:r w:rsidRPr="00F71B93">
              <w:rPr>
                <w:lang w:val="ru-RU"/>
              </w:rPr>
              <w:t>_</w:t>
            </w:r>
            <w:r>
              <w:t>exists</w:t>
            </w:r>
            <w:r w:rsidRPr="00F71B93">
              <w:rPr>
                <w:lang w:val="ru-RU"/>
              </w:rPr>
              <w:t>(</w:t>
            </w:r>
            <w:r>
              <w:t>code</w:t>
            </w:r>
            <w:r w:rsidRPr="00F71B93">
              <w:rPr>
                <w:lang w:val="ru-RU"/>
              </w:rPr>
              <w:t>))</w:t>
            </w:r>
          </w:p>
          <w:p w14:paraId="4558012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lastRenderedPageBreak/>
              <w:t xml:space="preserve">                {</w:t>
            </w:r>
          </w:p>
          <w:p w14:paraId="5C31DF0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"Студент с таким кодом не существует.\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00452A65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    </w:t>
            </w:r>
            <w:proofErr w:type="gramStart"/>
            <w:r>
              <w:t>continue;</w:t>
            </w:r>
            <w:proofErr w:type="gramEnd"/>
          </w:p>
          <w:p w14:paraId="78780FEC" w14:textId="77777777" w:rsidR="005D4CA0" w:rsidRDefault="005D4CA0" w:rsidP="005D4CA0">
            <w:pPr>
              <w:pStyle w:val="aa"/>
            </w:pPr>
            <w:r>
              <w:t xml:space="preserve">                }</w:t>
            </w:r>
          </w:p>
          <w:p w14:paraId="3107C985" w14:textId="77777777" w:rsidR="005D4CA0" w:rsidRDefault="005D4CA0" w:rsidP="005D4CA0">
            <w:pPr>
              <w:pStyle w:val="aa"/>
            </w:pPr>
            <w:r>
              <w:t xml:space="preserve">                Student </w:t>
            </w:r>
            <w:proofErr w:type="gramStart"/>
            <w:r>
              <w:t>s;</w:t>
            </w:r>
            <w:proofErr w:type="gramEnd"/>
          </w:p>
          <w:p w14:paraId="12CAD40D" w14:textId="77777777" w:rsidR="005D4CA0" w:rsidRDefault="005D4CA0" w:rsidP="005D4CA0">
            <w:pPr>
              <w:pStyle w:val="aa"/>
            </w:pPr>
            <w:r>
              <w:t xml:space="preserve">                while (true)</w:t>
            </w:r>
          </w:p>
          <w:p w14:paraId="0A35BD4F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4AAC3739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s.code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студента</w:t>
            </w:r>
            <w:proofErr w:type="spellEnd"/>
            <w:r>
              <w:t>: ");</w:t>
            </w:r>
          </w:p>
          <w:p w14:paraId="4BCF5009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proofErr w:type="gramStart"/>
            <w:r>
              <w:t>s.code</w:t>
            </w:r>
            <w:proofErr w:type="spellEnd"/>
            <w:proofErr w:type="gramEnd"/>
            <w:r>
              <w:t xml:space="preserve"> == code || </w:t>
            </w:r>
            <w:proofErr w:type="spellStart"/>
            <w:r>
              <w:t>is_student_code_unique</w:t>
            </w:r>
            <w:proofErr w:type="spellEnd"/>
            <w:r>
              <w:t>(</w:t>
            </w:r>
            <w:proofErr w:type="spellStart"/>
            <w:r>
              <w:t>s.code</w:t>
            </w:r>
            <w:proofErr w:type="spellEnd"/>
            <w:r>
              <w:t>))</w:t>
            </w:r>
          </w:p>
          <w:p w14:paraId="6B3E4A4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4FB54E6E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"Студент с таким кодом уже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798E9F8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6F8A3E5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s</w:t>
            </w:r>
            <w:r w:rsidRPr="00F71B93">
              <w:rPr>
                <w:lang w:val="ru-RU"/>
              </w:rPr>
              <w:t>.</w:t>
            </w:r>
            <w:r>
              <w:t>full</w:t>
            </w:r>
            <w:proofErr w:type="gramEnd"/>
            <w:r w:rsidRPr="00F71B93">
              <w:rPr>
                <w:lang w:val="ru-RU"/>
              </w:rPr>
              <w:t>_</w:t>
            </w:r>
            <w:r>
              <w:t>name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string</w:t>
            </w:r>
            <w:r w:rsidRPr="00F71B93">
              <w:rPr>
                <w:lang w:val="ru-RU"/>
              </w:rPr>
              <w:t>("Введите новое ФИО студента: ");</w:t>
            </w:r>
          </w:p>
          <w:p w14:paraId="2586F3E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s</w:t>
            </w:r>
            <w:r w:rsidRPr="00F71B93">
              <w:rPr>
                <w:lang w:val="ru-RU"/>
              </w:rPr>
              <w:t>.</w:t>
            </w:r>
            <w:r>
              <w:t>birth</w:t>
            </w:r>
            <w:proofErr w:type="gramEnd"/>
            <w:r w:rsidRPr="00F71B93">
              <w:rPr>
                <w:lang w:val="ru-RU"/>
              </w:rPr>
              <w:t>_</w:t>
            </w:r>
            <w:r>
              <w:t>date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date</w:t>
            </w:r>
            <w:r w:rsidRPr="00F71B93">
              <w:rPr>
                <w:lang w:val="ru-RU"/>
              </w:rPr>
              <w:t>("Введите новую дату рождения (ДД.ММ.ГГГГ): ");</w:t>
            </w:r>
          </w:p>
          <w:p w14:paraId="45481D2B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s.gender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пол</w:t>
            </w:r>
            <w:proofErr w:type="spellEnd"/>
            <w:r>
              <w:t>: ");</w:t>
            </w:r>
          </w:p>
          <w:p w14:paraId="7A93C732" w14:textId="77777777" w:rsidR="005D4CA0" w:rsidRDefault="005D4CA0" w:rsidP="005D4CA0">
            <w:pPr>
              <w:pStyle w:val="aa"/>
            </w:pPr>
            <w:r>
              <w:t xml:space="preserve">                while (true)</w:t>
            </w:r>
          </w:p>
          <w:p w14:paraId="124DBB6F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4B1C44F3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s.group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>: ");</w:t>
            </w:r>
          </w:p>
          <w:p w14:paraId="168DFDE4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group_exists</w:t>
            </w:r>
            <w:proofErr w:type="spellEnd"/>
            <w:r>
              <w:t>(</w:t>
            </w:r>
            <w:proofErr w:type="spellStart"/>
            <w:proofErr w:type="gramStart"/>
            <w:r>
              <w:t>s.group</w:t>
            </w:r>
            <w:proofErr w:type="gramEnd"/>
            <w:r>
              <w:t>_code</w:t>
            </w:r>
            <w:proofErr w:type="spellEnd"/>
            <w:r>
              <w:t>))</w:t>
            </w:r>
          </w:p>
          <w:p w14:paraId="6051BE9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3B0A5C0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"Группа с таким кодом не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1778A3C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0A30B89B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s</w:t>
            </w:r>
            <w:r w:rsidRPr="00F71B93">
              <w:rPr>
                <w:lang w:val="ru-RU"/>
              </w:rPr>
              <w:t>.</w:t>
            </w:r>
            <w:r>
              <w:t>passport</w:t>
            </w:r>
            <w:proofErr w:type="gramEnd"/>
            <w:r w:rsidRPr="00F71B93">
              <w:rPr>
                <w:lang w:val="ru-RU"/>
              </w:rPr>
              <w:t>_</w:t>
            </w:r>
            <w:r>
              <w:t>series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string</w:t>
            </w:r>
            <w:r w:rsidRPr="00F71B93">
              <w:rPr>
                <w:lang w:val="ru-RU"/>
              </w:rPr>
              <w:t>("Введите новую серию паспорта: ");</w:t>
            </w:r>
          </w:p>
          <w:p w14:paraId="0A26D094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s.passport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паспорта</w:t>
            </w:r>
            <w:proofErr w:type="spellEnd"/>
            <w:r>
              <w:t>: ");</w:t>
            </w:r>
          </w:p>
          <w:p w14:paraId="0E1C6F12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s.issued</w:t>
            </w:r>
            <w:proofErr w:type="gramEnd"/>
            <w:r>
              <w:t>_by</w:t>
            </w:r>
            <w:proofErr w:type="spellEnd"/>
            <w:r>
              <w:t xml:space="preserve"> = </w:t>
            </w:r>
            <w:proofErr w:type="spellStart"/>
            <w:r>
              <w:t>get_valid_string</w:t>
            </w:r>
            <w:proofErr w:type="spellEnd"/>
            <w:r>
              <w:t>("</w:t>
            </w:r>
            <w:proofErr w:type="spellStart"/>
            <w:r>
              <w:t>Кем</w:t>
            </w:r>
            <w:proofErr w:type="spellEnd"/>
            <w:r>
              <w:t xml:space="preserve"> </w:t>
            </w:r>
            <w:proofErr w:type="spellStart"/>
            <w:r>
              <w:t>выдан</w:t>
            </w:r>
            <w:proofErr w:type="spellEnd"/>
            <w:r>
              <w:t xml:space="preserve"> </w:t>
            </w:r>
            <w:proofErr w:type="spellStart"/>
            <w:r>
              <w:t>паспорт</w:t>
            </w:r>
            <w:proofErr w:type="spellEnd"/>
            <w:r>
              <w:t>: ");</w:t>
            </w:r>
          </w:p>
          <w:p w14:paraId="73DDCCF1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proofErr w:type="gramStart"/>
            <w:r>
              <w:t>s.issued</w:t>
            </w:r>
            <w:proofErr w:type="gramEnd"/>
            <w:r>
              <w:t>_date</w:t>
            </w:r>
            <w:proofErr w:type="spellEnd"/>
            <w:r>
              <w:t xml:space="preserve"> = </w:t>
            </w:r>
            <w:proofErr w:type="spellStart"/>
            <w:r>
              <w:t>get_valid_date</w:t>
            </w:r>
            <w:proofErr w:type="spellEnd"/>
            <w:r>
              <w:t>("</w:t>
            </w:r>
            <w:proofErr w:type="spellStart"/>
            <w:r>
              <w:t>Новая</w:t>
            </w:r>
            <w:proofErr w:type="spellEnd"/>
            <w:r>
              <w:t xml:space="preserve"> </w:t>
            </w: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выдачи</w:t>
            </w:r>
            <w:proofErr w:type="spellEnd"/>
            <w:r>
              <w:t xml:space="preserve"> </w:t>
            </w:r>
            <w:proofErr w:type="spellStart"/>
            <w:r>
              <w:t>паспорта</w:t>
            </w:r>
            <w:proofErr w:type="spellEnd"/>
            <w:r>
              <w:t xml:space="preserve"> (ДД.ММ.ГГГГ): ");</w:t>
            </w:r>
          </w:p>
          <w:p w14:paraId="1F0C3DBA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edit_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code, s);</w:t>
            </w:r>
          </w:p>
          <w:p w14:paraId="33A8CBEF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изменен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6DA44E9D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5368BF1E" w14:textId="77777777" w:rsidR="005D4CA0" w:rsidRDefault="005D4CA0" w:rsidP="005D4CA0">
            <w:pPr>
              <w:pStyle w:val="aa"/>
            </w:pPr>
            <w:r>
              <w:t xml:space="preserve">            else if (choice == 4)</w:t>
            </w:r>
          </w:p>
          <w:p w14:paraId="7478B2E5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573E297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display_</w:t>
            </w:r>
            <w:proofErr w:type="gramStart"/>
            <w:r>
              <w:t>students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9C8AE2B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02CE965F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4A6B5975" w14:textId="77777777" w:rsidR="005D4CA0" w:rsidRDefault="005D4CA0" w:rsidP="005D4CA0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1353B806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0DC7727C" w14:textId="77777777" w:rsidR="005D4CA0" w:rsidRDefault="005D4CA0" w:rsidP="005D4CA0">
            <w:pPr>
              <w:pStyle w:val="aa"/>
            </w:pPr>
          </w:p>
          <w:p w14:paraId="377FAA48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menu_</w:t>
            </w:r>
            <w:proofErr w:type="gramStart"/>
            <w:r>
              <w:t>accommodations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B45E9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</w:t>
            </w:r>
            <w:r w:rsidRPr="00F71B93">
              <w:rPr>
                <w:lang w:val="ru-RU"/>
              </w:rPr>
              <w:t>{</w:t>
            </w:r>
          </w:p>
          <w:p w14:paraId="1D9D261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</w:t>
            </w:r>
            <w:r>
              <w:t>int</w:t>
            </w:r>
            <w:r w:rsidRPr="00F71B93">
              <w:rPr>
                <w:lang w:val="ru-RU"/>
              </w:rPr>
              <w:t xml:space="preserve"> </w:t>
            </w:r>
            <w:proofErr w:type="gramStart"/>
            <w:r>
              <w:t>choice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30CBF1E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</w:t>
            </w:r>
            <w:r>
              <w:t>do</w:t>
            </w:r>
          </w:p>
          <w:p w14:paraId="1B0C6D8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{</w:t>
            </w:r>
          </w:p>
          <w:p w14:paraId="46D1E35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"\</w:t>
            </w:r>
            <w:r>
              <w:t>n</w:t>
            </w:r>
            <w:r w:rsidRPr="00F71B93">
              <w:rPr>
                <w:lang w:val="ru-RU"/>
              </w:rPr>
              <w:t>--- Управление заселением ---\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7D0BC65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"1. Добавить информацию о заселении\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47C4DEDB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"2. Удалить информацию о заселении\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66A65D1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"3. Изменить информацию о заселении\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174DF38E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"4. Показать всю информацию о заселении\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24854AE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"0. Назад\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2897623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"Выберите действие: 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52A00A89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choice;</w:t>
            </w:r>
            <w:proofErr w:type="gramEnd"/>
          </w:p>
          <w:p w14:paraId="60C0FDD6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66D6F34D" w14:textId="77777777" w:rsidR="005D4CA0" w:rsidRDefault="005D4CA0" w:rsidP="005D4CA0">
            <w:pPr>
              <w:pStyle w:val="aa"/>
            </w:pPr>
            <w:r>
              <w:t xml:space="preserve">            if (choice == 1)</w:t>
            </w:r>
          </w:p>
          <w:p w14:paraId="5F40B4C7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0640E09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AccommodationInfo</w:t>
            </w:r>
            <w:proofErr w:type="spellEnd"/>
            <w:r>
              <w:t xml:space="preserve"> </w:t>
            </w:r>
            <w:proofErr w:type="gramStart"/>
            <w:r>
              <w:t>a;</w:t>
            </w:r>
            <w:proofErr w:type="gramEnd"/>
          </w:p>
          <w:p w14:paraId="297B3DA5" w14:textId="77777777" w:rsidR="005D4CA0" w:rsidRDefault="005D4CA0" w:rsidP="005D4CA0">
            <w:pPr>
              <w:pStyle w:val="aa"/>
            </w:pPr>
            <w:r>
              <w:lastRenderedPageBreak/>
              <w:t xml:space="preserve">                while (true)</w:t>
            </w:r>
          </w:p>
          <w:p w14:paraId="77F8BCA1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1C695697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proofErr w:type="gramStart"/>
            <w:r>
              <w:t>a.room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комнаты</w:t>
            </w:r>
            <w:proofErr w:type="spellEnd"/>
            <w:r>
              <w:t>: ");</w:t>
            </w:r>
          </w:p>
          <w:p w14:paraId="102B9A21" w14:textId="77777777" w:rsidR="005D4CA0" w:rsidRDefault="005D4CA0" w:rsidP="005D4CA0">
            <w:pPr>
              <w:pStyle w:val="aa"/>
            </w:pPr>
            <w:r>
              <w:t xml:space="preserve">                    if (</w:t>
            </w:r>
            <w:proofErr w:type="spellStart"/>
            <w:r>
              <w:t>room_exists</w:t>
            </w:r>
            <w:proofErr w:type="spellEnd"/>
            <w:r>
              <w:t>(</w:t>
            </w:r>
            <w:proofErr w:type="spellStart"/>
            <w:proofErr w:type="gramStart"/>
            <w:r>
              <w:t>a.room</w:t>
            </w:r>
            <w:proofErr w:type="gramEnd"/>
            <w:r>
              <w:t>_code</w:t>
            </w:r>
            <w:proofErr w:type="spellEnd"/>
            <w:r>
              <w:t>))</w:t>
            </w:r>
          </w:p>
          <w:p w14:paraId="73C48B1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5619373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"Комната с таким кодом не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2069146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7A41575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while</w:t>
            </w:r>
            <w:r w:rsidRPr="00F71B93">
              <w:rPr>
                <w:lang w:val="ru-RU"/>
              </w:rPr>
              <w:t xml:space="preserve"> (</w:t>
            </w:r>
            <w:r>
              <w:t>true</w:t>
            </w:r>
            <w:r w:rsidRPr="00F71B93">
              <w:rPr>
                <w:lang w:val="ru-RU"/>
              </w:rPr>
              <w:t>)</w:t>
            </w:r>
          </w:p>
          <w:p w14:paraId="37C071DB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{</w:t>
            </w:r>
          </w:p>
          <w:p w14:paraId="6CDCC2E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gramStart"/>
            <w:r>
              <w:t>a</w:t>
            </w:r>
            <w:r w:rsidRPr="00F71B93">
              <w:rPr>
                <w:lang w:val="ru-RU"/>
              </w:rPr>
              <w:t>.</w:t>
            </w:r>
            <w:r>
              <w:t>student</w:t>
            </w:r>
            <w:proofErr w:type="gramEnd"/>
            <w:r w:rsidRPr="00F71B93">
              <w:rPr>
                <w:lang w:val="ru-RU"/>
              </w:rPr>
              <w:t>_</w:t>
            </w:r>
            <w:r>
              <w:t>code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int</w:t>
            </w:r>
            <w:r w:rsidRPr="00F71B93">
              <w:rPr>
                <w:lang w:val="ru-RU"/>
              </w:rPr>
              <w:t>("Введите код студента: ");</w:t>
            </w:r>
          </w:p>
          <w:p w14:paraId="6C2D609E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    </w:t>
            </w:r>
            <w:r>
              <w:t>if (</w:t>
            </w:r>
            <w:proofErr w:type="spellStart"/>
            <w:r>
              <w:t>student_exists</w:t>
            </w:r>
            <w:proofErr w:type="spellEnd"/>
            <w:r>
              <w:t>(</w:t>
            </w:r>
            <w:proofErr w:type="spellStart"/>
            <w:proofErr w:type="gramStart"/>
            <w:r>
              <w:t>a.student</w:t>
            </w:r>
            <w:proofErr w:type="gramEnd"/>
            <w:r>
              <w:t>_code</w:t>
            </w:r>
            <w:proofErr w:type="spellEnd"/>
            <w:r>
              <w:t>))</w:t>
            </w:r>
          </w:p>
          <w:p w14:paraId="23E08BCE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786021CB" w14:textId="77777777" w:rsidR="005D4CA0" w:rsidRDefault="005D4CA0" w:rsidP="005D4CA0">
            <w:pPr>
              <w:pStyle w:val="aa"/>
            </w:pPr>
            <w:r>
              <w:t xml:space="preserve">                        if (</w:t>
            </w:r>
            <w:proofErr w:type="spellStart"/>
            <w:r>
              <w:t>is_accommodation_unique</w:t>
            </w:r>
            <w:proofErr w:type="spellEnd"/>
            <w:r>
              <w:t>(</w:t>
            </w:r>
            <w:proofErr w:type="spellStart"/>
            <w:proofErr w:type="gramStart"/>
            <w:r>
              <w:t>a.student</w:t>
            </w:r>
            <w:proofErr w:type="gramEnd"/>
            <w:r>
              <w:t>_code</w:t>
            </w:r>
            <w:proofErr w:type="spellEnd"/>
            <w:r>
              <w:t>))</w:t>
            </w:r>
          </w:p>
          <w:p w14:paraId="1AFD5F4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</w:t>
            </w:r>
            <w:r w:rsidRPr="00F71B93">
              <w:rPr>
                <w:lang w:val="ru-RU"/>
              </w:rPr>
              <w:t>{</w:t>
            </w:r>
          </w:p>
          <w:p w14:paraId="053D34C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181EBE8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    }</w:t>
            </w:r>
          </w:p>
          <w:p w14:paraId="6E7F89F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"Информация о заселении для этого студента уже существует.\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2DDCDBE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    </w:t>
            </w:r>
            <w:proofErr w:type="gramStart"/>
            <w:r>
              <w:t>return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0CEC89C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}</w:t>
            </w:r>
          </w:p>
          <w:p w14:paraId="696E69D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"Студент с таким кодом не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4BE0239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70C15B2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a</w:t>
            </w:r>
            <w:r w:rsidRPr="00F71B93">
              <w:rPr>
                <w:lang w:val="ru-RU"/>
              </w:rPr>
              <w:t>.</w:t>
            </w:r>
            <w:r>
              <w:t>move</w:t>
            </w:r>
            <w:proofErr w:type="gramEnd"/>
            <w:r w:rsidRPr="00F71B93">
              <w:rPr>
                <w:lang w:val="ru-RU"/>
              </w:rPr>
              <w:t>_</w:t>
            </w:r>
            <w:r>
              <w:t>in</w:t>
            </w:r>
            <w:r w:rsidRPr="00F71B93">
              <w:rPr>
                <w:lang w:val="ru-RU"/>
              </w:rPr>
              <w:t>_</w:t>
            </w:r>
            <w:r>
              <w:t>date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date</w:t>
            </w:r>
            <w:r w:rsidRPr="00F71B93">
              <w:rPr>
                <w:lang w:val="ru-RU"/>
              </w:rPr>
              <w:t>("Введите дату заселения (ДД.ММ.ГГГГ): ");</w:t>
            </w:r>
          </w:p>
          <w:p w14:paraId="44D39D99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proofErr w:type="gramStart"/>
            <w:r>
              <w:t>a.move</w:t>
            </w:r>
            <w:proofErr w:type="gramEnd"/>
            <w:r>
              <w:t>_out_date</w:t>
            </w:r>
            <w:proofErr w:type="spellEnd"/>
            <w:r>
              <w:t xml:space="preserve"> = </w:t>
            </w:r>
            <w:proofErr w:type="spellStart"/>
            <w:r>
              <w:t>get_valid_date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дату</w:t>
            </w:r>
            <w:proofErr w:type="spellEnd"/>
            <w:r>
              <w:t xml:space="preserve"> </w:t>
            </w:r>
            <w:proofErr w:type="spellStart"/>
            <w:r>
              <w:t>выселения</w:t>
            </w:r>
            <w:proofErr w:type="spellEnd"/>
            <w:r>
              <w:t xml:space="preserve"> (ДД.ММ.ГГГГ): ");</w:t>
            </w:r>
          </w:p>
          <w:p w14:paraId="0551BEBE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add</w:t>
            </w:r>
            <w:r w:rsidRPr="00F71B93">
              <w:rPr>
                <w:lang w:val="ru-RU"/>
              </w:rPr>
              <w:t>_</w:t>
            </w:r>
            <w:r>
              <w:t>accommodation</w:t>
            </w:r>
            <w:r w:rsidRPr="00F71B93">
              <w:rPr>
                <w:lang w:val="ru-RU"/>
              </w:rPr>
              <w:t>(</w:t>
            </w:r>
            <w:r>
              <w:t>a</w:t>
            </w:r>
            <w:proofErr w:type="gramStart"/>
            <w:r w:rsidRPr="00F71B93">
              <w:rPr>
                <w:lang w:val="ru-RU"/>
              </w:rPr>
              <w:t>);</w:t>
            </w:r>
            <w:proofErr w:type="gramEnd"/>
          </w:p>
          <w:p w14:paraId="2C0F2F6E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"Информация о заселении добавлена.\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5D9B4F7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}</w:t>
            </w:r>
          </w:p>
          <w:p w14:paraId="2A44BDD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r>
              <w:t>else</w:t>
            </w:r>
            <w:r w:rsidRPr="00F71B93">
              <w:rPr>
                <w:lang w:val="ru-RU"/>
              </w:rPr>
              <w:t xml:space="preserve"> </w:t>
            </w:r>
            <w:r>
              <w:t>if</w:t>
            </w:r>
            <w:r w:rsidRPr="00F71B93">
              <w:rPr>
                <w:lang w:val="ru-RU"/>
              </w:rPr>
              <w:t xml:space="preserve"> (</w:t>
            </w:r>
            <w:r>
              <w:t>choice</w:t>
            </w:r>
            <w:r w:rsidRPr="00F71B93">
              <w:rPr>
                <w:lang w:val="ru-RU"/>
              </w:rPr>
              <w:t xml:space="preserve"> == 2)</w:t>
            </w:r>
          </w:p>
          <w:p w14:paraId="2A345FC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{</w:t>
            </w:r>
          </w:p>
          <w:p w14:paraId="364B8B1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const</w:t>
            </w:r>
            <w:r w:rsidRPr="00F71B93">
              <w:rPr>
                <w:lang w:val="ru-RU"/>
              </w:rPr>
              <w:t xml:space="preserve"> </w:t>
            </w:r>
            <w:r>
              <w:t>int</w:t>
            </w:r>
            <w:r w:rsidRPr="00F71B93">
              <w:rPr>
                <w:lang w:val="ru-RU"/>
              </w:rPr>
              <w:t xml:space="preserve"> </w:t>
            </w:r>
            <w:r>
              <w:t>student</w:t>
            </w:r>
            <w:r w:rsidRPr="00F71B93">
              <w:rPr>
                <w:lang w:val="ru-RU"/>
              </w:rPr>
              <w:t>_</w:t>
            </w:r>
            <w:r>
              <w:t>code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int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код студента для удаления информации о заселении: ");</w:t>
            </w:r>
          </w:p>
          <w:p w14:paraId="0B22FE58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r>
              <w:t>delete_accommodation</w:t>
            </w:r>
            <w:proofErr w:type="spellEnd"/>
            <w:r>
              <w:t>(</w:t>
            </w:r>
            <w:proofErr w:type="spellStart"/>
            <w:r>
              <w:t>student_code</w:t>
            </w:r>
            <w:proofErr w:type="spellEnd"/>
            <w:proofErr w:type="gramStart"/>
            <w:r>
              <w:t>);</w:t>
            </w:r>
            <w:proofErr w:type="gramEnd"/>
          </w:p>
          <w:p w14:paraId="58843069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6242200F" w14:textId="77777777" w:rsidR="005D4CA0" w:rsidRDefault="005D4CA0" w:rsidP="005D4CA0">
            <w:pPr>
              <w:pStyle w:val="aa"/>
            </w:pPr>
            <w:r>
              <w:t xml:space="preserve">            else if (choice == 3)</w:t>
            </w:r>
          </w:p>
          <w:p w14:paraId="1DD4B937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F71B93">
              <w:rPr>
                <w:lang w:val="ru-RU"/>
              </w:rPr>
              <w:t>{</w:t>
            </w:r>
          </w:p>
          <w:p w14:paraId="04D23DB0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const</w:t>
            </w:r>
            <w:r w:rsidRPr="00F71B93">
              <w:rPr>
                <w:lang w:val="ru-RU"/>
              </w:rPr>
              <w:t xml:space="preserve"> </w:t>
            </w:r>
            <w:r>
              <w:t>int</w:t>
            </w:r>
            <w:r w:rsidRPr="00F71B93">
              <w:rPr>
                <w:lang w:val="ru-RU"/>
              </w:rPr>
              <w:t xml:space="preserve"> </w:t>
            </w:r>
            <w:r>
              <w:t>student</w:t>
            </w:r>
            <w:r w:rsidRPr="00F71B93">
              <w:rPr>
                <w:lang w:val="ru-RU"/>
              </w:rPr>
              <w:t>_</w:t>
            </w:r>
            <w:r>
              <w:t>code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int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код студента для изменения информации о заселении: ");</w:t>
            </w:r>
          </w:p>
          <w:p w14:paraId="10954017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is</w:t>
            </w:r>
            <w:proofErr w:type="gramEnd"/>
            <w:r>
              <w:t>_accommodation_unique</w:t>
            </w:r>
            <w:proofErr w:type="spellEnd"/>
            <w:r>
              <w:t>(</w:t>
            </w:r>
            <w:proofErr w:type="spellStart"/>
            <w:r>
              <w:t>student_code</w:t>
            </w:r>
            <w:proofErr w:type="spellEnd"/>
            <w:r>
              <w:t xml:space="preserve">) &amp;&amp; </w:t>
            </w:r>
            <w:proofErr w:type="spellStart"/>
            <w:r>
              <w:t>student_exists</w:t>
            </w:r>
            <w:proofErr w:type="spellEnd"/>
            <w:r>
              <w:t>(</w:t>
            </w:r>
            <w:proofErr w:type="spellStart"/>
            <w:r>
              <w:t>student_code</w:t>
            </w:r>
            <w:proofErr w:type="spellEnd"/>
            <w:r>
              <w:t>))</w:t>
            </w:r>
          </w:p>
          <w:p w14:paraId="48C859D8" w14:textId="77777777" w:rsidR="005D4CA0" w:rsidRDefault="005D4CA0" w:rsidP="005D4CA0">
            <w:pPr>
              <w:pStyle w:val="aa"/>
            </w:pPr>
            <w:r>
              <w:t xml:space="preserve">                {</w:t>
            </w:r>
          </w:p>
          <w:p w14:paraId="492B82BE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AccommodationInfo</w:t>
            </w:r>
            <w:proofErr w:type="spellEnd"/>
            <w:r>
              <w:t xml:space="preserve"> </w:t>
            </w:r>
            <w:proofErr w:type="gramStart"/>
            <w:r>
              <w:t>a;</w:t>
            </w:r>
            <w:proofErr w:type="gramEnd"/>
          </w:p>
          <w:p w14:paraId="2543939C" w14:textId="77777777" w:rsidR="005D4CA0" w:rsidRDefault="005D4CA0" w:rsidP="005D4CA0">
            <w:pPr>
              <w:pStyle w:val="aa"/>
            </w:pPr>
            <w:r>
              <w:t xml:space="preserve">                    while (true)</w:t>
            </w:r>
          </w:p>
          <w:p w14:paraId="2C828052" w14:textId="77777777" w:rsidR="005D4CA0" w:rsidRDefault="005D4CA0" w:rsidP="005D4CA0">
            <w:pPr>
              <w:pStyle w:val="aa"/>
            </w:pPr>
            <w:r>
              <w:t xml:space="preserve">                    {</w:t>
            </w:r>
          </w:p>
          <w:p w14:paraId="2581898E" w14:textId="77777777" w:rsidR="005D4CA0" w:rsidRDefault="005D4CA0" w:rsidP="005D4CA0">
            <w:pPr>
              <w:pStyle w:val="aa"/>
            </w:pPr>
            <w:r>
              <w:t xml:space="preserve">                        </w:t>
            </w:r>
            <w:proofErr w:type="spellStart"/>
            <w:proofErr w:type="gramStart"/>
            <w:r>
              <w:t>a.room</w:t>
            </w:r>
            <w:proofErr w:type="gramEnd"/>
            <w:r>
              <w:t>_code</w:t>
            </w:r>
            <w:proofErr w:type="spellEnd"/>
            <w:r>
              <w:t xml:space="preserve"> = </w:t>
            </w:r>
            <w:proofErr w:type="spellStart"/>
            <w:r>
              <w:t>get_valid_int</w:t>
            </w:r>
            <w:proofErr w:type="spellEnd"/>
            <w:r>
              <w:t>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новый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комнаты</w:t>
            </w:r>
            <w:proofErr w:type="spellEnd"/>
            <w:r>
              <w:t>: ");</w:t>
            </w:r>
          </w:p>
          <w:p w14:paraId="7586D62A" w14:textId="77777777" w:rsidR="005D4CA0" w:rsidRDefault="005D4CA0" w:rsidP="005D4CA0">
            <w:pPr>
              <w:pStyle w:val="aa"/>
            </w:pPr>
            <w:r>
              <w:t xml:space="preserve">                        if (</w:t>
            </w:r>
            <w:proofErr w:type="spellStart"/>
            <w:r>
              <w:t>room_exists</w:t>
            </w:r>
            <w:proofErr w:type="spellEnd"/>
            <w:r>
              <w:t>(</w:t>
            </w:r>
            <w:proofErr w:type="spellStart"/>
            <w:proofErr w:type="gramStart"/>
            <w:r>
              <w:t>a.room</w:t>
            </w:r>
            <w:proofErr w:type="gramEnd"/>
            <w:r>
              <w:t>_code</w:t>
            </w:r>
            <w:proofErr w:type="spellEnd"/>
            <w:r>
              <w:t>))</w:t>
            </w:r>
          </w:p>
          <w:p w14:paraId="50D2F155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47812F4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"Комната с таким кодом не существует. Пожалуйста, введите другой код.\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41FEC79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}</w:t>
            </w:r>
          </w:p>
          <w:p w14:paraId="663C238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gramStart"/>
            <w:r>
              <w:t>a</w:t>
            </w:r>
            <w:r w:rsidRPr="00F71B93">
              <w:rPr>
                <w:lang w:val="ru-RU"/>
              </w:rPr>
              <w:t>.</w:t>
            </w:r>
            <w:r>
              <w:t>student</w:t>
            </w:r>
            <w:proofErr w:type="gramEnd"/>
            <w:r w:rsidRPr="00F71B93">
              <w:rPr>
                <w:lang w:val="ru-RU"/>
              </w:rPr>
              <w:t>_</w:t>
            </w:r>
            <w:r>
              <w:t>code</w:t>
            </w:r>
            <w:r w:rsidRPr="00F71B93">
              <w:rPr>
                <w:lang w:val="ru-RU"/>
              </w:rPr>
              <w:t xml:space="preserve"> = </w:t>
            </w:r>
            <w:r>
              <w:t>student</w:t>
            </w:r>
            <w:r w:rsidRPr="00F71B93">
              <w:rPr>
                <w:lang w:val="ru-RU"/>
              </w:rPr>
              <w:t>_</w:t>
            </w:r>
            <w:r>
              <w:t>code</w:t>
            </w:r>
            <w:r w:rsidRPr="00F71B93">
              <w:rPr>
                <w:lang w:val="ru-RU"/>
              </w:rPr>
              <w:t>;</w:t>
            </w:r>
          </w:p>
          <w:p w14:paraId="2C2AED6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gramStart"/>
            <w:r>
              <w:t>a</w:t>
            </w:r>
            <w:r w:rsidRPr="00F71B93">
              <w:rPr>
                <w:lang w:val="ru-RU"/>
              </w:rPr>
              <w:t>.</w:t>
            </w:r>
            <w:r>
              <w:t>move</w:t>
            </w:r>
            <w:proofErr w:type="gramEnd"/>
            <w:r w:rsidRPr="00F71B93">
              <w:rPr>
                <w:lang w:val="ru-RU"/>
              </w:rPr>
              <w:t>_</w:t>
            </w:r>
            <w:r>
              <w:t>in</w:t>
            </w:r>
            <w:r w:rsidRPr="00F71B93">
              <w:rPr>
                <w:lang w:val="ru-RU"/>
              </w:rPr>
              <w:t>_</w:t>
            </w:r>
            <w:r>
              <w:t>date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date</w:t>
            </w:r>
            <w:r w:rsidRPr="00F71B93">
              <w:rPr>
                <w:lang w:val="ru-RU"/>
              </w:rPr>
              <w:t>("Введите новую дату заселения (ДД.ММ.ГГГГ): ");</w:t>
            </w:r>
          </w:p>
          <w:p w14:paraId="05E30EBF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gramStart"/>
            <w:r>
              <w:t>a</w:t>
            </w:r>
            <w:r w:rsidRPr="00F71B93">
              <w:rPr>
                <w:lang w:val="ru-RU"/>
              </w:rPr>
              <w:t>.</w:t>
            </w:r>
            <w:r>
              <w:t>move</w:t>
            </w:r>
            <w:proofErr w:type="gramEnd"/>
            <w:r w:rsidRPr="00F71B93">
              <w:rPr>
                <w:lang w:val="ru-RU"/>
              </w:rPr>
              <w:t>_</w:t>
            </w:r>
            <w:r>
              <w:t>out</w:t>
            </w:r>
            <w:r w:rsidRPr="00F71B93">
              <w:rPr>
                <w:lang w:val="ru-RU"/>
              </w:rPr>
              <w:t>_</w:t>
            </w:r>
            <w:r>
              <w:t>date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r>
              <w:t>date</w:t>
            </w:r>
            <w:r w:rsidRPr="00F71B93">
              <w:rPr>
                <w:lang w:val="ru-RU"/>
              </w:rPr>
              <w:t>("Введите новую дату выселения (ДД.ММ.ГГГГ): ");</w:t>
            </w:r>
          </w:p>
          <w:p w14:paraId="72B965F0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edit_</w:t>
            </w:r>
            <w:proofErr w:type="gramStart"/>
            <w:r>
              <w:t>accommodation</w:t>
            </w:r>
            <w:proofErr w:type="spellEnd"/>
            <w:r>
              <w:t>(</w:t>
            </w:r>
            <w:proofErr w:type="spellStart"/>
            <w:proofErr w:type="gramEnd"/>
            <w:r>
              <w:t>student_code</w:t>
            </w:r>
            <w:proofErr w:type="spellEnd"/>
            <w:r>
              <w:t>, a);</w:t>
            </w:r>
          </w:p>
          <w:p w14:paraId="4D889D00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"Информация о заселении изменена.\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0CFBE9B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}</w:t>
            </w:r>
          </w:p>
          <w:p w14:paraId="374297E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lastRenderedPageBreak/>
              <w:t xml:space="preserve">                </w:t>
            </w:r>
            <w:r>
              <w:t>else</w:t>
            </w:r>
          </w:p>
          <w:p w14:paraId="10C970A0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{</w:t>
            </w:r>
          </w:p>
          <w:p w14:paraId="1AF27475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"Информация о заселении для этого студента не существует.\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626A672C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r>
              <w:t>}</w:t>
            </w:r>
          </w:p>
          <w:p w14:paraId="2704E571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01E2ED75" w14:textId="77777777" w:rsidR="005D4CA0" w:rsidRDefault="005D4CA0" w:rsidP="005D4CA0">
            <w:pPr>
              <w:pStyle w:val="aa"/>
            </w:pPr>
            <w:r>
              <w:t xml:space="preserve">            else if (choice == 4)</w:t>
            </w:r>
          </w:p>
          <w:p w14:paraId="79BC46F7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46FB6B0B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display_</w:t>
            </w:r>
            <w:proofErr w:type="gramStart"/>
            <w:r>
              <w:t>accommodations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6465266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42D3DEE2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551A570C" w14:textId="77777777" w:rsidR="005D4CA0" w:rsidRDefault="005D4CA0" w:rsidP="005D4CA0">
            <w:pPr>
              <w:pStyle w:val="aa"/>
            </w:pPr>
            <w:r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6E8A441E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49642E28" w14:textId="77777777" w:rsidR="005D4CA0" w:rsidRDefault="005D4CA0" w:rsidP="005D4CA0">
            <w:pPr>
              <w:pStyle w:val="aa"/>
            </w:pPr>
          </w:p>
          <w:p w14:paraId="234B86BB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add_field_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7C7160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816479D" w14:textId="77777777" w:rsidR="005D4CA0" w:rsidRDefault="005D4CA0" w:rsidP="005D4CA0">
            <w:pPr>
              <w:pStyle w:val="aa"/>
            </w:pPr>
            <w:r>
              <w:t xml:space="preserve">        string table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>: ");</w:t>
            </w:r>
          </w:p>
          <w:p w14:paraId="09C646C7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add_field</w:t>
            </w:r>
            <w:proofErr w:type="spellEnd"/>
            <w:r>
              <w:t>(table</w:t>
            </w:r>
            <w:proofErr w:type="gramStart"/>
            <w:r>
              <w:t>);</w:t>
            </w:r>
            <w:proofErr w:type="gramEnd"/>
          </w:p>
          <w:p w14:paraId="1695F3C6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11B59E3E" w14:textId="77777777" w:rsidR="005D4CA0" w:rsidRDefault="005D4CA0" w:rsidP="005D4CA0">
            <w:pPr>
              <w:pStyle w:val="aa"/>
            </w:pPr>
          </w:p>
          <w:p w14:paraId="7F84638C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delete_field_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EBE673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38F49588" w14:textId="77777777" w:rsidR="005D4CA0" w:rsidRDefault="005D4CA0" w:rsidP="005D4CA0">
            <w:pPr>
              <w:pStyle w:val="aa"/>
            </w:pPr>
            <w:r>
              <w:t xml:space="preserve">        string table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>: ");</w:t>
            </w:r>
          </w:p>
          <w:p w14:paraId="1A194E63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delete_field</w:t>
            </w:r>
            <w:proofErr w:type="spellEnd"/>
            <w:r>
              <w:t>(table</w:t>
            </w:r>
            <w:proofErr w:type="gramStart"/>
            <w:r>
              <w:t>);</w:t>
            </w:r>
            <w:proofErr w:type="gramEnd"/>
          </w:p>
          <w:p w14:paraId="57E0E67C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9F6F790" w14:textId="77777777" w:rsidR="005D4CA0" w:rsidRDefault="005D4CA0" w:rsidP="005D4CA0">
            <w:pPr>
              <w:pStyle w:val="aa"/>
            </w:pPr>
          </w:p>
          <w:p w14:paraId="42844B52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edit_field_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4A53DD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068045A4" w14:textId="77777777" w:rsidR="005D4CA0" w:rsidRDefault="005D4CA0" w:rsidP="005D4CA0">
            <w:pPr>
              <w:pStyle w:val="aa"/>
            </w:pPr>
            <w:r>
              <w:t xml:space="preserve">        string table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>: ");</w:t>
            </w:r>
          </w:p>
          <w:p w14:paraId="01FC5DD4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edit_field</w:t>
            </w:r>
            <w:proofErr w:type="spellEnd"/>
            <w:r>
              <w:t>(table</w:t>
            </w:r>
            <w:proofErr w:type="gramStart"/>
            <w:r>
              <w:t>);</w:t>
            </w:r>
            <w:proofErr w:type="gramEnd"/>
          </w:p>
          <w:p w14:paraId="49A838CD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5597DF73" w14:textId="77777777" w:rsidR="005D4CA0" w:rsidRDefault="005D4CA0" w:rsidP="005D4CA0">
            <w:pPr>
              <w:pStyle w:val="aa"/>
            </w:pPr>
          </w:p>
          <w:p w14:paraId="3E641A7D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special_menu_</w:t>
            </w:r>
            <w:proofErr w:type="gramStart"/>
            <w:r>
              <w:t>functions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5913D7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15ADE31" w14:textId="77777777" w:rsidR="005D4CA0" w:rsidRDefault="005D4CA0" w:rsidP="005D4CA0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460AFBC1" w14:textId="77777777" w:rsidR="005D4CA0" w:rsidRDefault="005D4CA0" w:rsidP="005D4CA0">
            <w:pPr>
              <w:pStyle w:val="aa"/>
            </w:pPr>
            <w:r>
              <w:t xml:space="preserve">        do</w:t>
            </w:r>
          </w:p>
          <w:p w14:paraId="2E6901FE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0D7E2FD0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"\n--- </w:t>
            </w:r>
            <w:proofErr w:type="spellStart"/>
            <w:r>
              <w:t>Специальное</w:t>
            </w:r>
            <w:proofErr w:type="spellEnd"/>
            <w:r>
              <w:t xml:space="preserve"> </w:t>
            </w:r>
            <w:proofErr w:type="spellStart"/>
            <w:r>
              <w:t>меню</w:t>
            </w:r>
            <w:proofErr w:type="spellEnd"/>
            <w:r>
              <w:t xml:space="preserve"> ---\n</w:t>
            </w:r>
            <w:proofErr w:type="gramStart"/>
            <w:r>
              <w:t>";</w:t>
            </w:r>
            <w:proofErr w:type="gramEnd"/>
          </w:p>
          <w:p w14:paraId="3CFCFD6E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"1. Добавить поле\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509327A5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"2. Удалить поле\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3864D81B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"3. Изменить поле\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0FC3649F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"0. Назад\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55F7CEF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"Выберите действие: 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1ECB1A0B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choice;</w:t>
            </w:r>
            <w:proofErr w:type="gramEnd"/>
          </w:p>
          <w:p w14:paraId="70B2E2B2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19AFCA8A" w14:textId="77777777" w:rsidR="005D4CA0" w:rsidRDefault="005D4CA0" w:rsidP="005D4CA0">
            <w:pPr>
              <w:pStyle w:val="aa"/>
            </w:pPr>
            <w:r>
              <w:t xml:space="preserve">            switch (choice)</w:t>
            </w:r>
          </w:p>
          <w:p w14:paraId="07F9DDFD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17C5DBD3" w14:textId="77777777" w:rsidR="005D4CA0" w:rsidRDefault="005D4CA0" w:rsidP="005D4CA0">
            <w:pPr>
              <w:pStyle w:val="aa"/>
            </w:pPr>
            <w:r>
              <w:t xml:space="preserve">                case 1:</w:t>
            </w:r>
          </w:p>
          <w:p w14:paraId="1C8EE7E0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add_field_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623506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1F98E6F2" w14:textId="77777777" w:rsidR="005D4CA0" w:rsidRDefault="005D4CA0" w:rsidP="005D4CA0">
            <w:pPr>
              <w:pStyle w:val="aa"/>
            </w:pPr>
            <w:r>
              <w:t xml:space="preserve">                case 2:</w:t>
            </w:r>
          </w:p>
          <w:p w14:paraId="47E09B7E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delete_field_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EBA18DA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14582223" w14:textId="77777777" w:rsidR="005D4CA0" w:rsidRDefault="005D4CA0" w:rsidP="005D4CA0">
            <w:pPr>
              <w:pStyle w:val="aa"/>
            </w:pPr>
            <w:r>
              <w:t xml:space="preserve">                case 3:</w:t>
            </w:r>
          </w:p>
          <w:p w14:paraId="1422625F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edit_field_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6249F32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45FBFBFC" w14:textId="77777777" w:rsidR="005D4CA0" w:rsidRDefault="005D4CA0" w:rsidP="005D4CA0">
            <w:pPr>
              <w:pStyle w:val="aa"/>
            </w:pPr>
            <w:r>
              <w:t xml:space="preserve">                case 0:</w:t>
            </w:r>
          </w:p>
          <w:p w14:paraId="6EFEBC93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3D953EED" w14:textId="77777777" w:rsidR="005D4CA0" w:rsidRDefault="005D4CA0" w:rsidP="005D4CA0">
            <w:pPr>
              <w:pStyle w:val="aa"/>
            </w:pPr>
            <w:r>
              <w:t xml:space="preserve">                default:</w:t>
            </w:r>
          </w:p>
          <w:p w14:paraId="219BD6C0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Неверный</w:t>
            </w:r>
            <w:proofErr w:type="spellEnd"/>
            <w:r>
              <w:t xml:space="preserve"> </w:t>
            </w:r>
            <w:proofErr w:type="spellStart"/>
            <w:r>
              <w:t>выбор</w:t>
            </w:r>
            <w:proofErr w:type="spellEnd"/>
            <w:r>
              <w:t xml:space="preserve">. </w:t>
            </w:r>
            <w:proofErr w:type="spellStart"/>
            <w:r>
              <w:t>Попробуйте</w:t>
            </w:r>
            <w:proofErr w:type="spellEnd"/>
            <w:r>
              <w:t xml:space="preserve"> </w:t>
            </w:r>
            <w:proofErr w:type="spellStart"/>
            <w:r>
              <w:t>снова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728A569E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4029E78E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22A50BAE" w14:textId="77777777" w:rsidR="005D4CA0" w:rsidRDefault="005D4CA0" w:rsidP="005D4CA0">
            <w:pPr>
              <w:pStyle w:val="aa"/>
            </w:pPr>
            <w:r>
              <w:lastRenderedPageBreak/>
              <w:t xml:space="preserve">        while (</w:t>
            </w:r>
            <w:proofErr w:type="gramStart"/>
            <w:r>
              <w:t>choice !</w:t>
            </w:r>
            <w:proofErr w:type="gramEnd"/>
            <w:r>
              <w:t>= 0);</w:t>
            </w:r>
          </w:p>
          <w:p w14:paraId="30BDC490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7B2AA48C" w14:textId="77777777" w:rsidR="005D4CA0" w:rsidRDefault="005D4CA0" w:rsidP="005D4CA0">
            <w:pPr>
              <w:pStyle w:val="aa"/>
            </w:pPr>
          </w:p>
          <w:p w14:paraId="2DF77FB4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export_to_postgresql_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EAE526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065A497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export_to_</w:t>
            </w:r>
            <w:proofErr w:type="gramStart"/>
            <w:r>
              <w:t>postgresql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6682121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3CBB498" w14:textId="77777777" w:rsidR="005D4CA0" w:rsidRDefault="005D4CA0" w:rsidP="005D4CA0">
            <w:pPr>
              <w:pStyle w:val="aa"/>
            </w:pPr>
          </w:p>
          <w:p w14:paraId="18DC219C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import_from_postgresql_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00210D9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A4D30FE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import_from_</w:t>
            </w:r>
            <w:proofErr w:type="gramStart"/>
            <w:r>
              <w:t>postgresql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E5D6A25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60BE009B" w14:textId="77777777" w:rsidR="005D4CA0" w:rsidRDefault="005D4CA0" w:rsidP="005D4CA0">
            <w:pPr>
              <w:pStyle w:val="aa"/>
            </w:pPr>
          </w:p>
          <w:p w14:paraId="742A1B30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menu_edit_additional_</w:t>
            </w:r>
            <w:proofErr w:type="gramStart"/>
            <w:r>
              <w:t>fields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61FB53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5FF34E6E" w14:textId="77777777" w:rsidR="005D4CA0" w:rsidRDefault="005D4CA0" w:rsidP="005D4CA0">
            <w:pPr>
              <w:pStyle w:val="aa"/>
            </w:pPr>
            <w:r>
              <w:t xml:space="preserve">        string table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>: ");</w:t>
            </w:r>
          </w:p>
          <w:p w14:paraId="1414C368" w14:textId="77777777" w:rsidR="005D4CA0" w:rsidRDefault="005D4CA0" w:rsidP="005D4CA0">
            <w:pPr>
              <w:pStyle w:val="aa"/>
            </w:pPr>
          </w:p>
          <w:p w14:paraId="7B992067" w14:textId="77777777" w:rsidR="005D4CA0" w:rsidRDefault="005D4CA0" w:rsidP="005D4CA0">
            <w:pPr>
              <w:pStyle w:val="aa"/>
            </w:pPr>
            <w:r>
              <w:t xml:space="preserve">        // Check if the table exists</w:t>
            </w:r>
          </w:p>
          <w:p w14:paraId="3C7D1564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data</w:t>
            </w:r>
            <w:proofErr w:type="gramEnd"/>
            <w:r>
              <w:t>.contains</w:t>
            </w:r>
            <w:proofErr w:type="spellEnd"/>
            <w:r>
              <w:t>(table))</w:t>
            </w:r>
          </w:p>
          <w:p w14:paraId="25AA6E7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F71B93">
              <w:rPr>
                <w:lang w:val="ru-RU"/>
              </w:rPr>
              <w:t>{</w:t>
            </w:r>
          </w:p>
          <w:p w14:paraId="165D0D4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"Таблица '" &lt;&lt; </w:t>
            </w:r>
            <w:r>
              <w:t>table</w:t>
            </w:r>
            <w:r w:rsidRPr="00F71B93">
              <w:rPr>
                <w:lang w:val="ru-RU"/>
              </w:rPr>
              <w:t xml:space="preserve"> &lt;&lt; "' не существует.\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0AD3E152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7D77CFEA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78704EFF" w14:textId="77777777" w:rsidR="005D4CA0" w:rsidRDefault="005D4CA0" w:rsidP="005D4CA0">
            <w:pPr>
              <w:pStyle w:val="aa"/>
            </w:pPr>
          </w:p>
          <w:p w14:paraId="07938ABF" w14:textId="77777777" w:rsidR="005D4CA0" w:rsidRDefault="005D4CA0" w:rsidP="005D4CA0">
            <w:pPr>
              <w:pStyle w:val="aa"/>
            </w:pPr>
            <w:r>
              <w:t xml:space="preserve">        // Get the primary key for the table</w:t>
            </w:r>
          </w:p>
          <w:p w14:paraId="423E6979" w14:textId="77777777" w:rsidR="005D4CA0" w:rsidRDefault="005D4CA0" w:rsidP="005D4CA0">
            <w:pPr>
              <w:pStyle w:val="aa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primary</w:t>
            </w:r>
            <w:proofErr w:type="gramEnd"/>
            <w:r>
              <w:t>_keys.contains</w:t>
            </w:r>
            <w:proofErr w:type="spellEnd"/>
            <w:r>
              <w:t>(table))</w:t>
            </w:r>
          </w:p>
          <w:p w14:paraId="6F61279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F71B93">
              <w:rPr>
                <w:lang w:val="ru-RU"/>
              </w:rPr>
              <w:t>{</w:t>
            </w:r>
          </w:p>
          <w:p w14:paraId="7D39980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"Для таблицы '" &lt;&lt; </w:t>
            </w:r>
            <w:r>
              <w:t>table</w:t>
            </w:r>
            <w:r w:rsidRPr="00F71B93">
              <w:rPr>
                <w:lang w:val="ru-RU"/>
              </w:rPr>
              <w:t xml:space="preserve"> &lt;&lt; "' не определён первичный ключ.\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25898D2C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28F9A1FC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0BC80197" w14:textId="77777777" w:rsidR="005D4CA0" w:rsidRDefault="005D4CA0" w:rsidP="005D4CA0">
            <w:pPr>
              <w:pStyle w:val="aa"/>
            </w:pPr>
            <w:r>
              <w:t xml:space="preserve">        string </w:t>
            </w:r>
            <w:proofErr w:type="spellStart"/>
            <w:r>
              <w:t>primary_key</w:t>
            </w:r>
            <w:proofErr w:type="spellEnd"/>
            <w:r>
              <w:t xml:space="preserve"> = </w:t>
            </w:r>
            <w:proofErr w:type="spellStart"/>
            <w:r>
              <w:t>primary_keys</w:t>
            </w:r>
            <w:proofErr w:type="spellEnd"/>
            <w:r>
              <w:t>[table</w:t>
            </w:r>
            <w:proofErr w:type="gramStart"/>
            <w:r>
              <w:t>];</w:t>
            </w:r>
            <w:proofErr w:type="gramEnd"/>
          </w:p>
          <w:p w14:paraId="12F1A472" w14:textId="77777777" w:rsidR="005D4CA0" w:rsidRDefault="005D4CA0" w:rsidP="005D4CA0">
            <w:pPr>
              <w:pStyle w:val="aa"/>
            </w:pPr>
          </w:p>
          <w:p w14:paraId="5B3E71CB" w14:textId="77777777" w:rsidR="005D4CA0" w:rsidRDefault="005D4CA0" w:rsidP="005D4CA0">
            <w:pPr>
              <w:pStyle w:val="aa"/>
            </w:pPr>
            <w:r>
              <w:t xml:space="preserve">        int code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" + </w:t>
            </w:r>
            <w:proofErr w:type="spellStart"/>
            <w:r>
              <w:t>primary_key</w:t>
            </w:r>
            <w:proofErr w:type="spellEnd"/>
            <w:r>
              <w:t xml:space="preserve"> + " </w:t>
            </w:r>
            <w:proofErr w:type="spellStart"/>
            <w:r>
              <w:t>записи</w:t>
            </w:r>
            <w:proofErr w:type="spellEnd"/>
            <w:r>
              <w:t>: ");</w:t>
            </w:r>
          </w:p>
          <w:p w14:paraId="05A0646C" w14:textId="77777777" w:rsidR="005D4CA0" w:rsidRDefault="005D4CA0" w:rsidP="005D4CA0">
            <w:pPr>
              <w:pStyle w:val="aa"/>
            </w:pPr>
          </w:p>
          <w:p w14:paraId="75393762" w14:textId="77777777" w:rsidR="005D4CA0" w:rsidRDefault="005D4CA0" w:rsidP="005D4CA0">
            <w:pPr>
              <w:pStyle w:val="aa"/>
            </w:pPr>
            <w:r>
              <w:t xml:space="preserve">        // Check if the record exists</w:t>
            </w:r>
          </w:p>
          <w:p w14:paraId="2F0E94A0" w14:textId="77777777" w:rsidR="005D4CA0" w:rsidRDefault="005D4CA0" w:rsidP="005D4CA0">
            <w:pPr>
              <w:pStyle w:val="aa"/>
            </w:pPr>
            <w:r>
              <w:t xml:space="preserve">        auto&amp; records = data[table</w:t>
            </w:r>
            <w:proofErr w:type="gramStart"/>
            <w:r>
              <w:t>];</w:t>
            </w:r>
            <w:proofErr w:type="gramEnd"/>
          </w:p>
          <w:p w14:paraId="5D6898DD" w14:textId="77777777" w:rsidR="005D4CA0" w:rsidRDefault="005D4CA0" w:rsidP="005D4CA0">
            <w:pPr>
              <w:pStyle w:val="aa"/>
            </w:pPr>
            <w:r>
              <w:t xml:space="preserve">        auto it = </w:t>
            </w:r>
            <w:proofErr w:type="gramStart"/>
            <w:r>
              <w:t>std::</w:t>
            </w:r>
            <w:proofErr w:type="spellStart"/>
            <w:proofErr w:type="gramEnd"/>
            <w:r>
              <w:t>find_if</w:t>
            </w:r>
            <w:proofErr w:type="spellEnd"/>
            <w:r>
              <w:t>(</w:t>
            </w:r>
            <w:proofErr w:type="spellStart"/>
            <w:r>
              <w:t>records.begin</w:t>
            </w:r>
            <w:proofErr w:type="spellEnd"/>
            <w:r>
              <w:t xml:space="preserve">(), </w:t>
            </w:r>
            <w:proofErr w:type="spellStart"/>
            <w:r>
              <w:t>records.end</w:t>
            </w:r>
            <w:proofErr w:type="spellEnd"/>
            <w:r>
              <w:t>(),</w:t>
            </w:r>
          </w:p>
          <w:p w14:paraId="10BD2EDB" w14:textId="77777777" w:rsidR="005D4CA0" w:rsidRDefault="005D4CA0" w:rsidP="005D4CA0">
            <w:pPr>
              <w:pStyle w:val="aa"/>
            </w:pPr>
            <w:r>
              <w:t xml:space="preserve">            [</w:t>
            </w:r>
            <w:proofErr w:type="gramStart"/>
            <w:r>
              <w:t>&amp;](</w:t>
            </w:r>
            <w:proofErr w:type="gramEnd"/>
            <w:r>
              <w:t xml:space="preserve">const </w:t>
            </w:r>
            <w:proofErr w:type="spellStart"/>
            <w:r>
              <w:t>json</w:t>
            </w:r>
            <w:proofErr w:type="spellEnd"/>
            <w:r>
              <w:t>&amp; j) { return j[</w:t>
            </w:r>
            <w:proofErr w:type="spellStart"/>
            <w:r>
              <w:t>primary_key</w:t>
            </w:r>
            <w:proofErr w:type="spellEnd"/>
            <w:r>
              <w:t>] == code; });</w:t>
            </w:r>
          </w:p>
          <w:p w14:paraId="44BB2F7F" w14:textId="77777777" w:rsidR="005D4CA0" w:rsidRDefault="005D4CA0" w:rsidP="005D4CA0">
            <w:pPr>
              <w:pStyle w:val="aa"/>
            </w:pPr>
          </w:p>
          <w:p w14:paraId="5C19EDDB" w14:textId="77777777" w:rsidR="005D4CA0" w:rsidRDefault="005D4CA0" w:rsidP="005D4CA0">
            <w:pPr>
              <w:pStyle w:val="aa"/>
            </w:pPr>
            <w:r>
              <w:t xml:space="preserve">        if (it == </w:t>
            </w:r>
            <w:proofErr w:type="spellStart"/>
            <w:proofErr w:type="gramStart"/>
            <w:r>
              <w:t>records.end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69C6D8C7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0C772B8E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Запись</w:t>
            </w:r>
            <w:proofErr w:type="spellEnd"/>
            <w:r>
              <w:t xml:space="preserve"> с " &lt;&lt; </w:t>
            </w:r>
            <w:proofErr w:type="spellStart"/>
            <w:r>
              <w:t>primary_key</w:t>
            </w:r>
            <w:proofErr w:type="spellEnd"/>
            <w:r>
              <w:t xml:space="preserve"> &lt;&lt; " = " &lt;&lt; code &lt;&lt; "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найдена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'" &lt;&lt; table &lt;&lt; "'.\n</w:t>
            </w:r>
            <w:proofErr w:type="gramStart"/>
            <w:r>
              <w:t>";</w:t>
            </w:r>
            <w:proofErr w:type="gramEnd"/>
          </w:p>
          <w:p w14:paraId="52CE9138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59A5F8BE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4F448456" w14:textId="77777777" w:rsidR="005D4CA0" w:rsidRDefault="005D4CA0" w:rsidP="005D4CA0">
            <w:pPr>
              <w:pStyle w:val="aa"/>
            </w:pPr>
          </w:p>
          <w:p w14:paraId="1295C5FD" w14:textId="77777777" w:rsidR="005D4CA0" w:rsidRDefault="005D4CA0" w:rsidP="005D4CA0">
            <w:pPr>
              <w:pStyle w:val="aa"/>
            </w:pPr>
            <w:r>
              <w:t xml:space="preserve">        // Access the additional fields for this record</w:t>
            </w:r>
          </w:p>
          <w:p w14:paraId="16D94039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json</w:t>
            </w:r>
            <w:proofErr w:type="spellEnd"/>
            <w:r>
              <w:t xml:space="preserve">&amp; </w:t>
            </w:r>
            <w:proofErr w:type="spellStart"/>
            <w:r>
              <w:t>additional_fields</w:t>
            </w:r>
            <w:proofErr w:type="spellEnd"/>
            <w:r>
              <w:t xml:space="preserve"> = data["</w:t>
            </w:r>
            <w:proofErr w:type="spellStart"/>
            <w:r>
              <w:t>additional_data</w:t>
            </w:r>
            <w:proofErr w:type="spellEnd"/>
            <w:proofErr w:type="gramStart"/>
            <w:r>
              <w:t>"][</w:t>
            </w:r>
            <w:proofErr w:type="gramEnd"/>
            <w:r>
              <w:t>table][std::</w:t>
            </w:r>
            <w:proofErr w:type="spellStart"/>
            <w:r>
              <w:t>to_string</w:t>
            </w:r>
            <w:proofErr w:type="spellEnd"/>
            <w:r>
              <w:t>(code)];</w:t>
            </w:r>
          </w:p>
          <w:p w14:paraId="27817EDC" w14:textId="77777777" w:rsidR="005D4CA0" w:rsidRDefault="005D4CA0" w:rsidP="005D4CA0">
            <w:pPr>
              <w:pStyle w:val="aa"/>
            </w:pPr>
          </w:p>
          <w:p w14:paraId="2DEC8195" w14:textId="77777777" w:rsidR="005D4CA0" w:rsidRDefault="005D4CA0" w:rsidP="005D4CA0">
            <w:pPr>
              <w:pStyle w:val="aa"/>
            </w:pPr>
            <w:r>
              <w:t xml:space="preserve">        if (</w:t>
            </w:r>
            <w:proofErr w:type="spellStart"/>
            <w:r>
              <w:t>additional_fields.is_</w:t>
            </w:r>
            <w:proofErr w:type="gramStart"/>
            <w:r>
              <w:t>null</w:t>
            </w:r>
            <w:proofErr w:type="spellEnd"/>
            <w:r>
              <w:t>(</w:t>
            </w:r>
            <w:proofErr w:type="gramEnd"/>
            <w:r>
              <w:t xml:space="preserve">) || </w:t>
            </w:r>
            <w:proofErr w:type="spellStart"/>
            <w:r>
              <w:t>additional_fields.empty</w:t>
            </w:r>
            <w:proofErr w:type="spellEnd"/>
            <w:r>
              <w:t>())</w:t>
            </w:r>
          </w:p>
          <w:p w14:paraId="65340BC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r w:rsidRPr="00F71B93">
              <w:rPr>
                <w:lang w:val="ru-RU"/>
              </w:rPr>
              <w:t>{</w:t>
            </w:r>
          </w:p>
          <w:p w14:paraId="18B53C5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"Дополнительных полей для этой записи нет.\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7BD8CE6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}</w:t>
            </w:r>
          </w:p>
          <w:p w14:paraId="4772A4A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</w:t>
            </w:r>
            <w:r>
              <w:t>else</w:t>
            </w:r>
          </w:p>
          <w:p w14:paraId="14244C4E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{</w:t>
            </w:r>
          </w:p>
          <w:p w14:paraId="4F8FFC70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"Текущие дополнительные </w:t>
            </w:r>
            <w:proofErr w:type="gramStart"/>
            <w:r w:rsidRPr="00F71B93">
              <w:rPr>
                <w:lang w:val="ru-RU"/>
              </w:rPr>
              <w:t>поля:\</w:t>
            </w:r>
            <w:proofErr w:type="gramEnd"/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61D4460D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r>
              <w:t xml:space="preserve">for (auto it = </w:t>
            </w:r>
            <w:proofErr w:type="spellStart"/>
            <w:r>
              <w:t>additional_</w:t>
            </w:r>
            <w:proofErr w:type="gramStart"/>
            <w:r>
              <w:t>fields.begin</w:t>
            </w:r>
            <w:proofErr w:type="spellEnd"/>
            <w:proofErr w:type="gramEnd"/>
            <w:r>
              <w:t xml:space="preserve">(); it != </w:t>
            </w:r>
            <w:proofErr w:type="spellStart"/>
            <w:r>
              <w:t>additional_fields.end</w:t>
            </w:r>
            <w:proofErr w:type="spellEnd"/>
            <w:r>
              <w:t>(); ++it)</w:t>
            </w:r>
          </w:p>
          <w:p w14:paraId="27905A1C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67DDA189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it.key</w:t>
            </w:r>
            <w:proofErr w:type="spellEnd"/>
            <w:r>
              <w:t>(</w:t>
            </w:r>
            <w:proofErr w:type="gramEnd"/>
            <w:r>
              <w:t xml:space="preserve">) &lt;&lt; " : " &lt;&lt; </w:t>
            </w:r>
            <w:proofErr w:type="spellStart"/>
            <w:r>
              <w:t>it.value</w:t>
            </w:r>
            <w:proofErr w:type="spellEnd"/>
            <w:r>
              <w:t>() &lt;&lt; '\n';</w:t>
            </w:r>
          </w:p>
          <w:p w14:paraId="3C8AFBE8" w14:textId="77777777" w:rsidR="005D4CA0" w:rsidRDefault="005D4CA0" w:rsidP="005D4CA0">
            <w:pPr>
              <w:pStyle w:val="aa"/>
            </w:pPr>
            <w:r>
              <w:lastRenderedPageBreak/>
              <w:t xml:space="preserve">            }</w:t>
            </w:r>
          </w:p>
          <w:p w14:paraId="3AEEC5C7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75263C9B" w14:textId="77777777" w:rsidR="005D4CA0" w:rsidRDefault="005D4CA0" w:rsidP="005D4CA0">
            <w:pPr>
              <w:pStyle w:val="aa"/>
            </w:pPr>
          </w:p>
          <w:p w14:paraId="56EFF3ED" w14:textId="77777777" w:rsidR="005D4CA0" w:rsidRDefault="005D4CA0" w:rsidP="005D4CA0">
            <w:pPr>
              <w:pStyle w:val="aa"/>
            </w:pPr>
            <w:r>
              <w:t xml:space="preserve">        // Provide options to the user</w:t>
            </w:r>
          </w:p>
          <w:p w14:paraId="4E6DC169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Выберите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действие</w:t>
            </w:r>
            <w:proofErr w:type="spellEnd"/>
            <w:r>
              <w:t>:\</w:t>
            </w:r>
            <w:proofErr w:type="gramEnd"/>
            <w:r>
              <w:t>n";</w:t>
            </w:r>
          </w:p>
          <w:p w14:paraId="63A1ABB7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"1. Добавить новое дополнительное поле\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4C456BC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"2. Изменить существующие дополнительные поля\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1E440157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"3. Удалить дополнительное поле\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31F436DB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"0. </w:t>
            </w:r>
            <w:proofErr w:type="spellStart"/>
            <w:r>
              <w:t>Отмена</w:t>
            </w:r>
            <w:proofErr w:type="spellEnd"/>
            <w:r>
              <w:t>\n</w:t>
            </w:r>
            <w:proofErr w:type="gramStart"/>
            <w:r>
              <w:t>";</w:t>
            </w:r>
            <w:proofErr w:type="gramEnd"/>
          </w:p>
          <w:p w14:paraId="00E937A5" w14:textId="77777777" w:rsidR="005D4CA0" w:rsidRDefault="005D4CA0" w:rsidP="005D4CA0">
            <w:pPr>
              <w:pStyle w:val="aa"/>
            </w:pPr>
          </w:p>
          <w:p w14:paraId="0E085E61" w14:textId="77777777" w:rsidR="005D4CA0" w:rsidRDefault="005D4CA0" w:rsidP="005D4CA0">
            <w:pPr>
              <w:pStyle w:val="aa"/>
            </w:pPr>
            <w:r>
              <w:t xml:space="preserve">        int choice = </w:t>
            </w:r>
            <w:proofErr w:type="spellStart"/>
            <w:r>
              <w:t>get_valid_</w:t>
            </w:r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ваш</w:t>
            </w:r>
            <w:proofErr w:type="spellEnd"/>
            <w:r>
              <w:t xml:space="preserve"> </w:t>
            </w:r>
            <w:proofErr w:type="spellStart"/>
            <w:r>
              <w:t>выбор</w:t>
            </w:r>
            <w:proofErr w:type="spellEnd"/>
            <w:r>
              <w:t>: ");</w:t>
            </w:r>
          </w:p>
          <w:p w14:paraId="721973DF" w14:textId="77777777" w:rsidR="005D4CA0" w:rsidRDefault="005D4CA0" w:rsidP="005D4CA0">
            <w:pPr>
              <w:pStyle w:val="aa"/>
            </w:pPr>
          </w:p>
          <w:p w14:paraId="557F260A" w14:textId="77777777" w:rsidR="005D4CA0" w:rsidRDefault="005D4CA0" w:rsidP="005D4CA0">
            <w:pPr>
              <w:pStyle w:val="aa"/>
            </w:pPr>
            <w:r>
              <w:t xml:space="preserve">        if (choice == 1)</w:t>
            </w:r>
          </w:p>
          <w:p w14:paraId="09E31EC9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6920ADA1" w14:textId="77777777" w:rsidR="005D4CA0" w:rsidRDefault="005D4CA0" w:rsidP="005D4CA0">
            <w:pPr>
              <w:pStyle w:val="aa"/>
            </w:pPr>
            <w:r>
              <w:t xml:space="preserve">            // Add new additional field</w:t>
            </w:r>
          </w:p>
          <w:p w14:paraId="25B1E490" w14:textId="77777777" w:rsidR="005D4CA0" w:rsidRDefault="005D4CA0" w:rsidP="005D4CA0">
            <w:pPr>
              <w:pStyle w:val="aa"/>
            </w:pPr>
            <w:r>
              <w:t xml:space="preserve">            string </w:t>
            </w:r>
            <w:proofErr w:type="spellStart"/>
            <w:r>
              <w:t>field_name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нового</w:t>
            </w:r>
            <w:proofErr w:type="spellEnd"/>
            <w:r>
              <w:t xml:space="preserve"> </w:t>
            </w:r>
            <w:proofErr w:type="spellStart"/>
            <w:r>
              <w:t>дополнительного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>: ");</w:t>
            </w:r>
          </w:p>
          <w:p w14:paraId="349A3172" w14:textId="77777777" w:rsidR="005D4CA0" w:rsidRDefault="005D4CA0" w:rsidP="005D4CA0">
            <w:pPr>
              <w:pStyle w:val="aa"/>
            </w:pPr>
            <w:r>
              <w:t xml:space="preserve">            string </w:t>
            </w:r>
            <w:proofErr w:type="spellStart"/>
            <w:r>
              <w:t>field_value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>: ");</w:t>
            </w:r>
          </w:p>
          <w:p w14:paraId="1A67A0AF" w14:textId="77777777" w:rsidR="005D4CA0" w:rsidRDefault="005D4CA0" w:rsidP="005D4CA0">
            <w:pPr>
              <w:pStyle w:val="aa"/>
            </w:pPr>
          </w:p>
          <w:p w14:paraId="148C0AE1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r>
              <w:t>additional_fields</w:t>
            </w:r>
            <w:proofErr w:type="spellEnd"/>
            <w:r>
              <w:t>[</w:t>
            </w:r>
            <w:proofErr w:type="spellStart"/>
            <w:r>
              <w:t>field_name</w:t>
            </w:r>
            <w:proofErr w:type="spellEnd"/>
            <w:r>
              <w:t xml:space="preserve">] = </w:t>
            </w:r>
            <w:proofErr w:type="spellStart"/>
            <w:r>
              <w:t>field_</w:t>
            </w:r>
            <w:proofErr w:type="gramStart"/>
            <w:r>
              <w:t>value</w:t>
            </w:r>
            <w:proofErr w:type="spellEnd"/>
            <w:r>
              <w:t>;</w:t>
            </w:r>
            <w:proofErr w:type="gramEnd"/>
          </w:p>
          <w:p w14:paraId="5B8A2125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"Дополнительное поле добавлено.\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5D266640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</w:t>
            </w:r>
            <w:r>
              <w:t>}</w:t>
            </w:r>
          </w:p>
          <w:p w14:paraId="252D8EFA" w14:textId="77777777" w:rsidR="005D4CA0" w:rsidRDefault="005D4CA0" w:rsidP="005D4CA0">
            <w:pPr>
              <w:pStyle w:val="aa"/>
            </w:pPr>
            <w:r>
              <w:t xml:space="preserve">        else if (choice == 2)</w:t>
            </w:r>
          </w:p>
          <w:p w14:paraId="5FD2CB9C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34DA01C1" w14:textId="77777777" w:rsidR="005D4CA0" w:rsidRDefault="005D4CA0" w:rsidP="005D4CA0">
            <w:pPr>
              <w:pStyle w:val="aa"/>
            </w:pPr>
            <w:r>
              <w:t xml:space="preserve">            // Edit existing additional fields</w:t>
            </w:r>
          </w:p>
          <w:p w14:paraId="2A821A0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if</w:t>
            </w:r>
            <w:r w:rsidRPr="00F71B93">
              <w:rPr>
                <w:lang w:val="ru-RU"/>
              </w:rPr>
              <w:t xml:space="preserve"> (</w:t>
            </w:r>
            <w:r>
              <w:t>additional</w:t>
            </w:r>
            <w:r w:rsidRPr="00F71B93">
              <w:rPr>
                <w:lang w:val="ru-RU"/>
              </w:rPr>
              <w:t>_</w:t>
            </w:r>
            <w:proofErr w:type="gramStart"/>
            <w:r>
              <w:t>fields</w:t>
            </w:r>
            <w:r w:rsidRPr="00F71B93">
              <w:rPr>
                <w:lang w:val="ru-RU"/>
              </w:rPr>
              <w:t>.</w:t>
            </w:r>
            <w:r>
              <w:t>empty</w:t>
            </w:r>
            <w:proofErr w:type="gramEnd"/>
            <w:r w:rsidRPr="00F71B93">
              <w:rPr>
                <w:lang w:val="ru-RU"/>
              </w:rPr>
              <w:t>())</w:t>
            </w:r>
          </w:p>
          <w:p w14:paraId="5C2DABB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{</w:t>
            </w:r>
          </w:p>
          <w:p w14:paraId="5F20E97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"Нет дополнительных полей для редактирования.\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0CA9423D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return;</w:t>
            </w:r>
            <w:proofErr w:type="gramEnd"/>
          </w:p>
          <w:p w14:paraId="545EE6FD" w14:textId="77777777" w:rsidR="005D4CA0" w:rsidRDefault="005D4CA0" w:rsidP="005D4CA0">
            <w:pPr>
              <w:pStyle w:val="aa"/>
            </w:pPr>
            <w:r>
              <w:t xml:space="preserve">            }</w:t>
            </w:r>
          </w:p>
          <w:p w14:paraId="57D06707" w14:textId="77777777" w:rsidR="005D4CA0" w:rsidRDefault="005D4CA0" w:rsidP="005D4CA0">
            <w:pPr>
              <w:pStyle w:val="aa"/>
            </w:pPr>
          </w:p>
          <w:p w14:paraId="710D5FB1" w14:textId="77777777" w:rsidR="005D4CA0" w:rsidRDefault="005D4CA0" w:rsidP="005D4CA0">
            <w:pPr>
              <w:pStyle w:val="aa"/>
            </w:pPr>
            <w:r>
              <w:t xml:space="preserve">            for (auto it = </w:t>
            </w:r>
            <w:proofErr w:type="spellStart"/>
            <w:r>
              <w:t>additional_</w:t>
            </w:r>
            <w:proofErr w:type="gramStart"/>
            <w:r>
              <w:t>fields.begin</w:t>
            </w:r>
            <w:proofErr w:type="spellEnd"/>
            <w:proofErr w:type="gramEnd"/>
            <w:r>
              <w:t xml:space="preserve">(); it != </w:t>
            </w:r>
            <w:proofErr w:type="spellStart"/>
            <w:r>
              <w:t>additional_fields.end</w:t>
            </w:r>
            <w:proofErr w:type="spellEnd"/>
            <w:r>
              <w:t>(); ++it)</w:t>
            </w:r>
          </w:p>
          <w:p w14:paraId="291CF593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705CE02" w14:textId="77777777" w:rsidR="005D4CA0" w:rsidRDefault="005D4CA0" w:rsidP="005D4CA0">
            <w:pPr>
              <w:pStyle w:val="aa"/>
            </w:pPr>
            <w:r>
              <w:t xml:space="preserve">                string </w:t>
            </w:r>
            <w:proofErr w:type="spellStart"/>
            <w:r>
              <w:t>field_name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it.key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4BD191E" w14:textId="77777777" w:rsidR="005D4CA0" w:rsidRDefault="005D4CA0" w:rsidP="005D4CA0">
            <w:pPr>
              <w:pStyle w:val="aa"/>
            </w:pPr>
            <w:r>
              <w:t xml:space="preserve">                string </w:t>
            </w:r>
            <w:proofErr w:type="spellStart"/>
            <w:r>
              <w:t>old_value</w:t>
            </w:r>
            <w:proofErr w:type="spellEnd"/>
            <w:r>
              <w:t xml:space="preserve"> = </w:t>
            </w:r>
            <w:proofErr w:type="spellStart"/>
            <w:r>
              <w:t>it.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794713" w14:textId="77777777" w:rsidR="005D4CA0" w:rsidRDefault="005D4CA0" w:rsidP="005D4CA0">
            <w:pPr>
              <w:pStyle w:val="aa"/>
            </w:pPr>
            <w:r>
              <w:t xml:space="preserve">                string </w:t>
            </w:r>
            <w:proofErr w:type="spellStart"/>
            <w:r>
              <w:t>new_value</w:t>
            </w:r>
            <w:proofErr w:type="spellEnd"/>
            <w:r>
              <w:t xml:space="preserve">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</w:p>
          <w:p w14:paraId="08A8801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</w:t>
            </w:r>
            <w:r w:rsidRPr="00F71B93">
              <w:rPr>
                <w:lang w:val="ru-RU"/>
              </w:rPr>
              <w:t xml:space="preserve">"Введите новое значение для '" + </w:t>
            </w:r>
            <w:r>
              <w:t>field</w:t>
            </w:r>
            <w:r w:rsidRPr="00F71B93">
              <w:rPr>
                <w:lang w:val="ru-RU"/>
              </w:rPr>
              <w:t>_</w:t>
            </w:r>
            <w:r>
              <w:t>name</w:t>
            </w:r>
            <w:r w:rsidRPr="00F71B93">
              <w:rPr>
                <w:lang w:val="ru-RU"/>
              </w:rPr>
              <w:t xml:space="preserve"> + "' (текущее значение: '" + </w:t>
            </w:r>
            <w:r>
              <w:t>old</w:t>
            </w:r>
            <w:r w:rsidRPr="00F71B93">
              <w:rPr>
                <w:lang w:val="ru-RU"/>
              </w:rPr>
              <w:t>_</w:t>
            </w:r>
            <w:r>
              <w:t>value</w:t>
            </w:r>
            <w:r w:rsidRPr="00F71B93">
              <w:rPr>
                <w:lang w:val="ru-RU"/>
              </w:rPr>
              <w:t xml:space="preserve"> + "'): ");</w:t>
            </w:r>
          </w:p>
          <w:p w14:paraId="4345CFB0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r>
              <w:t>additional_fields</w:t>
            </w:r>
            <w:proofErr w:type="spellEnd"/>
            <w:r>
              <w:t>[</w:t>
            </w:r>
            <w:proofErr w:type="spellStart"/>
            <w:r>
              <w:t>field_name</w:t>
            </w:r>
            <w:proofErr w:type="spellEnd"/>
            <w:r>
              <w:t xml:space="preserve">] = </w:t>
            </w:r>
            <w:proofErr w:type="spellStart"/>
            <w:r>
              <w:t>new_</w:t>
            </w:r>
            <w:proofErr w:type="gramStart"/>
            <w:r>
              <w:t>value</w:t>
            </w:r>
            <w:proofErr w:type="spellEnd"/>
            <w:r>
              <w:t>;</w:t>
            </w:r>
            <w:proofErr w:type="gramEnd"/>
          </w:p>
          <w:p w14:paraId="683D5FA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</w:t>
            </w:r>
            <w:r w:rsidRPr="00F71B93">
              <w:rPr>
                <w:lang w:val="ru-RU"/>
              </w:rPr>
              <w:t>}</w:t>
            </w:r>
          </w:p>
          <w:p w14:paraId="158BD69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"Дополнительные поля обновлены.\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30B47D41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</w:t>
            </w:r>
            <w:r>
              <w:t>}</w:t>
            </w:r>
          </w:p>
          <w:p w14:paraId="17360001" w14:textId="77777777" w:rsidR="005D4CA0" w:rsidRDefault="005D4CA0" w:rsidP="005D4CA0">
            <w:pPr>
              <w:pStyle w:val="aa"/>
            </w:pPr>
            <w:r>
              <w:t xml:space="preserve">        else if (choice == 3)</w:t>
            </w:r>
          </w:p>
          <w:p w14:paraId="0DAAF498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7276109B" w14:textId="77777777" w:rsidR="005D4CA0" w:rsidRDefault="005D4CA0" w:rsidP="005D4CA0">
            <w:pPr>
              <w:pStyle w:val="aa"/>
            </w:pPr>
            <w:r>
              <w:t xml:space="preserve">            // Delete an additional field</w:t>
            </w:r>
          </w:p>
          <w:p w14:paraId="3667FCA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if</w:t>
            </w:r>
            <w:r w:rsidRPr="00F71B93">
              <w:rPr>
                <w:lang w:val="ru-RU"/>
              </w:rPr>
              <w:t xml:space="preserve"> (</w:t>
            </w:r>
            <w:r>
              <w:t>additional</w:t>
            </w:r>
            <w:r w:rsidRPr="00F71B93">
              <w:rPr>
                <w:lang w:val="ru-RU"/>
              </w:rPr>
              <w:t>_</w:t>
            </w:r>
            <w:proofErr w:type="gramStart"/>
            <w:r>
              <w:t>fields</w:t>
            </w:r>
            <w:r w:rsidRPr="00F71B93">
              <w:rPr>
                <w:lang w:val="ru-RU"/>
              </w:rPr>
              <w:t>.</w:t>
            </w:r>
            <w:r>
              <w:t>empty</w:t>
            </w:r>
            <w:proofErr w:type="gramEnd"/>
            <w:r w:rsidRPr="00F71B93">
              <w:rPr>
                <w:lang w:val="ru-RU"/>
              </w:rPr>
              <w:t>())</w:t>
            </w:r>
          </w:p>
          <w:p w14:paraId="4E544D5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{</w:t>
            </w:r>
          </w:p>
          <w:p w14:paraId="1327BEB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"Нет дополнительных полей для удаления.\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76CBA66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proofErr w:type="gramStart"/>
            <w:r>
              <w:t>return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7DBC95C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}</w:t>
            </w:r>
          </w:p>
          <w:p w14:paraId="46CB395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</w:p>
          <w:p w14:paraId="7D63285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r>
              <w:t>string</w:t>
            </w:r>
            <w:r w:rsidRPr="00F71B93">
              <w:rPr>
                <w:lang w:val="ru-RU"/>
              </w:rPr>
              <w:t xml:space="preserve"> </w:t>
            </w:r>
            <w:r>
              <w:t>field</w:t>
            </w:r>
            <w:r w:rsidRPr="00F71B93">
              <w:rPr>
                <w:lang w:val="ru-RU"/>
              </w:rPr>
              <w:t>_</w:t>
            </w:r>
            <w:r>
              <w:t>name</w:t>
            </w:r>
            <w:r w:rsidRPr="00F71B93">
              <w:rPr>
                <w:lang w:val="ru-RU"/>
              </w:rPr>
              <w:t xml:space="preserve"> = </w:t>
            </w:r>
            <w:r>
              <w:t>get</w:t>
            </w:r>
            <w:r w:rsidRPr="00F71B93">
              <w:rPr>
                <w:lang w:val="ru-RU"/>
              </w:rPr>
              <w:t>_</w:t>
            </w:r>
            <w:r>
              <w:t>valid</w:t>
            </w:r>
            <w:r w:rsidRPr="00F71B93">
              <w:rPr>
                <w:lang w:val="ru-RU"/>
              </w:rPr>
              <w:t>_</w:t>
            </w:r>
            <w:proofErr w:type="gramStart"/>
            <w:r>
              <w:t>string</w:t>
            </w:r>
            <w:r w:rsidRPr="00F71B93">
              <w:rPr>
                <w:lang w:val="ru-RU"/>
              </w:rPr>
              <w:t>(</w:t>
            </w:r>
            <w:proofErr w:type="gramEnd"/>
            <w:r w:rsidRPr="00F71B93">
              <w:rPr>
                <w:lang w:val="ru-RU"/>
              </w:rPr>
              <w:t>"Введите имя дополнительного поля для удаления: ");</w:t>
            </w:r>
          </w:p>
          <w:p w14:paraId="600FE08E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r>
              <w:t>if (</w:t>
            </w:r>
            <w:proofErr w:type="spellStart"/>
            <w:r>
              <w:t>additional_</w:t>
            </w:r>
            <w:proofErr w:type="gramStart"/>
            <w:r>
              <w:t>fields.contains</w:t>
            </w:r>
            <w:proofErr w:type="spellEnd"/>
            <w:proofErr w:type="gramEnd"/>
            <w:r>
              <w:t>(</w:t>
            </w:r>
            <w:proofErr w:type="spellStart"/>
            <w:r>
              <w:t>field_name</w:t>
            </w:r>
            <w:proofErr w:type="spellEnd"/>
            <w:r>
              <w:t>))</w:t>
            </w:r>
          </w:p>
          <w:p w14:paraId="5C269C19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503F563B" w14:textId="77777777" w:rsidR="005D4CA0" w:rsidRDefault="005D4CA0" w:rsidP="005D4CA0">
            <w:pPr>
              <w:pStyle w:val="aa"/>
            </w:pPr>
            <w:r>
              <w:t xml:space="preserve">                </w:t>
            </w:r>
            <w:proofErr w:type="spellStart"/>
            <w:r>
              <w:t>additional_</w:t>
            </w:r>
            <w:proofErr w:type="gramStart"/>
            <w:r>
              <w:t>fields.erase</w:t>
            </w:r>
            <w:proofErr w:type="spellEnd"/>
            <w:proofErr w:type="gramEnd"/>
            <w:r>
              <w:t>(</w:t>
            </w:r>
            <w:proofErr w:type="spellStart"/>
            <w:r>
              <w:t>field_name</w:t>
            </w:r>
            <w:proofErr w:type="spellEnd"/>
            <w:r>
              <w:t>);</w:t>
            </w:r>
          </w:p>
          <w:p w14:paraId="28DBE58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"Дополнительное поле '" &lt;&lt; </w:t>
            </w:r>
            <w:r>
              <w:t>field</w:t>
            </w:r>
            <w:r w:rsidRPr="00F71B93">
              <w:rPr>
                <w:lang w:val="ru-RU"/>
              </w:rPr>
              <w:t>_</w:t>
            </w:r>
            <w:r>
              <w:t>name</w:t>
            </w:r>
            <w:r w:rsidRPr="00F71B93">
              <w:rPr>
                <w:lang w:val="ru-RU"/>
              </w:rPr>
              <w:t xml:space="preserve"> &lt;&lt; "' удалено.\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170172EB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r>
              <w:t>}</w:t>
            </w:r>
          </w:p>
          <w:p w14:paraId="2DA2530D" w14:textId="77777777" w:rsidR="005D4CA0" w:rsidRDefault="005D4CA0" w:rsidP="005D4CA0">
            <w:pPr>
              <w:pStyle w:val="aa"/>
            </w:pPr>
            <w:r>
              <w:t xml:space="preserve">            else</w:t>
            </w:r>
          </w:p>
          <w:p w14:paraId="4758DD9C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373A72E1" w14:textId="77777777" w:rsidR="005D4CA0" w:rsidRPr="005D4CA0" w:rsidRDefault="005D4CA0" w:rsidP="005D4CA0">
            <w:pPr>
              <w:pStyle w:val="aa"/>
              <w:rPr>
                <w:lang w:val="ru-RU"/>
              </w:rPr>
            </w:pPr>
            <w:r>
              <w:lastRenderedPageBreak/>
              <w:t xml:space="preserve">                </w:t>
            </w:r>
            <w:proofErr w:type="spellStart"/>
            <w:r>
              <w:t>cout</w:t>
            </w:r>
            <w:proofErr w:type="spellEnd"/>
            <w:r w:rsidRPr="005D4CA0">
              <w:rPr>
                <w:lang w:val="ru-RU"/>
              </w:rPr>
              <w:t xml:space="preserve"> &lt;&lt; "Поле '" &lt;&lt; </w:t>
            </w:r>
            <w:r>
              <w:t>field</w:t>
            </w:r>
            <w:r w:rsidRPr="005D4CA0">
              <w:rPr>
                <w:lang w:val="ru-RU"/>
              </w:rPr>
              <w:t>_</w:t>
            </w:r>
            <w:r>
              <w:t>name</w:t>
            </w:r>
            <w:r w:rsidRPr="005D4CA0">
              <w:rPr>
                <w:lang w:val="ru-RU"/>
              </w:rPr>
              <w:t xml:space="preserve"> &lt;&lt; "' не найдено среди дополнительных полей.\</w:t>
            </w:r>
            <w:r>
              <w:t>n</w:t>
            </w:r>
            <w:proofErr w:type="gramStart"/>
            <w:r w:rsidRPr="005D4CA0">
              <w:rPr>
                <w:lang w:val="ru-RU"/>
              </w:rPr>
              <w:t>";</w:t>
            </w:r>
            <w:proofErr w:type="gramEnd"/>
          </w:p>
          <w:p w14:paraId="5855E6F9" w14:textId="77777777" w:rsidR="005D4CA0" w:rsidRPr="005D4CA0" w:rsidRDefault="005D4CA0" w:rsidP="005D4CA0">
            <w:pPr>
              <w:pStyle w:val="aa"/>
              <w:rPr>
                <w:lang w:val="ru-RU"/>
              </w:rPr>
            </w:pPr>
            <w:r w:rsidRPr="005D4CA0">
              <w:rPr>
                <w:lang w:val="ru-RU"/>
              </w:rPr>
              <w:t xml:space="preserve">            }</w:t>
            </w:r>
          </w:p>
          <w:p w14:paraId="728AB200" w14:textId="77777777" w:rsidR="005D4CA0" w:rsidRPr="005D4CA0" w:rsidRDefault="005D4CA0" w:rsidP="005D4CA0">
            <w:pPr>
              <w:pStyle w:val="aa"/>
              <w:rPr>
                <w:lang w:val="ru-RU"/>
              </w:rPr>
            </w:pPr>
            <w:r w:rsidRPr="005D4CA0">
              <w:rPr>
                <w:lang w:val="ru-RU"/>
              </w:rPr>
              <w:t xml:space="preserve">        }</w:t>
            </w:r>
          </w:p>
          <w:p w14:paraId="4DDB9825" w14:textId="77777777" w:rsidR="005D4CA0" w:rsidRPr="005D4CA0" w:rsidRDefault="005D4CA0" w:rsidP="005D4CA0">
            <w:pPr>
              <w:pStyle w:val="aa"/>
              <w:rPr>
                <w:lang w:val="ru-RU"/>
              </w:rPr>
            </w:pPr>
            <w:r w:rsidRPr="005D4CA0">
              <w:rPr>
                <w:lang w:val="ru-RU"/>
              </w:rPr>
              <w:t xml:space="preserve">        </w:t>
            </w:r>
            <w:r>
              <w:t>else</w:t>
            </w:r>
          </w:p>
          <w:p w14:paraId="7C689DE0" w14:textId="77777777" w:rsidR="005D4CA0" w:rsidRPr="005D4CA0" w:rsidRDefault="005D4CA0" w:rsidP="005D4CA0">
            <w:pPr>
              <w:pStyle w:val="aa"/>
              <w:rPr>
                <w:lang w:val="ru-RU"/>
              </w:rPr>
            </w:pPr>
            <w:r w:rsidRPr="005D4CA0">
              <w:rPr>
                <w:lang w:val="ru-RU"/>
              </w:rPr>
              <w:t xml:space="preserve">        {</w:t>
            </w:r>
          </w:p>
          <w:p w14:paraId="547DA3CB" w14:textId="77777777" w:rsidR="005D4CA0" w:rsidRPr="005D4CA0" w:rsidRDefault="005D4CA0" w:rsidP="005D4CA0">
            <w:pPr>
              <w:pStyle w:val="aa"/>
              <w:rPr>
                <w:lang w:val="ru-RU"/>
              </w:rPr>
            </w:pPr>
            <w:r w:rsidRPr="005D4CA0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5D4CA0">
              <w:rPr>
                <w:lang w:val="ru-RU"/>
              </w:rPr>
              <w:t xml:space="preserve"> &lt;&lt; "Операция отменена.\</w:t>
            </w:r>
            <w:r>
              <w:t>n</w:t>
            </w:r>
            <w:proofErr w:type="gramStart"/>
            <w:r w:rsidRPr="005D4CA0">
              <w:rPr>
                <w:lang w:val="ru-RU"/>
              </w:rPr>
              <w:t>";</w:t>
            </w:r>
            <w:proofErr w:type="gramEnd"/>
          </w:p>
          <w:p w14:paraId="730181AD" w14:textId="77777777" w:rsidR="005D4CA0" w:rsidRDefault="005D4CA0" w:rsidP="005D4CA0">
            <w:pPr>
              <w:pStyle w:val="aa"/>
            </w:pPr>
            <w:r w:rsidRPr="005D4CA0">
              <w:rPr>
                <w:lang w:val="ru-RU"/>
              </w:rP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1BD8CF5F" w14:textId="77777777" w:rsidR="005D4CA0" w:rsidRDefault="005D4CA0" w:rsidP="005D4CA0">
            <w:pPr>
              <w:pStyle w:val="aa"/>
            </w:pPr>
            <w:r>
              <w:t xml:space="preserve">        }</w:t>
            </w:r>
          </w:p>
          <w:p w14:paraId="67983D5C" w14:textId="77777777" w:rsidR="005D4CA0" w:rsidRDefault="005D4CA0" w:rsidP="005D4CA0">
            <w:pPr>
              <w:pStyle w:val="aa"/>
            </w:pPr>
          </w:p>
          <w:p w14:paraId="5676E80F" w14:textId="77777777" w:rsidR="005D4CA0" w:rsidRDefault="005D4CA0" w:rsidP="005D4CA0">
            <w:pPr>
              <w:pStyle w:val="aa"/>
            </w:pPr>
            <w:r>
              <w:t xml:space="preserve">        // Save changes</w:t>
            </w:r>
          </w:p>
          <w:p w14:paraId="2AB16809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gramStart"/>
            <w:r>
              <w:t>save(</w:t>
            </w:r>
            <w:proofErr w:type="gramEnd"/>
            <w:r>
              <w:t>);</w:t>
            </w:r>
          </w:p>
          <w:p w14:paraId="72F0D9EA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Изменения</w:t>
            </w:r>
            <w:proofErr w:type="spellEnd"/>
            <w:r>
              <w:t xml:space="preserve"> </w:t>
            </w:r>
            <w:proofErr w:type="spellStart"/>
            <w:r>
              <w:t>сохранены</w:t>
            </w:r>
            <w:proofErr w:type="spellEnd"/>
            <w:r>
              <w:t>.\n</w:t>
            </w:r>
            <w:proofErr w:type="gramStart"/>
            <w:r>
              <w:t>";</w:t>
            </w:r>
            <w:proofErr w:type="gramEnd"/>
          </w:p>
          <w:p w14:paraId="1CE4CC23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1078245F" w14:textId="77777777" w:rsidR="005D4CA0" w:rsidRDefault="005D4CA0" w:rsidP="005D4CA0">
            <w:pPr>
              <w:pStyle w:val="aa"/>
            </w:pPr>
          </w:p>
          <w:p w14:paraId="6C181931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display_table_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8B4DFB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423B86A7" w14:textId="77777777" w:rsidR="005D4CA0" w:rsidRDefault="005D4CA0" w:rsidP="005D4CA0">
            <w:pPr>
              <w:pStyle w:val="aa"/>
            </w:pPr>
            <w:r>
              <w:t xml:space="preserve">        string table = </w:t>
            </w:r>
            <w:proofErr w:type="spellStart"/>
            <w:r>
              <w:t>get_valid_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отображения</w:t>
            </w:r>
            <w:proofErr w:type="spellEnd"/>
            <w:r>
              <w:t>: ");</w:t>
            </w:r>
          </w:p>
          <w:p w14:paraId="00A980E0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display_table</w:t>
            </w:r>
            <w:proofErr w:type="spellEnd"/>
            <w:r>
              <w:t>(table</w:t>
            </w:r>
            <w:proofErr w:type="gramStart"/>
            <w:r>
              <w:t>);</w:t>
            </w:r>
            <w:proofErr w:type="gramEnd"/>
          </w:p>
          <w:p w14:paraId="01C1BA71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001A22D9" w14:textId="77777777" w:rsidR="005D4CA0" w:rsidRDefault="005D4CA0" w:rsidP="005D4CA0">
            <w:pPr>
              <w:pStyle w:val="aa"/>
            </w:pPr>
          </w:p>
          <w:p w14:paraId="05B79ABD" w14:textId="77777777" w:rsidR="005D4CA0" w:rsidRDefault="005D4CA0" w:rsidP="005D4CA0">
            <w:pPr>
              <w:pStyle w:val="aa"/>
            </w:pPr>
            <w:r>
              <w:t xml:space="preserve">    void </w:t>
            </w:r>
            <w:proofErr w:type="spellStart"/>
            <w:r>
              <w:t>main_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FB7FCD3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006B23AC" w14:textId="77777777" w:rsidR="005D4CA0" w:rsidRDefault="005D4CA0" w:rsidP="005D4CA0">
            <w:pPr>
              <w:pStyle w:val="aa"/>
            </w:pPr>
            <w:r>
              <w:t xml:space="preserve">        int </w:t>
            </w:r>
            <w:proofErr w:type="gramStart"/>
            <w:r>
              <w:t>choice;</w:t>
            </w:r>
            <w:proofErr w:type="gramEnd"/>
          </w:p>
          <w:p w14:paraId="29441FBA" w14:textId="77777777" w:rsidR="005D4CA0" w:rsidRDefault="005D4CA0" w:rsidP="005D4CA0">
            <w:pPr>
              <w:pStyle w:val="aa"/>
            </w:pPr>
            <w:r>
              <w:t xml:space="preserve">        do</w:t>
            </w:r>
          </w:p>
          <w:p w14:paraId="3581FCC9" w14:textId="77777777" w:rsidR="005D4CA0" w:rsidRDefault="005D4CA0" w:rsidP="005D4CA0">
            <w:pPr>
              <w:pStyle w:val="aa"/>
            </w:pPr>
            <w:r>
              <w:t xml:space="preserve">        {</w:t>
            </w:r>
          </w:p>
          <w:p w14:paraId="56CB84AC" w14:textId="77777777" w:rsidR="005D4CA0" w:rsidRDefault="005D4CA0" w:rsidP="005D4CA0">
            <w:pPr>
              <w:pStyle w:val="aa"/>
            </w:pPr>
            <w:r>
              <w:t xml:space="preserve">            string menu =</w:t>
            </w:r>
          </w:p>
          <w:p w14:paraId="58AD8DF4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</w:t>
            </w:r>
            <w:proofErr w:type="gramStart"/>
            <w:r>
              <w:t>std</w:t>
            </w:r>
            <w:r w:rsidRPr="00F71B93">
              <w:rPr>
                <w:lang w:val="ru-RU"/>
              </w:rPr>
              <w:t>::</w:t>
            </w:r>
            <w:proofErr w:type="gramEnd"/>
            <w:r>
              <w:t>format</w:t>
            </w:r>
            <w:r w:rsidRPr="00F71B93">
              <w:rPr>
                <w:lang w:val="ru-RU"/>
              </w:rPr>
              <w:t>("\</w:t>
            </w:r>
            <w:r>
              <w:t>n</w:t>
            </w:r>
            <w:r w:rsidRPr="00F71B93">
              <w:rPr>
                <w:lang w:val="ru-RU"/>
              </w:rPr>
              <w:t>=== Учёт студентов в общежитиях ===\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152BB0D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"1. Управление группами\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482B2056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"2. Управление общежитиями\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398457FD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"3. Управление комнатами\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2530491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"4. Управление студентами\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487102CC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"5. Управление заселением\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3285273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"6. Специальное меню\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393E8AC0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"7. Экспорт данных в </w:t>
            </w:r>
            <w:r>
              <w:t>PostgreSQL</w:t>
            </w:r>
            <w:r w:rsidRPr="00F71B93">
              <w:rPr>
                <w:lang w:val="ru-RU"/>
              </w:rPr>
              <w:t>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2F5DC7CF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"8. Импорт данных из </w:t>
            </w:r>
            <w:r>
              <w:t>PostgreSQL</w:t>
            </w:r>
            <w:r w:rsidRPr="00F71B93">
              <w:rPr>
                <w:lang w:val="ru-RU"/>
              </w:rPr>
              <w:t>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3BC724CB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"9. Показать таблицу\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61DB5C5B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"10. Редактировать дополнительные поля\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3772FC6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"0. Выход\</w:t>
            </w:r>
            <w:r>
              <w:t>n</w:t>
            </w:r>
            <w:r w:rsidRPr="00F71B93">
              <w:rPr>
                <w:lang w:val="ru-RU"/>
              </w:rPr>
              <w:t>"</w:t>
            </w:r>
          </w:p>
          <w:p w14:paraId="5148EF9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"Выберите действие: ");</w:t>
            </w:r>
          </w:p>
          <w:p w14:paraId="761CC307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</w:t>
            </w:r>
            <w:proofErr w:type="gramStart"/>
            <w:r>
              <w:t>menu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4872ECD0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gramStart"/>
            <w:r>
              <w:t>choice;</w:t>
            </w:r>
            <w:proofErr w:type="gramEnd"/>
          </w:p>
          <w:p w14:paraId="7BF3B868" w14:textId="77777777" w:rsidR="005D4CA0" w:rsidRDefault="005D4CA0" w:rsidP="005D4CA0">
            <w:pPr>
              <w:pStyle w:val="aa"/>
            </w:pPr>
            <w:r>
              <w:t xml:space="preserve">            </w:t>
            </w:r>
            <w:proofErr w:type="spellStart"/>
            <w:proofErr w:type="gramStart"/>
            <w:r>
              <w:t>cin.ignore</w:t>
            </w:r>
            <w:proofErr w:type="spellEnd"/>
            <w:proofErr w:type="gramEnd"/>
            <w:r>
              <w:t>(</w:t>
            </w:r>
            <w:proofErr w:type="spellStart"/>
            <w:r>
              <w:t>numeric_limits</w:t>
            </w:r>
            <w:proofErr w:type="spellEnd"/>
            <w:r>
              <w:t>&lt;</w:t>
            </w:r>
            <w:proofErr w:type="spellStart"/>
            <w:r>
              <w:t>streamsize</w:t>
            </w:r>
            <w:proofErr w:type="spellEnd"/>
            <w:r>
              <w:t>&gt;::max(), '\n');</w:t>
            </w:r>
          </w:p>
          <w:p w14:paraId="4FF66D9C" w14:textId="77777777" w:rsidR="005D4CA0" w:rsidRDefault="005D4CA0" w:rsidP="005D4CA0">
            <w:pPr>
              <w:pStyle w:val="aa"/>
            </w:pPr>
            <w:r>
              <w:t xml:space="preserve">            switch (choice)</w:t>
            </w:r>
          </w:p>
          <w:p w14:paraId="3BD7CF04" w14:textId="77777777" w:rsidR="005D4CA0" w:rsidRDefault="005D4CA0" w:rsidP="005D4CA0">
            <w:pPr>
              <w:pStyle w:val="aa"/>
            </w:pPr>
            <w:r>
              <w:t xml:space="preserve">            {</w:t>
            </w:r>
          </w:p>
          <w:p w14:paraId="612DA205" w14:textId="77777777" w:rsidR="005D4CA0" w:rsidRDefault="005D4CA0" w:rsidP="005D4CA0">
            <w:pPr>
              <w:pStyle w:val="aa"/>
            </w:pPr>
            <w:r>
              <w:t xml:space="preserve">                case 1:</w:t>
            </w:r>
          </w:p>
          <w:p w14:paraId="2EAD844A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menu_</w:t>
            </w:r>
            <w:proofErr w:type="gramStart"/>
            <w:r>
              <w:t>groups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1B8E8FE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3DCF3782" w14:textId="77777777" w:rsidR="005D4CA0" w:rsidRDefault="005D4CA0" w:rsidP="005D4CA0">
            <w:pPr>
              <w:pStyle w:val="aa"/>
            </w:pPr>
            <w:r>
              <w:t xml:space="preserve">                case 2:</w:t>
            </w:r>
          </w:p>
          <w:p w14:paraId="51914AE5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menu_</w:t>
            </w:r>
            <w:proofErr w:type="gramStart"/>
            <w:r>
              <w:t>dormitories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DF316C5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01BD6CC5" w14:textId="77777777" w:rsidR="005D4CA0" w:rsidRDefault="005D4CA0" w:rsidP="005D4CA0">
            <w:pPr>
              <w:pStyle w:val="aa"/>
            </w:pPr>
            <w:r>
              <w:t xml:space="preserve">                case 3:</w:t>
            </w:r>
          </w:p>
          <w:p w14:paraId="5B0275F1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menu_</w:t>
            </w:r>
            <w:proofErr w:type="gramStart"/>
            <w:r>
              <w:t>rooms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73771F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50AD9F33" w14:textId="77777777" w:rsidR="005D4CA0" w:rsidRDefault="005D4CA0" w:rsidP="005D4CA0">
            <w:pPr>
              <w:pStyle w:val="aa"/>
            </w:pPr>
            <w:r>
              <w:t xml:space="preserve">                case 4:</w:t>
            </w:r>
          </w:p>
          <w:p w14:paraId="2FC1578C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menu_</w:t>
            </w:r>
            <w:proofErr w:type="gramStart"/>
            <w:r>
              <w:t>students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485E8B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1E5FB551" w14:textId="77777777" w:rsidR="005D4CA0" w:rsidRDefault="005D4CA0" w:rsidP="005D4CA0">
            <w:pPr>
              <w:pStyle w:val="aa"/>
            </w:pPr>
            <w:r>
              <w:t xml:space="preserve">                case 5:</w:t>
            </w:r>
          </w:p>
          <w:p w14:paraId="58BBAE74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menu_</w:t>
            </w:r>
            <w:proofErr w:type="gramStart"/>
            <w:r>
              <w:t>accommodations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32083AA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0167DD57" w14:textId="77777777" w:rsidR="005D4CA0" w:rsidRDefault="005D4CA0" w:rsidP="005D4CA0">
            <w:pPr>
              <w:pStyle w:val="aa"/>
            </w:pPr>
            <w:r>
              <w:t xml:space="preserve">                case 6:</w:t>
            </w:r>
          </w:p>
          <w:p w14:paraId="08A2F826" w14:textId="77777777" w:rsidR="005D4CA0" w:rsidRDefault="005D4CA0" w:rsidP="005D4CA0">
            <w:pPr>
              <w:pStyle w:val="aa"/>
            </w:pPr>
            <w:r>
              <w:lastRenderedPageBreak/>
              <w:t xml:space="preserve">                    </w:t>
            </w:r>
            <w:proofErr w:type="spellStart"/>
            <w:r>
              <w:t>special_menu_</w:t>
            </w:r>
            <w:proofErr w:type="gramStart"/>
            <w:r>
              <w:t>functions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F167D5B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4CD3F033" w14:textId="77777777" w:rsidR="005D4CA0" w:rsidRDefault="005D4CA0" w:rsidP="005D4CA0">
            <w:pPr>
              <w:pStyle w:val="aa"/>
            </w:pPr>
            <w:r>
              <w:t xml:space="preserve">                case 7:</w:t>
            </w:r>
          </w:p>
          <w:p w14:paraId="79B2B88E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export_to_postgresql_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5F0C3B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51651BF5" w14:textId="77777777" w:rsidR="005D4CA0" w:rsidRDefault="005D4CA0" w:rsidP="005D4CA0">
            <w:pPr>
              <w:pStyle w:val="aa"/>
            </w:pPr>
            <w:r>
              <w:t xml:space="preserve">                case 8:</w:t>
            </w:r>
          </w:p>
          <w:p w14:paraId="2EEE6EC1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import_from_postgresql_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C1BB969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1EA495B6" w14:textId="77777777" w:rsidR="005D4CA0" w:rsidRDefault="005D4CA0" w:rsidP="005D4CA0">
            <w:pPr>
              <w:pStyle w:val="aa"/>
            </w:pPr>
            <w:r>
              <w:t xml:space="preserve">                case 9:</w:t>
            </w:r>
          </w:p>
          <w:p w14:paraId="2B10332C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display_table_</w:t>
            </w:r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87E079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gramStart"/>
            <w:r>
              <w:t>break;</w:t>
            </w:r>
            <w:proofErr w:type="gramEnd"/>
          </w:p>
          <w:p w14:paraId="22BB525B" w14:textId="77777777" w:rsidR="005D4CA0" w:rsidRDefault="005D4CA0" w:rsidP="005D4CA0">
            <w:pPr>
              <w:pStyle w:val="aa"/>
            </w:pPr>
            <w:r>
              <w:t xml:space="preserve">                case 10:</w:t>
            </w:r>
          </w:p>
          <w:p w14:paraId="07534314" w14:textId="77777777" w:rsidR="005D4CA0" w:rsidRDefault="005D4CA0" w:rsidP="005D4CA0">
            <w:pPr>
              <w:pStyle w:val="aa"/>
            </w:pPr>
            <w:r>
              <w:t xml:space="preserve">                    </w:t>
            </w:r>
            <w:proofErr w:type="spellStart"/>
            <w:r>
              <w:t>menu_edit_additional_</w:t>
            </w:r>
            <w:proofErr w:type="gramStart"/>
            <w:r>
              <w:t>fields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411DD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7D21ED0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case</w:t>
            </w:r>
            <w:r w:rsidRPr="00F71B93">
              <w:rPr>
                <w:lang w:val="ru-RU"/>
              </w:rPr>
              <w:t xml:space="preserve"> 0:</w:t>
            </w:r>
          </w:p>
          <w:p w14:paraId="198F53C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"Выход из программы.\</w:t>
            </w:r>
            <w:r>
              <w:t>n</w:t>
            </w:r>
            <w:proofErr w:type="gramStart"/>
            <w:r w:rsidRPr="00F71B93">
              <w:rPr>
                <w:lang w:val="ru-RU"/>
              </w:rPr>
              <w:t>";</w:t>
            </w:r>
            <w:proofErr w:type="gramEnd"/>
          </w:p>
          <w:p w14:paraId="2A8CD2BB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gramStart"/>
            <w:r>
              <w:t>break</w:t>
            </w:r>
            <w:r w:rsidRPr="00F71B93">
              <w:rPr>
                <w:lang w:val="ru-RU"/>
              </w:rPr>
              <w:t>;</w:t>
            </w:r>
            <w:proofErr w:type="gramEnd"/>
          </w:p>
          <w:p w14:paraId="777D0B93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</w:t>
            </w:r>
            <w:r>
              <w:t>default</w:t>
            </w:r>
            <w:r w:rsidRPr="00F71B93">
              <w:rPr>
                <w:lang w:val="ru-RU"/>
              </w:rPr>
              <w:t>:</w:t>
            </w:r>
          </w:p>
          <w:p w14:paraId="1331F6B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        </w:t>
            </w:r>
            <w:proofErr w:type="spellStart"/>
            <w:r>
              <w:t>cout</w:t>
            </w:r>
            <w:proofErr w:type="spellEnd"/>
            <w:r w:rsidRPr="00F71B93">
              <w:rPr>
                <w:lang w:val="ru-RU"/>
              </w:rPr>
              <w:t xml:space="preserve"> &lt;&lt; "Неверный выбор. Попробуйте снова.\</w:t>
            </w:r>
            <w:r>
              <w:t>n</w:t>
            </w:r>
            <w:r w:rsidRPr="00F71B93">
              <w:rPr>
                <w:lang w:val="ru-RU"/>
              </w:rPr>
              <w:t>";</w:t>
            </w:r>
          </w:p>
          <w:p w14:paraId="7ED2D578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    }</w:t>
            </w:r>
          </w:p>
          <w:p w14:paraId="79545A9F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}</w:t>
            </w:r>
          </w:p>
          <w:p w14:paraId="342573AF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</w:t>
            </w:r>
            <w:r>
              <w:t>while</w:t>
            </w:r>
            <w:r w:rsidRPr="00F71B93">
              <w:rPr>
                <w:lang w:val="ru-RU"/>
              </w:rPr>
              <w:t xml:space="preserve"> (</w:t>
            </w:r>
            <w:proofErr w:type="gramStart"/>
            <w:r>
              <w:t>choice</w:t>
            </w:r>
            <w:r w:rsidRPr="00F71B93">
              <w:rPr>
                <w:lang w:val="ru-RU"/>
              </w:rPr>
              <w:t xml:space="preserve"> !</w:t>
            </w:r>
            <w:proofErr w:type="gramEnd"/>
            <w:r w:rsidRPr="00F71B93">
              <w:rPr>
                <w:lang w:val="ru-RU"/>
              </w:rPr>
              <w:t>= 0);</w:t>
            </w:r>
          </w:p>
          <w:p w14:paraId="1BD3C609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}</w:t>
            </w:r>
          </w:p>
          <w:p w14:paraId="2661095C" w14:textId="77777777" w:rsidR="005D4CA0" w:rsidRDefault="005D4CA0" w:rsidP="005D4CA0">
            <w:pPr>
              <w:pStyle w:val="aa"/>
            </w:pPr>
            <w:r>
              <w:t>};</w:t>
            </w:r>
          </w:p>
          <w:p w14:paraId="73B0C9D6" w14:textId="77777777" w:rsidR="005D4CA0" w:rsidRDefault="005D4CA0" w:rsidP="005D4CA0">
            <w:pPr>
              <w:pStyle w:val="aa"/>
            </w:pPr>
          </w:p>
          <w:p w14:paraId="603C1884" w14:textId="77777777" w:rsidR="005D4CA0" w:rsidRDefault="005D4CA0" w:rsidP="005D4CA0">
            <w:pPr>
              <w:pStyle w:val="aa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C8570DE" w14:textId="77777777" w:rsidR="005D4CA0" w:rsidRDefault="005D4CA0" w:rsidP="005D4CA0">
            <w:pPr>
              <w:pStyle w:val="aa"/>
            </w:pPr>
            <w:r>
              <w:t>{</w:t>
            </w:r>
          </w:p>
          <w:p w14:paraId="2647EA96" w14:textId="77777777" w:rsidR="005D4CA0" w:rsidRDefault="005D4CA0" w:rsidP="005D4CA0">
            <w:pPr>
              <w:pStyle w:val="aa"/>
            </w:pPr>
            <w:r>
              <w:t xml:space="preserve">    try</w:t>
            </w:r>
          </w:p>
          <w:p w14:paraId="2FFF52BC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7115D2C1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DatabaseHandler</w:t>
            </w:r>
            <w:proofErr w:type="spellEnd"/>
            <w:r>
              <w:t xml:space="preserve"> db("</w:t>
            </w:r>
            <w:proofErr w:type="spellStart"/>
            <w:proofErr w:type="gramStart"/>
            <w:r>
              <w:t>database.json</w:t>
            </w:r>
            <w:proofErr w:type="spellEnd"/>
            <w:proofErr w:type="gramEnd"/>
            <w:r>
              <w:t>");</w:t>
            </w:r>
          </w:p>
          <w:p w14:paraId="6D433BDC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db.main</w:t>
            </w:r>
            <w:proofErr w:type="gramEnd"/>
            <w:r>
              <w:t>_menu</w:t>
            </w:r>
            <w:proofErr w:type="spellEnd"/>
            <w:r>
              <w:t>();</w:t>
            </w:r>
          </w:p>
          <w:p w14:paraId="475C499A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3A807B54" w14:textId="77777777" w:rsidR="005D4CA0" w:rsidRDefault="005D4CA0" w:rsidP="005D4CA0">
            <w:pPr>
              <w:pStyle w:val="aa"/>
            </w:pPr>
            <w:r>
              <w:t xml:space="preserve">    catch (const </w:t>
            </w:r>
            <w:proofErr w:type="gramStart"/>
            <w:r>
              <w:t>std::</w:t>
            </w:r>
            <w:proofErr w:type="spellStart"/>
            <w:proofErr w:type="gramEnd"/>
            <w:r>
              <w:t>format_error</w:t>
            </w:r>
            <w:proofErr w:type="spellEnd"/>
            <w:r>
              <w:t>&amp; e)</w:t>
            </w:r>
          </w:p>
          <w:p w14:paraId="6E080BF2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</w:t>
            </w:r>
            <w:r w:rsidRPr="00F71B93">
              <w:rPr>
                <w:lang w:val="ru-RU"/>
              </w:rPr>
              <w:t>{</w:t>
            </w:r>
          </w:p>
          <w:p w14:paraId="45BF393A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</w:t>
            </w:r>
            <w:proofErr w:type="spellStart"/>
            <w:r>
              <w:t>cerr</w:t>
            </w:r>
            <w:proofErr w:type="spellEnd"/>
            <w:r w:rsidRPr="00F71B93">
              <w:rPr>
                <w:lang w:val="ru-RU"/>
              </w:rPr>
              <w:t xml:space="preserve"> &lt;&lt; "Ошибка форматирования: " &lt;&lt; </w:t>
            </w:r>
            <w:proofErr w:type="gramStart"/>
            <w:r>
              <w:t>e</w:t>
            </w:r>
            <w:r w:rsidRPr="00F71B93">
              <w:rPr>
                <w:lang w:val="ru-RU"/>
              </w:rPr>
              <w:t>.</w:t>
            </w:r>
            <w:r>
              <w:t>what</w:t>
            </w:r>
            <w:proofErr w:type="gramEnd"/>
            <w:r w:rsidRPr="00F71B93">
              <w:rPr>
                <w:lang w:val="ru-RU"/>
              </w:rPr>
              <w:t>() &lt;&lt; '\</w:t>
            </w:r>
            <w:r>
              <w:t>n</w:t>
            </w:r>
            <w:r w:rsidRPr="00F71B93">
              <w:rPr>
                <w:lang w:val="ru-RU"/>
              </w:rPr>
              <w:t>';</w:t>
            </w:r>
          </w:p>
          <w:p w14:paraId="540338B7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</w:t>
            </w:r>
            <w:r>
              <w:t>}</w:t>
            </w:r>
          </w:p>
          <w:p w14:paraId="1AA3ABBC" w14:textId="77777777" w:rsidR="005D4CA0" w:rsidRDefault="005D4CA0" w:rsidP="005D4CA0">
            <w:pPr>
              <w:pStyle w:val="aa"/>
            </w:pPr>
            <w:r>
              <w:t xml:space="preserve">    catch (const </w:t>
            </w:r>
            <w:proofErr w:type="spellStart"/>
            <w:proofErr w:type="gramStart"/>
            <w:r>
              <w:t>json</w:t>
            </w:r>
            <w:proofErr w:type="spellEnd"/>
            <w:r>
              <w:t>::</w:t>
            </w:r>
            <w:proofErr w:type="gramEnd"/>
            <w:r>
              <w:t>exception&amp; e)</w:t>
            </w:r>
          </w:p>
          <w:p w14:paraId="14000A51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>
              <w:t xml:space="preserve">    </w:t>
            </w:r>
            <w:r w:rsidRPr="00F71B93">
              <w:rPr>
                <w:lang w:val="ru-RU"/>
              </w:rPr>
              <w:t>{</w:t>
            </w:r>
          </w:p>
          <w:p w14:paraId="60986FAF" w14:textId="77777777" w:rsidR="005D4CA0" w:rsidRPr="00F71B93" w:rsidRDefault="005D4CA0" w:rsidP="005D4CA0">
            <w:pPr>
              <w:pStyle w:val="aa"/>
              <w:rPr>
                <w:lang w:val="ru-RU"/>
              </w:rPr>
            </w:pPr>
            <w:r w:rsidRPr="00F71B93">
              <w:rPr>
                <w:lang w:val="ru-RU"/>
              </w:rPr>
              <w:t xml:space="preserve">        </w:t>
            </w:r>
            <w:proofErr w:type="spellStart"/>
            <w:r>
              <w:t>cerr</w:t>
            </w:r>
            <w:proofErr w:type="spellEnd"/>
            <w:r w:rsidRPr="00F71B93">
              <w:rPr>
                <w:lang w:val="ru-RU"/>
              </w:rPr>
              <w:t xml:space="preserve"> &lt;&lt; "Ошибка работы с </w:t>
            </w:r>
            <w:r>
              <w:t>JSON</w:t>
            </w:r>
            <w:r w:rsidRPr="00F71B93">
              <w:rPr>
                <w:lang w:val="ru-RU"/>
              </w:rPr>
              <w:t xml:space="preserve">: " &lt;&lt; </w:t>
            </w:r>
            <w:proofErr w:type="gramStart"/>
            <w:r>
              <w:t>e</w:t>
            </w:r>
            <w:r w:rsidRPr="00F71B93">
              <w:rPr>
                <w:lang w:val="ru-RU"/>
              </w:rPr>
              <w:t>.</w:t>
            </w:r>
            <w:r>
              <w:t>what</w:t>
            </w:r>
            <w:proofErr w:type="gramEnd"/>
            <w:r w:rsidRPr="00F71B93">
              <w:rPr>
                <w:lang w:val="ru-RU"/>
              </w:rPr>
              <w:t>() &lt;&lt; '\</w:t>
            </w:r>
            <w:r>
              <w:t>n</w:t>
            </w:r>
            <w:r w:rsidRPr="00F71B93">
              <w:rPr>
                <w:lang w:val="ru-RU"/>
              </w:rPr>
              <w:t>';</w:t>
            </w:r>
          </w:p>
          <w:p w14:paraId="5301777F" w14:textId="77777777" w:rsidR="005D4CA0" w:rsidRDefault="005D4CA0" w:rsidP="005D4CA0">
            <w:pPr>
              <w:pStyle w:val="aa"/>
            </w:pPr>
            <w:r w:rsidRPr="00F71B93">
              <w:rPr>
                <w:lang w:val="ru-RU"/>
              </w:rPr>
              <w:t xml:space="preserve">    </w:t>
            </w:r>
            <w:r>
              <w:t>}</w:t>
            </w:r>
          </w:p>
          <w:p w14:paraId="7A5224B1" w14:textId="77777777" w:rsidR="005D4CA0" w:rsidRDefault="005D4CA0" w:rsidP="005D4CA0">
            <w:pPr>
              <w:pStyle w:val="aa"/>
            </w:pPr>
            <w:r>
              <w:t xml:space="preserve">    catch (const exception&amp; e)</w:t>
            </w:r>
          </w:p>
          <w:p w14:paraId="3C56872C" w14:textId="77777777" w:rsidR="005D4CA0" w:rsidRDefault="005D4CA0" w:rsidP="005D4CA0">
            <w:pPr>
              <w:pStyle w:val="aa"/>
            </w:pPr>
            <w:r>
              <w:t xml:space="preserve">    {</w:t>
            </w:r>
          </w:p>
          <w:p w14:paraId="5E8C79F9" w14:textId="77777777" w:rsidR="005D4CA0" w:rsidRDefault="005D4CA0" w:rsidP="005D4CA0">
            <w:pPr>
              <w:pStyle w:val="aa"/>
            </w:pPr>
            <w:r>
              <w:t xml:space="preserve">        </w:t>
            </w:r>
            <w:proofErr w:type="spellStart"/>
            <w:r>
              <w:t>cerr</w:t>
            </w:r>
            <w:proofErr w:type="spellEnd"/>
            <w:r>
              <w:t xml:space="preserve"> &lt;&lt; "</w:t>
            </w:r>
            <w:proofErr w:type="spellStart"/>
            <w:r>
              <w:t>Произошла</w:t>
            </w:r>
            <w:proofErr w:type="spellEnd"/>
            <w:r>
              <w:t xml:space="preserve"> </w:t>
            </w:r>
            <w:proofErr w:type="spellStart"/>
            <w:r>
              <w:t>ошибка</w:t>
            </w:r>
            <w:proofErr w:type="spellEnd"/>
            <w:r>
              <w:t xml:space="preserve">: " &lt;&lt; </w:t>
            </w:r>
            <w:proofErr w:type="spellStart"/>
            <w:proofErr w:type="gramStart"/>
            <w:r>
              <w:t>e.what</w:t>
            </w:r>
            <w:proofErr w:type="spellEnd"/>
            <w:proofErr w:type="gramEnd"/>
            <w:r>
              <w:t>() &lt;&lt; '\n';</w:t>
            </w:r>
          </w:p>
          <w:p w14:paraId="4E30413D" w14:textId="77777777" w:rsidR="005D4CA0" w:rsidRDefault="005D4CA0" w:rsidP="005D4CA0">
            <w:pPr>
              <w:pStyle w:val="aa"/>
            </w:pPr>
            <w:r>
              <w:t xml:space="preserve">    }</w:t>
            </w:r>
          </w:p>
          <w:p w14:paraId="2C439DB3" w14:textId="77777777" w:rsidR="005D4CA0" w:rsidRDefault="005D4CA0" w:rsidP="005D4CA0">
            <w:pPr>
              <w:pStyle w:val="aa"/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0DDF3FFD" w14:textId="39059C04" w:rsidR="005D4CA0" w:rsidRDefault="005D4CA0" w:rsidP="005D4CA0">
            <w:pPr>
              <w:pStyle w:val="aa"/>
            </w:pPr>
            <w:r>
              <w:t>}</w:t>
            </w:r>
          </w:p>
        </w:tc>
      </w:tr>
    </w:tbl>
    <w:p w14:paraId="2B9FFBB2" w14:textId="77777777" w:rsidR="002E43BA" w:rsidRPr="00EB44F6" w:rsidRDefault="002E43BA" w:rsidP="00EB44F6">
      <w:pPr>
        <w:ind w:firstLine="0"/>
      </w:pPr>
    </w:p>
    <w:p w14:paraId="3AFC8D1A" w14:textId="0F7A133B" w:rsidR="008D5DBA" w:rsidRDefault="009C4A58" w:rsidP="008D5DBA">
      <w:pPr>
        <w:pStyle w:val="1"/>
        <w:rPr>
          <w:lang w:val="ru-RU"/>
        </w:rPr>
      </w:pPr>
      <w:bookmarkStart w:id="25" w:name="_Toc184184497"/>
      <w:r>
        <w:lastRenderedPageBreak/>
        <w:t>4</w:t>
      </w:r>
      <w:r w:rsidR="008D5DBA" w:rsidRPr="00F07A65">
        <w:rPr>
          <w:lang w:val="ru-RU"/>
        </w:rPr>
        <w:t xml:space="preserve"> </w:t>
      </w:r>
      <w:r w:rsidR="008D5DBA">
        <w:rPr>
          <w:lang w:val="ru-RU"/>
        </w:rPr>
        <w:t>Результаты</w:t>
      </w:r>
      <w:r w:rsidR="008D5DBA" w:rsidRPr="00F07A65">
        <w:rPr>
          <w:lang w:val="ru-RU"/>
        </w:rPr>
        <w:t xml:space="preserve"> </w:t>
      </w:r>
      <w:r w:rsidR="008D5DBA">
        <w:rPr>
          <w:lang w:val="ru-RU"/>
        </w:rPr>
        <w:t>работы</w:t>
      </w:r>
      <w:r w:rsidR="008D5DBA" w:rsidRPr="00F07A65">
        <w:rPr>
          <w:lang w:val="ru-RU"/>
        </w:rPr>
        <w:t xml:space="preserve"> </w:t>
      </w:r>
      <w:r w:rsidR="008D5DBA">
        <w:rPr>
          <w:lang w:val="ru-RU"/>
        </w:rPr>
        <w:t>программы</w:t>
      </w:r>
      <w:bookmarkEnd w:id="25"/>
    </w:p>
    <w:p w14:paraId="53250EA8" w14:textId="72C220A4" w:rsidR="002D6CCD" w:rsidRDefault="00F06DB4" w:rsidP="00F06DB4">
      <w:pPr>
        <w:keepNext/>
      </w:pPr>
      <w:r>
        <w:rPr>
          <w:lang w:val="ru-RU"/>
        </w:rPr>
        <w:t>Взаимодействие с программой представлено ниже</w:t>
      </w:r>
      <w:r w:rsidRPr="00F06DB4">
        <w:rPr>
          <w:lang w:val="ru-RU"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6DB4" w:rsidRPr="00F06DB4" w14:paraId="633D35BA" w14:textId="77777777" w:rsidTr="00F06DB4">
        <w:tc>
          <w:tcPr>
            <w:tcW w:w="9345" w:type="dxa"/>
          </w:tcPr>
          <w:p w14:paraId="10A8DB6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Подключение к </w:t>
            </w:r>
            <w:r>
              <w:t>PostgreSQL</w:t>
            </w:r>
            <w:r w:rsidRPr="00F06DB4">
              <w:rPr>
                <w:lang w:val="ru-RU"/>
              </w:rPr>
              <w:t xml:space="preserve"> успешно.</w:t>
            </w:r>
          </w:p>
          <w:p w14:paraId="38F6F62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</w:p>
          <w:p w14:paraId="754F402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=== Учёт студентов в общежитиях ===</w:t>
            </w:r>
          </w:p>
          <w:p w14:paraId="7C5C8176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Управление группами</w:t>
            </w:r>
          </w:p>
          <w:p w14:paraId="03DF8ABA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Управление общежитиями</w:t>
            </w:r>
          </w:p>
          <w:p w14:paraId="31D9A29D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Управление комнатами</w:t>
            </w:r>
          </w:p>
          <w:p w14:paraId="05403ED9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4. Управление студентами</w:t>
            </w:r>
          </w:p>
          <w:p w14:paraId="0CB7CE32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5. Управление заселением</w:t>
            </w:r>
          </w:p>
          <w:p w14:paraId="026E12F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6. Специальное меню</w:t>
            </w:r>
          </w:p>
          <w:p w14:paraId="53D9FCB9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7. Экспорт данных в </w:t>
            </w:r>
            <w:r>
              <w:t>PostgreSQL</w:t>
            </w:r>
          </w:p>
          <w:p w14:paraId="6CC11621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8. Импорт данных из </w:t>
            </w:r>
            <w:r>
              <w:t>PostgreSQL</w:t>
            </w:r>
          </w:p>
          <w:p w14:paraId="467AE76D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9. Показать таблицу</w:t>
            </w:r>
          </w:p>
          <w:p w14:paraId="740D08C0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10. Редактировать дополнительные поля</w:t>
            </w:r>
          </w:p>
          <w:p w14:paraId="3315AAE2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Выход</w:t>
            </w:r>
          </w:p>
          <w:p w14:paraId="614960C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 10</w:t>
            </w:r>
          </w:p>
          <w:p w14:paraId="57120FAD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название таблицы: </w:t>
            </w:r>
            <w:r>
              <w:t>groups</w:t>
            </w:r>
          </w:p>
          <w:p w14:paraId="6AF03CD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</w:t>
            </w:r>
            <w:r>
              <w:t>code</w:t>
            </w:r>
            <w:r w:rsidRPr="00F06DB4">
              <w:rPr>
                <w:lang w:val="ru-RU"/>
              </w:rPr>
              <w:t xml:space="preserve"> записи: 12</w:t>
            </w:r>
          </w:p>
          <w:p w14:paraId="1D5AA12E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Текущие дополнительные поля:</w:t>
            </w:r>
          </w:p>
          <w:p w14:paraId="38E6277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proofErr w:type="gramStart"/>
            <w:r>
              <w:t>test</w:t>
            </w:r>
            <w:r w:rsidRPr="00F06DB4">
              <w:rPr>
                <w:lang w:val="ru-RU"/>
              </w:rPr>
              <w:t xml:space="preserve"> :</w:t>
            </w:r>
            <w:proofErr w:type="gramEnd"/>
            <w:r w:rsidRPr="00F06DB4">
              <w:rPr>
                <w:lang w:val="ru-RU"/>
              </w:rPr>
              <w:t xml:space="preserve"> "123"</w:t>
            </w:r>
          </w:p>
          <w:p w14:paraId="7085048D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</w:t>
            </w:r>
          </w:p>
          <w:p w14:paraId="3A0C8CE2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Добавить новое дополнительное поле</w:t>
            </w:r>
          </w:p>
          <w:p w14:paraId="0E85971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Изменить существующие дополнительные поля</w:t>
            </w:r>
          </w:p>
          <w:p w14:paraId="360210CB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Удалить дополнительное поле</w:t>
            </w:r>
          </w:p>
          <w:p w14:paraId="084B0182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Отмена</w:t>
            </w:r>
          </w:p>
          <w:p w14:paraId="40858FD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Введите ваш выбор: 2</w:t>
            </w:r>
          </w:p>
          <w:p w14:paraId="5EEB62F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Введите новое значение для '</w:t>
            </w:r>
            <w:r>
              <w:t>test</w:t>
            </w:r>
            <w:r w:rsidRPr="00F06DB4">
              <w:rPr>
                <w:lang w:val="ru-RU"/>
              </w:rPr>
              <w:t xml:space="preserve">' (текущее значение: '123'): </w:t>
            </w:r>
            <w:proofErr w:type="spellStart"/>
            <w:r>
              <w:t>uuu</w:t>
            </w:r>
            <w:proofErr w:type="spellEnd"/>
          </w:p>
          <w:p w14:paraId="073FE131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Дополнительные поля обновлены.</w:t>
            </w:r>
          </w:p>
          <w:p w14:paraId="38AED14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Изменения сохранены.</w:t>
            </w:r>
          </w:p>
          <w:p w14:paraId="259F0DF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</w:p>
          <w:p w14:paraId="61E6DA7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=== Учёт студентов в общежитиях ===</w:t>
            </w:r>
          </w:p>
          <w:p w14:paraId="70593551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Управление группами</w:t>
            </w:r>
          </w:p>
          <w:p w14:paraId="295F55F2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Управление общежитиями</w:t>
            </w:r>
          </w:p>
          <w:p w14:paraId="4970DF9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Управление комнатами</w:t>
            </w:r>
          </w:p>
          <w:p w14:paraId="0A3E399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4. Управление студентами</w:t>
            </w:r>
          </w:p>
          <w:p w14:paraId="1033FCE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5. Управление заселением</w:t>
            </w:r>
          </w:p>
          <w:p w14:paraId="3579A90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6. Специальное меню</w:t>
            </w:r>
          </w:p>
          <w:p w14:paraId="1755F7C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7. Экспорт данных в </w:t>
            </w:r>
            <w:r>
              <w:t>PostgreSQL</w:t>
            </w:r>
          </w:p>
          <w:p w14:paraId="580ED09A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8. Импорт данных из </w:t>
            </w:r>
            <w:r>
              <w:t>PostgreSQL</w:t>
            </w:r>
          </w:p>
          <w:p w14:paraId="4B6578D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9. Показать таблицу</w:t>
            </w:r>
          </w:p>
          <w:p w14:paraId="0ED9A23B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10. Редактировать дополнительные поля</w:t>
            </w:r>
          </w:p>
          <w:p w14:paraId="4E3167E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Выход</w:t>
            </w:r>
          </w:p>
          <w:p w14:paraId="586C0B2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 7</w:t>
            </w:r>
          </w:p>
          <w:p w14:paraId="43F45871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Схема базы данных обновлена и сохранена в '</w:t>
            </w:r>
            <w:r>
              <w:t>database</w:t>
            </w:r>
            <w:r w:rsidRPr="00F06DB4">
              <w:rPr>
                <w:lang w:val="ru-RU"/>
              </w:rPr>
              <w:t>.</w:t>
            </w:r>
            <w:proofErr w:type="spellStart"/>
            <w:r>
              <w:t>json</w:t>
            </w:r>
            <w:proofErr w:type="spellEnd"/>
            <w:r w:rsidRPr="00F06DB4">
              <w:rPr>
                <w:lang w:val="ru-RU"/>
              </w:rPr>
              <w:t>'.</w:t>
            </w:r>
          </w:p>
          <w:p w14:paraId="0FF1C444" w14:textId="77777777" w:rsidR="00F06DB4" w:rsidRDefault="00F06DB4" w:rsidP="00F06DB4">
            <w:pPr>
              <w:pStyle w:val="aa"/>
            </w:pPr>
            <w:r>
              <w:t>Table 'groups' has been truncated.</w:t>
            </w:r>
          </w:p>
          <w:p w14:paraId="490316AE" w14:textId="77777777" w:rsidR="00F06DB4" w:rsidRDefault="00F06DB4" w:rsidP="00F06DB4">
            <w:pPr>
              <w:pStyle w:val="aa"/>
            </w:pPr>
            <w:r>
              <w:t>Table 'dormitories' has been truncated.</w:t>
            </w:r>
          </w:p>
          <w:p w14:paraId="1689F0F9" w14:textId="77777777" w:rsidR="00F06DB4" w:rsidRDefault="00F06DB4" w:rsidP="00F06DB4">
            <w:pPr>
              <w:pStyle w:val="aa"/>
            </w:pPr>
            <w:r>
              <w:t>Table 'rooms' has been truncated.</w:t>
            </w:r>
          </w:p>
          <w:p w14:paraId="44EE392E" w14:textId="77777777" w:rsidR="00F06DB4" w:rsidRDefault="00F06DB4" w:rsidP="00F06DB4">
            <w:pPr>
              <w:pStyle w:val="aa"/>
            </w:pPr>
            <w:r>
              <w:t>Table 'students' has been truncated.</w:t>
            </w:r>
          </w:p>
          <w:p w14:paraId="02146073" w14:textId="77777777" w:rsidR="00F06DB4" w:rsidRDefault="00F06DB4" w:rsidP="00F06DB4">
            <w:pPr>
              <w:pStyle w:val="aa"/>
            </w:pPr>
            <w:r>
              <w:t>Table 'accommodations' has been truncated.</w:t>
            </w:r>
          </w:p>
          <w:p w14:paraId="62C4BAD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Экспорт данных в </w:t>
            </w:r>
            <w:r>
              <w:t>PostgreSQL</w:t>
            </w:r>
            <w:r w:rsidRPr="00F06DB4">
              <w:rPr>
                <w:lang w:val="ru-RU"/>
              </w:rPr>
              <w:t xml:space="preserve"> выполнен успешно.</w:t>
            </w:r>
          </w:p>
          <w:p w14:paraId="3041E57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</w:p>
          <w:p w14:paraId="6B0CD8A6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=== Учёт студентов в общежитиях ===</w:t>
            </w:r>
          </w:p>
          <w:p w14:paraId="66E0510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Управление группами</w:t>
            </w:r>
          </w:p>
          <w:p w14:paraId="4690D1E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Управление общежитиями</w:t>
            </w:r>
          </w:p>
          <w:p w14:paraId="3CD187C0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Управление комнатами</w:t>
            </w:r>
          </w:p>
          <w:p w14:paraId="4D519BC1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4. Управление студентами</w:t>
            </w:r>
          </w:p>
          <w:p w14:paraId="4ED10E22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5. Управление заселением</w:t>
            </w:r>
          </w:p>
          <w:p w14:paraId="4518121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6. Специальное меню</w:t>
            </w:r>
          </w:p>
          <w:p w14:paraId="477A806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7. Экспорт данных в </w:t>
            </w:r>
            <w:r>
              <w:t>PostgreSQL</w:t>
            </w:r>
          </w:p>
          <w:p w14:paraId="419CC1EA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lastRenderedPageBreak/>
              <w:t xml:space="preserve">8. Импорт данных из </w:t>
            </w:r>
            <w:r>
              <w:t>PostgreSQL</w:t>
            </w:r>
          </w:p>
          <w:p w14:paraId="35C8075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9. Показать таблицу</w:t>
            </w:r>
          </w:p>
          <w:p w14:paraId="55CDC26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10. Редактировать дополнительные поля</w:t>
            </w:r>
          </w:p>
          <w:p w14:paraId="51A8060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Выход</w:t>
            </w:r>
          </w:p>
          <w:p w14:paraId="35FBB96C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 6</w:t>
            </w:r>
          </w:p>
          <w:p w14:paraId="1505224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</w:p>
          <w:p w14:paraId="0100C08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--- Специальное меню ---</w:t>
            </w:r>
          </w:p>
          <w:p w14:paraId="14E7DB5C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Добавить поле</w:t>
            </w:r>
          </w:p>
          <w:p w14:paraId="1DD70EC0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Удалить поле</w:t>
            </w:r>
          </w:p>
          <w:p w14:paraId="5E5D8ED0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Изменить поле</w:t>
            </w:r>
          </w:p>
          <w:p w14:paraId="463CA67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Назад</w:t>
            </w:r>
          </w:p>
          <w:p w14:paraId="1FCA8D0E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 1</w:t>
            </w:r>
          </w:p>
          <w:p w14:paraId="38920E8E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название таблицы: </w:t>
            </w:r>
            <w:r>
              <w:t>groups</w:t>
            </w:r>
          </w:p>
          <w:p w14:paraId="5645277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имя поля: </w:t>
            </w:r>
            <w:r>
              <w:t>lol</w:t>
            </w:r>
          </w:p>
          <w:p w14:paraId="3607DDD1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тип поля: </w:t>
            </w:r>
            <w:r>
              <w:t>int</w:t>
            </w:r>
          </w:p>
          <w:p w14:paraId="66D56FBE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Введите формат поля:</w:t>
            </w:r>
          </w:p>
          <w:p w14:paraId="252CBD8B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Ввод не может быть пустым. Пожалуйста, попробуйте снова.</w:t>
            </w:r>
          </w:p>
          <w:p w14:paraId="4070381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Введите формат поля: 1</w:t>
            </w:r>
          </w:p>
          <w:p w14:paraId="2C24A5D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Поле добавлено.</w:t>
            </w:r>
          </w:p>
          <w:p w14:paraId="14FB20FE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</w:p>
          <w:p w14:paraId="012D7BBB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--- Специальное меню ---</w:t>
            </w:r>
          </w:p>
          <w:p w14:paraId="48F0650A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Добавить поле</w:t>
            </w:r>
          </w:p>
          <w:p w14:paraId="4960FBA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Удалить поле</w:t>
            </w:r>
          </w:p>
          <w:p w14:paraId="28A27AB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Изменить поле</w:t>
            </w:r>
          </w:p>
          <w:p w14:paraId="7C4A00BC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Назад</w:t>
            </w:r>
          </w:p>
          <w:p w14:paraId="3E0B3916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 3</w:t>
            </w:r>
          </w:p>
          <w:p w14:paraId="4F99E68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название таблицы: </w:t>
            </w:r>
            <w:r>
              <w:t>groups</w:t>
            </w:r>
          </w:p>
          <w:p w14:paraId="5E2D5AE0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имя поля для изменения: </w:t>
            </w:r>
            <w:r>
              <w:t>lol</w:t>
            </w:r>
          </w:p>
          <w:p w14:paraId="0D04260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новый тип поля: </w:t>
            </w:r>
            <w:r>
              <w:t>int</w:t>
            </w:r>
          </w:p>
          <w:p w14:paraId="7334C96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Введите новый формат поля: 1</w:t>
            </w:r>
          </w:p>
          <w:p w14:paraId="4B1EE72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Поле изменено.</w:t>
            </w:r>
          </w:p>
          <w:p w14:paraId="7B96BDAC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</w:p>
          <w:p w14:paraId="60F76F0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--- Специальное меню ---</w:t>
            </w:r>
          </w:p>
          <w:p w14:paraId="0F6AA5ED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Добавить поле</w:t>
            </w:r>
          </w:p>
          <w:p w14:paraId="096C34CA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Удалить поле</w:t>
            </w:r>
          </w:p>
          <w:p w14:paraId="1731EBF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Изменить поле</w:t>
            </w:r>
          </w:p>
          <w:p w14:paraId="71375B7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Назад</w:t>
            </w:r>
          </w:p>
          <w:p w14:paraId="73BCEF8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 0</w:t>
            </w:r>
          </w:p>
          <w:p w14:paraId="323DB4E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</w:p>
          <w:p w14:paraId="0452F2CB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=== Учёт студентов в общежитиях ===</w:t>
            </w:r>
          </w:p>
          <w:p w14:paraId="7D391189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Управление группами</w:t>
            </w:r>
          </w:p>
          <w:p w14:paraId="1162B30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Управление общежитиями</w:t>
            </w:r>
          </w:p>
          <w:p w14:paraId="127AC992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Управление комнатами</w:t>
            </w:r>
          </w:p>
          <w:p w14:paraId="0B93981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4. Управление студентами</w:t>
            </w:r>
          </w:p>
          <w:p w14:paraId="383E911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5. Управление заселением</w:t>
            </w:r>
          </w:p>
          <w:p w14:paraId="5350AD9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6. Специальное меню</w:t>
            </w:r>
          </w:p>
          <w:p w14:paraId="5920675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7. Экспорт данных в </w:t>
            </w:r>
            <w:r>
              <w:t>PostgreSQL</w:t>
            </w:r>
          </w:p>
          <w:p w14:paraId="4B28C37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8. Импорт данных из </w:t>
            </w:r>
            <w:r>
              <w:t>PostgreSQL</w:t>
            </w:r>
          </w:p>
          <w:p w14:paraId="75DF0CFC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9. Показать таблицу</w:t>
            </w:r>
          </w:p>
          <w:p w14:paraId="0902033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10. Редактировать дополнительные поля</w:t>
            </w:r>
          </w:p>
          <w:p w14:paraId="2D41ABD9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Выход</w:t>
            </w:r>
          </w:p>
          <w:p w14:paraId="4B6A6206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 10</w:t>
            </w:r>
          </w:p>
          <w:p w14:paraId="4B3F50E1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название таблицы: </w:t>
            </w:r>
            <w:r>
              <w:t>groups</w:t>
            </w:r>
          </w:p>
          <w:p w14:paraId="570E934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</w:t>
            </w:r>
            <w:r>
              <w:t>code</w:t>
            </w:r>
            <w:r w:rsidRPr="00F06DB4">
              <w:rPr>
                <w:lang w:val="ru-RU"/>
              </w:rPr>
              <w:t xml:space="preserve"> записи: 144</w:t>
            </w:r>
          </w:p>
          <w:p w14:paraId="6534752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Текущие дополнительные поля:</w:t>
            </w:r>
          </w:p>
          <w:p w14:paraId="287EACF6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proofErr w:type="gramStart"/>
            <w:r>
              <w:t>test</w:t>
            </w:r>
            <w:r w:rsidRPr="00F06DB4">
              <w:rPr>
                <w:lang w:val="ru-RU"/>
              </w:rPr>
              <w:t xml:space="preserve"> :</w:t>
            </w:r>
            <w:proofErr w:type="gramEnd"/>
            <w:r w:rsidRPr="00F06DB4">
              <w:rPr>
                <w:lang w:val="ru-RU"/>
              </w:rPr>
              <w:t xml:space="preserve"> "</w:t>
            </w:r>
            <w:r>
              <w:t>test</w:t>
            </w:r>
            <w:r w:rsidRPr="00F06DB4">
              <w:rPr>
                <w:lang w:val="ru-RU"/>
              </w:rPr>
              <w:t>"</w:t>
            </w:r>
          </w:p>
          <w:p w14:paraId="1EBE2CC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</w:t>
            </w:r>
          </w:p>
          <w:p w14:paraId="00C8150D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Добавить новое дополнительное поле</w:t>
            </w:r>
          </w:p>
          <w:p w14:paraId="16DC4FE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Изменить существующие дополнительные поля</w:t>
            </w:r>
          </w:p>
          <w:p w14:paraId="1CF1B23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Удалить дополнительное поле</w:t>
            </w:r>
          </w:p>
          <w:p w14:paraId="7F4E21BB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Отмена</w:t>
            </w:r>
          </w:p>
          <w:p w14:paraId="73710B4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Введите ваш выбор: 1</w:t>
            </w:r>
          </w:p>
          <w:p w14:paraId="52CA096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lastRenderedPageBreak/>
              <w:t xml:space="preserve">Введите имя нового дополнительного поля: </w:t>
            </w:r>
            <w:r>
              <w:t>lol</w:t>
            </w:r>
          </w:p>
          <w:p w14:paraId="2BD72B81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Введите значение поля: 42</w:t>
            </w:r>
          </w:p>
          <w:p w14:paraId="78ACB619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Дополнительное поле добавлено.</w:t>
            </w:r>
          </w:p>
          <w:p w14:paraId="2138E450" w14:textId="5780BDD0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Изменения сохранены.</w:t>
            </w:r>
          </w:p>
          <w:p w14:paraId="4FE7CBEA" w14:textId="77777777" w:rsidR="00F06DB4" w:rsidRPr="00F06DB4" w:rsidRDefault="00F06DB4" w:rsidP="00F06DB4">
            <w:pPr>
              <w:pStyle w:val="aa"/>
            </w:pPr>
          </w:p>
          <w:p w14:paraId="0A86BA8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=== Учёт студентов в общежитиях ===</w:t>
            </w:r>
          </w:p>
          <w:p w14:paraId="6DAFBEA9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Управление группами</w:t>
            </w:r>
          </w:p>
          <w:p w14:paraId="0A325AE0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Управление общежитиями</w:t>
            </w:r>
          </w:p>
          <w:p w14:paraId="48D4F20E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Управление комнатами</w:t>
            </w:r>
          </w:p>
          <w:p w14:paraId="2C56E32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4. Управление студентами</w:t>
            </w:r>
          </w:p>
          <w:p w14:paraId="1C54D70A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5. Управление заселением</w:t>
            </w:r>
          </w:p>
          <w:p w14:paraId="7DCA50E1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6. Специальное меню</w:t>
            </w:r>
          </w:p>
          <w:p w14:paraId="558DB50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7. Экспорт данных в </w:t>
            </w:r>
            <w:r>
              <w:t>PostgreSQL</w:t>
            </w:r>
          </w:p>
          <w:p w14:paraId="3867DAE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8. Импорт данных из </w:t>
            </w:r>
            <w:r>
              <w:t>PostgreSQL</w:t>
            </w:r>
          </w:p>
          <w:p w14:paraId="03451986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9. Показать таблицу</w:t>
            </w:r>
          </w:p>
          <w:p w14:paraId="0CF0E21B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10. Редактировать дополнительные поля</w:t>
            </w:r>
          </w:p>
          <w:p w14:paraId="101ED0AC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Выход</w:t>
            </w:r>
          </w:p>
          <w:p w14:paraId="09381D10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 10</w:t>
            </w:r>
          </w:p>
          <w:p w14:paraId="48BF9716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название таблицы: </w:t>
            </w:r>
            <w:r>
              <w:t>groups</w:t>
            </w:r>
          </w:p>
          <w:p w14:paraId="791405E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</w:t>
            </w:r>
            <w:r>
              <w:t>code</w:t>
            </w:r>
            <w:r w:rsidRPr="00F06DB4">
              <w:rPr>
                <w:lang w:val="ru-RU"/>
              </w:rPr>
              <w:t xml:space="preserve"> записи: 12</w:t>
            </w:r>
          </w:p>
          <w:p w14:paraId="1032C45D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Текущие дополнительные поля:</w:t>
            </w:r>
          </w:p>
          <w:p w14:paraId="06A3D0AC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proofErr w:type="gramStart"/>
            <w:r>
              <w:t>test</w:t>
            </w:r>
            <w:r w:rsidRPr="00F06DB4">
              <w:rPr>
                <w:lang w:val="ru-RU"/>
              </w:rPr>
              <w:t xml:space="preserve"> :</w:t>
            </w:r>
            <w:proofErr w:type="gramEnd"/>
            <w:r w:rsidRPr="00F06DB4">
              <w:rPr>
                <w:lang w:val="ru-RU"/>
              </w:rPr>
              <w:t xml:space="preserve"> "</w:t>
            </w:r>
            <w:proofErr w:type="spellStart"/>
            <w:r>
              <w:t>uuu</w:t>
            </w:r>
            <w:proofErr w:type="spellEnd"/>
            <w:r w:rsidRPr="00F06DB4">
              <w:rPr>
                <w:lang w:val="ru-RU"/>
              </w:rPr>
              <w:t>"</w:t>
            </w:r>
          </w:p>
          <w:p w14:paraId="5589026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</w:t>
            </w:r>
          </w:p>
          <w:p w14:paraId="042DA11B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Добавить новое дополнительное поле</w:t>
            </w:r>
          </w:p>
          <w:p w14:paraId="658A3610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Изменить существующие дополнительные поля</w:t>
            </w:r>
          </w:p>
          <w:p w14:paraId="0248F8EE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Удалить дополнительное поле</w:t>
            </w:r>
          </w:p>
          <w:p w14:paraId="4482724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Отмена</w:t>
            </w:r>
          </w:p>
          <w:p w14:paraId="5B667033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Введите ваш выбор: 1</w:t>
            </w:r>
          </w:p>
          <w:p w14:paraId="03EB28AD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Введите имя нового дополнительного поля: </w:t>
            </w:r>
            <w:r>
              <w:t>lol</w:t>
            </w:r>
          </w:p>
          <w:p w14:paraId="6F8427A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Введите значение поля: 19</w:t>
            </w:r>
          </w:p>
          <w:p w14:paraId="3BF1EAFD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Дополнительное поле добавлено.</w:t>
            </w:r>
          </w:p>
          <w:p w14:paraId="4AD0C41A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Изменения сохранены.</w:t>
            </w:r>
          </w:p>
          <w:p w14:paraId="45FFEB4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</w:p>
          <w:p w14:paraId="05F1770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=== Учёт студентов в общежитиях ===</w:t>
            </w:r>
          </w:p>
          <w:p w14:paraId="1B7033E4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1. Управление группами</w:t>
            </w:r>
          </w:p>
          <w:p w14:paraId="3A837E5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2. Управление общежитиями</w:t>
            </w:r>
          </w:p>
          <w:p w14:paraId="619247D0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3. Управление комнатами</w:t>
            </w:r>
          </w:p>
          <w:p w14:paraId="43D9D499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4. Управление студентами</w:t>
            </w:r>
          </w:p>
          <w:p w14:paraId="16BDC9DA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5. Управление заселением</w:t>
            </w:r>
          </w:p>
          <w:p w14:paraId="09F562A0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6. Специальное меню</w:t>
            </w:r>
          </w:p>
          <w:p w14:paraId="25D550F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7. Экспорт данных в </w:t>
            </w:r>
            <w:r>
              <w:t>PostgreSQL</w:t>
            </w:r>
          </w:p>
          <w:p w14:paraId="0390007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8. Импорт данных из </w:t>
            </w:r>
            <w:r>
              <w:t>PostgreSQL</w:t>
            </w:r>
          </w:p>
          <w:p w14:paraId="466E2B1F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9. Показать таблицу</w:t>
            </w:r>
          </w:p>
          <w:p w14:paraId="0B791AF5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10. Редактировать дополнительные поля</w:t>
            </w:r>
          </w:p>
          <w:p w14:paraId="400BE28D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0. Выход</w:t>
            </w:r>
          </w:p>
          <w:p w14:paraId="22FF01E2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Выберите действие: 7</w:t>
            </w:r>
          </w:p>
          <w:p w14:paraId="2BF7F998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Схема базы данных обновлена и сохранена в '</w:t>
            </w:r>
            <w:r>
              <w:t>database</w:t>
            </w:r>
            <w:r w:rsidRPr="00F06DB4">
              <w:rPr>
                <w:lang w:val="ru-RU"/>
              </w:rPr>
              <w:t>.</w:t>
            </w:r>
            <w:proofErr w:type="spellStart"/>
            <w:r>
              <w:t>json</w:t>
            </w:r>
            <w:proofErr w:type="spellEnd"/>
            <w:r w:rsidRPr="00F06DB4">
              <w:rPr>
                <w:lang w:val="ru-RU"/>
              </w:rPr>
              <w:t>'.</w:t>
            </w:r>
          </w:p>
          <w:p w14:paraId="632F026D" w14:textId="77777777" w:rsidR="00F06DB4" w:rsidRDefault="00F06DB4" w:rsidP="00F06DB4">
            <w:pPr>
              <w:pStyle w:val="aa"/>
            </w:pPr>
            <w:r>
              <w:t>Table 'groups' has been truncated.</w:t>
            </w:r>
          </w:p>
          <w:p w14:paraId="1D7CF102" w14:textId="77777777" w:rsidR="00F06DB4" w:rsidRDefault="00F06DB4" w:rsidP="00F06DB4">
            <w:pPr>
              <w:pStyle w:val="aa"/>
            </w:pPr>
            <w:r>
              <w:t>Table 'dormitories' has been truncated.</w:t>
            </w:r>
          </w:p>
          <w:p w14:paraId="5D36924C" w14:textId="77777777" w:rsidR="00F06DB4" w:rsidRDefault="00F06DB4" w:rsidP="00F06DB4">
            <w:pPr>
              <w:pStyle w:val="aa"/>
            </w:pPr>
            <w:r>
              <w:t>Table 'rooms' has been truncated.</w:t>
            </w:r>
          </w:p>
          <w:p w14:paraId="11974CC5" w14:textId="77777777" w:rsidR="00F06DB4" w:rsidRDefault="00F06DB4" w:rsidP="00F06DB4">
            <w:pPr>
              <w:pStyle w:val="aa"/>
            </w:pPr>
            <w:r>
              <w:t>Table 'students' has been truncated.</w:t>
            </w:r>
          </w:p>
          <w:p w14:paraId="7468EF44" w14:textId="77777777" w:rsidR="00F06DB4" w:rsidRDefault="00F06DB4" w:rsidP="00F06DB4">
            <w:pPr>
              <w:pStyle w:val="aa"/>
            </w:pPr>
            <w:r>
              <w:t>Table 'accommodations' has been truncated.</w:t>
            </w:r>
          </w:p>
          <w:p w14:paraId="78AFEB67" w14:textId="77777777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>Добавлено новое поле '</w:t>
            </w:r>
            <w:r>
              <w:t>lol</w:t>
            </w:r>
            <w:r w:rsidRPr="00F06DB4">
              <w:rPr>
                <w:lang w:val="ru-RU"/>
              </w:rPr>
              <w:t>' в таблицу '</w:t>
            </w:r>
            <w:r>
              <w:t>groups</w:t>
            </w:r>
            <w:r w:rsidRPr="00F06DB4">
              <w:rPr>
                <w:lang w:val="ru-RU"/>
              </w:rPr>
              <w:t>'.</w:t>
            </w:r>
          </w:p>
          <w:p w14:paraId="557421B0" w14:textId="0FE6B73F" w:rsidR="00F06DB4" w:rsidRPr="00F06DB4" w:rsidRDefault="00F06DB4" w:rsidP="00F06DB4">
            <w:pPr>
              <w:pStyle w:val="aa"/>
              <w:rPr>
                <w:lang w:val="ru-RU"/>
              </w:rPr>
            </w:pPr>
            <w:r w:rsidRPr="00F06DB4">
              <w:rPr>
                <w:lang w:val="ru-RU"/>
              </w:rPr>
              <w:t xml:space="preserve">Экспорт данных в </w:t>
            </w:r>
            <w:r>
              <w:t>PostgreSQL</w:t>
            </w:r>
            <w:r w:rsidRPr="00F06DB4">
              <w:rPr>
                <w:lang w:val="ru-RU"/>
              </w:rPr>
              <w:t xml:space="preserve"> выполнен успешно.</w:t>
            </w:r>
          </w:p>
        </w:tc>
      </w:tr>
    </w:tbl>
    <w:p w14:paraId="5874A867" w14:textId="77777777" w:rsidR="00F06DB4" w:rsidRDefault="00F06DB4" w:rsidP="00F06DB4">
      <w:pPr>
        <w:keepNext/>
        <w:ind w:firstLine="0"/>
      </w:pPr>
    </w:p>
    <w:p w14:paraId="0DCEE57B" w14:textId="43323BE2" w:rsidR="00071B42" w:rsidRDefault="00071B42" w:rsidP="00071B42">
      <w:pPr>
        <w:rPr>
          <w:lang w:val="ru-RU"/>
        </w:rPr>
      </w:pPr>
      <w:r>
        <w:rPr>
          <w:lang w:val="ru-RU"/>
        </w:rPr>
        <w:t xml:space="preserve">В результате изменяемая таблица в </w:t>
      </w:r>
      <w:r>
        <w:t>PostgreSQL</w:t>
      </w:r>
      <w:r w:rsidRPr="00071B42">
        <w:rPr>
          <w:lang w:val="ru-RU"/>
        </w:rPr>
        <w:t xml:space="preserve"> </w:t>
      </w:r>
      <w:r>
        <w:rPr>
          <w:lang w:val="ru-RU"/>
        </w:rPr>
        <w:t>выглядит так</w:t>
      </w:r>
      <w:r w:rsidRPr="00071B42">
        <w:rPr>
          <w:lang w:val="ru-RU"/>
        </w:rPr>
        <w:t xml:space="preserve">, </w:t>
      </w:r>
      <w:r>
        <w:rPr>
          <w:lang w:val="ru-RU"/>
        </w:rPr>
        <w:t xml:space="preserve">как показано на рисунке </w:t>
      </w:r>
      <w:r w:rsidR="00E65B7C">
        <w:rPr>
          <w:lang w:val="ru-RU"/>
        </w:rPr>
        <w:t>2</w:t>
      </w:r>
      <w:r>
        <w:rPr>
          <w:lang w:val="ru-RU"/>
        </w:rPr>
        <w:t>.</w:t>
      </w:r>
    </w:p>
    <w:p w14:paraId="06FF95FA" w14:textId="77777777" w:rsidR="00E65B7C" w:rsidRDefault="00E65B7C" w:rsidP="00E65B7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1E3463" wp14:editId="43CC7888">
            <wp:extent cx="5657143" cy="4314286"/>
            <wp:effectExtent l="0" t="0" r="1270" b="0"/>
            <wp:docPr id="97275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58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0036" w14:textId="3A83306E" w:rsidR="00071B42" w:rsidRDefault="00E65B7C" w:rsidP="00E65B7C">
      <w:pPr>
        <w:pStyle w:val="a9"/>
      </w:pPr>
      <w:r w:rsidRPr="00983611">
        <w:rPr>
          <w:lang w:val="ru-RU"/>
        </w:rPr>
        <w:t xml:space="preserve">Рисунок </w:t>
      </w:r>
      <w:r>
        <w:fldChar w:fldCharType="begin"/>
      </w:r>
      <w:r w:rsidRPr="00983611">
        <w:rPr>
          <w:lang w:val="ru-RU"/>
        </w:rPr>
        <w:instrText xml:space="preserve"> </w:instrText>
      </w:r>
      <w:r>
        <w:instrText>SEQ</w:instrText>
      </w:r>
      <w:r w:rsidRPr="00983611">
        <w:rPr>
          <w:lang w:val="ru-RU"/>
        </w:rPr>
        <w:instrText xml:space="preserve"> Рисунок \* </w:instrText>
      </w:r>
      <w:r>
        <w:instrText>ARABIC</w:instrText>
      </w:r>
      <w:r w:rsidRPr="00983611">
        <w:rPr>
          <w:lang w:val="ru-RU"/>
        </w:rPr>
        <w:instrText xml:space="preserve"> </w:instrText>
      </w:r>
      <w:r>
        <w:fldChar w:fldCharType="separate"/>
      </w:r>
      <w:r w:rsidRPr="00983611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— </w:t>
      </w:r>
      <w:r w:rsidR="00983611">
        <w:rPr>
          <w:lang w:val="ru-RU"/>
        </w:rPr>
        <w:t xml:space="preserve">Данные в </w:t>
      </w:r>
      <w:r w:rsidR="00983611">
        <w:t>PostgreSQL</w:t>
      </w:r>
    </w:p>
    <w:p w14:paraId="6B18B8AF" w14:textId="4A433A03" w:rsidR="00983611" w:rsidRDefault="00983611" w:rsidP="00983611">
      <w:r>
        <w:t>JSON</w:t>
      </w:r>
      <w:r>
        <w:rPr>
          <w:lang w:val="ru-RU"/>
        </w:rPr>
        <w:t>-файл же выглядит так, как показано ниже</w:t>
      </w:r>
      <w:r w:rsidRPr="00983611">
        <w:rPr>
          <w:lang w:val="ru-RU"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611" w14:paraId="190B4391" w14:textId="77777777" w:rsidTr="00983611">
        <w:tc>
          <w:tcPr>
            <w:tcW w:w="9345" w:type="dxa"/>
          </w:tcPr>
          <w:p w14:paraId="0266AA91" w14:textId="77777777" w:rsidR="00983611" w:rsidRDefault="00983611" w:rsidP="00983611">
            <w:pPr>
              <w:pStyle w:val="aa"/>
            </w:pPr>
            <w:r>
              <w:t>{</w:t>
            </w:r>
          </w:p>
          <w:p w14:paraId="37AA1FAB" w14:textId="77777777" w:rsidR="00983611" w:rsidRDefault="00983611" w:rsidP="00983611">
            <w:pPr>
              <w:pStyle w:val="aa"/>
            </w:pPr>
            <w:r>
              <w:t xml:space="preserve">    "accommodations": [],</w:t>
            </w:r>
          </w:p>
          <w:p w14:paraId="148DB64C" w14:textId="77777777" w:rsidR="00983611" w:rsidRDefault="00983611" w:rsidP="00983611">
            <w:pPr>
              <w:pStyle w:val="aa"/>
            </w:pPr>
            <w:r>
              <w:t xml:space="preserve">    "</w:t>
            </w:r>
            <w:proofErr w:type="spellStart"/>
            <w:proofErr w:type="gramStart"/>
            <w:r>
              <w:t>additional</w:t>
            </w:r>
            <w:proofErr w:type="gramEnd"/>
            <w:r>
              <w:t>_data</w:t>
            </w:r>
            <w:proofErr w:type="spellEnd"/>
            <w:r>
              <w:t>": {</w:t>
            </w:r>
          </w:p>
          <w:p w14:paraId="1B973D8E" w14:textId="77777777" w:rsidR="00983611" w:rsidRDefault="00983611" w:rsidP="00983611">
            <w:pPr>
              <w:pStyle w:val="aa"/>
            </w:pPr>
            <w:r>
              <w:t xml:space="preserve">        "groups": {</w:t>
            </w:r>
          </w:p>
          <w:p w14:paraId="1421300E" w14:textId="77777777" w:rsidR="00983611" w:rsidRDefault="00983611" w:rsidP="00983611">
            <w:pPr>
              <w:pStyle w:val="aa"/>
            </w:pPr>
            <w:r>
              <w:t xml:space="preserve">            "12": {</w:t>
            </w:r>
          </w:p>
          <w:p w14:paraId="583D36CB" w14:textId="77777777" w:rsidR="00983611" w:rsidRDefault="00983611" w:rsidP="00983611">
            <w:pPr>
              <w:pStyle w:val="aa"/>
            </w:pPr>
            <w:r>
              <w:t xml:space="preserve">                "lol": "19",</w:t>
            </w:r>
          </w:p>
          <w:p w14:paraId="3F6BDBF1" w14:textId="77777777" w:rsidR="00983611" w:rsidRDefault="00983611" w:rsidP="00983611">
            <w:pPr>
              <w:pStyle w:val="aa"/>
            </w:pPr>
            <w:r>
              <w:t xml:space="preserve">                "test": "</w:t>
            </w:r>
            <w:proofErr w:type="spellStart"/>
            <w:r>
              <w:t>uuu</w:t>
            </w:r>
            <w:proofErr w:type="spellEnd"/>
            <w:r>
              <w:t>"</w:t>
            </w:r>
          </w:p>
          <w:p w14:paraId="27E1905B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136BCACD" w14:textId="77777777" w:rsidR="00983611" w:rsidRDefault="00983611" w:rsidP="00983611">
            <w:pPr>
              <w:pStyle w:val="aa"/>
            </w:pPr>
            <w:r>
              <w:t xml:space="preserve">            "144": {</w:t>
            </w:r>
          </w:p>
          <w:p w14:paraId="294FE8D9" w14:textId="77777777" w:rsidR="00983611" w:rsidRDefault="00983611" w:rsidP="00983611">
            <w:pPr>
              <w:pStyle w:val="aa"/>
            </w:pPr>
            <w:r>
              <w:t xml:space="preserve">                "lol": "42",</w:t>
            </w:r>
          </w:p>
          <w:p w14:paraId="79A4A685" w14:textId="77777777" w:rsidR="00983611" w:rsidRDefault="00983611" w:rsidP="00983611">
            <w:pPr>
              <w:pStyle w:val="aa"/>
            </w:pPr>
            <w:r>
              <w:t xml:space="preserve">                "test": "test"</w:t>
            </w:r>
          </w:p>
          <w:p w14:paraId="3C95266A" w14:textId="77777777" w:rsidR="00983611" w:rsidRDefault="00983611" w:rsidP="00983611">
            <w:pPr>
              <w:pStyle w:val="aa"/>
            </w:pPr>
            <w:r>
              <w:t xml:space="preserve">            }</w:t>
            </w:r>
          </w:p>
          <w:p w14:paraId="40EF9224" w14:textId="77777777" w:rsidR="00983611" w:rsidRDefault="00983611" w:rsidP="00983611">
            <w:pPr>
              <w:pStyle w:val="aa"/>
            </w:pPr>
            <w:r>
              <w:t xml:space="preserve">        }</w:t>
            </w:r>
          </w:p>
          <w:p w14:paraId="41C63C8E" w14:textId="77777777" w:rsidR="00983611" w:rsidRDefault="00983611" w:rsidP="00983611">
            <w:pPr>
              <w:pStyle w:val="aa"/>
            </w:pPr>
            <w:r>
              <w:t xml:space="preserve">    },</w:t>
            </w:r>
          </w:p>
          <w:p w14:paraId="6D0DE661" w14:textId="77777777" w:rsidR="00983611" w:rsidRDefault="00983611" w:rsidP="00983611">
            <w:pPr>
              <w:pStyle w:val="aa"/>
            </w:pPr>
            <w:r>
              <w:t xml:space="preserve">    "dormitories": [],</w:t>
            </w:r>
          </w:p>
          <w:p w14:paraId="494C0C6D" w14:textId="77777777" w:rsidR="00983611" w:rsidRDefault="00983611" w:rsidP="00983611">
            <w:pPr>
              <w:pStyle w:val="aa"/>
            </w:pPr>
            <w:r>
              <w:t xml:space="preserve">    "groups": [</w:t>
            </w:r>
          </w:p>
          <w:p w14:paraId="05858EBD" w14:textId="77777777" w:rsidR="00983611" w:rsidRDefault="00983611" w:rsidP="00983611">
            <w:pPr>
              <w:pStyle w:val="aa"/>
            </w:pPr>
            <w:r>
              <w:t xml:space="preserve">        {</w:t>
            </w:r>
          </w:p>
          <w:p w14:paraId="6FC193AB" w14:textId="77777777" w:rsidR="00983611" w:rsidRDefault="00983611" w:rsidP="00983611">
            <w:pPr>
              <w:pStyle w:val="aa"/>
            </w:pPr>
            <w:r>
              <w:t xml:space="preserve">            "code": 12,</w:t>
            </w:r>
          </w:p>
          <w:p w14:paraId="704AEAFF" w14:textId="77777777" w:rsidR="00983611" w:rsidRDefault="00983611" w:rsidP="00983611">
            <w:pPr>
              <w:pStyle w:val="aa"/>
            </w:pPr>
            <w:r>
              <w:t xml:space="preserve">            "faculty": "12",</w:t>
            </w:r>
          </w:p>
          <w:p w14:paraId="05263DCA" w14:textId="77777777" w:rsidR="00983611" w:rsidRDefault="00983611" w:rsidP="00983611">
            <w:pPr>
              <w:pStyle w:val="aa"/>
            </w:pPr>
            <w:r>
              <w:t xml:space="preserve">            "name": "12"</w:t>
            </w:r>
          </w:p>
          <w:p w14:paraId="271D1952" w14:textId="77777777" w:rsidR="00983611" w:rsidRDefault="00983611" w:rsidP="00983611">
            <w:pPr>
              <w:pStyle w:val="aa"/>
            </w:pPr>
            <w:r>
              <w:t xml:space="preserve">        },</w:t>
            </w:r>
          </w:p>
          <w:p w14:paraId="22611557" w14:textId="77777777" w:rsidR="00983611" w:rsidRDefault="00983611" w:rsidP="00983611">
            <w:pPr>
              <w:pStyle w:val="aa"/>
            </w:pPr>
            <w:r>
              <w:t xml:space="preserve">        {</w:t>
            </w:r>
          </w:p>
          <w:p w14:paraId="017C6714" w14:textId="77777777" w:rsidR="00983611" w:rsidRDefault="00983611" w:rsidP="00983611">
            <w:pPr>
              <w:pStyle w:val="aa"/>
            </w:pPr>
            <w:r>
              <w:t xml:space="preserve">            "code": 144,</w:t>
            </w:r>
          </w:p>
          <w:p w14:paraId="1C8B0DC9" w14:textId="77777777" w:rsidR="00983611" w:rsidRDefault="00983611" w:rsidP="00983611">
            <w:pPr>
              <w:pStyle w:val="aa"/>
            </w:pPr>
            <w:r>
              <w:t xml:space="preserve">            "faculty": "144",</w:t>
            </w:r>
          </w:p>
          <w:p w14:paraId="1D9C8F3F" w14:textId="77777777" w:rsidR="00983611" w:rsidRDefault="00983611" w:rsidP="00983611">
            <w:pPr>
              <w:pStyle w:val="aa"/>
            </w:pPr>
            <w:r>
              <w:t xml:space="preserve">            "name": "1244"</w:t>
            </w:r>
          </w:p>
          <w:p w14:paraId="1A301DD9" w14:textId="77777777" w:rsidR="00983611" w:rsidRDefault="00983611" w:rsidP="00983611">
            <w:pPr>
              <w:pStyle w:val="aa"/>
            </w:pPr>
            <w:r>
              <w:t xml:space="preserve">        }</w:t>
            </w:r>
          </w:p>
          <w:p w14:paraId="42F5C145" w14:textId="77777777" w:rsidR="00983611" w:rsidRDefault="00983611" w:rsidP="00983611">
            <w:pPr>
              <w:pStyle w:val="aa"/>
            </w:pPr>
            <w:r>
              <w:t xml:space="preserve">    ],</w:t>
            </w:r>
          </w:p>
          <w:p w14:paraId="6904556F" w14:textId="77777777" w:rsidR="00983611" w:rsidRDefault="00983611" w:rsidP="00983611">
            <w:pPr>
              <w:pStyle w:val="aa"/>
            </w:pPr>
            <w:r>
              <w:lastRenderedPageBreak/>
              <w:t xml:space="preserve">    "rooms": [],</w:t>
            </w:r>
          </w:p>
          <w:p w14:paraId="664E71EB" w14:textId="77777777" w:rsidR="00983611" w:rsidRDefault="00983611" w:rsidP="00983611">
            <w:pPr>
              <w:pStyle w:val="aa"/>
            </w:pPr>
            <w:r>
              <w:t xml:space="preserve">    "schema": {</w:t>
            </w:r>
          </w:p>
          <w:p w14:paraId="6A75221B" w14:textId="77777777" w:rsidR="00983611" w:rsidRDefault="00983611" w:rsidP="00983611">
            <w:pPr>
              <w:pStyle w:val="aa"/>
            </w:pPr>
            <w:r>
              <w:t xml:space="preserve">        "accommodations": [</w:t>
            </w:r>
          </w:p>
          <w:p w14:paraId="2AAA4891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61AEA596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04134D34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room_code</w:t>
            </w:r>
            <w:proofErr w:type="spellEnd"/>
            <w:r>
              <w:t>",</w:t>
            </w:r>
          </w:p>
          <w:p w14:paraId="738571F8" w14:textId="77777777" w:rsidR="00983611" w:rsidRDefault="00983611" w:rsidP="00983611">
            <w:pPr>
              <w:pStyle w:val="aa"/>
            </w:pPr>
            <w:r>
              <w:t xml:space="preserve">                "type": "INT"</w:t>
            </w:r>
          </w:p>
          <w:p w14:paraId="61722C21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7413E3B3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3A133194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0D61D5CF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student_code</w:t>
            </w:r>
            <w:proofErr w:type="spellEnd"/>
            <w:r>
              <w:t>",</w:t>
            </w:r>
          </w:p>
          <w:p w14:paraId="7D540DE8" w14:textId="77777777" w:rsidR="00983611" w:rsidRDefault="00983611" w:rsidP="00983611">
            <w:pPr>
              <w:pStyle w:val="aa"/>
            </w:pPr>
            <w:r>
              <w:t xml:space="preserve">                "type": "INT"</w:t>
            </w:r>
          </w:p>
          <w:p w14:paraId="1CA687D3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3BB57DF2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3CAD9404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6A1434E4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move_in_date</w:t>
            </w:r>
            <w:proofErr w:type="spellEnd"/>
            <w:r>
              <w:t>",</w:t>
            </w:r>
          </w:p>
          <w:p w14:paraId="243E0E0F" w14:textId="77777777" w:rsidR="00983611" w:rsidRDefault="00983611" w:rsidP="00983611">
            <w:pPr>
              <w:pStyle w:val="aa"/>
            </w:pPr>
            <w:r>
              <w:t xml:space="preserve">                "type": "DATE"</w:t>
            </w:r>
          </w:p>
          <w:p w14:paraId="7BAE1942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610BE193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1FD9B41F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7DDFDC6E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move_out_date</w:t>
            </w:r>
            <w:proofErr w:type="spellEnd"/>
            <w:r>
              <w:t>",</w:t>
            </w:r>
          </w:p>
          <w:p w14:paraId="101859A1" w14:textId="77777777" w:rsidR="00983611" w:rsidRDefault="00983611" w:rsidP="00983611">
            <w:pPr>
              <w:pStyle w:val="aa"/>
            </w:pPr>
            <w:r>
              <w:t xml:space="preserve">                "type": "DATE"</w:t>
            </w:r>
          </w:p>
          <w:p w14:paraId="11333E19" w14:textId="77777777" w:rsidR="00983611" w:rsidRDefault="00983611" w:rsidP="00983611">
            <w:pPr>
              <w:pStyle w:val="aa"/>
            </w:pPr>
            <w:r>
              <w:t xml:space="preserve">            }</w:t>
            </w:r>
          </w:p>
          <w:p w14:paraId="75E1F8EE" w14:textId="77777777" w:rsidR="00983611" w:rsidRDefault="00983611" w:rsidP="00983611">
            <w:pPr>
              <w:pStyle w:val="aa"/>
            </w:pPr>
            <w:r>
              <w:t xml:space="preserve">        ],</w:t>
            </w:r>
          </w:p>
          <w:p w14:paraId="7917B6F9" w14:textId="77777777" w:rsidR="00983611" w:rsidRDefault="00983611" w:rsidP="00983611">
            <w:pPr>
              <w:pStyle w:val="aa"/>
            </w:pPr>
            <w:r>
              <w:t xml:space="preserve">        "dormitories": [</w:t>
            </w:r>
          </w:p>
          <w:p w14:paraId="1DD359AF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50243F5A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199F430E" w14:textId="77777777" w:rsidR="00983611" w:rsidRDefault="00983611" w:rsidP="00983611">
            <w:pPr>
              <w:pStyle w:val="aa"/>
            </w:pPr>
            <w:r>
              <w:t xml:space="preserve">                "name": "code",</w:t>
            </w:r>
          </w:p>
          <w:p w14:paraId="0DDC1E05" w14:textId="77777777" w:rsidR="00983611" w:rsidRDefault="00983611" w:rsidP="00983611">
            <w:pPr>
              <w:pStyle w:val="aa"/>
            </w:pPr>
            <w:r>
              <w:t xml:space="preserve">                "type": "INT"</w:t>
            </w:r>
          </w:p>
          <w:p w14:paraId="5078668E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36032D07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32E33E69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52DE05F4" w14:textId="77777777" w:rsidR="00983611" w:rsidRDefault="00983611" w:rsidP="00983611">
            <w:pPr>
              <w:pStyle w:val="aa"/>
            </w:pPr>
            <w:r>
              <w:t xml:space="preserve">                "name": "name",</w:t>
            </w:r>
          </w:p>
          <w:p w14:paraId="2A974A3E" w14:textId="77777777" w:rsidR="00983611" w:rsidRDefault="00983611" w:rsidP="00983611">
            <w:pPr>
              <w:pStyle w:val="aa"/>
            </w:pPr>
            <w:r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0907F5E2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11708BE9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25B434F3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0D6016D0" w14:textId="77777777" w:rsidR="00983611" w:rsidRDefault="00983611" w:rsidP="00983611">
            <w:pPr>
              <w:pStyle w:val="aa"/>
            </w:pPr>
            <w:r>
              <w:t xml:space="preserve">                "name": "address",</w:t>
            </w:r>
          </w:p>
          <w:p w14:paraId="3A57D672" w14:textId="77777777" w:rsidR="00983611" w:rsidRDefault="00983611" w:rsidP="00983611">
            <w:pPr>
              <w:pStyle w:val="aa"/>
            </w:pPr>
            <w:r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56CAA5AF" w14:textId="77777777" w:rsidR="00983611" w:rsidRDefault="00983611" w:rsidP="00983611">
            <w:pPr>
              <w:pStyle w:val="aa"/>
            </w:pPr>
            <w:r>
              <w:t xml:space="preserve">            }</w:t>
            </w:r>
          </w:p>
          <w:p w14:paraId="37431559" w14:textId="77777777" w:rsidR="00983611" w:rsidRDefault="00983611" w:rsidP="00983611">
            <w:pPr>
              <w:pStyle w:val="aa"/>
            </w:pPr>
            <w:r>
              <w:t xml:space="preserve">        ],</w:t>
            </w:r>
          </w:p>
          <w:p w14:paraId="2396CAF4" w14:textId="77777777" w:rsidR="00983611" w:rsidRDefault="00983611" w:rsidP="00983611">
            <w:pPr>
              <w:pStyle w:val="aa"/>
            </w:pPr>
            <w:r>
              <w:t xml:space="preserve">        "groups": [</w:t>
            </w:r>
          </w:p>
          <w:p w14:paraId="6AF4C163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4AABEF7F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410FB0C8" w14:textId="77777777" w:rsidR="00983611" w:rsidRDefault="00983611" w:rsidP="00983611">
            <w:pPr>
              <w:pStyle w:val="aa"/>
            </w:pPr>
            <w:r>
              <w:t xml:space="preserve">                "name": "code",</w:t>
            </w:r>
          </w:p>
          <w:p w14:paraId="11FDB3BD" w14:textId="77777777" w:rsidR="00983611" w:rsidRDefault="00983611" w:rsidP="00983611">
            <w:pPr>
              <w:pStyle w:val="aa"/>
            </w:pPr>
            <w:r>
              <w:t xml:space="preserve">                "type": "INT"</w:t>
            </w:r>
          </w:p>
          <w:p w14:paraId="4CE50D49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0A3B8922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29088823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475B75B0" w14:textId="77777777" w:rsidR="00983611" w:rsidRDefault="00983611" w:rsidP="00983611">
            <w:pPr>
              <w:pStyle w:val="aa"/>
            </w:pPr>
            <w:r>
              <w:t xml:space="preserve">                "name": "name",</w:t>
            </w:r>
          </w:p>
          <w:p w14:paraId="1ABECC03" w14:textId="77777777" w:rsidR="00983611" w:rsidRDefault="00983611" w:rsidP="00983611">
            <w:pPr>
              <w:pStyle w:val="aa"/>
            </w:pPr>
            <w:r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24A55839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763640F8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1A676820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0C125B2F" w14:textId="77777777" w:rsidR="00983611" w:rsidRDefault="00983611" w:rsidP="00983611">
            <w:pPr>
              <w:pStyle w:val="aa"/>
            </w:pPr>
            <w:r>
              <w:t xml:space="preserve">                "name": "faculty",</w:t>
            </w:r>
          </w:p>
          <w:p w14:paraId="3740DF75" w14:textId="77777777" w:rsidR="00983611" w:rsidRDefault="00983611" w:rsidP="00983611">
            <w:pPr>
              <w:pStyle w:val="aa"/>
            </w:pPr>
            <w:r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4EC96CFC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2066E574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267D47D1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2F38EB01" w14:textId="77777777" w:rsidR="00983611" w:rsidRDefault="00983611" w:rsidP="00983611">
            <w:pPr>
              <w:pStyle w:val="aa"/>
            </w:pPr>
            <w:r>
              <w:t xml:space="preserve">                "name": "test",</w:t>
            </w:r>
          </w:p>
          <w:p w14:paraId="359C432E" w14:textId="77777777" w:rsidR="00983611" w:rsidRDefault="00983611" w:rsidP="00983611">
            <w:pPr>
              <w:pStyle w:val="aa"/>
            </w:pPr>
            <w:r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46CA0FEE" w14:textId="77777777" w:rsidR="00983611" w:rsidRDefault="00983611" w:rsidP="00983611">
            <w:pPr>
              <w:pStyle w:val="aa"/>
            </w:pPr>
            <w:r>
              <w:t xml:space="preserve">            }</w:t>
            </w:r>
          </w:p>
          <w:p w14:paraId="50D1FD98" w14:textId="77777777" w:rsidR="00983611" w:rsidRDefault="00983611" w:rsidP="00983611">
            <w:pPr>
              <w:pStyle w:val="aa"/>
            </w:pPr>
            <w:r>
              <w:lastRenderedPageBreak/>
              <w:t xml:space="preserve">        ],</w:t>
            </w:r>
          </w:p>
          <w:p w14:paraId="22FA8BC9" w14:textId="77777777" w:rsidR="00983611" w:rsidRDefault="00983611" w:rsidP="00983611">
            <w:pPr>
              <w:pStyle w:val="aa"/>
            </w:pPr>
            <w:r>
              <w:t xml:space="preserve">        "rooms": [</w:t>
            </w:r>
          </w:p>
          <w:p w14:paraId="00D15027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78FC8922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0B25DA90" w14:textId="77777777" w:rsidR="00983611" w:rsidRDefault="00983611" w:rsidP="00983611">
            <w:pPr>
              <w:pStyle w:val="aa"/>
            </w:pPr>
            <w:r>
              <w:t xml:space="preserve">                "name": "code",</w:t>
            </w:r>
          </w:p>
          <w:p w14:paraId="463E730B" w14:textId="77777777" w:rsidR="00983611" w:rsidRDefault="00983611" w:rsidP="00983611">
            <w:pPr>
              <w:pStyle w:val="aa"/>
            </w:pPr>
            <w:r>
              <w:t xml:space="preserve">                "type": "INT"</w:t>
            </w:r>
          </w:p>
          <w:p w14:paraId="64D057B1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27C11451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35353A4C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560A4B67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dormitory_code</w:t>
            </w:r>
            <w:proofErr w:type="spellEnd"/>
            <w:r>
              <w:t>",</w:t>
            </w:r>
          </w:p>
          <w:p w14:paraId="63FB876E" w14:textId="77777777" w:rsidR="00983611" w:rsidRDefault="00983611" w:rsidP="00983611">
            <w:pPr>
              <w:pStyle w:val="aa"/>
            </w:pPr>
            <w:r>
              <w:t xml:space="preserve">                "type": "INT"</w:t>
            </w:r>
          </w:p>
          <w:p w14:paraId="43877F12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4022B5E6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0EA902A9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04D7D987" w14:textId="77777777" w:rsidR="00983611" w:rsidRDefault="00983611" w:rsidP="00983611">
            <w:pPr>
              <w:pStyle w:val="aa"/>
            </w:pPr>
            <w:r>
              <w:t xml:space="preserve">                "name": "number",</w:t>
            </w:r>
          </w:p>
          <w:p w14:paraId="67C0B222" w14:textId="77777777" w:rsidR="00983611" w:rsidRDefault="00983611" w:rsidP="00983611">
            <w:pPr>
              <w:pStyle w:val="aa"/>
            </w:pPr>
            <w:r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667EB4FD" w14:textId="77777777" w:rsidR="00983611" w:rsidRDefault="00983611" w:rsidP="00983611">
            <w:pPr>
              <w:pStyle w:val="aa"/>
            </w:pPr>
            <w:r>
              <w:t xml:space="preserve">            }</w:t>
            </w:r>
          </w:p>
          <w:p w14:paraId="25F24AAB" w14:textId="77777777" w:rsidR="00983611" w:rsidRDefault="00983611" w:rsidP="00983611">
            <w:pPr>
              <w:pStyle w:val="aa"/>
            </w:pPr>
            <w:r>
              <w:t xml:space="preserve">        ],</w:t>
            </w:r>
          </w:p>
          <w:p w14:paraId="5B274628" w14:textId="77777777" w:rsidR="00983611" w:rsidRDefault="00983611" w:rsidP="00983611">
            <w:pPr>
              <w:pStyle w:val="aa"/>
            </w:pPr>
            <w:r>
              <w:t xml:space="preserve">        "students": [</w:t>
            </w:r>
          </w:p>
          <w:p w14:paraId="0CBB43AD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072000D8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71CD0C66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issued_date</w:t>
            </w:r>
            <w:proofErr w:type="spellEnd"/>
            <w:r>
              <w:t>",</w:t>
            </w:r>
          </w:p>
          <w:p w14:paraId="62618C27" w14:textId="77777777" w:rsidR="00983611" w:rsidRDefault="00983611" w:rsidP="00983611">
            <w:pPr>
              <w:pStyle w:val="aa"/>
            </w:pPr>
            <w:r>
              <w:t xml:space="preserve">                "type": "DATE"</w:t>
            </w:r>
          </w:p>
          <w:p w14:paraId="534AB1F9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739A7652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07BA11F7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084FF30C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birth_date</w:t>
            </w:r>
            <w:proofErr w:type="spellEnd"/>
            <w:r>
              <w:t>",</w:t>
            </w:r>
          </w:p>
          <w:p w14:paraId="7E2BBD51" w14:textId="77777777" w:rsidR="00983611" w:rsidRDefault="00983611" w:rsidP="00983611">
            <w:pPr>
              <w:pStyle w:val="aa"/>
            </w:pPr>
            <w:r>
              <w:t xml:space="preserve">                "type": "DATE"</w:t>
            </w:r>
          </w:p>
          <w:p w14:paraId="6F0AC1D6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0ABB20DD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47E863F9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39502F4F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group_code</w:t>
            </w:r>
            <w:proofErr w:type="spellEnd"/>
            <w:r>
              <w:t>",</w:t>
            </w:r>
          </w:p>
          <w:p w14:paraId="5433BA19" w14:textId="77777777" w:rsidR="00983611" w:rsidRDefault="00983611" w:rsidP="00983611">
            <w:pPr>
              <w:pStyle w:val="aa"/>
            </w:pPr>
            <w:r>
              <w:t xml:space="preserve">                "type": "INT"</w:t>
            </w:r>
          </w:p>
          <w:p w14:paraId="5F772719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7923D800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6F2263BF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15597805" w14:textId="77777777" w:rsidR="00983611" w:rsidRDefault="00983611" w:rsidP="00983611">
            <w:pPr>
              <w:pStyle w:val="aa"/>
            </w:pPr>
            <w:r>
              <w:t xml:space="preserve">                "name": "code",</w:t>
            </w:r>
          </w:p>
          <w:p w14:paraId="245E255F" w14:textId="77777777" w:rsidR="00983611" w:rsidRDefault="00983611" w:rsidP="00983611">
            <w:pPr>
              <w:pStyle w:val="aa"/>
            </w:pPr>
            <w:r>
              <w:t xml:space="preserve">                "type": "INT"</w:t>
            </w:r>
          </w:p>
          <w:p w14:paraId="4ACC60EA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1DAEBBB7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536412A0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412B7857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issued_by</w:t>
            </w:r>
            <w:proofErr w:type="spellEnd"/>
            <w:r>
              <w:t>",</w:t>
            </w:r>
          </w:p>
          <w:p w14:paraId="3BB470E1" w14:textId="77777777" w:rsidR="00983611" w:rsidRDefault="00983611" w:rsidP="00983611">
            <w:pPr>
              <w:pStyle w:val="aa"/>
            </w:pPr>
            <w:r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145B4853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0CF250CD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4712883D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2D0155BE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passport_series</w:t>
            </w:r>
            <w:proofErr w:type="spellEnd"/>
            <w:r>
              <w:t>",</w:t>
            </w:r>
          </w:p>
          <w:p w14:paraId="27431BBD" w14:textId="77777777" w:rsidR="00983611" w:rsidRDefault="00983611" w:rsidP="00983611">
            <w:pPr>
              <w:pStyle w:val="aa"/>
            </w:pPr>
            <w:r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548BE099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15343D9A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102C05A1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03E0AC50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full_name</w:t>
            </w:r>
            <w:proofErr w:type="spellEnd"/>
            <w:r>
              <w:t>",</w:t>
            </w:r>
          </w:p>
          <w:p w14:paraId="5D3F1CBA" w14:textId="77777777" w:rsidR="00983611" w:rsidRDefault="00983611" w:rsidP="00983611">
            <w:pPr>
              <w:pStyle w:val="aa"/>
            </w:pPr>
            <w:r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593DF717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393D204C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790CCF82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7B81AE80" w14:textId="77777777" w:rsidR="00983611" w:rsidRDefault="00983611" w:rsidP="00983611">
            <w:pPr>
              <w:pStyle w:val="aa"/>
            </w:pPr>
            <w:r>
              <w:t xml:space="preserve">                "name": "</w:t>
            </w:r>
            <w:proofErr w:type="spellStart"/>
            <w:r>
              <w:t>passport_number</w:t>
            </w:r>
            <w:proofErr w:type="spellEnd"/>
            <w:r>
              <w:t>",</w:t>
            </w:r>
          </w:p>
          <w:p w14:paraId="39106381" w14:textId="77777777" w:rsidR="00983611" w:rsidRDefault="00983611" w:rsidP="00983611">
            <w:pPr>
              <w:pStyle w:val="aa"/>
            </w:pPr>
            <w:r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44C62135" w14:textId="77777777" w:rsidR="00983611" w:rsidRDefault="00983611" w:rsidP="00983611">
            <w:pPr>
              <w:pStyle w:val="aa"/>
            </w:pPr>
            <w:r>
              <w:t xml:space="preserve">            },</w:t>
            </w:r>
          </w:p>
          <w:p w14:paraId="7FF4C3D2" w14:textId="77777777" w:rsidR="00983611" w:rsidRDefault="00983611" w:rsidP="00983611">
            <w:pPr>
              <w:pStyle w:val="aa"/>
            </w:pPr>
            <w:r>
              <w:t xml:space="preserve">            {</w:t>
            </w:r>
          </w:p>
          <w:p w14:paraId="6C0939C3" w14:textId="77777777" w:rsidR="00983611" w:rsidRDefault="00983611" w:rsidP="00983611">
            <w:pPr>
              <w:pStyle w:val="aa"/>
            </w:pPr>
            <w:r>
              <w:t xml:space="preserve">                "format": "",</w:t>
            </w:r>
          </w:p>
          <w:p w14:paraId="38F9CC07" w14:textId="77777777" w:rsidR="00983611" w:rsidRDefault="00983611" w:rsidP="00983611">
            <w:pPr>
              <w:pStyle w:val="aa"/>
            </w:pPr>
            <w:r>
              <w:t xml:space="preserve">                "name": "gender",</w:t>
            </w:r>
          </w:p>
          <w:p w14:paraId="6214E874" w14:textId="77777777" w:rsidR="00983611" w:rsidRDefault="00983611" w:rsidP="00983611">
            <w:pPr>
              <w:pStyle w:val="aa"/>
            </w:pPr>
            <w:r>
              <w:lastRenderedPageBreak/>
              <w:t xml:space="preserve">                "type": "</w:t>
            </w:r>
            <w:proofErr w:type="gramStart"/>
            <w:r>
              <w:t>VARCHAR(</w:t>
            </w:r>
            <w:proofErr w:type="gramEnd"/>
            <w:r>
              <w:t>255)"</w:t>
            </w:r>
          </w:p>
          <w:p w14:paraId="5726A805" w14:textId="77777777" w:rsidR="00983611" w:rsidRDefault="00983611" w:rsidP="00983611">
            <w:pPr>
              <w:pStyle w:val="aa"/>
            </w:pPr>
            <w:r>
              <w:t xml:space="preserve">            }</w:t>
            </w:r>
          </w:p>
          <w:p w14:paraId="0108A7A7" w14:textId="77777777" w:rsidR="00983611" w:rsidRDefault="00983611" w:rsidP="00983611">
            <w:pPr>
              <w:pStyle w:val="aa"/>
            </w:pPr>
            <w:r>
              <w:t xml:space="preserve">        ]</w:t>
            </w:r>
          </w:p>
          <w:p w14:paraId="4414715B" w14:textId="77777777" w:rsidR="00983611" w:rsidRDefault="00983611" w:rsidP="00983611">
            <w:pPr>
              <w:pStyle w:val="aa"/>
            </w:pPr>
            <w:r>
              <w:t xml:space="preserve">    },</w:t>
            </w:r>
          </w:p>
          <w:p w14:paraId="5F4D9908" w14:textId="77777777" w:rsidR="00983611" w:rsidRDefault="00983611" w:rsidP="00983611">
            <w:pPr>
              <w:pStyle w:val="aa"/>
            </w:pPr>
            <w:r>
              <w:t xml:space="preserve">    "students": [</w:t>
            </w:r>
          </w:p>
          <w:p w14:paraId="3EF4BF91" w14:textId="77777777" w:rsidR="00983611" w:rsidRDefault="00983611" w:rsidP="00983611">
            <w:pPr>
              <w:pStyle w:val="aa"/>
            </w:pPr>
            <w:r>
              <w:t xml:space="preserve">        {</w:t>
            </w:r>
          </w:p>
          <w:p w14:paraId="4E65FA96" w14:textId="77777777" w:rsidR="00983611" w:rsidRDefault="00983611" w:rsidP="00983611">
            <w:pPr>
              <w:pStyle w:val="aa"/>
            </w:pPr>
            <w:r>
              <w:t xml:space="preserve">            "</w:t>
            </w:r>
            <w:proofErr w:type="spellStart"/>
            <w:proofErr w:type="gramStart"/>
            <w:r>
              <w:t>birth</w:t>
            </w:r>
            <w:proofErr w:type="gramEnd"/>
            <w:r>
              <w:t>_date</w:t>
            </w:r>
            <w:proofErr w:type="spellEnd"/>
            <w:r>
              <w:t>": "12.03.1322",</w:t>
            </w:r>
          </w:p>
          <w:p w14:paraId="394B2F53" w14:textId="77777777" w:rsidR="00983611" w:rsidRDefault="00983611" w:rsidP="00983611">
            <w:pPr>
              <w:pStyle w:val="aa"/>
            </w:pPr>
            <w:r>
              <w:t xml:space="preserve">            "code": 12,</w:t>
            </w:r>
          </w:p>
          <w:p w14:paraId="14634D09" w14:textId="77777777" w:rsidR="00983611" w:rsidRDefault="00983611" w:rsidP="00983611">
            <w:pPr>
              <w:pStyle w:val="aa"/>
            </w:pPr>
            <w:r>
              <w:t xml:space="preserve">            "</w:t>
            </w:r>
            <w:proofErr w:type="spellStart"/>
            <w:proofErr w:type="gramStart"/>
            <w:r>
              <w:t>full</w:t>
            </w:r>
            <w:proofErr w:type="gramEnd"/>
            <w:r>
              <w:t>_name</w:t>
            </w:r>
            <w:proofErr w:type="spellEnd"/>
            <w:r>
              <w:t>": "ФИО",</w:t>
            </w:r>
          </w:p>
          <w:p w14:paraId="408F097E" w14:textId="77777777" w:rsidR="00983611" w:rsidRDefault="00983611" w:rsidP="00983611">
            <w:pPr>
              <w:pStyle w:val="aa"/>
            </w:pPr>
            <w:r>
              <w:t xml:space="preserve">            "gender": "М",</w:t>
            </w:r>
          </w:p>
          <w:p w14:paraId="4A6BFB98" w14:textId="77777777" w:rsidR="00983611" w:rsidRDefault="00983611" w:rsidP="00983611">
            <w:pPr>
              <w:pStyle w:val="aa"/>
            </w:pPr>
            <w:r>
              <w:t xml:space="preserve">            "</w:t>
            </w:r>
            <w:proofErr w:type="spellStart"/>
            <w:proofErr w:type="gramStart"/>
            <w:r>
              <w:t>group</w:t>
            </w:r>
            <w:proofErr w:type="gramEnd"/>
            <w:r>
              <w:t>_code</w:t>
            </w:r>
            <w:proofErr w:type="spellEnd"/>
            <w:r>
              <w:t>": 12,</w:t>
            </w:r>
          </w:p>
          <w:p w14:paraId="2B9FC160" w14:textId="77777777" w:rsidR="00983611" w:rsidRDefault="00983611" w:rsidP="00983611">
            <w:pPr>
              <w:pStyle w:val="aa"/>
            </w:pPr>
            <w:r>
              <w:t xml:space="preserve">            "</w:t>
            </w:r>
            <w:proofErr w:type="spellStart"/>
            <w:proofErr w:type="gramStart"/>
            <w:r>
              <w:t>issued</w:t>
            </w:r>
            <w:proofErr w:type="gramEnd"/>
            <w:r>
              <w:t>_by</w:t>
            </w:r>
            <w:proofErr w:type="spellEnd"/>
            <w:r>
              <w:t xml:space="preserve">": "ГУ МВД </w:t>
            </w:r>
            <w:proofErr w:type="spellStart"/>
            <w:r>
              <w:t>Москвы</w:t>
            </w:r>
            <w:proofErr w:type="spellEnd"/>
            <w:r>
              <w:t>",</w:t>
            </w:r>
          </w:p>
          <w:p w14:paraId="2ACA3A78" w14:textId="77777777" w:rsidR="00983611" w:rsidRDefault="00983611" w:rsidP="00983611">
            <w:pPr>
              <w:pStyle w:val="aa"/>
            </w:pPr>
            <w:r>
              <w:t xml:space="preserve">            "</w:t>
            </w:r>
            <w:proofErr w:type="spellStart"/>
            <w:proofErr w:type="gramStart"/>
            <w:r>
              <w:t>issued</w:t>
            </w:r>
            <w:proofErr w:type="gramEnd"/>
            <w:r>
              <w:t>_date</w:t>
            </w:r>
            <w:proofErr w:type="spellEnd"/>
            <w:r>
              <w:t>": "12.04.1319",</w:t>
            </w:r>
          </w:p>
          <w:p w14:paraId="2B31E915" w14:textId="77777777" w:rsidR="00983611" w:rsidRDefault="00983611" w:rsidP="00983611">
            <w:pPr>
              <w:pStyle w:val="aa"/>
            </w:pPr>
            <w:r>
              <w:t xml:space="preserve">            "</w:t>
            </w:r>
            <w:proofErr w:type="spellStart"/>
            <w:proofErr w:type="gramStart"/>
            <w:r>
              <w:t>passport</w:t>
            </w:r>
            <w:proofErr w:type="gramEnd"/>
            <w:r>
              <w:t>_number</w:t>
            </w:r>
            <w:proofErr w:type="spellEnd"/>
            <w:r>
              <w:t>": "242424",</w:t>
            </w:r>
          </w:p>
          <w:p w14:paraId="34C79C27" w14:textId="77777777" w:rsidR="00983611" w:rsidRDefault="00983611" w:rsidP="00983611">
            <w:pPr>
              <w:pStyle w:val="aa"/>
            </w:pPr>
            <w:r>
              <w:t xml:space="preserve">            "</w:t>
            </w:r>
            <w:proofErr w:type="spellStart"/>
            <w:proofErr w:type="gramStart"/>
            <w:r>
              <w:t>passport</w:t>
            </w:r>
            <w:proofErr w:type="gramEnd"/>
            <w:r>
              <w:t>_series</w:t>
            </w:r>
            <w:proofErr w:type="spellEnd"/>
            <w:r>
              <w:t>": "1444"</w:t>
            </w:r>
          </w:p>
          <w:p w14:paraId="68BE4F9E" w14:textId="77777777" w:rsidR="00983611" w:rsidRDefault="00983611" w:rsidP="00983611">
            <w:pPr>
              <w:pStyle w:val="aa"/>
            </w:pPr>
            <w:r>
              <w:t xml:space="preserve">        }</w:t>
            </w:r>
          </w:p>
          <w:p w14:paraId="68015D3A" w14:textId="77777777" w:rsidR="00983611" w:rsidRDefault="00983611" w:rsidP="00983611">
            <w:pPr>
              <w:pStyle w:val="aa"/>
            </w:pPr>
            <w:r>
              <w:t xml:space="preserve">    ]</w:t>
            </w:r>
          </w:p>
          <w:p w14:paraId="4AA0E202" w14:textId="17626B71" w:rsidR="00983611" w:rsidRDefault="00983611" w:rsidP="00983611">
            <w:pPr>
              <w:pStyle w:val="aa"/>
            </w:pPr>
            <w:r>
              <w:t>}</w:t>
            </w:r>
          </w:p>
        </w:tc>
      </w:tr>
    </w:tbl>
    <w:p w14:paraId="212C4803" w14:textId="77777777" w:rsidR="00983611" w:rsidRPr="00983611" w:rsidRDefault="00983611" w:rsidP="00983611">
      <w:pPr>
        <w:ind w:firstLine="0"/>
      </w:pPr>
    </w:p>
    <w:p w14:paraId="0040E836" w14:textId="2CAA38F9" w:rsidR="00B975B5" w:rsidRPr="003F5FB2" w:rsidRDefault="0057606A" w:rsidP="00A663B4">
      <w:pPr>
        <w:pStyle w:val="1"/>
        <w:rPr>
          <w:lang w:val="ru-RU"/>
        </w:rPr>
      </w:pPr>
      <w:bookmarkStart w:id="26" w:name="_Toc184184498"/>
      <w:r>
        <w:lastRenderedPageBreak/>
        <w:t>5</w:t>
      </w:r>
      <w:r w:rsidR="008D5DBA" w:rsidRPr="001F1B4F">
        <w:rPr>
          <w:lang w:val="ru-RU"/>
        </w:rPr>
        <w:t xml:space="preserve"> </w:t>
      </w:r>
      <w:r w:rsidR="00434A87">
        <w:rPr>
          <w:lang w:val="ru-RU"/>
        </w:rPr>
        <w:t>Вывод</w:t>
      </w:r>
      <w:bookmarkEnd w:id="26"/>
    </w:p>
    <w:p w14:paraId="5A45B670" w14:textId="5149B367" w:rsidR="00A663B4" w:rsidRPr="004A0D4C" w:rsidRDefault="002A0686" w:rsidP="00A663B4">
      <w:pPr>
        <w:rPr>
          <w:lang w:val="ru-RU"/>
        </w:rPr>
      </w:pPr>
      <w:r>
        <w:rPr>
          <w:lang w:val="ru-RU"/>
        </w:rPr>
        <w:t xml:space="preserve">В процессе работы были изучены </w:t>
      </w:r>
      <w:r w:rsidR="004A0D4C">
        <w:rPr>
          <w:lang w:val="ru-RU"/>
        </w:rPr>
        <w:t>основные принципы взаимодействия приложений с СУБД</w:t>
      </w:r>
      <w:r w:rsidRPr="004A0D4C">
        <w:rPr>
          <w:lang w:val="ru-RU"/>
        </w:rPr>
        <w:t>.</w:t>
      </w:r>
    </w:p>
    <w:sectPr w:rsidR="00A663B4" w:rsidRPr="004A0D4C" w:rsidSect="00A4148D">
      <w:footerReference w:type="default" r:id="rId9"/>
      <w:pgSz w:w="11907" w:h="16840" w:code="9"/>
      <w:pgMar w:top="1134" w:right="851" w:bottom="1134" w:left="1701" w:header="62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2FF95" w14:textId="77777777" w:rsidR="003936BE" w:rsidRDefault="003936BE" w:rsidP="00D51497">
      <w:pPr>
        <w:spacing w:line="240" w:lineRule="auto"/>
      </w:pPr>
      <w:r>
        <w:separator/>
      </w:r>
    </w:p>
  </w:endnote>
  <w:endnote w:type="continuationSeparator" w:id="0">
    <w:p w14:paraId="7D02B534" w14:textId="77777777" w:rsidR="003936BE" w:rsidRDefault="003936BE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  <w:embedRegular r:id="rId1" w:fontKey="{2A034939-7509-4D23-B80F-6BBFDF9802F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0338335"/>
      <w:docPartObj>
        <w:docPartGallery w:val="Page Numbers (Bottom of Page)"/>
        <w:docPartUnique/>
      </w:docPartObj>
    </w:sdtPr>
    <w:sdtEndPr/>
    <w:sdtContent>
      <w:p w14:paraId="3C601D1A" w14:textId="77777777" w:rsidR="0023653B" w:rsidRDefault="001F6A6A" w:rsidP="005E11B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61704" w14:textId="77777777" w:rsidR="003936BE" w:rsidRDefault="003936BE" w:rsidP="00D51497">
      <w:pPr>
        <w:spacing w:line="240" w:lineRule="auto"/>
      </w:pPr>
      <w:r>
        <w:separator/>
      </w:r>
    </w:p>
  </w:footnote>
  <w:footnote w:type="continuationSeparator" w:id="0">
    <w:p w14:paraId="2A88636D" w14:textId="77777777" w:rsidR="003936BE" w:rsidRDefault="003936BE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691D"/>
    <w:multiLevelType w:val="hybridMultilevel"/>
    <w:tmpl w:val="CCEAA22A"/>
    <w:lvl w:ilvl="0" w:tplc="E4CE597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A90F46"/>
    <w:multiLevelType w:val="hybridMultilevel"/>
    <w:tmpl w:val="0D54AA90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020250"/>
    <w:multiLevelType w:val="hybridMultilevel"/>
    <w:tmpl w:val="D69A6F8A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141A5542"/>
    <w:multiLevelType w:val="hybridMultilevel"/>
    <w:tmpl w:val="F1CA96FA"/>
    <w:lvl w:ilvl="0" w:tplc="691A956C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D4C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8A10460"/>
    <w:multiLevelType w:val="hybridMultilevel"/>
    <w:tmpl w:val="027C990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A68FE"/>
    <w:multiLevelType w:val="hybridMultilevel"/>
    <w:tmpl w:val="54E67502"/>
    <w:lvl w:ilvl="0" w:tplc="9EB4D61A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3713B"/>
    <w:multiLevelType w:val="hybridMultilevel"/>
    <w:tmpl w:val="60389B20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1464F4"/>
    <w:multiLevelType w:val="hybridMultilevel"/>
    <w:tmpl w:val="ABA454DC"/>
    <w:lvl w:ilvl="0" w:tplc="FFFFFFFF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9EB4D61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C7F98"/>
    <w:multiLevelType w:val="hybridMultilevel"/>
    <w:tmpl w:val="8C8A1BB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A54CE2"/>
    <w:multiLevelType w:val="hybridMultilevel"/>
    <w:tmpl w:val="8AB481AE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4222"/>
    <w:multiLevelType w:val="hybridMultilevel"/>
    <w:tmpl w:val="B41AC504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92F63"/>
    <w:multiLevelType w:val="hybridMultilevel"/>
    <w:tmpl w:val="426A40C2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 w15:restartNumberingAfterBreak="0">
    <w:nsid w:val="38887BB0"/>
    <w:multiLevelType w:val="hybridMultilevel"/>
    <w:tmpl w:val="F432AF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A49EE"/>
    <w:multiLevelType w:val="hybridMultilevel"/>
    <w:tmpl w:val="D77A1FE8"/>
    <w:lvl w:ilvl="0" w:tplc="FFFFFFFF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9EB4D61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11275"/>
    <w:multiLevelType w:val="hybridMultilevel"/>
    <w:tmpl w:val="7DEC49C8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243AAD"/>
    <w:multiLevelType w:val="hybridMultilevel"/>
    <w:tmpl w:val="8356245E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42441"/>
    <w:multiLevelType w:val="hybridMultilevel"/>
    <w:tmpl w:val="340AC454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BE14F3"/>
    <w:multiLevelType w:val="hybridMultilevel"/>
    <w:tmpl w:val="E0967E78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 w15:restartNumberingAfterBreak="0">
    <w:nsid w:val="49051875"/>
    <w:multiLevelType w:val="hybridMultilevel"/>
    <w:tmpl w:val="CB808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7E129C"/>
    <w:multiLevelType w:val="hybridMultilevel"/>
    <w:tmpl w:val="6C64D342"/>
    <w:lvl w:ilvl="0" w:tplc="64266476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23" w15:restartNumberingAfterBreak="0">
    <w:nsid w:val="4E752792"/>
    <w:multiLevelType w:val="hybridMultilevel"/>
    <w:tmpl w:val="7E6C7C18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F6467"/>
    <w:multiLevelType w:val="hybridMultilevel"/>
    <w:tmpl w:val="063C9FFC"/>
    <w:lvl w:ilvl="0" w:tplc="E4CE59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16E25"/>
    <w:multiLevelType w:val="hybridMultilevel"/>
    <w:tmpl w:val="BF9E83D6"/>
    <w:lvl w:ilvl="0" w:tplc="AB52D2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FB0FFB8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38405A"/>
    <w:multiLevelType w:val="hybridMultilevel"/>
    <w:tmpl w:val="EEA82F82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F02A7F"/>
    <w:multiLevelType w:val="multilevel"/>
    <w:tmpl w:val="5D0060B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E6BA4"/>
    <w:multiLevelType w:val="hybridMultilevel"/>
    <w:tmpl w:val="809A365A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0D4A49"/>
    <w:multiLevelType w:val="hybridMultilevel"/>
    <w:tmpl w:val="841CAA48"/>
    <w:lvl w:ilvl="0" w:tplc="E4CE5972">
      <w:start w:val="1"/>
      <w:numFmt w:val="bullet"/>
      <w:lvlText w:val="-"/>
      <w:lvlJc w:val="left"/>
      <w:pPr>
        <w:ind w:left="12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6FE74A42"/>
    <w:multiLevelType w:val="hybridMultilevel"/>
    <w:tmpl w:val="0FF8DDDC"/>
    <w:lvl w:ilvl="0" w:tplc="E4CE59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CD1327"/>
    <w:multiLevelType w:val="hybridMultilevel"/>
    <w:tmpl w:val="55A4D02C"/>
    <w:lvl w:ilvl="0" w:tplc="98DCC02E">
      <w:start w:val="5"/>
      <w:numFmt w:val="decimal"/>
      <w:lvlText w:val="%1"/>
      <w:lvlJc w:val="left"/>
      <w:pPr>
        <w:ind w:left="720" w:hanging="360"/>
      </w:pPr>
      <w:rPr>
        <w:rFonts w:eastAsia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85C1D"/>
    <w:multiLevelType w:val="multilevel"/>
    <w:tmpl w:val="815AC6B0"/>
    <w:numStyleLink w:val="a"/>
  </w:abstractNum>
  <w:num w:numId="1" w16cid:durableId="755858655">
    <w:abstractNumId w:val="24"/>
  </w:num>
  <w:num w:numId="2" w16cid:durableId="2127384573">
    <w:abstractNumId w:val="15"/>
  </w:num>
  <w:num w:numId="3" w16cid:durableId="471338505">
    <w:abstractNumId w:val="21"/>
  </w:num>
  <w:num w:numId="4" w16cid:durableId="1988121763">
    <w:abstractNumId w:val="5"/>
  </w:num>
  <w:num w:numId="5" w16cid:durableId="2027291284">
    <w:abstractNumId w:val="3"/>
  </w:num>
  <w:num w:numId="6" w16cid:durableId="321668192">
    <w:abstractNumId w:val="33"/>
  </w:num>
  <w:num w:numId="7" w16cid:durableId="437717772">
    <w:abstractNumId w:val="28"/>
  </w:num>
  <w:num w:numId="8" w16cid:durableId="468863029">
    <w:abstractNumId w:val="23"/>
  </w:num>
  <w:num w:numId="9" w16cid:durableId="553390181">
    <w:abstractNumId w:val="8"/>
  </w:num>
  <w:num w:numId="10" w16cid:durableId="1469011822">
    <w:abstractNumId w:val="31"/>
  </w:num>
  <w:num w:numId="11" w16cid:durableId="1745058713">
    <w:abstractNumId w:val="29"/>
  </w:num>
  <w:num w:numId="12" w16cid:durableId="1382634448">
    <w:abstractNumId w:val="10"/>
  </w:num>
  <w:num w:numId="13" w16cid:durableId="232159664">
    <w:abstractNumId w:val="12"/>
  </w:num>
  <w:num w:numId="14" w16cid:durableId="835340477">
    <w:abstractNumId w:val="20"/>
  </w:num>
  <w:num w:numId="15" w16cid:durableId="150829852">
    <w:abstractNumId w:val="13"/>
  </w:num>
  <w:num w:numId="16" w16cid:durableId="1305886859">
    <w:abstractNumId w:val="25"/>
  </w:num>
  <w:num w:numId="17" w16cid:durableId="1303315776">
    <w:abstractNumId w:val="11"/>
  </w:num>
  <w:num w:numId="18" w16cid:durableId="1019165656">
    <w:abstractNumId w:val="2"/>
  </w:num>
  <w:num w:numId="19" w16cid:durableId="479350207">
    <w:abstractNumId w:val="30"/>
  </w:num>
  <w:num w:numId="20" w16cid:durableId="649166814">
    <w:abstractNumId w:val="17"/>
  </w:num>
  <w:num w:numId="21" w16cid:durableId="1112628373">
    <w:abstractNumId w:val="0"/>
  </w:num>
  <w:num w:numId="22" w16cid:durableId="1188832087">
    <w:abstractNumId w:val="1"/>
  </w:num>
  <w:num w:numId="23" w16cid:durableId="1672681755">
    <w:abstractNumId w:val="27"/>
  </w:num>
  <w:num w:numId="24" w16cid:durableId="1663384931">
    <w:abstractNumId w:val="22"/>
  </w:num>
  <w:num w:numId="25" w16cid:durableId="1372461144">
    <w:abstractNumId w:val="6"/>
  </w:num>
  <w:num w:numId="26" w16cid:durableId="113912196">
    <w:abstractNumId w:val="26"/>
  </w:num>
  <w:num w:numId="27" w16cid:durableId="620309314">
    <w:abstractNumId w:val="14"/>
  </w:num>
  <w:num w:numId="28" w16cid:durableId="818959893">
    <w:abstractNumId w:val="7"/>
  </w:num>
  <w:num w:numId="29" w16cid:durableId="1662810585">
    <w:abstractNumId w:val="16"/>
  </w:num>
  <w:num w:numId="30" w16cid:durableId="671641649">
    <w:abstractNumId w:val="9"/>
  </w:num>
  <w:num w:numId="31" w16cid:durableId="2096169852">
    <w:abstractNumId w:val="32"/>
  </w:num>
  <w:num w:numId="32" w16cid:durableId="343825262">
    <w:abstractNumId w:val="18"/>
  </w:num>
  <w:num w:numId="33" w16cid:durableId="504512180">
    <w:abstractNumId w:val="4"/>
  </w:num>
  <w:num w:numId="34" w16cid:durableId="8943953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 w:grammar="clean"/>
  <w:attachedTemplate r:id="rId1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80"/>
    <w:rsid w:val="00004808"/>
    <w:rsid w:val="0000515E"/>
    <w:rsid w:val="000078D3"/>
    <w:rsid w:val="00014168"/>
    <w:rsid w:val="000169E9"/>
    <w:rsid w:val="00016B62"/>
    <w:rsid w:val="0002041C"/>
    <w:rsid w:val="00020478"/>
    <w:rsid w:val="00023135"/>
    <w:rsid w:val="00025ABA"/>
    <w:rsid w:val="000262A7"/>
    <w:rsid w:val="00032B8C"/>
    <w:rsid w:val="00032DE3"/>
    <w:rsid w:val="00035ECD"/>
    <w:rsid w:val="000424EF"/>
    <w:rsid w:val="00043EB9"/>
    <w:rsid w:val="0004413B"/>
    <w:rsid w:val="00065DAC"/>
    <w:rsid w:val="00070363"/>
    <w:rsid w:val="00070ABB"/>
    <w:rsid w:val="00071B42"/>
    <w:rsid w:val="00074EC5"/>
    <w:rsid w:val="000800B5"/>
    <w:rsid w:val="00081FD1"/>
    <w:rsid w:val="00082CDC"/>
    <w:rsid w:val="0008510D"/>
    <w:rsid w:val="00086D61"/>
    <w:rsid w:val="00093D23"/>
    <w:rsid w:val="0009446E"/>
    <w:rsid w:val="000A2E19"/>
    <w:rsid w:val="000A455D"/>
    <w:rsid w:val="000A511F"/>
    <w:rsid w:val="000B0658"/>
    <w:rsid w:val="000B216C"/>
    <w:rsid w:val="000B2188"/>
    <w:rsid w:val="000B245A"/>
    <w:rsid w:val="000B6205"/>
    <w:rsid w:val="000B637E"/>
    <w:rsid w:val="000B7BF0"/>
    <w:rsid w:val="000C5A78"/>
    <w:rsid w:val="000C6A5D"/>
    <w:rsid w:val="000C7B32"/>
    <w:rsid w:val="000D02C0"/>
    <w:rsid w:val="000D394D"/>
    <w:rsid w:val="000D3CFB"/>
    <w:rsid w:val="000E0C35"/>
    <w:rsid w:val="000E336C"/>
    <w:rsid w:val="000F472F"/>
    <w:rsid w:val="00114028"/>
    <w:rsid w:val="00131643"/>
    <w:rsid w:val="0013303F"/>
    <w:rsid w:val="00133F6D"/>
    <w:rsid w:val="001456C2"/>
    <w:rsid w:val="00147499"/>
    <w:rsid w:val="00155B9D"/>
    <w:rsid w:val="00157D15"/>
    <w:rsid w:val="001628EA"/>
    <w:rsid w:val="00163980"/>
    <w:rsid w:val="00163AC7"/>
    <w:rsid w:val="00166149"/>
    <w:rsid w:val="00167365"/>
    <w:rsid w:val="0017131E"/>
    <w:rsid w:val="001716FE"/>
    <w:rsid w:val="00173B05"/>
    <w:rsid w:val="00177AB2"/>
    <w:rsid w:val="00180219"/>
    <w:rsid w:val="00181246"/>
    <w:rsid w:val="001831FD"/>
    <w:rsid w:val="00186682"/>
    <w:rsid w:val="00190293"/>
    <w:rsid w:val="001B1D46"/>
    <w:rsid w:val="001B7C31"/>
    <w:rsid w:val="001C0147"/>
    <w:rsid w:val="001C1684"/>
    <w:rsid w:val="001C23D8"/>
    <w:rsid w:val="001C4101"/>
    <w:rsid w:val="001C4C3B"/>
    <w:rsid w:val="001C6591"/>
    <w:rsid w:val="001C73FA"/>
    <w:rsid w:val="001D08A6"/>
    <w:rsid w:val="001E1068"/>
    <w:rsid w:val="001E2C65"/>
    <w:rsid w:val="001E331E"/>
    <w:rsid w:val="001E6E5A"/>
    <w:rsid w:val="001F1B1E"/>
    <w:rsid w:val="001F1B4F"/>
    <w:rsid w:val="001F2643"/>
    <w:rsid w:val="001F6A6A"/>
    <w:rsid w:val="00200DAB"/>
    <w:rsid w:val="00202523"/>
    <w:rsid w:val="00205E1D"/>
    <w:rsid w:val="00210093"/>
    <w:rsid w:val="00216F85"/>
    <w:rsid w:val="00217230"/>
    <w:rsid w:val="002273C2"/>
    <w:rsid w:val="002274AE"/>
    <w:rsid w:val="00232A2B"/>
    <w:rsid w:val="0023453C"/>
    <w:rsid w:val="0023653B"/>
    <w:rsid w:val="0024301E"/>
    <w:rsid w:val="00243B7D"/>
    <w:rsid w:val="00246792"/>
    <w:rsid w:val="00255CE5"/>
    <w:rsid w:val="00257894"/>
    <w:rsid w:val="00262F11"/>
    <w:rsid w:val="00264409"/>
    <w:rsid w:val="00266C5E"/>
    <w:rsid w:val="00271707"/>
    <w:rsid w:val="00276468"/>
    <w:rsid w:val="002768CD"/>
    <w:rsid w:val="00277C88"/>
    <w:rsid w:val="002966E8"/>
    <w:rsid w:val="00297B89"/>
    <w:rsid w:val="002A01DD"/>
    <w:rsid w:val="002A0686"/>
    <w:rsid w:val="002A1396"/>
    <w:rsid w:val="002A27AF"/>
    <w:rsid w:val="002A790A"/>
    <w:rsid w:val="002B0200"/>
    <w:rsid w:val="002B1DD3"/>
    <w:rsid w:val="002B5B0F"/>
    <w:rsid w:val="002B5FAA"/>
    <w:rsid w:val="002C53DE"/>
    <w:rsid w:val="002D0E78"/>
    <w:rsid w:val="002D3AFF"/>
    <w:rsid w:val="002D3F51"/>
    <w:rsid w:val="002D4733"/>
    <w:rsid w:val="002D6CCD"/>
    <w:rsid w:val="002D7D3D"/>
    <w:rsid w:val="002E2314"/>
    <w:rsid w:val="002E3798"/>
    <w:rsid w:val="002E43BA"/>
    <w:rsid w:val="002E5F9E"/>
    <w:rsid w:val="002F0CE0"/>
    <w:rsid w:val="002F42C7"/>
    <w:rsid w:val="00305CC8"/>
    <w:rsid w:val="00307C97"/>
    <w:rsid w:val="00310BCB"/>
    <w:rsid w:val="003163FF"/>
    <w:rsid w:val="00317B02"/>
    <w:rsid w:val="003239E5"/>
    <w:rsid w:val="00335897"/>
    <w:rsid w:val="003358E1"/>
    <w:rsid w:val="003415AD"/>
    <w:rsid w:val="003456B3"/>
    <w:rsid w:val="0035665A"/>
    <w:rsid w:val="00356B2E"/>
    <w:rsid w:val="00363280"/>
    <w:rsid w:val="00365D03"/>
    <w:rsid w:val="00365F79"/>
    <w:rsid w:val="00366847"/>
    <w:rsid w:val="00370849"/>
    <w:rsid w:val="00373CDF"/>
    <w:rsid w:val="003936BE"/>
    <w:rsid w:val="00394092"/>
    <w:rsid w:val="00395586"/>
    <w:rsid w:val="00397059"/>
    <w:rsid w:val="003A108F"/>
    <w:rsid w:val="003A55E3"/>
    <w:rsid w:val="003B071B"/>
    <w:rsid w:val="003C5313"/>
    <w:rsid w:val="003D22B8"/>
    <w:rsid w:val="003D3884"/>
    <w:rsid w:val="003D3A4A"/>
    <w:rsid w:val="003E1DA7"/>
    <w:rsid w:val="003E49B1"/>
    <w:rsid w:val="003E5BFB"/>
    <w:rsid w:val="003E783B"/>
    <w:rsid w:val="003F2C8E"/>
    <w:rsid w:val="003F2FA4"/>
    <w:rsid w:val="003F3678"/>
    <w:rsid w:val="003F5FB2"/>
    <w:rsid w:val="003F7618"/>
    <w:rsid w:val="003F7EE7"/>
    <w:rsid w:val="00400852"/>
    <w:rsid w:val="00402CA0"/>
    <w:rsid w:val="00405E39"/>
    <w:rsid w:val="004121B8"/>
    <w:rsid w:val="0041619C"/>
    <w:rsid w:val="00423B63"/>
    <w:rsid w:val="004301C9"/>
    <w:rsid w:val="00432286"/>
    <w:rsid w:val="0043383E"/>
    <w:rsid w:val="00434A87"/>
    <w:rsid w:val="00437BAB"/>
    <w:rsid w:val="0044161E"/>
    <w:rsid w:val="00442D4B"/>
    <w:rsid w:val="00446391"/>
    <w:rsid w:val="00446D5F"/>
    <w:rsid w:val="00450068"/>
    <w:rsid w:val="00453D33"/>
    <w:rsid w:val="00456D09"/>
    <w:rsid w:val="00456DDA"/>
    <w:rsid w:val="0047191E"/>
    <w:rsid w:val="00472CDB"/>
    <w:rsid w:val="0047430B"/>
    <w:rsid w:val="0047617D"/>
    <w:rsid w:val="0048113B"/>
    <w:rsid w:val="004830B5"/>
    <w:rsid w:val="00484B60"/>
    <w:rsid w:val="00496D11"/>
    <w:rsid w:val="004A0860"/>
    <w:rsid w:val="004A0B2C"/>
    <w:rsid w:val="004A0D4C"/>
    <w:rsid w:val="004A54BE"/>
    <w:rsid w:val="004B3E23"/>
    <w:rsid w:val="004B4A1C"/>
    <w:rsid w:val="004B6290"/>
    <w:rsid w:val="004C0836"/>
    <w:rsid w:val="004C1021"/>
    <w:rsid w:val="004C58E1"/>
    <w:rsid w:val="004D1B74"/>
    <w:rsid w:val="004D1E12"/>
    <w:rsid w:val="004D3709"/>
    <w:rsid w:val="004E1514"/>
    <w:rsid w:val="004E6B09"/>
    <w:rsid w:val="004F356B"/>
    <w:rsid w:val="004F63EA"/>
    <w:rsid w:val="004F712C"/>
    <w:rsid w:val="005022AC"/>
    <w:rsid w:val="00503BF1"/>
    <w:rsid w:val="005166D2"/>
    <w:rsid w:val="005224AD"/>
    <w:rsid w:val="00522B39"/>
    <w:rsid w:val="00527263"/>
    <w:rsid w:val="00537263"/>
    <w:rsid w:val="00542BE0"/>
    <w:rsid w:val="00557AAF"/>
    <w:rsid w:val="00566D2B"/>
    <w:rsid w:val="00567021"/>
    <w:rsid w:val="0056721D"/>
    <w:rsid w:val="00571613"/>
    <w:rsid w:val="0057606A"/>
    <w:rsid w:val="0058076A"/>
    <w:rsid w:val="005820D3"/>
    <w:rsid w:val="00583EF0"/>
    <w:rsid w:val="00586876"/>
    <w:rsid w:val="005944DE"/>
    <w:rsid w:val="00595CEB"/>
    <w:rsid w:val="005A01FA"/>
    <w:rsid w:val="005A1613"/>
    <w:rsid w:val="005A7B16"/>
    <w:rsid w:val="005B0812"/>
    <w:rsid w:val="005B13F0"/>
    <w:rsid w:val="005B16CC"/>
    <w:rsid w:val="005B3330"/>
    <w:rsid w:val="005B66A0"/>
    <w:rsid w:val="005D0FBA"/>
    <w:rsid w:val="005D470C"/>
    <w:rsid w:val="005D4CA0"/>
    <w:rsid w:val="005D55C1"/>
    <w:rsid w:val="005E11B1"/>
    <w:rsid w:val="005E5C53"/>
    <w:rsid w:val="005E5D91"/>
    <w:rsid w:val="005E7579"/>
    <w:rsid w:val="00605480"/>
    <w:rsid w:val="006107D7"/>
    <w:rsid w:val="00620278"/>
    <w:rsid w:val="00621576"/>
    <w:rsid w:val="006265FD"/>
    <w:rsid w:val="00631D9C"/>
    <w:rsid w:val="00646A48"/>
    <w:rsid w:val="00652F9C"/>
    <w:rsid w:val="00656CB3"/>
    <w:rsid w:val="00664B60"/>
    <w:rsid w:val="00664D13"/>
    <w:rsid w:val="00674DB4"/>
    <w:rsid w:val="00686D2C"/>
    <w:rsid w:val="00686E95"/>
    <w:rsid w:val="0068750C"/>
    <w:rsid w:val="00696416"/>
    <w:rsid w:val="006A3133"/>
    <w:rsid w:val="006A46BF"/>
    <w:rsid w:val="006A5CEC"/>
    <w:rsid w:val="006A6EFB"/>
    <w:rsid w:val="006A77CF"/>
    <w:rsid w:val="006B05C5"/>
    <w:rsid w:val="006B414A"/>
    <w:rsid w:val="006C490D"/>
    <w:rsid w:val="006C6057"/>
    <w:rsid w:val="006D39F8"/>
    <w:rsid w:val="006E3CD3"/>
    <w:rsid w:val="006E4BA6"/>
    <w:rsid w:val="006E57F7"/>
    <w:rsid w:val="006E6350"/>
    <w:rsid w:val="006F22CA"/>
    <w:rsid w:val="006F2E64"/>
    <w:rsid w:val="006F57D3"/>
    <w:rsid w:val="006F6E59"/>
    <w:rsid w:val="007006D5"/>
    <w:rsid w:val="00714CE7"/>
    <w:rsid w:val="00715276"/>
    <w:rsid w:val="00715B77"/>
    <w:rsid w:val="00720944"/>
    <w:rsid w:val="0072210E"/>
    <w:rsid w:val="00722AEF"/>
    <w:rsid w:val="007236C0"/>
    <w:rsid w:val="00723DCD"/>
    <w:rsid w:val="007407CB"/>
    <w:rsid w:val="0074294C"/>
    <w:rsid w:val="00746823"/>
    <w:rsid w:val="00750118"/>
    <w:rsid w:val="00751278"/>
    <w:rsid w:val="007525DF"/>
    <w:rsid w:val="00761DD3"/>
    <w:rsid w:val="00762587"/>
    <w:rsid w:val="00762C08"/>
    <w:rsid w:val="0077529B"/>
    <w:rsid w:val="00776184"/>
    <w:rsid w:val="0078196C"/>
    <w:rsid w:val="007844E1"/>
    <w:rsid w:val="00785C59"/>
    <w:rsid w:val="007932BF"/>
    <w:rsid w:val="007932DD"/>
    <w:rsid w:val="00793DD0"/>
    <w:rsid w:val="007A243E"/>
    <w:rsid w:val="007A262A"/>
    <w:rsid w:val="007B5C88"/>
    <w:rsid w:val="007B7862"/>
    <w:rsid w:val="007C07EE"/>
    <w:rsid w:val="007D0C82"/>
    <w:rsid w:val="007D2D62"/>
    <w:rsid w:val="007D4799"/>
    <w:rsid w:val="007D4B7E"/>
    <w:rsid w:val="007E17CC"/>
    <w:rsid w:val="007E22FB"/>
    <w:rsid w:val="007E3F20"/>
    <w:rsid w:val="007E42B3"/>
    <w:rsid w:val="007F5E91"/>
    <w:rsid w:val="00802512"/>
    <w:rsid w:val="008040C7"/>
    <w:rsid w:val="00804699"/>
    <w:rsid w:val="00807FDD"/>
    <w:rsid w:val="0081418D"/>
    <w:rsid w:val="00826FE4"/>
    <w:rsid w:val="00832113"/>
    <w:rsid w:val="00834295"/>
    <w:rsid w:val="00840C32"/>
    <w:rsid w:val="0084543D"/>
    <w:rsid w:val="0084572C"/>
    <w:rsid w:val="00846357"/>
    <w:rsid w:val="008476C9"/>
    <w:rsid w:val="00852CC1"/>
    <w:rsid w:val="008620E6"/>
    <w:rsid w:val="00870A89"/>
    <w:rsid w:val="0087116F"/>
    <w:rsid w:val="008731F3"/>
    <w:rsid w:val="00875556"/>
    <w:rsid w:val="00875F9C"/>
    <w:rsid w:val="008829A6"/>
    <w:rsid w:val="008914A1"/>
    <w:rsid w:val="00891941"/>
    <w:rsid w:val="0089413C"/>
    <w:rsid w:val="00896E4C"/>
    <w:rsid w:val="0089782E"/>
    <w:rsid w:val="008A10A8"/>
    <w:rsid w:val="008A7A04"/>
    <w:rsid w:val="008B1D65"/>
    <w:rsid w:val="008B5185"/>
    <w:rsid w:val="008C0BD8"/>
    <w:rsid w:val="008C48E1"/>
    <w:rsid w:val="008C51F2"/>
    <w:rsid w:val="008D5DBA"/>
    <w:rsid w:val="008E5935"/>
    <w:rsid w:val="008F3E28"/>
    <w:rsid w:val="008F709D"/>
    <w:rsid w:val="008F76B5"/>
    <w:rsid w:val="009111CB"/>
    <w:rsid w:val="00913F8A"/>
    <w:rsid w:val="0092002D"/>
    <w:rsid w:val="00926375"/>
    <w:rsid w:val="0092637E"/>
    <w:rsid w:val="00933213"/>
    <w:rsid w:val="00935E1E"/>
    <w:rsid w:val="00937141"/>
    <w:rsid w:val="00941A37"/>
    <w:rsid w:val="00942A3A"/>
    <w:rsid w:val="00943A85"/>
    <w:rsid w:val="00945BDE"/>
    <w:rsid w:val="00945E49"/>
    <w:rsid w:val="0094651E"/>
    <w:rsid w:val="009508F4"/>
    <w:rsid w:val="009513EA"/>
    <w:rsid w:val="00954580"/>
    <w:rsid w:val="00954CA9"/>
    <w:rsid w:val="00955B0F"/>
    <w:rsid w:val="00955BCC"/>
    <w:rsid w:val="00963C3E"/>
    <w:rsid w:val="00970D8C"/>
    <w:rsid w:val="00971B67"/>
    <w:rsid w:val="00972E05"/>
    <w:rsid w:val="009748FB"/>
    <w:rsid w:val="00977BAF"/>
    <w:rsid w:val="00983611"/>
    <w:rsid w:val="009931B6"/>
    <w:rsid w:val="00996747"/>
    <w:rsid w:val="00997480"/>
    <w:rsid w:val="009A08F9"/>
    <w:rsid w:val="009A192D"/>
    <w:rsid w:val="009B4001"/>
    <w:rsid w:val="009C08FD"/>
    <w:rsid w:val="009C48B5"/>
    <w:rsid w:val="009C4A58"/>
    <w:rsid w:val="009C5050"/>
    <w:rsid w:val="009D35EB"/>
    <w:rsid w:val="009F4385"/>
    <w:rsid w:val="009F4D91"/>
    <w:rsid w:val="009F761B"/>
    <w:rsid w:val="00A0133D"/>
    <w:rsid w:val="00A10E7D"/>
    <w:rsid w:val="00A117C0"/>
    <w:rsid w:val="00A23EA2"/>
    <w:rsid w:val="00A241B8"/>
    <w:rsid w:val="00A2469E"/>
    <w:rsid w:val="00A279A2"/>
    <w:rsid w:val="00A347A2"/>
    <w:rsid w:val="00A35A31"/>
    <w:rsid w:val="00A36408"/>
    <w:rsid w:val="00A40847"/>
    <w:rsid w:val="00A40C51"/>
    <w:rsid w:val="00A4148D"/>
    <w:rsid w:val="00A4408B"/>
    <w:rsid w:val="00A44FCD"/>
    <w:rsid w:val="00A4764B"/>
    <w:rsid w:val="00A51B1C"/>
    <w:rsid w:val="00A539D5"/>
    <w:rsid w:val="00A53BBB"/>
    <w:rsid w:val="00A57FD1"/>
    <w:rsid w:val="00A57FDC"/>
    <w:rsid w:val="00A60532"/>
    <w:rsid w:val="00A663B4"/>
    <w:rsid w:val="00A74538"/>
    <w:rsid w:val="00A7665E"/>
    <w:rsid w:val="00A76D6F"/>
    <w:rsid w:val="00A863E3"/>
    <w:rsid w:val="00A86509"/>
    <w:rsid w:val="00A9004D"/>
    <w:rsid w:val="00A955E1"/>
    <w:rsid w:val="00AA445A"/>
    <w:rsid w:val="00AA59F4"/>
    <w:rsid w:val="00AA6950"/>
    <w:rsid w:val="00AB1490"/>
    <w:rsid w:val="00AB4D57"/>
    <w:rsid w:val="00AB657A"/>
    <w:rsid w:val="00AC4F93"/>
    <w:rsid w:val="00AD6DDC"/>
    <w:rsid w:val="00AE2B24"/>
    <w:rsid w:val="00AE36EE"/>
    <w:rsid w:val="00AE3C36"/>
    <w:rsid w:val="00AE5A0F"/>
    <w:rsid w:val="00AF2DB1"/>
    <w:rsid w:val="00AF4EF3"/>
    <w:rsid w:val="00AF601B"/>
    <w:rsid w:val="00AF7A9E"/>
    <w:rsid w:val="00B065BC"/>
    <w:rsid w:val="00B07D38"/>
    <w:rsid w:val="00B11BAD"/>
    <w:rsid w:val="00B12D92"/>
    <w:rsid w:val="00B14AF4"/>
    <w:rsid w:val="00B15755"/>
    <w:rsid w:val="00B21160"/>
    <w:rsid w:val="00B2745C"/>
    <w:rsid w:val="00B31712"/>
    <w:rsid w:val="00B31B58"/>
    <w:rsid w:val="00B33CB5"/>
    <w:rsid w:val="00B37628"/>
    <w:rsid w:val="00B37A11"/>
    <w:rsid w:val="00B44D2D"/>
    <w:rsid w:val="00B50606"/>
    <w:rsid w:val="00B51D8F"/>
    <w:rsid w:val="00B620D1"/>
    <w:rsid w:val="00B70394"/>
    <w:rsid w:val="00B7050D"/>
    <w:rsid w:val="00B80C7D"/>
    <w:rsid w:val="00B8274E"/>
    <w:rsid w:val="00B84A07"/>
    <w:rsid w:val="00B8745A"/>
    <w:rsid w:val="00B90383"/>
    <w:rsid w:val="00B90F4E"/>
    <w:rsid w:val="00B93E9C"/>
    <w:rsid w:val="00B94770"/>
    <w:rsid w:val="00B97188"/>
    <w:rsid w:val="00B975B5"/>
    <w:rsid w:val="00B97E3C"/>
    <w:rsid w:val="00BB0268"/>
    <w:rsid w:val="00BB51A4"/>
    <w:rsid w:val="00BB6188"/>
    <w:rsid w:val="00BC14B3"/>
    <w:rsid w:val="00BC2DD2"/>
    <w:rsid w:val="00BD0C52"/>
    <w:rsid w:val="00BD603D"/>
    <w:rsid w:val="00BE6146"/>
    <w:rsid w:val="00BE70E0"/>
    <w:rsid w:val="00BF55FB"/>
    <w:rsid w:val="00C001B7"/>
    <w:rsid w:val="00C04952"/>
    <w:rsid w:val="00C04C42"/>
    <w:rsid w:val="00C10CE8"/>
    <w:rsid w:val="00C1502C"/>
    <w:rsid w:val="00C23ADF"/>
    <w:rsid w:val="00C24E49"/>
    <w:rsid w:val="00C313D0"/>
    <w:rsid w:val="00C332A9"/>
    <w:rsid w:val="00C338E9"/>
    <w:rsid w:val="00C33CAA"/>
    <w:rsid w:val="00C354D2"/>
    <w:rsid w:val="00C400F0"/>
    <w:rsid w:val="00C40249"/>
    <w:rsid w:val="00C502E4"/>
    <w:rsid w:val="00C52920"/>
    <w:rsid w:val="00C54922"/>
    <w:rsid w:val="00C553C2"/>
    <w:rsid w:val="00C56BDA"/>
    <w:rsid w:val="00C6019A"/>
    <w:rsid w:val="00C63FE3"/>
    <w:rsid w:val="00C673E1"/>
    <w:rsid w:val="00C72D4B"/>
    <w:rsid w:val="00C766D5"/>
    <w:rsid w:val="00C76AF3"/>
    <w:rsid w:val="00C776DF"/>
    <w:rsid w:val="00C77D3D"/>
    <w:rsid w:val="00C80B2B"/>
    <w:rsid w:val="00C81788"/>
    <w:rsid w:val="00C838A2"/>
    <w:rsid w:val="00CA01E4"/>
    <w:rsid w:val="00CA2A36"/>
    <w:rsid w:val="00CA7FCB"/>
    <w:rsid w:val="00CB7931"/>
    <w:rsid w:val="00CC6F47"/>
    <w:rsid w:val="00CD4FF6"/>
    <w:rsid w:val="00CD749C"/>
    <w:rsid w:val="00CE3970"/>
    <w:rsid w:val="00D02B4E"/>
    <w:rsid w:val="00D06436"/>
    <w:rsid w:val="00D20BEE"/>
    <w:rsid w:val="00D35BC8"/>
    <w:rsid w:val="00D37F14"/>
    <w:rsid w:val="00D51497"/>
    <w:rsid w:val="00D5157C"/>
    <w:rsid w:val="00D51AD9"/>
    <w:rsid w:val="00D51DE3"/>
    <w:rsid w:val="00D6039F"/>
    <w:rsid w:val="00D61A0F"/>
    <w:rsid w:val="00D61E99"/>
    <w:rsid w:val="00D63A2F"/>
    <w:rsid w:val="00D646F1"/>
    <w:rsid w:val="00D6547A"/>
    <w:rsid w:val="00D65F46"/>
    <w:rsid w:val="00D83A43"/>
    <w:rsid w:val="00D85815"/>
    <w:rsid w:val="00D858C5"/>
    <w:rsid w:val="00D87446"/>
    <w:rsid w:val="00D953B4"/>
    <w:rsid w:val="00DA0BBD"/>
    <w:rsid w:val="00DA40C9"/>
    <w:rsid w:val="00DB4334"/>
    <w:rsid w:val="00DB4DEE"/>
    <w:rsid w:val="00DC2CC4"/>
    <w:rsid w:val="00DD1F2B"/>
    <w:rsid w:val="00DD47C4"/>
    <w:rsid w:val="00DD4A28"/>
    <w:rsid w:val="00DD76E6"/>
    <w:rsid w:val="00DD7893"/>
    <w:rsid w:val="00DE00A2"/>
    <w:rsid w:val="00DE18A0"/>
    <w:rsid w:val="00DE5256"/>
    <w:rsid w:val="00DF771F"/>
    <w:rsid w:val="00E1036A"/>
    <w:rsid w:val="00E14B31"/>
    <w:rsid w:val="00E17C27"/>
    <w:rsid w:val="00E271FA"/>
    <w:rsid w:val="00E34A42"/>
    <w:rsid w:val="00E415BB"/>
    <w:rsid w:val="00E42098"/>
    <w:rsid w:val="00E44D7A"/>
    <w:rsid w:val="00E45D80"/>
    <w:rsid w:val="00E47AA4"/>
    <w:rsid w:val="00E47C78"/>
    <w:rsid w:val="00E509C8"/>
    <w:rsid w:val="00E65B7C"/>
    <w:rsid w:val="00E75FCE"/>
    <w:rsid w:val="00E76C46"/>
    <w:rsid w:val="00EA1EFC"/>
    <w:rsid w:val="00EB14E7"/>
    <w:rsid w:val="00EB44F6"/>
    <w:rsid w:val="00EB5BB6"/>
    <w:rsid w:val="00EC1832"/>
    <w:rsid w:val="00EC3ED4"/>
    <w:rsid w:val="00ED2C14"/>
    <w:rsid w:val="00EE5E76"/>
    <w:rsid w:val="00EE6420"/>
    <w:rsid w:val="00EE66B2"/>
    <w:rsid w:val="00EE6DAC"/>
    <w:rsid w:val="00EF0987"/>
    <w:rsid w:val="00EF19BF"/>
    <w:rsid w:val="00EF2950"/>
    <w:rsid w:val="00EF433F"/>
    <w:rsid w:val="00EF5A5F"/>
    <w:rsid w:val="00EF793F"/>
    <w:rsid w:val="00F01D79"/>
    <w:rsid w:val="00F02CCE"/>
    <w:rsid w:val="00F06DB4"/>
    <w:rsid w:val="00F07A65"/>
    <w:rsid w:val="00F17093"/>
    <w:rsid w:val="00F24339"/>
    <w:rsid w:val="00F24FCD"/>
    <w:rsid w:val="00F30A7A"/>
    <w:rsid w:val="00F31BC8"/>
    <w:rsid w:val="00F33597"/>
    <w:rsid w:val="00F4084D"/>
    <w:rsid w:val="00F47642"/>
    <w:rsid w:val="00F53991"/>
    <w:rsid w:val="00F555B6"/>
    <w:rsid w:val="00F615CC"/>
    <w:rsid w:val="00F62DBE"/>
    <w:rsid w:val="00F71B93"/>
    <w:rsid w:val="00F8344E"/>
    <w:rsid w:val="00F86092"/>
    <w:rsid w:val="00F877B9"/>
    <w:rsid w:val="00F95A27"/>
    <w:rsid w:val="00F95D71"/>
    <w:rsid w:val="00FA2783"/>
    <w:rsid w:val="00FA39CE"/>
    <w:rsid w:val="00FA623A"/>
    <w:rsid w:val="00FB0840"/>
    <w:rsid w:val="00FB2AFE"/>
    <w:rsid w:val="00FB77EC"/>
    <w:rsid w:val="00FC03EC"/>
    <w:rsid w:val="00FC2481"/>
    <w:rsid w:val="00FC2576"/>
    <w:rsid w:val="00FC5E0A"/>
    <w:rsid w:val="00FC6885"/>
    <w:rsid w:val="00FD0E52"/>
    <w:rsid w:val="00FD2867"/>
    <w:rsid w:val="00FE13CF"/>
    <w:rsid w:val="00FE2DDC"/>
    <w:rsid w:val="00FE4118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28FE7"/>
  <w15:chartTrackingRefBased/>
  <w15:docId w15:val="{8356F91A-19DF-4EA8-B346-3E90E7F3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5FCE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E42098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E3F2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415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51497"/>
  </w:style>
  <w:style w:type="paragraph" w:styleId="a6">
    <w:name w:val="footer"/>
    <w:basedOn w:val="a0"/>
    <w:link w:val="a7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51497"/>
  </w:style>
  <w:style w:type="paragraph" w:styleId="a8">
    <w:name w:val="List Paragraph"/>
    <w:basedOn w:val="a0"/>
    <w:uiPriority w:val="34"/>
    <w:qFormat/>
    <w:rsid w:val="00C77D3D"/>
    <w:pPr>
      <w:contextualSpacing/>
    </w:pPr>
  </w:style>
  <w:style w:type="paragraph" w:styleId="a9">
    <w:name w:val="caption"/>
    <w:basedOn w:val="a0"/>
    <w:next w:val="a0"/>
    <w:uiPriority w:val="35"/>
    <w:unhideWhenUsed/>
    <w:qFormat/>
    <w:rsid w:val="00131643"/>
    <w:pPr>
      <w:spacing w:after="360" w:line="240" w:lineRule="auto"/>
      <w:ind w:firstLine="0"/>
      <w:jc w:val="center"/>
    </w:pPr>
    <w:rPr>
      <w:iCs/>
      <w:szCs w:val="18"/>
    </w:rPr>
  </w:style>
  <w:style w:type="paragraph" w:customStyle="1" w:styleId="aa">
    <w:name w:val="Код"/>
    <w:basedOn w:val="a0"/>
    <w:next w:val="a0"/>
    <w:link w:val="ab"/>
    <w:qFormat/>
    <w:rsid w:val="000A2E19"/>
    <w:pPr>
      <w:autoSpaceDE w:val="0"/>
      <w:autoSpaceDN w:val="0"/>
      <w:adjustRightInd w:val="0"/>
      <w:spacing w:line="240" w:lineRule="auto"/>
      <w:ind w:firstLine="0"/>
      <w:jc w:val="left"/>
    </w:pPr>
    <w:rPr>
      <w:rFonts w:ascii="Cascadia Mono" w:hAnsi="Cascadia Mono" w:cs="Cascadia Mono"/>
      <w:sz w:val="20"/>
      <w:szCs w:val="19"/>
    </w:rPr>
  </w:style>
  <w:style w:type="character" w:customStyle="1" w:styleId="ab">
    <w:name w:val="Код Знак"/>
    <w:basedOn w:val="a1"/>
    <w:link w:val="aa"/>
    <w:rsid w:val="000A2E19"/>
    <w:rPr>
      <w:rFonts w:ascii="Cascadia Mono" w:hAnsi="Cascadia Mono" w:cs="Cascadia Mono"/>
      <w:sz w:val="20"/>
      <w:szCs w:val="19"/>
    </w:rPr>
  </w:style>
  <w:style w:type="paragraph" w:customStyle="1" w:styleId="ac">
    <w:name w:val="Тип работы титульного листа"/>
    <w:basedOn w:val="a0"/>
    <w:link w:val="ad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 w:val="40"/>
      <w:szCs w:val="40"/>
      <w:lang w:val="ru-RU"/>
    </w:rPr>
  </w:style>
  <w:style w:type="paragraph" w:customStyle="1" w:styleId="ae">
    <w:name w:val="Название работы титульного листа"/>
    <w:basedOn w:val="a0"/>
    <w:link w:val="af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6"/>
      <w:szCs w:val="36"/>
      <w:lang w:val="ru-RU"/>
    </w:rPr>
  </w:style>
  <w:style w:type="character" w:customStyle="1" w:styleId="ad">
    <w:name w:val="Тип работы титульного листа Знак"/>
    <w:basedOn w:val="a1"/>
    <w:link w:val="ac"/>
    <w:rsid w:val="008C48E1"/>
    <w:rPr>
      <w:rFonts w:ascii="Times New Roman" w:hAnsi="Times New Roman" w:cs="Times New Roman"/>
      <w:sz w:val="40"/>
      <w:szCs w:val="40"/>
      <w:lang w:val="ru-RU"/>
    </w:rPr>
  </w:style>
  <w:style w:type="paragraph" w:customStyle="1" w:styleId="af0">
    <w:name w:val="Название дисциплины титульного листа"/>
    <w:basedOn w:val="a0"/>
    <w:link w:val="af1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af">
    <w:name w:val="Название работы титульного листа Знак"/>
    <w:basedOn w:val="a1"/>
    <w:link w:val="ae"/>
    <w:rsid w:val="008C48E1"/>
    <w:rPr>
      <w:rFonts w:ascii="Times New Roman" w:hAnsi="Times New Roman" w:cs="Times New Roman"/>
      <w:b/>
      <w:bCs/>
      <w:sz w:val="36"/>
      <w:szCs w:val="36"/>
      <w:lang w:val="ru-RU"/>
    </w:rPr>
  </w:style>
  <w:style w:type="character" w:styleId="af2">
    <w:name w:val="Placeholder Text"/>
    <w:basedOn w:val="a1"/>
    <w:uiPriority w:val="99"/>
    <w:semiHidden/>
    <w:rsid w:val="00437BAB"/>
    <w:rPr>
      <w:color w:val="808080"/>
    </w:rPr>
  </w:style>
  <w:style w:type="character" w:customStyle="1" w:styleId="af1">
    <w:name w:val="Название дисциплины титульного листа Знак"/>
    <w:basedOn w:val="a1"/>
    <w:link w:val="af0"/>
    <w:rsid w:val="008C48E1"/>
    <w:rPr>
      <w:rFonts w:ascii="Times New Roman" w:hAnsi="Times New Roman" w:cs="Times New Roman"/>
      <w:b/>
      <w:bCs/>
      <w:sz w:val="32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E42098"/>
    <w:rPr>
      <w:rFonts w:asciiTheme="majorHAnsi" w:eastAsiaTheme="majorEastAsia" w:hAnsiTheme="majorHAnsi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6B09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86E95"/>
    <w:pPr>
      <w:spacing w:after="100"/>
      <w:ind w:left="278" w:firstLine="0"/>
    </w:pPr>
  </w:style>
  <w:style w:type="paragraph" w:styleId="31">
    <w:name w:val="toc 3"/>
    <w:basedOn w:val="a0"/>
    <w:next w:val="a0"/>
    <w:autoRedefine/>
    <w:uiPriority w:val="39"/>
    <w:semiHidden/>
    <w:unhideWhenUsed/>
    <w:rsid w:val="00686E95"/>
    <w:pPr>
      <w:spacing w:after="100"/>
      <w:ind w:left="561" w:firstLine="0"/>
    </w:pPr>
  </w:style>
  <w:style w:type="paragraph" w:styleId="4">
    <w:name w:val="toc 4"/>
    <w:basedOn w:val="a0"/>
    <w:next w:val="a0"/>
    <w:autoRedefine/>
    <w:uiPriority w:val="39"/>
    <w:semiHidden/>
    <w:unhideWhenUsed/>
    <w:rsid w:val="00686E95"/>
    <w:pPr>
      <w:spacing w:after="100"/>
      <w:ind w:left="839" w:firstLine="0"/>
    </w:pPr>
  </w:style>
  <w:style w:type="paragraph" w:styleId="5">
    <w:name w:val="toc 5"/>
    <w:basedOn w:val="a0"/>
    <w:next w:val="a0"/>
    <w:autoRedefine/>
    <w:uiPriority w:val="39"/>
    <w:semiHidden/>
    <w:unhideWhenUsed/>
    <w:rsid w:val="00686E95"/>
    <w:pPr>
      <w:spacing w:after="100"/>
      <w:ind w:left="1123" w:firstLine="0"/>
    </w:pPr>
  </w:style>
  <w:style w:type="paragraph" w:styleId="af3">
    <w:name w:val="No Spacing"/>
    <w:uiPriority w:val="1"/>
    <w:qFormat/>
    <w:rsid w:val="00173B05"/>
    <w:pPr>
      <w:spacing w:after="0" w:line="24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7E3F20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af4">
    <w:name w:val="Основной титульной страницы"/>
    <w:basedOn w:val="a0"/>
    <w:link w:val="af5"/>
    <w:qFormat/>
    <w:rsid w:val="008C48E1"/>
    <w:pPr>
      <w:spacing w:line="240" w:lineRule="auto"/>
      <w:ind w:firstLine="0"/>
      <w:contextualSpacing/>
      <w:jc w:val="center"/>
    </w:pPr>
    <w:rPr>
      <w:rFonts w:ascii="Times New Roman" w:hAnsi="Times New Roman" w:cs="Times New Roman"/>
      <w:szCs w:val="28"/>
      <w:lang w:val="ru-RU"/>
    </w:rPr>
  </w:style>
  <w:style w:type="character" w:styleId="af6">
    <w:name w:val="Hyperlink"/>
    <w:basedOn w:val="a1"/>
    <w:uiPriority w:val="99"/>
    <w:unhideWhenUsed/>
    <w:rsid w:val="00C502E4"/>
    <w:rPr>
      <w:color w:val="0563C1" w:themeColor="hyperlink"/>
      <w:u w:val="single"/>
    </w:rPr>
  </w:style>
  <w:style w:type="character" w:customStyle="1" w:styleId="af5">
    <w:name w:val="Основной титульной страницы Знак"/>
    <w:basedOn w:val="a1"/>
    <w:link w:val="af4"/>
    <w:rsid w:val="008C48E1"/>
    <w:rPr>
      <w:rFonts w:ascii="Times New Roman" w:hAnsi="Times New Roman" w:cs="Times New Roman"/>
      <w:sz w:val="28"/>
      <w:szCs w:val="28"/>
      <w:lang w:val="ru-RU"/>
    </w:rPr>
  </w:style>
  <w:style w:type="paragraph" w:styleId="af7">
    <w:name w:val="TOC Heading"/>
    <w:basedOn w:val="af8"/>
    <w:next w:val="a0"/>
    <w:uiPriority w:val="39"/>
    <w:unhideWhenUsed/>
    <w:qFormat/>
    <w:rsid w:val="00F31BC8"/>
    <w:pPr>
      <w:spacing w:before="240"/>
      <w:outlineLvl w:val="9"/>
    </w:pPr>
    <w:rPr>
      <w:lang w:eastAsia="ru-RU"/>
    </w:rPr>
  </w:style>
  <w:style w:type="paragraph" w:customStyle="1" w:styleId="af8">
    <w:name w:val="Заголовок структурного элемента"/>
    <w:basedOn w:val="1"/>
    <w:next w:val="a0"/>
    <w:link w:val="af9"/>
    <w:qFormat/>
    <w:rsid w:val="004E6B09"/>
    <w:pPr>
      <w:ind w:firstLine="0"/>
      <w:jc w:val="center"/>
    </w:pPr>
    <w:rPr>
      <w:b w:val="0"/>
      <w:caps/>
      <w:lang w:val="ru-RU"/>
    </w:rPr>
  </w:style>
  <w:style w:type="character" w:customStyle="1" w:styleId="af9">
    <w:name w:val="Заголовок структурного элемента Знак"/>
    <w:basedOn w:val="10"/>
    <w:link w:val="af8"/>
    <w:rsid w:val="004E6B09"/>
    <w:rPr>
      <w:rFonts w:asciiTheme="majorHAnsi" w:eastAsiaTheme="majorEastAsia" w:hAnsiTheme="majorHAnsi" w:cstheme="majorBidi"/>
      <w:b w:val="0"/>
      <w:caps/>
      <w:sz w:val="28"/>
      <w:szCs w:val="32"/>
      <w:lang w:val="ru-RU"/>
    </w:rPr>
  </w:style>
  <w:style w:type="table" w:styleId="afa">
    <w:name w:val="Table Grid"/>
    <w:basedOn w:val="a2"/>
    <w:uiPriority w:val="59"/>
    <w:rsid w:val="0066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Ненумерованный список"/>
    <w:uiPriority w:val="99"/>
    <w:rsid w:val="00785C59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E41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b">
    <w:name w:val="Normal (Web)"/>
    <w:basedOn w:val="a0"/>
    <w:uiPriority w:val="99"/>
    <w:semiHidden/>
    <w:unhideWhenUsed/>
    <w:rsid w:val="0084635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c">
    <w:name w:val="Strong"/>
    <w:basedOn w:val="a1"/>
    <w:uiPriority w:val="22"/>
    <w:qFormat/>
    <w:rsid w:val="00846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rsf\OneDrive\Documents\Custom%20Office%20Templates\&#1043;&#1054;&#1057;&#1058;%207.32-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7574A8DF974F6D8C69DACE27455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53ED20-E7EC-4987-BFDD-B6861B79A067}"/>
      </w:docPartPr>
      <w:docPartBody>
        <w:p w:rsidR="00AA5C25" w:rsidRDefault="00AA5C25">
          <w:pPr>
            <w:pStyle w:val="A47574A8DF974F6D8C69DACE2745513C"/>
          </w:pPr>
          <w:r w:rsidRPr="003C4D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B5B853608B4F0CBC9013A27D14A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BB91A-55A8-4406-ABCF-90FE73C505EE}"/>
      </w:docPartPr>
      <w:docPartBody>
        <w:p w:rsidR="00AA5C25" w:rsidRDefault="00AA5C25">
          <w:pPr>
            <w:pStyle w:val="9AB5B853608B4F0CBC9013A27D14AD89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25"/>
    <w:rsid w:val="000B7BF0"/>
    <w:rsid w:val="00243B7D"/>
    <w:rsid w:val="002D6E2F"/>
    <w:rsid w:val="003E783B"/>
    <w:rsid w:val="004E1514"/>
    <w:rsid w:val="00804699"/>
    <w:rsid w:val="0081418D"/>
    <w:rsid w:val="00863587"/>
    <w:rsid w:val="008C51F2"/>
    <w:rsid w:val="00AA5C25"/>
    <w:rsid w:val="00B14AF4"/>
    <w:rsid w:val="00C332A9"/>
    <w:rsid w:val="00E14B31"/>
    <w:rsid w:val="00EC3ED4"/>
    <w:rsid w:val="00E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E2F"/>
    <w:rPr>
      <w:color w:val="808080"/>
    </w:rPr>
  </w:style>
  <w:style w:type="paragraph" w:customStyle="1" w:styleId="A47574A8DF974F6D8C69DACE2745513C">
    <w:name w:val="A47574A8DF974F6D8C69DACE2745513C"/>
  </w:style>
  <w:style w:type="paragraph" w:customStyle="1" w:styleId="9AB5B853608B4F0CBC9013A27D14AD89">
    <w:name w:val="9AB5B853608B4F0CBC9013A27D14A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7.32-2017.dotx</Template>
  <TotalTime>1497</TotalTime>
  <Pages>57</Pages>
  <Words>14656</Words>
  <Characters>83544</Characters>
  <Application>Microsoft Office Word</Application>
  <DocSecurity>0</DocSecurity>
  <Lines>696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738</cp:revision>
  <dcterms:created xsi:type="dcterms:W3CDTF">2024-09-11T14:22:00Z</dcterms:created>
  <dcterms:modified xsi:type="dcterms:W3CDTF">2024-12-04T03:00:00Z</dcterms:modified>
</cp:coreProperties>
</file>